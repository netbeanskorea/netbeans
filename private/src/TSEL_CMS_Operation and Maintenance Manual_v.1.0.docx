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E3A" w:rsidRPr="0030223C" w:rsidRDefault="00966E3A" w:rsidP="00A864FC">
      <w:pPr>
        <w:rPr>
          <w:b/>
        </w:rPr>
      </w:pPr>
    </w:p>
    <w:p w:rsidR="006D2917" w:rsidRPr="0030223C" w:rsidRDefault="006D2917" w:rsidP="00A864FC">
      <w:pPr>
        <w:rPr>
          <w:b/>
        </w:rPr>
      </w:pPr>
    </w:p>
    <w:p w:rsidR="006D2917" w:rsidRPr="0030223C" w:rsidRDefault="006D2917" w:rsidP="00A864FC">
      <w:pPr>
        <w:rPr>
          <w:b/>
        </w:rPr>
      </w:pPr>
    </w:p>
    <w:p w:rsidR="006D2917" w:rsidRPr="0030223C" w:rsidRDefault="006D2917" w:rsidP="00A864FC">
      <w:pPr>
        <w:rPr>
          <w:b/>
        </w:rPr>
      </w:pPr>
    </w:p>
    <w:p w:rsidR="006D2917" w:rsidRPr="0030223C" w:rsidRDefault="006D2917" w:rsidP="00A864FC">
      <w:pPr>
        <w:rPr>
          <w:b/>
        </w:rPr>
      </w:pPr>
    </w:p>
    <w:p w:rsidR="00B9450F" w:rsidRPr="0030223C" w:rsidRDefault="00B9450F" w:rsidP="00A864FC">
      <w:pPr>
        <w:rPr>
          <w:b/>
        </w:rPr>
      </w:pPr>
    </w:p>
    <w:p w:rsidR="00B9450F" w:rsidRPr="0030223C" w:rsidRDefault="00B9450F" w:rsidP="00A864FC">
      <w:pPr>
        <w:rPr>
          <w:b/>
        </w:rPr>
      </w:pPr>
    </w:p>
    <w:p w:rsidR="00B9450F" w:rsidRPr="0030223C" w:rsidRDefault="00B9450F" w:rsidP="00A864FC">
      <w:pPr>
        <w:rPr>
          <w:b/>
        </w:rPr>
      </w:pPr>
    </w:p>
    <w:p w:rsidR="00B9450F" w:rsidRPr="0030223C" w:rsidRDefault="00B9450F" w:rsidP="00A864FC">
      <w:pPr>
        <w:rPr>
          <w:b/>
        </w:rPr>
      </w:pPr>
    </w:p>
    <w:p w:rsidR="006D2917" w:rsidRPr="0030223C" w:rsidRDefault="006D2917" w:rsidP="00A864FC">
      <w:pPr>
        <w:rPr>
          <w:b/>
        </w:rPr>
      </w:pPr>
    </w:p>
    <w:p w:rsidR="006D2917" w:rsidRPr="0030223C" w:rsidRDefault="004F0FEE" w:rsidP="00A864FC">
      <w:pPr>
        <w:rPr>
          <w:b/>
        </w:rPr>
      </w:pPr>
      <w:r w:rsidRPr="0030223C">
        <w:rPr>
          <w:b/>
          <w:noProof/>
        </w:rPr>
        <w:drawing>
          <wp:inline distT="0" distB="0" distL="0" distR="0" wp14:anchorId="0A266E21" wp14:editId="7F5B8B6D">
            <wp:extent cx="1747731" cy="581806"/>
            <wp:effectExtent l="0" t="0" r="5080" b="8890"/>
            <wp:docPr id="259" name="그림 1"/>
            <wp:cNvGraphicFramePr/>
            <a:graphic xmlns:a="http://schemas.openxmlformats.org/drawingml/2006/main">
              <a:graphicData uri="http://schemas.openxmlformats.org/drawingml/2006/picture">
                <pic:pic xmlns:pic="http://schemas.openxmlformats.org/drawingml/2006/picture">
                  <pic:nvPicPr>
                    <pic:cNvPr id="13" name="Picture 2" descr="F:\Isaac Lee\3. Sales (Field)\3. Singapore\SingTel\SingTel 제안 준비\Overall App\pics\singtel-logo.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747731" cy="581806"/>
                    </a:xfrm>
                    <a:prstGeom prst="rect">
                      <a:avLst/>
                    </a:prstGeom>
                    <a:noFill/>
                  </pic:spPr>
                </pic:pic>
              </a:graphicData>
            </a:graphic>
          </wp:inline>
        </w:drawing>
      </w:r>
    </w:p>
    <w:p w:rsidR="004F0FEE" w:rsidRPr="0030223C" w:rsidRDefault="004F0FEE" w:rsidP="004F0FEE">
      <w:pPr>
        <w:pStyle w:val="aa"/>
        <w:outlineLvl w:val="0"/>
      </w:pPr>
      <w:bookmarkStart w:id="0" w:name="_Toc278495156"/>
      <w:bookmarkStart w:id="1" w:name="_Toc278505136"/>
      <w:bookmarkStart w:id="2" w:name="_Toc278506201"/>
      <w:bookmarkStart w:id="3" w:name="_Toc330826142"/>
      <w:proofErr w:type="spellStart"/>
      <w:r>
        <w:rPr>
          <w:rFonts w:hint="eastAsia"/>
        </w:rPr>
        <w:t>Telkomsel</w:t>
      </w:r>
      <w:proofErr w:type="spellEnd"/>
      <w:r>
        <w:rPr>
          <w:rFonts w:hint="eastAsia"/>
        </w:rPr>
        <w:t xml:space="preserve"> CMS</w:t>
      </w:r>
      <w:bookmarkEnd w:id="0"/>
      <w:bookmarkEnd w:id="1"/>
      <w:bookmarkEnd w:id="2"/>
      <w:bookmarkEnd w:id="3"/>
    </w:p>
    <w:p w:rsidR="00C009D6" w:rsidRDefault="00570B99" w:rsidP="00405DA4">
      <w:pPr>
        <w:pStyle w:val="ac"/>
        <w:outlineLvl w:val="0"/>
        <w:rPr>
          <w:b/>
        </w:rPr>
      </w:pPr>
      <w:r>
        <w:rPr>
          <w:b/>
        </w:rPr>
        <w:t xml:space="preserve">Operation and </w:t>
      </w:r>
      <w:r>
        <w:rPr>
          <w:rFonts w:hint="eastAsia"/>
          <w:b/>
        </w:rPr>
        <w:t>M</w:t>
      </w:r>
      <w:r w:rsidRPr="00570B99">
        <w:rPr>
          <w:b/>
        </w:rPr>
        <w:t>aintenance Manual</w:t>
      </w:r>
    </w:p>
    <w:p w:rsidR="00E069EE" w:rsidRPr="004F0FEE" w:rsidRDefault="00E069EE" w:rsidP="00E069EE">
      <w:pPr>
        <w:jc w:val="right"/>
        <w:rPr>
          <w:sz w:val="40"/>
          <w:szCs w:val="40"/>
        </w:rPr>
      </w:pPr>
    </w:p>
    <w:p w:rsidR="006D2917" w:rsidRPr="0030223C" w:rsidRDefault="006D2917" w:rsidP="00A864FC">
      <w:pPr>
        <w:rPr>
          <w:b/>
        </w:rPr>
      </w:pPr>
    </w:p>
    <w:p w:rsidR="006D2917" w:rsidRPr="0030223C" w:rsidRDefault="006D2917" w:rsidP="00A864FC">
      <w:pPr>
        <w:rPr>
          <w:b/>
        </w:rPr>
      </w:pPr>
    </w:p>
    <w:p w:rsidR="009C068F" w:rsidRDefault="008E5AC7">
      <w:pPr>
        <w:tabs>
          <w:tab w:val="left" w:pos="1805"/>
        </w:tabs>
        <w:rPr>
          <w:b/>
        </w:rPr>
      </w:pPr>
      <w:r>
        <w:rPr>
          <w:b/>
        </w:rPr>
        <w:tab/>
      </w:r>
      <w:r w:rsidR="007A4AF7">
        <w:rPr>
          <w:b/>
        </w:rPr>
        <w:tab/>
      </w:r>
    </w:p>
    <w:p w:rsidR="00B46515" w:rsidRDefault="00B46515" w:rsidP="00B46515">
      <w:pPr>
        <w:pStyle w:val="ac"/>
        <w:outlineLvl w:val="0"/>
        <w:rPr>
          <w:b/>
        </w:rPr>
      </w:pPr>
    </w:p>
    <w:p w:rsidR="00B46515" w:rsidRDefault="00B46515" w:rsidP="00B46515">
      <w:pPr>
        <w:pStyle w:val="ac"/>
        <w:outlineLvl w:val="0"/>
        <w:rPr>
          <w:b/>
        </w:rPr>
      </w:pPr>
    </w:p>
    <w:p w:rsidR="00B46515" w:rsidRDefault="00B46515" w:rsidP="00B46515">
      <w:pPr>
        <w:pStyle w:val="ac"/>
        <w:outlineLvl w:val="0"/>
        <w:rPr>
          <w:b/>
        </w:rPr>
      </w:pPr>
    </w:p>
    <w:p w:rsidR="00B46515" w:rsidRPr="0030223C" w:rsidRDefault="00B46515" w:rsidP="00B46515">
      <w:pPr>
        <w:rPr>
          <w:b/>
        </w:rPr>
      </w:pPr>
    </w:p>
    <w:p w:rsidR="00B46515" w:rsidRDefault="00B46515" w:rsidP="00B46515">
      <w:pPr>
        <w:rPr>
          <w:b/>
        </w:rPr>
      </w:pPr>
    </w:p>
    <w:p w:rsidR="00B20736" w:rsidRDefault="00B20736" w:rsidP="00B46515">
      <w:pPr>
        <w:rPr>
          <w:b/>
        </w:rPr>
      </w:pPr>
    </w:p>
    <w:p w:rsidR="00B20736" w:rsidRDefault="00B20736" w:rsidP="00B46515">
      <w:pPr>
        <w:rPr>
          <w:b/>
        </w:rPr>
      </w:pPr>
    </w:p>
    <w:p w:rsidR="00B20736" w:rsidRDefault="00B20736" w:rsidP="00B46515">
      <w:pPr>
        <w:rPr>
          <w:b/>
        </w:rPr>
      </w:pPr>
    </w:p>
    <w:p w:rsidR="00B20736" w:rsidRDefault="00B20736" w:rsidP="00B46515">
      <w:pPr>
        <w:rPr>
          <w:b/>
        </w:rPr>
      </w:pPr>
    </w:p>
    <w:p w:rsidR="00B20736" w:rsidRDefault="00B20736" w:rsidP="00B46515">
      <w:pPr>
        <w:rPr>
          <w:b/>
        </w:rPr>
      </w:pPr>
    </w:p>
    <w:p w:rsidR="00B20736" w:rsidRDefault="00B20736" w:rsidP="00B46515">
      <w:pPr>
        <w:rPr>
          <w:b/>
        </w:rPr>
      </w:pPr>
    </w:p>
    <w:p w:rsidR="00B20736" w:rsidRDefault="00B20736" w:rsidP="00B46515">
      <w:pPr>
        <w:rPr>
          <w:b/>
        </w:rPr>
      </w:pPr>
    </w:p>
    <w:p w:rsidR="00B20736" w:rsidRDefault="00B20736" w:rsidP="00B46515">
      <w:pPr>
        <w:rPr>
          <w:b/>
        </w:rPr>
      </w:pPr>
    </w:p>
    <w:p w:rsidR="00B20736" w:rsidRDefault="00B20736" w:rsidP="00B46515">
      <w:pPr>
        <w:rPr>
          <w:b/>
        </w:rPr>
      </w:pPr>
    </w:p>
    <w:p w:rsidR="00B20736" w:rsidRDefault="00B20736" w:rsidP="00B46515">
      <w:pPr>
        <w:rPr>
          <w:b/>
        </w:rPr>
      </w:pPr>
    </w:p>
    <w:p w:rsidR="00B20736" w:rsidRDefault="00B20736" w:rsidP="00B46515">
      <w:pPr>
        <w:rPr>
          <w:b/>
        </w:rPr>
      </w:pPr>
    </w:p>
    <w:p w:rsidR="00B20736" w:rsidRDefault="00B20736" w:rsidP="00B46515">
      <w:pPr>
        <w:rPr>
          <w:b/>
        </w:rPr>
      </w:pPr>
    </w:p>
    <w:p w:rsidR="00B20736" w:rsidRDefault="00B20736" w:rsidP="00B46515">
      <w:pPr>
        <w:rPr>
          <w:b/>
        </w:rPr>
      </w:pPr>
    </w:p>
    <w:p w:rsidR="00B20736" w:rsidRDefault="00B20736" w:rsidP="00B46515">
      <w:pPr>
        <w:rPr>
          <w:b/>
        </w:rPr>
      </w:pPr>
    </w:p>
    <w:p w:rsidR="00B20736" w:rsidRDefault="00B20736" w:rsidP="00B46515">
      <w:pPr>
        <w:rPr>
          <w:b/>
        </w:rPr>
      </w:pPr>
    </w:p>
    <w:p w:rsidR="00B20736" w:rsidRDefault="00B20736" w:rsidP="00B46515">
      <w:pPr>
        <w:rPr>
          <w:b/>
        </w:rPr>
      </w:pPr>
    </w:p>
    <w:p w:rsidR="00B20736" w:rsidRPr="0030223C" w:rsidRDefault="00B20736" w:rsidP="00B46515">
      <w:pPr>
        <w:rPr>
          <w:b/>
        </w:rPr>
      </w:pPr>
    </w:p>
    <w:p w:rsidR="00B46515" w:rsidRPr="0030223C" w:rsidRDefault="00B46515" w:rsidP="00A864FC">
      <w:pPr>
        <w:rPr>
          <w:b/>
        </w:rPr>
      </w:pPr>
    </w:p>
    <w:p w:rsidR="006D2917" w:rsidRPr="0030223C" w:rsidRDefault="006D2917" w:rsidP="00405DA4">
      <w:pPr>
        <w:jc w:val="center"/>
        <w:outlineLvl w:val="0"/>
        <w:rPr>
          <w:rStyle w:val="afc"/>
        </w:rPr>
      </w:pPr>
      <w:bookmarkStart w:id="4" w:name="_Toc330826144"/>
      <w:r w:rsidRPr="0030223C">
        <w:rPr>
          <w:rStyle w:val="afc"/>
          <w:rFonts w:hint="eastAsia"/>
        </w:rPr>
        <w:t xml:space="preserve">Version </w:t>
      </w:r>
      <w:r w:rsidR="00340600" w:rsidRPr="0030223C">
        <w:rPr>
          <w:rStyle w:val="afc"/>
          <w:rFonts w:hint="eastAsia"/>
        </w:rPr>
        <w:t>[</w:t>
      </w:r>
      <w:r w:rsidR="00B20736">
        <w:rPr>
          <w:rStyle w:val="afc"/>
          <w:rFonts w:hint="eastAsia"/>
        </w:rPr>
        <w:t>1</w:t>
      </w:r>
      <w:r w:rsidR="007E5324">
        <w:rPr>
          <w:rStyle w:val="afc"/>
          <w:rFonts w:hint="eastAsia"/>
        </w:rPr>
        <w:t>.</w:t>
      </w:r>
      <w:r w:rsidR="00B20736">
        <w:rPr>
          <w:rStyle w:val="afc"/>
          <w:rFonts w:hint="eastAsia"/>
        </w:rPr>
        <w:t>0</w:t>
      </w:r>
      <w:r w:rsidR="0036490F">
        <w:rPr>
          <w:rStyle w:val="afc"/>
          <w:rFonts w:hint="eastAsia"/>
        </w:rPr>
        <w:t>.</w:t>
      </w:r>
      <w:r w:rsidR="00611D6C">
        <w:rPr>
          <w:rStyle w:val="afc"/>
          <w:rFonts w:hint="eastAsia"/>
        </w:rPr>
        <w:t>0</w:t>
      </w:r>
      <w:r w:rsidR="00340600" w:rsidRPr="0030223C">
        <w:rPr>
          <w:rStyle w:val="afc"/>
          <w:rFonts w:hint="eastAsia"/>
        </w:rPr>
        <w:t>]</w:t>
      </w:r>
      <w:bookmarkEnd w:id="4"/>
    </w:p>
    <w:p w:rsidR="006D2917" w:rsidRPr="0030223C" w:rsidRDefault="00340600" w:rsidP="005928B7">
      <w:pPr>
        <w:jc w:val="center"/>
        <w:rPr>
          <w:rStyle w:val="afc"/>
        </w:rPr>
      </w:pPr>
      <w:r w:rsidRPr="0030223C">
        <w:rPr>
          <w:rStyle w:val="afc"/>
          <w:rFonts w:hint="eastAsia"/>
        </w:rPr>
        <w:t>[</w:t>
      </w:r>
      <w:r w:rsidR="004F0FEE">
        <w:rPr>
          <w:rStyle w:val="afc"/>
          <w:rFonts w:hint="eastAsia"/>
        </w:rPr>
        <w:t>Nov. 20</w:t>
      </w:r>
      <w:r w:rsidR="00CD2CFE">
        <w:rPr>
          <w:rStyle w:val="afc"/>
        </w:rPr>
        <w:t>, 2014</w:t>
      </w:r>
      <w:r w:rsidRPr="0030223C">
        <w:rPr>
          <w:rStyle w:val="afc"/>
          <w:rFonts w:hint="eastAsia"/>
        </w:rPr>
        <w:t>]</w:t>
      </w:r>
    </w:p>
    <w:p w:rsidR="006D2917" w:rsidRPr="0030223C" w:rsidRDefault="006D2917" w:rsidP="00A864FC">
      <w:pPr>
        <w:rPr>
          <w:b/>
        </w:rPr>
        <w:sectPr w:rsidR="006D2917" w:rsidRPr="0030223C" w:rsidSect="00AF0809">
          <w:headerReference w:type="default" r:id="rId10"/>
          <w:footerReference w:type="default" r:id="rId11"/>
          <w:pgSz w:w="11900" w:h="16840"/>
          <w:pgMar w:top="1701" w:right="1440" w:bottom="1440" w:left="1440" w:header="851" w:footer="850" w:gutter="0"/>
          <w:pgBorders>
            <w:top w:val="single" w:sz="8" w:space="10" w:color="000000" w:themeColor="text1"/>
          </w:pgBorders>
          <w:cols w:space="425"/>
          <w:docGrid w:linePitch="360"/>
        </w:sectPr>
      </w:pPr>
    </w:p>
    <w:p w:rsidR="00BD79AD" w:rsidRPr="0030223C" w:rsidRDefault="00BD79AD" w:rsidP="0091061D">
      <w:pPr>
        <w:pStyle w:val="11"/>
      </w:pPr>
      <w:r w:rsidRPr="0030223C">
        <w:rPr>
          <w:rFonts w:hint="eastAsia"/>
        </w:rPr>
        <w:lastRenderedPageBreak/>
        <w:t>Copyright Notice</w:t>
      </w:r>
    </w:p>
    <w:p w:rsidR="00BD79AD" w:rsidRPr="0030223C" w:rsidRDefault="00BD79AD" w:rsidP="00A864FC">
      <w:pPr>
        <w:rPr>
          <w:b/>
        </w:rPr>
      </w:pPr>
    </w:p>
    <w:p w:rsidR="004F0FEE" w:rsidRPr="0012286B" w:rsidRDefault="004F0FEE" w:rsidP="004F0FEE">
      <w:pPr>
        <w:pStyle w:val="a5"/>
        <w:spacing w:after="120"/>
        <w:ind w:left="426"/>
      </w:pPr>
      <w:r w:rsidRPr="001D071A">
        <w:t xml:space="preserve">This document and any other information enclosed within the document contain restricted and/or confidential information and are intended only for authorized personnel. If you are not the intended reader of this document, you must not disseminate, modify, copy/plagiarize, or take action in reliance upon it, unless permitted by </w:t>
      </w:r>
      <w:proofErr w:type="spellStart"/>
      <w:r>
        <w:rPr>
          <w:rFonts w:hint="eastAsia"/>
        </w:rPr>
        <w:t>Telkomsel</w:t>
      </w:r>
      <w:proofErr w:type="spellEnd"/>
      <w:r w:rsidRPr="001D071A">
        <w:t xml:space="preserve">. None of the materials provided on this document may be used, reproduced, or transmitted, in any form or by any means, electronic or mechanical, including recording or the use of any information storage and retrieval system, without written permission of </w:t>
      </w:r>
      <w:proofErr w:type="spellStart"/>
      <w:r>
        <w:rPr>
          <w:rFonts w:hint="eastAsia"/>
        </w:rPr>
        <w:t>Telkomsel</w:t>
      </w:r>
      <w:proofErr w:type="spellEnd"/>
      <w:r w:rsidRPr="001D071A">
        <w:t>.</w:t>
      </w:r>
    </w:p>
    <w:p w:rsidR="004F0FEE" w:rsidRPr="0012286B" w:rsidRDefault="004F0FEE" w:rsidP="004F0FEE">
      <w:pPr>
        <w:pStyle w:val="a5"/>
        <w:spacing w:after="120"/>
        <w:ind w:left="426"/>
        <w:outlineLvl w:val="0"/>
      </w:pPr>
      <w:r w:rsidRPr="001D071A">
        <w:t xml:space="preserve">If you received this document in error please notify </w:t>
      </w:r>
      <w:proofErr w:type="spellStart"/>
      <w:r>
        <w:rPr>
          <w:rFonts w:hint="eastAsia"/>
        </w:rPr>
        <w:t>Telkomsel</w:t>
      </w:r>
      <w:proofErr w:type="spellEnd"/>
      <w:r w:rsidRPr="001D071A">
        <w:t xml:space="preserve"> immediately.</w:t>
      </w:r>
    </w:p>
    <w:p w:rsidR="004F0FEE" w:rsidRPr="0012286B" w:rsidRDefault="004F0FEE" w:rsidP="004F0FEE">
      <w:pPr>
        <w:pStyle w:val="a5"/>
        <w:spacing w:after="120"/>
        <w:ind w:left="426"/>
      </w:pPr>
      <w:r w:rsidRPr="001D071A">
        <w:t xml:space="preserve">The confidential nature of and/or privilege in the document enclosed is not waived or lost as a result of a mistake or an error. </w:t>
      </w:r>
    </w:p>
    <w:p w:rsidR="004F0FEE" w:rsidRPr="0012286B" w:rsidRDefault="004F0FEE" w:rsidP="004F0FEE">
      <w:pPr>
        <w:pStyle w:val="a5"/>
        <w:spacing w:after="120"/>
        <w:ind w:left="426"/>
        <w:outlineLvl w:val="0"/>
      </w:pPr>
      <w:r w:rsidRPr="001D071A">
        <w:t>The author accepts no liability whatsoever, whether it was caused by:</w:t>
      </w:r>
    </w:p>
    <w:p w:rsidR="004F0FEE" w:rsidRPr="0012286B" w:rsidRDefault="004F0FEE" w:rsidP="004F0FEE">
      <w:pPr>
        <w:pStyle w:val="a2"/>
      </w:pPr>
      <w:r w:rsidRPr="001D071A">
        <w:t>Accessing or other related actions in this document.</w:t>
      </w:r>
    </w:p>
    <w:p w:rsidR="004F0FEE" w:rsidRPr="0012286B" w:rsidRDefault="004F0FEE" w:rsidP="004F0FEE">
      <w:pPr>
        <w:pStyle w:val="a2"/>
      </w:pPr>
      <w:r w:rsidRPr="001D071A">
        <w:t>Any links, and/or materials provided/attached to this document.</w:t>
      </w:r>
    </w:p>
    <w:p w:rsidR="004F0FEE" w:rsidRPr="0012286B" w:rsidRDefault="004F0FEE" w:rsidP="004F0FEE">
      <w:pPr>
        <w:pStyle w:val="a5"/>
        <w:spacing w:after="120"/>
        <w:ind w:left="426"/>
      </w:pPr>
      <w:proofErr w:type="spellStart"/>
      <w:r>
        <w:rPr>
          <w:rFonts w:hint="eastAsia"/>
        </w:rPr>
        <w:t>Telkomsel</w:t>
      </w:r>
      <w:proofErr w:type="spellEnd"/>
      <w:r w:rsidRPr="001D071A">
        <w:t xml:space="preserve"> assumes that all users understand risks involved within this document and/or its attached materials.</w:t>
      </w:r>
    </w:p>
    <w:p w:rsidR="004F0FEE" w:rsidRPr="0012286B" w:rsidRDefault="004F0FEE" w:rsidP="004F0FEE">
      <w:pPr>
        <w:pStyle w:val="a5"/>
        <w:spacing w:after="120"/>
        <w:ind w:left="426"/>
        <w:outlineLvl w:val="0"/>
      </w:pPr>
      <w:r w:rsidRPr="001D071A">
        <w:t xml:space="preserve">All rights reserved. </w:t>
      </w:r>
      <w:proofErr w:type="gramStart"/>
      <w:r w:rsidRPr="001D071A">
        <w:t>Copyright © (201</w:t>
      </w:r>
      <w:r>
        <w:rPr>
          <w:rFonts w:hint="eastAsia"/>
        </w:rPr>
        <w:t>4</w:t>
      </w:r>
      <w:r w:rsidRPr="001D071A">
        <w:t xml:space="preserve">) by </w:t>
      </w:r>
      <w:proofErr w:type="spellStart"/>
      <w:r>
        <w:rPr>
          <w:rFonts w:hint="eastAsia"/>
        </w:rPr>
        <w:t>Telkomsel</w:t>
      </w:r>
      <w:proofErr w:type="spellEnd"/>
      <w:r w:rsidRPr="001D071A">
        <w:t>.</w:t>
      </w:r>
      <w:proofErr w:type="gramEnd"/>
    </w:p>
    <w:p w:rsidR="007D74C3" w:rsidRDefault="00BD79AD">
      <w:pPr>
        <w:widowControl/>
        <w:wordWrap/>
        <w:autoSpaceDE/>
        <w:autoSpaceDN/>
        <w:jc w:val="left"/>
        <w:rPr>
          <w:b/>
        </w:rPr>
      </w:pPr>
      <w:r w:rsidRPr="0030223C">
        <w:rPr>
          <w:b/>
        </w:rPr>
        <w:br w:type="page"/>
      </w:r>
    </w:p>
    <w:p w:rsidR="00BD79AD" w:rsidRPr="0030223C" w:rsidRDefault="00BD79AD" w:rsidP="005364FB">
      <w:pPr>
        <w:widowControl/>
        <w:wordWrap/>
        <w:autoSpaceDE/>
        <w:autoSpaceDN/>
        <w:jc w:val="left"/>
        <w:rPr>
          <w:b/>
        </w:rPr>
      </w:pPr>
    </w:p>
    <w:p w:rsidR="007E139C" w:rsidRPr="0030223C" w:rsidRDefault="006D2917" w:rsidP="00405DA4">
      <w:pPr>
        <w:pStyle w:val="ac"/>
        <w:outlineLvl w:val="0"/>
        <w:rPr>
          <w:b/>
        </w:rPr>
      </w:pPr>
      <w:bookmarkStart w:id="5" w:name="_Toc330826148"/>
      <w:r w:rsidRPr="0030223C">
        <w:rPr>
          <w:rFonts w:hint="eastAsia"/>
          <w:b/>
        </w:rPr>
        <w:t>Table of Contents</w:t>
      </w:r>
      <w:bookmarkEnd w:id="5"/>
    </w:p>
    <w:p w:rsidR="00486AD7" w:rsidRDefault="00B96B6E">
      <w:pPr>
        <w:pStyle w:val="11"/>
        <w:rPr>
          <w:rFonts w:asciiTheme="minorHAnsi" w:eastAsiaTheme="minorEastAsia" w:hAnsiTheme="minorHAnsi"/>
          <w:b w:val="0"/>
          <w:bCs w:val="0"/>
          <w:noProof/>
          <w:sz w:val="20"/>
          <w:szCs w:val="22"/>
        </w:rPr>
      </w:pPr>
      <w:r>
        <w:rPr>
          <w:b w:val="0"/>
        </w:rPr>
        <w:fldChar w:fldCharType="begin"/>
      </w:r>
      <w:r w:rsidR="00976516">
        <w:rPr>
          <w:b w:val="0"/>
        </w:rPr>
        <w:instrText xml:space="preserve"> TOC \o "1-4" \h \z </w:instrText>
      </w:r>
      <w:r>
        <w:rPr>
          <w:b w:val="0"/>
        </w:rPr>
        <w:fldChar w:fldCharType="separate"/>
      </w:r>
      <w:hyperlink w:anchor="_Toc390353972" w:history="1">
        <w:r w:rsidR="00486AD7" w:rsidRPr="007437E3">
          <w:rPr>
            <w:rStyle w:val="af4"/>
            <w:noProof/>
          </w:rPr>
          <w:t>About this document</w:t>
        </w:r>
        <w:r w:rsidR="00486AD7">
          <w:rPr>
            <w:noProof/>
            <w:webHidden/>
          </w:rPr>
          <w:tab/>
        </w:r>
        <w:r w:rsidR="00486AD7">
          <w:rPr>
            <w:noProof/>
            <w:webHidden/>
          </w:rPr>
          <w:fldChar w:fldCharType="begin"/>
        </w:r>
        <w:r w:rsidR="00486AD7">
          <w:rPr>
            <w:noProof/>
            <w:webHidden/>
          </w:rPr>
          <w:instrText xml:space="preserve"> PAGEREF _Toc390353972 \h </w:instrText>
        </w:r>
        <w:r w:rsidR="00486AD7">
          <w:rPr>
            <w:noProof/>
            <w:webHidden/>
          </w:rPr>
        </w:r>
        <w:r w:rsidR="00486AD7">
          <w:rPr>
            <w:noProof/>
            <w:webHidden/>
          </w:rPr>
          <w:fldChar w:fldCharType="separate"/>
        </w:r>
        <w:r w:rsidR="00486AD7">
          <w:rPr>
            <w:noProof/>
            <w:webHidden/>
          </w:rPr>
          <w:t>6</w:t>
        </w:r>
        <w:r w:rsidR="00486AD7">
          <w:rPr>
            <w:noProof/>
            <w:webHidden/>
          </w:rPr>
          <w:fldChar w:fldCharType="end"/>
        </w:r>
      </w:hyperlink>
    </w:p>
    <w:p w:rsidR="00486AD7" w:rsidRDefault="003A020C">
      <w:pPr>
        <w:pStyle w:val="23"/>
        <w:tabs>
          <w:tab w:val="right" w:leader="dot" w:pos="9010"/>
        </w:tabs>
        <w:rPr>
          <w:rFonts w:asciiTheme="minorHAnsi" w:eastAsiaTheme="minorEastAsia" w:hAnsiTheme="minorHAnsi" w:cstheme="minorBidi"/>
          <w:iCs w:val="0"/>
          <w:noProof/>
          <w:szCs w:val="22"/>
        </w:rPr>
      </w:pPr>
      <w:hyperlink w:anchor="_Toc390353973" w:history="1">
        <w:r w:rsidR="00486AD7" w:rsidRPr="007437E3">
          <w:rPr>
            <w:rStyle w:val="af4"/>
            <w:noProof/>
          </w:rPr>
          <w:t>Purpose</w:t>
        </w:r>
        <w:r w:rsidR="00486AD7">
          <w:rPr>
            <w:noProof/>
            <w:webHidden/>
          </w:rPr>
          <w:tab/>
        </w:r>
        <w:r w:rsidR="00486AD7">
          <w:rPr>
            <w:noProof/>
            <w:webHidden/>
          </w:rPr>
          <w:fldChar w:fldCharType="begin"/>
        </w:r>
        <w:r w:rsidR="00486AD7">
          <w:rPr>
            <w:noProof/>
            <w:webHidden/>
          </w:rPr>
          <w:instrText xml:space="preserve"> PAGEREF _Toc390353973 \h </w:instrText>
        </w:r>
        <w:r w:rsidR="00486AD7">
          <w:rPr>
            <w:noProof/>
            <w:webHidden/>
          </w:rPr>
        </w:r>
        <w:r w:rsidR="00486AD7">
          <w:rPr>
            <w:noProof/>
            <w:webHidden/>
          </w:rPr>
          <w:fldChar w:fldCharType="separate"/>
        </w:r>
        <w:r w:rsidR="00486AD7">
          <w:rPr>
            <w:noProof/>
            <w:webHidden/>
          </w:rPr>
          <w:t>6</w:t>
        </w:r>
        <w:r w:rsidR="00486AD7">
          <w:rPr>
            <w:noProof/>
            <w:webHidden/>
          </w:rPr>
          <w:fldChar w:fldCharType="end"/>
        </w:r>
      </w:hyperlink>
    </w:p>
    <w:p w:rsidR="00486AD7" w:rsidRDefault="003A020C">
      <w:pPr>
        <w:pStyle w:val="23"/>
        <w:tabs>
          <w:tab w:val="right" w:leader="dot" w:pos="9010"/>
        </w:tabs>
        <w:rPr>
          <w:rFonts w:asciiTheme="minorHAnsi" w:eastAsiaTheme="minorEastAsia" w:hAnsiTheme="minorHAnsi" w:cstheme="minorBidi"/>
          <w:iCs w:val="0"/>
          <w:noProof/>
          <w:szCs w:val="22"/>
        </w:rPr>
      </w:pPr>
      <w:hyperlink w:anchor="_Toc390353974" w:history="1">
        <w:r w:rsidR="00486AD7" w:rsidRPr="007437E3">
          <w:rPr>
            <w:rStyle w:val="af4"/>
            <w:noProof/>
          </w:rPr>
          <w:t>Scope</w:t>
        </w:r>
        <w:r w:rsidR="00486AD7">
          <w:rPr>
            <w:noProof/>
            <w:webHidden/>
          </w:rPr>
          <w:tab/>
        </w:r>
        <w:r w:rsidR="00486AD7">
          <w:rPr>
            <w:noProof/>
            <w:webHidden/>
          </w:rPr>
          <w:fldChar w:fldCharType="begin"/>
        </w:r>
        <w:r w:rsidR="00486AD7">
          <w:rPr>
            <w:noProof/>
            <w:webHidden/>
          </w:rPr>
          <w:instrText xml:space="preserve"> PAGEREF _Toc390353974 \h </w:instrText>
        </w:r>
        <w:r w:rsidR="00486AD7">
          <w:rPr>
            <w:noProof/>
            <w:webHidden/>
          </w:rPr>
        </w:r>
        <w:r w:rsidR="00486AD7">
          <w:rPr>
            <w:noProof/>
            <w:webHidden/>
          </w:rPr>
          <w:fldChar w:fldCharType="separate"/>
        </w:r>
        <w:r w:rsidR="00486AD7">
          <w:rPr>
            <w:noProof/>
            <w:webHidden/>
          </w:rPr>
          <w:t>6</w:t>
        </w:r>
        <w:r w:rsidR="00486AD7">
          <w:rPr>
            <w:noProof/>
            <w:webHidden/>
          </w:rPr>
          <w:fldChar w:fldCharType="end"/>
        </w:r>
      </w:hyperlink>
    </w:p>
    <w:p w:rsidR="00486AD7" w:rsidRDefault="003A020C">
      <w:pPr>
        <w:pStyle w:val="23"/>
        <w:tabs>
          <w:tab w:val="right" w:leader="dot" w:pos="9010"/>
        </w:tabs>
        <w:rPr>
          <w:rFonts w:asciiTheme="minorHAnsi" w:eastAsiaTheme="minorEastAsia" w:hAnsiTheme="minorHAnsi" w:cstheme="minorBidi"/>
          <w:iCs w:val="0"/>
          <w:noProof/>
          <w:szCs w:val="22"/>
        </w:rPr>
      </w:pPr>
      <w:hyperlink w:anchor="_Toc390353975" w:history="1">
        <w:r w:rsidR="00486AD7" w:rsidRPr="007437E3">
          <w:rPr>
            <w:rStyle w:val="af4"/>
            <w:noProof/>
          </w:rPr>
          <w:t>Target Audience</w:t>
        </w:r>
        <w:r w:rsidR="00486AD7">
          <w:rPr>
            <w:noProof/>
            <w:webHidden/>
          </w:rPr>
          <w:tab/>
        </w:r>
        <w:r w:rsidR="00486AD7">
          <w:rPr>
            <w:noProof/>
            <w:webHidden/>
          </w:rPr>
          <w:fldChar w:fldCharType="begin"/>
        </w:r>
        <w:r w:rsidR="00486AD7">
          <w:rPr>
            <w:noProof/>
            <w:webHidden/>
          </w:rPr>
          <w:instrText xml:space="preserve"> PAGEREF _Toc390353975 \h </w:instrText>
        </w:r>
        <w:r w:rsidR="00486AD7">
          <w:rPr>
            <w:noProof/>
            <w:webHidden/>
          </w:rPr>
        </w:r>
        <w:r w:rsidR="00486AD7">
          <w:rPr>
            <w:noProof/>
            <w:webHidden/>
          </w:rPr>
          <w:fldChar w:fldCharType="separate"/>
        </w:r>
        <w:r w:rsidR="00486AD7">
          <w:rPr>
            <w:noProof/>
            <w:webHidden/>
          </w:rPr>
          <w:t>6</w:t>
        </w:r>
        <w:r w:rsidR="00486AD7">
          <w:rPr>
            <w:noProof/>
            <w:webHidden/>
          </w:rPr>
          <w:fldChar w:fldCharType="end"/>
        </w:r>
      </w:hyperlink>
    </w:p>
    <w:p w:rsidR="00486AD7" w:rsidRDefault="003A020C">
      <w:pPr>
        <w:pStyle w:val="11"/>
        <w:rPr>
          <w:rFonts w:asciiTheme="minorHAnsi" w:eastAsiaTheme="minorEastAsia" w:hAnsiTheme="minorHAnsi"/>
          <w:b w:val="0"/>
          <w:bCs w:val="0"/>
          <w:noProof/>
          <w:sz w:val="20"/>
          <w:szCs w:val="22"/>
        </w:rPr>
      </w:pPr>
      <w:hyperlink w:anchor="_Toc390353976" w:history="1">
        <w:r w:rsidR="00486AD7" w:rsidRPr="007437E3">
          <w:rPr>
            <w:rStyle w:val="af4"/>
            <w:noProof/>
          </w:rPr>
          <w:t>1.</w:t>
        </w:r>
        <w:r w:rsidR="00486AD7">
          <w:rPr>
            <w:rFonts w:asciiTheme="minorHAnsi" w:eastAsiaTheme="minorEastAsia" w:hAnsiTheme="minorHAnsi"/>
            <w:b w:val="0"/>
            <w:bCs w:val="0"/>
            <w:noProof/>
            <w:sz w:val="20"/>
            <w:szCs w:val="22"/>
          </w:rPr>
          <w:tab/>
        </w:r>
        <w:r w:rsidR="00486AD7" w:rsidRPr="007437E3">
          <w:rPr>
            <w:rStyle w:val="af4"/>
            <w:noProof/>
          </w:rPr>
          <w:t>System Architecture</w:t>
        </w:r>
        <w:r w:rsidR="00486AD7">
          <w:rPr>
            <w:noProof/>
            <w:webHidden/>
          </w:rPr>
          <w:tab/>
        </w:r>
        <w:r w:rsidR="00486AD7">
          <w:rPr>
            <w:noProof/>
            <w:webHidden/>
          </w:rPr>
          <w:fldChar w:fldCharType="begin"/>
        </w:r>
        <w:r w:rsidR="00486AD7">
          <w:rPr>
            <w:noProof/>
            <w:webHidden/>
          </w:rPr>
          <w:instrText xml:space="preserve"> PAGEREF _Toc390353976 \h </w:instrText>
        </w:r>
        <w:r w:rsidR="00486AD7">
          <w:rPr>
            <w:noProof/>
            <w:webHidden/>
          </w:rPr>
        </w:r>
        <w:r w:rsidR="00486AD7">
          <w:rPr>
            <w:noProof/>
            <w:webHidden/>
          </w:rPr>
          <w:fldChar w:fldCharType="separate"/>
        </w:r>
        <w:r w:rsidR="00486AD7">
          <w:rPr>
            <w:noProof/>
            <w:webHidden/>
          </w:rPr>
          <w:t>7</w:t>
        </w:r>
        <w:r w:rsidR="00486AD7">
          <w:rPr>
            <w:noProof/>
            <w:webHidden/>
          </w:rPr>
          <w:fldChar w:fldCharType="end"/>
        </w:r>
      </w:hyperlink>
    </w:p>
    <w:p w:rsidR="00486AD7" w:rsidRDefault="003A020C">
      <w:pPr>
        <w:pStyle w:val="23"/>
        <w:tabs>
          <w:tab w:val="left" w:pos="800"/>
          <w:tab w:val="right" w:leader="dot" w:pos="9010"/>
        </w:tabs>
        <w:rPr>
          <w:rFonts w:asciiTheme="minorHAnsi" w:eastAsiaTheme="minorEastAsia" w:hAnsiTheme="minorHAnsi" w:cstheme="minorBidi"/>
          <w:iCs w:val="0"/>
          <w:noProof/>
          <w:szCs w:val="22"/>
        </w:rPr>
      </w:pPr>
      <w:hyperlink w:anchor="_Toc390353977" w:history="1">
        <w:r w:rsidR="00486AD7" w:rsidRPr="007437E3">
          <w:rPr>
            <w:rStyle w:val="af4"/>
            <w:noProof/>
          </w:rPr>
          <w:t>1.1.</w:t>
        </w:r>
        <w:r w:rsidR="00486AD7">
          <w:rPr>
            <w:rFonts w:asciiTheme="minorHAnsi" w:eastAsiaTheme="minorEastAsia" w:hAnsiTheme="minorHAnsi" w:cstheme="minorBidi"/>
            <w:iCs w:val="0"/>
            <w:noProof/>
            <w:szCs w:val="22"/>
          </w:rPr>
          <w:tab/>
        </w:r>
        <w:r w:rsidR="00486AD7" w:rsidRPr="007437E3">
          <w:rPr>
            <w:rStyle w:val="af4"/>
            <w:noProof/>
          </w:rPr>
          <w:t>Network Architecture View for Production Environment</w:t>
        </w:r>
        <w:r w:rsidR="00486AD7">
          <w:rPr>
            <w:noProof/>
            <w:webHidden/>
          </w:rPr>
          <w:tab/>
        </w:r>
        <w:r w:rsidR="00486AD7">
          <w:rPr>
            <w:noProof/>
            <w:webHidden/>
          </w:rPr>
          <w:fldChar w:fldCharType="begin"/>
        </w:r>
        <w:r w:rsidR="00486AD7">
          <w:rPr>
            <w:noProof/>
            <w:webHidden/>
          </w:rPr>
          <w:instrText xml:space="preserve"> PAGEREF _Toc390353977 \h </w:instrText>
        </w:r>
        <w:r w:rsidR="00486AD7">
          <w:rPr>
            <w:noProof/>
            <w:webHidden/>
          </w:rPr>
        </w:r>
        <w:r w:rsidR="00486AD7">
          <w:rPr>
            <w:noProof/>
            <w:webHidden/>
          </w:rPr>
          <w:fldChar w:fldCharType="separate"/>
        </w:r>
        <w:r w:rsidR="00486AD7">
          <w:rPr>
            <w:noProof/>
            <w:webHidden/>
          </w:rPr>
          <w:t>7</w:t>
        </w:r>
        <w:r w:rsidR="00486AD7">
          <w:rPr>
            <w:noProof/>
            <w:webHidden/>
          </w:rPr>
          <w:fldChar w:fldCharType="end"/>
        </w:r>
      </w:hyperlink>
    </w:p>
    <w:p w:rsidR="00486AD7" w:rsidRDefault="003A020C">
      <w:pPr>
        <w:pStyle w:val="32"/>
        <w:tabs>
          <w:tab w:val="left" w:pos="1000"/>
          <w:tab w:val="right" w:leader="dot" w:pos="9010"/>
        </w:tabs>
        <w:rPr>
          <w:rFonts w:asciiTheme="minorHAnsi" w:eastAsiaTheme="minorEastAsia" w:hAnsiTheme="minorHAnsi" w:cstheme="minorBidi"/>
          <w:noProof/>
          <w:szCs w:val="22"/>
        </w:rPr>
      </w:pPr>
      <w:hyperlink w:anchor="_Toc390353978" w:history="1">
        <w:r w:rsidR="00486AD7" w:rsidRPr="007437E3">
          <w:rPr>
            <w:rStyle w:val="af4"/>
            <w:noProof/>
          </w:rPr>
          <w:t>1.1.1.</w:t>
        </w:r>
        <w:r w:rsidR="00486AD7">
          <w:rPr>
            <w:rFonts w:asciiTheme="minorHAnsi" w:eastAsiaTheme="minorEastAsia" w:hAnsiTheme="minorHAnsi" w:cstheme="minorBidi"/>
            <w:noProof/>
            <w:szCs w:val="22"/>
          </w:rPr>
          <w:tab/>
        </w:r>
        <w:r w:rsidR="00486AD7" w:rsidRPr="007437E3">
          <w:rPr>
            <w:rStyle w:val="af4"/>
            <w:noProof/>
          </w:rPr>
          <w:t>Hostname and IP Address for production environment</w:t>
        </w:r>
        <w:r w:rsidR="00486AD7">
          <w:rPr>
            <w:noProof/>
            <w:webHidden/>
          </w:rPr>
          <w:tab/>
        </w:r>
        <w:r w:rsidR="00486AD7">
          <w:rPr>
            <w:noProof/>
            <w:webHidden/>
          </w:rPr>
          <w:fldChar w:fldCharType="begin"/>
        </w:r>
        <w:r w:rsidR="00486AD7">
          <w:rPr>
            <w:noProof/>
            <w:webHidden/>
          </w:rPr>
          <w:instrText xml:space="preserve"> PAGEREF _Toc390353978 \h </w:instrText>
        </w:r>
        <w:r w:rsidR="00486AD7">
          <w:rPr>
            <w:noProof/>
            <w:webHidden/>
          </w:rPr>
        </w:r>
        <w:r w:rsidR="00486AD7">
          <w:rPr>
            <w:noProof/>
            <w:webHidden/>
          </w:rPr>
          <w:fldChar w:fldCharType="separate"/>
        </w:r>
        <w:r w:rsidR="00486AD7">
          <w:rPr>
            <w:noProof/>
            <w:webHidden/>
          </w:rPr>
          <w:t>7</w:t>
        </w:r>
        <w:r w:rsidR="00486AD7">
          <w:rPr>
            <w:noProof/>
            <w:webHidden/>
          </w:rPr>
          <w:fldChar w:fldCharType="end"/>
        </w:r>
      </w:hyperlink>
    </w:p>
    <w:p w:rsidR="00486AD7" w:rsidRDefault="003A020C">
      <w:pPr>
        <w:pStyle w:val="23"/>
        <w:tabs>
          <w:tab w:val="left" w:pos="800"/>
          <w:tab w:val="right" w:leader="dot" w:pos="9010"/>
        </w:tabs>
        <w:rPr>
          <w:rFonts w:asciiTheme="minorHAnsi" w:eastAsiaTheme="minorEastAsia" w:hAnsiTheme="minorHAnsi" w:cstheme="minorBidi"/>
          <w:iCs w:val="0"/>
          <w:noProof/>
          <w:szCs w:val="22"/>
        </w:rPr>
      </w:pPr>
      <w:hyperlink w:anchor="_Toc390353979" w:history="1">
        <w:r w:rsidR="00486AD7" w:rsidRPr="007437E3">
          <w:rPr>
            <w:rStyle w:val="af4"/>
            <w:noProof/>
          </w:rPr>
          <w:t>1.2.</w:t>
        </w:r>
        <w:r w:rsidR="00486AD7">
          <w:rPr>
            <w:rFonts w:asciiTheme="minorHAnsi" w:eastAsiaTheme="minorEastAsia" w:hAnsiTheme="minorHAnsi" w:cstheme="minorBidi"/>
            <w:iCs w:val="0"/>
            <w:noProof/>
            <w:szCs w:val="22"/>
          </w:rPr>
          <w:tab/>
        </w:r>
        <w:r w:rsidR="00486AD7" w:rsidRPr="007437E3">
          <w:rPr>
            <w:rStyle w:val="af4"/>
            <w:noProof/>
          </w:rPr>
          <w:t>Network Architecture View for Staging Server</w:t>
        </w:r>
        <w:r w:rsidR="00486AD7">
          <w:rPr>
            <w:noProof/>
            <w:webHidden/>
          </w:rPr>
          <w:tab/>
        </w:r>
        <w:r w:rsidR="00486AD7">
          <w:rPr>
            <w:noProof/>
            <w:webHidden/>
          </w:rPr>
          <w:fldChar w:fldCharType="begin"/>
        </w:r>
        <w:r w:rsidR="00486AD7">
          <w:rPr>
            <w:noProof/>
            <w:webHidden/>
          </w:rPr>
          <w:instrText xml:space="preserve"> PAGEREF _Toc390353979 \h </w:instrText>
        </w:r>
        <w:r w:rsidR="00486AD7">
          <w:rPr>
            <w:noProof/>
            <w:webHidden/>
          </w:rPr>
        </w:r>
        <w:r w:rsidR="00486AD7">
          <w:rPr>
            <w:noProof/>
            <w:webHidden/>
          </w:rPr>
          <w:fldChar w:fldCharType="separate"/>
        </w:r>
        <w:r w:rsidR="00486AD7">
          <w:rPr>
            <w:noProof/>
            <w:webHidden/>
          </w:rPr>
          <w:t>8</w:t>
        </w:r>
        <w:r w:rsidR="00486AD7">
          <w:rPr>
            <w:noProof/>
            <w:webHidden/>
          </w:rPr>
          <w:fldChar w:fldCharType="end"/>
        </w:r>
      </w:hyperlink>
    </w:p>
    <w:p w:rsidR="00486AD7" w:rsidRDefault="003A020C">
      <w:pPr>
        <w:pStyle w:val="32"/>
        <w:tabs>
          <w:tab w:val="left" w:pos="1000"/>
          <w:tab w:val="right" w:leader="dot" w:pos="9010"/>
        </w:tabs>
        <w:rPr>
          <w:rFonts w:asciiTheme="minorHAnsi" w:eastAsiaTheme="minorEastAsia" w:hAnsiTheme="minorHAnsi" w:cstheme="minorBidi"/>
          <w:noProof/>
          <w:szCs w:val="22"/>
        </w:rPr>
      </w:pPr>
      <w:hyperlink w:anchor="_Toc390353980" w:history="1">
        <w:r w:rsidR="00486AD7" w:rsidRPr="007437E3">
          <w:rPr>
            <w:rStyle w:val="af4"/>
            <w:noProof/>
          </w:rPr>
          <w:t>1.2.1.</w:t>
        </w:r>
        <w:r w:rsidR="00486AD7">
          <w:rPr>
            <w:rFonts w:asciiTheme="minorHAnsi" w:eastAsiaTheme="minorEastAsia" w:hAnsiTheme="minorHAnsi" w:cstheme="minorBidi"/>
            <w:noProof/>
            <w:szCs w:val="22"/>
          </w:rPr>
          <w:tab/>
        </w:r>
        <w:r w:rsidR="00486AD7" w:rsidRPr="007437E3">
          <w:rPr>
            <w:rStyle w:val="af4"/>
            <w:noProof/>
          </w:rPr>
          <w:t>Hostname and IP Address for UAT environment</w:t>
        </w:r>
        <w:r w:rsidR="00486AD7">
          <w:rPr>
            <w:noProof/>
            <w:webHidden/>
          </w:rPr>
          <w:tab/>
        </w:r>
        <w:r w:rsidR="00486AD7">
          <w:rPr>
            <w:noProof/>
            <w:webHidden/>
          </w:rPr>
          <w:fldChar w:fldCharType="begin"/>
        </w:r>
        <w:r w:rsidR="00486AD7">
          <w:rPr>
            <w:noProof/>
            <w:webHidden/>
          </w:rPr>
          <w:instrText xml:space="preserve"> PAGEREF _Toc390353980 \h </w:instrText>
        </w:r>
        <w:r w:rsidR="00486AD7">
          <w:rPr>
            <w:noProof/>
            <w:webHidden/>
          </w:rPr>
        </w:r>
        <w:r w:rsidR="00486AD7">
          <w:rPr>
            <w:noProof/>
            <w:webHidden/>
          </w:rPr>
          <w:fldChar w:fldCharType="separate"/>
        </w:r>
        <w:r w:rsidR="00486AD7">
          <w:rPr>
            <w:noProof/>
            <w:webHidden/>
          </w:rPr>
          <w:t>8</w:t>
        </w:r>
        <w:r w:rsidR="00486AD7">
          <w:rPr>
            <w:noProof/>
            <w:webHidden/>
          </w:rPr>
          <w:fldChar w:fldCharType="end"/>
        </w:r>
      </w:hyperlink>
    </w:p>
    <w:p w:rsidR="00486AD7" w:rsidRDefault="003A020C">
      <w:pPr>
        <w:pStyle w:val="23"/>
        <w:tabs>
          <w:tab w:val="left" w:pos="800"/>
          <w:tab w:val="right" w:leader="dot" w:pos="9010"/>
        </w:tabs>
        <w:rPr>
          <w:rFonts w:asciiTheme="minorHAnsi" w:eastAsiaTheme="minorEastAsia" w:hAnsiTheme="minorHAnsi" w:cstheme="minorBidi"/>
          <w:iCs w:val="0"/>
          <w:noProof/>
          <w:szCs w:val="22"/>
        </w:rPr>
      </w:pPr>
      <w:hyperlink w:anchor="_Toc390353981" w:history="1">
        <w:r w:rsidR="00486AD7" w:rsidRPr="007437E3">
          <w:rPr>
            <w:rStyle w:val="af4"/>
            <w:noProof/>
          </w:rPr>
          <w:t>1.3.</w:t>
        </w:r>
        <w:r w:rsidR="00486AD7">
          <w:rPr>
            <w:rFonts w:asciiTheme="minorHAnsi" w:eastAsiaTheme="minorEastAsia" w:hAnsiTheme="minorHAnsi" w:cstheme="minorBidi"/>
            <w:iCs w:val="0"/>
            <w:noProof/>
            <w:szCs w:val="22"/>
          </w:rPr>
          <w:tab/>
        </w:r>
        <w:r w:rsidR="00486AD7" w:rsidRPr="007437E3">
          <w:rPr>
            <w:rStyle w:val="af4"/>
            <w:noProof/>
          </w:rPr>
          <w:t>Web Server</w:t>
        </w:r>
        <w:r w:rsidR="00486AD7">
          <w:rPr>
            <w:noProof/>
            <w:webHidden/>
          </w:rPr>
          <w:tab/>
        </w:r>
        <w:r w:rsidR="00486AD7">
          <w:rPr>
            <w:noProof/>
            <w:webHidden/>
          </w:rPr>
          <w:fldChar w:fldCharType="begin"/>
        </w:r>
        <w:r w:rsidR="00486AD7">
          <w:rPr>
            <w:noProof/>
            <w:webHidden/>
          </w:rPr>
          <w:instrText xml:space="preserve"> PAGEREF _Toc390353981 \h </w:instrText>
        </w:r>
        <w:r w:rsidR="00486AD7">
          <w:rPr>
            <w:noProof/>
            <w:webHidden/>
          </w:rPr>
        </w:r>
        <w:r w:rsidR="00486AD7">
          <w:rPr>
            <w:noProof/>
            <w:webHidden/>
          </w:rPr>
          <w:fldChar w:fldCharType="separate"/>
        </w:r>
        <w:r w:rsidR="00486AD7">
          <w:rPr>
            <w:noProof/>
            <w:webHidden/>
          </w:rPr>
          <w:t>9</w:t>
        </w:r>
        <w:r w:rsidR="00486AD7">
          <w:rPr>
            <w:noProof/>
            <w:webHidden/>
          </w:rPr>
          <w:fldChar w:fldCharType="end"/>
        </w:r>
      </w:hyperlink>
    </w:p>
    <w:p w:rsidR="00486AD7" w:rsidRDefault="003A020C">
      <w:pPr>
        <w:pStyle w:val="32"/>
        <w:tabs>
          <w:tab w:val="left" w:pos="1000"/>
          <w:tab w:val="right" w:leader="dot" w:pos="9010"/>
        </w:tabs>
        <w:rPr>
          <w:rFonts w:asciiTheme="minorHAnsi" w:eastAsiaTheme="minorEastAsia" w:hAnsiTheme="minorHAnsi" w:cstheme="minorBidi"/>
          <w:noProof/>
          <w:szCs w:val="22"/>
        </w:rPr>
      </w:pPr>
      <w:hyperlink w:anchor="_Toc390353982" w:history="1">
        <w:r w:rsidR="00486AD7" w:rsidRPr="007437E3">
          <w:rPr>
            <w:rStyle w:val="af4"/>
            <w:noProof/>
          </w:rPr>
          <w:t>1.3.1.</w:t>
        </w:r>
        <w:r w:rsidR="00486AD7">
          <w:rPr>
            <w:rFonts w:asciiTheme="minorHAnsi" w:eastAsiaTheme="minorEastAsia" w:hAnsiTheme="minorHAnsi" w:cstheme="minorBidi"/>
            <w:noProof/>
            <w:szCs w:val="22"/>
          </w:rPr>
          <w:tab/>
        </w:r>
        <w:r w:rsidR="00486AD7" w:rsidRPr="007437E3">
          <w:rPr>
            <w:rStyle w:val="af4"/>
            <w:noProof/>
          </w:rPr>
          <w:t>Apache</w:t>
        </w:r>
        <w:r w:rsidR="00486AD7">
          <w:rPr>
            <w:noProof/>
            <w:webHidden/>
          </w:rPr>
          <w:tab/>
        </w:r>
        <w:r w:rsidR="00486AD7">
          <w:rPr>
            <w:noProof/>
            <w:webHidden/>
          </w:rPr>
          <w:fldChar w:fldCharType="begin"/>
        </w:r>
        <w:r w:rsidR="00486AD7">
          <w:rPr>
            <w:noProof/>
            <w:webHidden/>
          </w:rPr>
          <w:instrText xml:space="preserve"> PAGEREF _Toc390353982 \h </w:instrText>
        </w:r>
        <w:r w:rsidR="00486AD7">
          <w:rPr>
            <w:noProof/>
            <w:webHidden/>
          </w:rPr>
        </w:r>
        <w:r w:rsidR="00486AD7">
          <w:rPr>
            <w:noProof/>
            <w:webHidden/>
          </w:rPr>
          <w:fldChar w:fldCharType="separate"/>
        </w:r>
        <w:r w:rsidR="00486AD7">
          <w:rPr>
            <w:noProof/>
            <w:webHidden/>
          </w:rPr>
          <w:t>9</w:t>
        </w:r>
        <w:r w:rsidR="00486AD7">
          <w:rPr>
            <w:noProof/>
            <w:webHidden/>
          </w:rPr>
          <w:fldChar w:fldCharType="end"/>
        </w:r>
      </w:hyperlink>
    </w:p>
    <w:p w:rsidR="00486AD7" w:rsidRDefault="003A020C">
      <w:pPr>
        <w:pStyle w:val="23"/>
        <w:tabs>
          <w:tab w:val="left" w:pos="800"/>
          <w:tab w:val="right" w:leader="dot" w:pos="9010"/>
        </w:tabs>
        <w:rPr>
          <w:rFonts w:asciiTheme="minorHAnsi" w:eastAsiaTheme="minorEastAsia" w:hAnsiTheme="minorHAnsi" w:cstheme="minorBidi"/>
          <w:iCs w:val="0"/>
          <w:noProof/>
          <w:szCs w:val="22"/>
        </w:rPr>
      </w:pPr>
      <w:hyperlink w:anchor="_Toc390353983" w:history="1">
        <w:r w:rsidR="00486AD7" w:rsidRPr="007437E3">
          <w:rPr>
            <w:rStyle w:val="af4"/>
            <w:noProof/>
          </w:rPr>
          <w:t>1.4.</w:t>
        </w:r>
        <w:r w:rsidR="00486AD7">
          <w:rPr>
            <w:rFonts w:asciiTheme="minorHAnsi" w:eastAsiaTheme="minorEastAsia" w:hAnsiTheme="minorHAnsi" w:cstheme="minorBidi"/>
            <w:iCs w:val="0"/>
            <w:noProof/>
            <w:szCs w:val="22"/>
          </w:rPr>
          <w:tab/>
        </w:r>
        <w:r w:rsidR="00486AD7" w:rsidRPr="007437E3">
          <w:rPr>
            <w:rStyle w:val="af4"/>
            <w:noProof/>
          </w:rPr>
          <w:t>Application Server</w:t>
        </w:r>
        <w:r w:rsidR="00486AD7">
          <w:rPr>
            <w:noProof/>
            <w:webHidden/>
          </w:rPr>
          <w:tab/>
        </w:r>
        <w:r w:rsidR="00486AD7">
          <w:rPr>
            <w:noProof/>
            <w:webHidden/>
          </w:rPr>
          <w:fldChar w:fldCharType="begin"/>
        </w:r>
        <w:r w:rsidR="00486AD7">
          <w:rPr>
            <w:noProof/>
            <w:webHidden/>
          </w:rPr>
          <w:instrText xml:space="preserve"> PAGEREF _Toc390353983 \h </w:instrText>
        </w:r>
        <w:r w:rsidR="00486AD7">
          <w:rPr>
            <w:noProof/>
            <w:webHidden/>
          </w:rPr>
        </w:r>
        <w:r w:rsidR="00486AD7">
          <w:rPr>
            <w:noProof/>
            <w:webHidden/>
          </w:rPr>
          <w:fldChar w:fldCharType="separate"/>
        </w:r>
        <w:r w:rsidR="00486AD7">
          <w:rPr>
            <w:noProof/>
            <w:webHidden/>
          </w:rPr>
          <w:t>9</w:t>
        </w:r>
        <w:r w:rsidR="00486AD7">
          <w:rPr>
            <w:noProof/>
            <w:webHidden/>
          </w:rPr>
          <w:fldChar w:fldCharType="end"/>
        </w:r>
      </w:hyperlink>
    </w:p>
    <w:p w:rsidR="00486AD7" w:rsidRDefault="003A020C">
      <w:pPr>
        <w:pStyle w:val="32"/>
        <w:tabs>
          <w:tab w:val="left" w:pos="1000"/>
          <w:tab w:val="right" w:leader="dot" w:pos="9010"/>
        </w:tabs>
        <w:rPr>
          <w:rFonts w:asciiTheme="minorHAnsi" w:eastAsiaTheme="minorEastAsia" w:hAnsiTheme="minorHAnsi" w:cstheme="minorBidi"/>
          <w:noProof/>
          <w:szCs w:val="22"/>
        </w:rPr>
      </w:pPr>
      <w:hyperlink w:anchor="_Toc390353984" w:history="1">
        <w:r w:rsidR="00486AD7" w:rsidRPr="007437E3">
          <w:rPr>
            <w:rStyle w:val="af4"/>
            <w:noProof/>
          </w:rPr>
          <w:t>1.4.1.</w:t>
        </w:r>
        <w:r w:rsidR="00486AD7">
          <w:rPr>
            <w:rFonts w:asciiTheme="minorHAnsi" w:eastAsiaTheme="minorEastAsia" w:hAnsiTheme="minorHAnsi" w:cstheme="minorBidi"/>
            <w:noProof/>
            <w:szCs w:val="22"/>
          </w:rPr>
          <w:tab/>
        </w:r>
        <w:r w:rsidR="00486AD7" w:rsidRPr="007437E3">
          <w:rPr>
            <w:rStyle w:val="af4"/>
            <w:noProof/>
          </w:rPr>
          <w:t>JBoss</w:t>
        </w:r>
        <w:r w:rsidR="00486AD7">
          <w:rPr>
            <w:noProof/>
            <w:webHidden/>
          </w:rPr>
          <w:tab/>
        </w:r>
        <w:r w:rsidR="00486AD7">
          <w:rPr>
            <w:noProof/>
            <w:webHidden/>
          </w:rPr>
          <w:fldChar w:fldCharType="begin"/>
        </w:r>
        <w:r w:rsidR="00486AD7">
          <w:rPr>
            <w:noProof/>
            <w:webHidden/>
          </w:rPr>
          <w:instrText xml:space="preserve"> PAGEREF _Toc390353984 \h </w:instrText>
        </w:r>
        <w:r w:rsidR="00486AD7">
          <w:rPr>
            <w:noProof/>
            <w:webHidden/>
          </w:rPr>
        </w:r>
        <w:r w:rsidR="00486AD7">
          <w:rPr>
            <w:noProof/>
            <w:webHidden/>
          </w:rPr>
          <w:fldChar w:fldCharType="separate"/>
        </w:r>
        <w:r w:rsidR="00486AD7">
          <w:rPr>
            <w:noProof/>
            <w:webHidden/>
          </w:rPr>
          <w:t>9</w:t>
        </w:r>
        <w:r w:rsidR="00486AD7">
          <w:rPr>
            <w:noProof/>
            <w:webHidden/>
          </w:rPr>
          <w:fldChar w:fldCharType="end"/>
        </w:r>
      </w:hyperlink>
    </w:p>
    <w:p w:rsidR="00486AD7" w:rsidRDefault="003A020C">
      <w:pPr>
        <w:pStyle w:val="32"/>
        <w:tabs>
          <w:tab w:val="left" w:pos="1200"/>
          <w:tab w:val="right" w:leader="dot" w:pos="9010"/>
        </w:tabs>
        <w:rPr>
          <w:rFonts w:asciiTheme="minorHAnsi" w:eastAsiaTheme="minorEastAsia" w:hAnsiTheme="minorHAnsi" w:cstheme="minorBidi"/>
          <w:noProof/>
          <w:szCs w:val="22"/>
        </w:rPr>
      </w:pPr>
      <w:hyperlink w:anchor="_Toc390353985" w:history="1">
        <w:r w:rsidR="00486AD7" w:rsidRPr="007437E3">
          <w:rPr>
            <w:rStyle w:val="af4"/>
            <w:noProof/>
          </w:rPr>
          <w:t>1.4.2.</w:t>
        </w:r>
        <w:r w:rsidR="00486AD7">
          <w:rPr>
            <w:rFonts w:asciiTheme="minorHAnsi" w:eastAsiaTheme="minorEastAsia" w:hAnsiTheme="minorHAnsi" w:cstheme="minorBidi"/>
            <w:noProof/>
            <w:szCs w:val="22"/>
          </w:rPr>
          <w:tab/>
        </w:r>
        <w:r w:rsidR="00486AD7" w:rsidRPr="007437E3">
          <w:rPr>
            <w:rStyle w:val="af4"/>
            <w:noProof/>
          </w:rPr>
          <w:t>CMS Admin Server</w:t>
        </w:r>
        <w:r w:rsidR="00486AD7">
          <w:rPr>
            <w:noProof/>
            <w:webHidden/>
          </w:rPr>
          <w:tab/>
        </w:r>
        <w:r w:rsidR="00486AD7">
          <w:rPr>
            <w:noProof/>
            <w:webHidden/>
          </w:rPr>
          <w:fldChar w:fldCharType="begin"/>
        </w:r>
        <w:r w:rsidR="00486AD7">
          <w:rPr>
            <w:noProof/>
            <w:webHidden/>
          </w:rPr>
          <w:instrText xml:space="preserve"> PAGEREF _Toc390353985 \h </w:instrText>
        </w:r>
        <w:r w:rsidR="00486AD7">
          <w:rPr>
            <w:noProof/>
            <w:webHidden/>
          </w:rPr>
        </w:r>
        <w:r w:rsidR="00486AD7">
          <w:rPr>
            <w:noProof/>
            <w:webHidden/>
          </w:rPr>
          <w:fldChar w:fldCharType="separate"/>
        </w:r>
        <w:r w:rsidR="00486AD7">
          <w:rPr>
            <w:noProof/>
            <w:webHidden/>
          </w:rPr>
          <w:t>9</w:t>
        </w:r>
        <w:r w:rsidR="00486AD7">
          <w:rPr>
            <w:noProof/>
            <w:webHidden/>
          </w:rPr>
          <w:fldChar w:fldCharType="end"/>
        </w:r>
      </w:hyperlink>
    </w:p>
    <w:p w:rsidR="00486AD7" w:rsidRDefault="003A020C">
      <w:pPr>
        <w:pStyle w:val="32"/>
        <w:tabs>
          <w:tab w:val="left" w:pos="1200"/>
          <w:tab w:val="right" w:leader="dot" w:pos="9010"/>
        </w:tabs>
        <w:rPr>
          <w:rFonts w:asciiTheme="minorHAnsi" w:eastAsiaTheme="minorEastAsia" w:hAnsiTheme="minorHAnsi" w:cstheme="minorBidi"/>
          <w:noProof/>
          <w:szCs w:val="22"/>
        </w:rPr>
      </w:pPr>
      <w:hyperlink w:anchor="_Toc390353986" w:history="1">
        <w:r w:rsidR="00486AD7" w:rsidRPr="007437E3">
          <w:rPr>
            <w:rStyle w:val="af4"/>
            <w:noProof/>
          </w:rPr>
          <w:t>1.4.3.</w:t>
        </w:r>
        <w:r w:rsidR="00486AD7">
          <w:rPr>
            <w:rFonts w:asciiTheme="minorHAnsi" w:eastAsiaTheme="minorEastAsia" w:hAnsiTheme="minorHAnsi" w:cstheme="minorBidi"/>
            <w:noProof/>
            <w:szCs w:val="22"/>
          </w:rPr>
          <w:tab/>
        </w:r>
        <w:r w:rsidR="00486AD7" w:rsidRPr="007437E3">
          <w:rPr>
            <w:rStyle w:val="af4"/>
            <w:noProof/>
          </w:rPr>
          <w:t>CMS Integration Server</w:t>
        </w:r>
        <w:r w:rsidR="00486AD7">
          <w:rPr>
            <w:noProof/>
            <w:webHidden/>
          </w:rPr>
          <w:tab/>
        </w:r>
        <w:r w:rsidR="00486AD7">
          <w:rPr>
            <w:noProof/>
            <w:webHidden/>
          </w:rPr>
          <w:fldChar w:fldCharType="begin"/>
        </w:r>
        <w:r w:rsidR="00486AD7">
          <w:rPr>
            <w:noProof/>
            <w:webHidden/>
          </w:rPr>
          <w:instrText xml:space="preserve"> PAGEREF _Toc390353986 \h </w:instrText>
        </w:r>
        <w:r w:rsidR="00486AD7">
          <w:rPr>
            <w:noProof/>
            <w:webHidden/>
          </w:rPr>
        </w:r>
        <w:r w:rsidR="00486AD7">
          <w:rPr>
            <w:noProof/>
            <w:webHidden/>
          </w:rPr>
          <w:fldChar w:fldCharType="separate"/>
        </w:r>
        <w:r w:rsidR="00486AD7">
          <w:rPr>
            <w:noProof/>
            <w:webHidden/>
          </w:rPr>
          <w:t>9</w:t>
        </w:r>
        <w:r w:rsidR="00486AD7">
          <w:rPr>
            <w:noProof/>
            <w:webHidden/>
          </w:rPr>
          <w:fldChar w:fldCharType="end"/>
        </w:r>
      </w:hyperlink>
    </w:p>
    <w:p w:rsidR="00486AD7" w:rsidRDefault="003A020C">
      <w:pPr>
        <w:pStyle w:val="11"/>
        <w:rPr>
          <w:rFonts w:asciiTheme="minorHAnsi" w:eastAsiaTheme="minorEastAsia" w:hAnsiTheme="minorHAnsi"/>
          <w:b w:val="0"/>
          <w:bCs w:val="0"/>
          <w:noProof/>
          <w:sz w:val="20"/>
          <w:szCs w:val="22"/>
        </w:rPr>
      </w:pPr>
      <w:hyperlink w:anchor="_Toc390353987" w:history="1">
        <w:r w:rsidR="00486AD7" w:rsidRPr="007437E3">
          <w:rPr>
            <w:rStyle w:val="af4"/>
            <w:noProof/>
          </w:rPr>
          <w:t>2.</w:t>
        </w:r>
        <w:r w:rsidR="00486AD7">
          <w:rPr>
            <w:rFonts w:asciiTheme="minorHAnsi" w:eastAsiaTheme="minorEastAsia" w:hAnsiTheme="minorHAnsi"/>
            <w:b w:val="0"/>
            <w:bCs w:val="0"/>
            <w:noProof/>
            <w:sz w:val="20"/>
            <w:szCs w:val="22"/>
          </w:rPr>
          <w:tab/>
        </w:r>
        <w:r w:rsidR="00486AD7" w:rsidRPr="007437E3">
          <w:rPr>
            <w:rStyle w:val="af4"/>
            <w:noProof/>
          </w:rPr>
          <w:t>Web and Application Server Setup (PRD)</w:t>
        </w:r>
        <w:r w:rsidR="00486AD7">
          <w:rPr>
            <w:noProof/>
            <w:webHidden/>
          </w:rPr>
          <w:tab/>
        </w:r>
        <w:r w:rsidR="00486AD7">
          <w:rPr>
            <w:noProof/>
            <w:webHidden/>
          </w:rPr>
          <w:fldChar w:fldCharType="begin"/>
        </w:r>
        <w:r w:rsidR="00486AD7">
          <w:rPr>
            <w:noProof/>
            <w:webHidden/>
          </w:rPr>
          <w:instrText xml:space="preserve"> PAGEREF _Toc390353987 \h </w:instrText>
        </w:r>
        <w:r w:rsidR="00486AD7">
          <w:rPr>
            <w:noProof/>
            <w:webHidden/>
          </w:rPr>
        </w:r>
        <w:r w:rsidR="00486AD7">
          <w:rPr>
            <w:noProof/>
            <w:webHidden/>
          </w:rPr>
          <w:fldChar w:fldCharType="separate"/>
        </w:r>
        <w:r w:rsidR="00486AD7">
          <w:rPr>
            <w:noProof/>
            <w:webHidden/>
          </w:rPr>
          <w:t>10</w:t>
        </w:r>
        <w:r w:rsidR="00486AD7">
          <w:rPr>
            <w:noProof/>
            <w:webHidden/>
          </w:rPr>
          <w:fldChar w:fldCharType="end"/>
        </w:r>
      </w:hyperlink>
    </w:p>
    <w:p w:rsidR="00486AD7" w:rsidRDefault="003A020C">
      <w:pPr>
        <w:pStyle w:val="23"/>
        <w:tabs>
          <w:tab w:val="left" w:pos="800"/>
          <w:tab w:val="right" w:leader="dot" w:pos="9010"/>
        </w:tabs>
        <w:rPr>
          <w:rFonts w:asciiTheme="minorHAnsi" w:eastAsiaTheme="minorEastAsia" w:hAnsiTheme="minorHAnsi" w:cstheme="minorBidi"/>
          <w:iCs w:val="0"/>
          <w:noProof/>
          <w:szCs w:val="22"/>
        </w:rPr>
      </w:pPr>
      <w:hyperlink w:anchor="_Toc390353988" w:history="1">
        <w:r w:rsidR="00486AD7" w:rsidRPr="007437E3">
          <w:rPr>
            <w:rStyle w:val="af4"/>
            <w:noProof/>
          </w:rPr>
          <w:t>2.1.</w:t>
        </w:r>
        <w:r w:rsidR="00486AD7">
          <w:rPr>
            <w:rFonts w:asciiTheme="minorHAnsi" w:eastAsiaTheme="minorEastAsia" w:hAnsiTheme="minorHAnsi" w:cstheme="minorBidi"/>
            <w:iCs w:val="0"/>
            <w:noProof/>
            <w:szCs w:val="22"/>
          </w:rPr>
          <w:tab/>
        </w:r>
        <w:r w:rsidR="00486AD7" w:rsidRPr="007437E3">
          <w:rPr>
            <w:rStyle w:val="af4"/>
            <w:noProof/>
          </w:rPr>
          <w:t>Web Server Setup</w:t>
        </w:r>
        <w:r w:rsidR="00486AD7">
          <w:rPr>
            <w:noProof/>
            <w:webHidden/>
          </w:rPr>
          <w:tab/>
        </w:r>
        <w:r w:rsidR="00486AD7">
          <w:rPr>
            <w:noProof/>
            <w:webHidden/>
          </w:rPr>
          <w:fldChar w:fldCharType="begin"/>
        </w:r>
        <w:r w:rsidR="00486AD7">
          <w:rPr>
            <w:noProof/>
            <w:webHidden/>
          </w:rPr>
          <w:instrText xml:space="preserve"> PAGEREF _Toc390353988 \h </w:instrText>
        </w:r>
        <w:r w:rsidR="00486AD7">
          <w:rPr>
            <w:noProof/>
            <w:webHidden/>
          </w:rPr>
        </w:r>
        <w:r w:rsidR="00486AD7">
          <w:rPr>
            <w:noProof/>
            <w:webHidden/>
          </w:rPr>
          <w:fldChar w:fldCharType="separate"/>
        </w:r>
        <w:r w:rsidR="00486AD7">
          <w:rPr>
            <w:noProof/>
            <w:webHidden/>
          </w:rPr>
          <w:t>10</w:t>
        </w:r>
        <w:r w:rsidR="00486AD7">
          <w:rPr>
            <w:noProof/>
            <w:webHidden/>
          </w:rPr>
          <w:fldChar w:fldCharType="end"/>
        </w:r>
      </w:hyperlink>
    </w:p>
    <w:p w:rsidR="00486AD7" w:rsidRDefault="003A020C">
      <w:pPr>
        <w:pStyle w:val="32"/>
        <w:tabs>
          <w:tab w:val="left" w:pos="1000"/>
          <w:tab w:val="right" w:leader="dot" w:pos="9010"/>
        </w:tabs>
        <w:rPr>
          <w:rFonts w:asciiTheme="minorHAnsi" w:eastAsiaTheme="minorEastAsia" w:hAnsiTheme="minorHAnsi" w:cstheme="minorBidi"/>
          <w:noProof/>
          <w:szCs w:val="22"/>
        </w:rPr>
      </w:pPr>
      <w:hyperlink w:anchor="_Toc390353989" w:history="1">
        <w:r w:rsidR="00486AD7" w:rsidRPr="007437E3">
          <w:rPr>
            <w:rStyle w:val="af4"/>
            <w:noProof/>
          </w:rPr>
          <w:t>2.1.1.</w:t>
        </w:r>
        <w:r w:rsidR="00486AD7">
          <w:rPr>
            <w:rFonts w:asciiTheme="minorHAnsi" w:eastAsiaTheme="minorEastAsia" w:hAnsiTheme="minorHAnsi" w:cstheme="minorBidi"/>
            <w:noProof/>
            <w:szCs w:val="22"/>
          </w:rPr>
          <w:tab/>
        </w:r>
        <w:r w:rsidR="00486AD7" w:rsidRPr="007437E3">
          <w:rPr>
            <w:rStyle w:val="af4"/>
            <w:noProof/>
          </w:rPr>
          <w:t>Before begin</w:t>
        </w:r>
        <w:r w:rsidR="00486AD7">
          <w:rPr>
            <w:noProof/>
            <w:webHidden/>
          </w:rPr>
          <w:tab/>
        </w:r>
        <w:r w:rsidR="00486AD7">
          <w:rPr>
            <w:noProof/>
            <w:webHidden/>
          </w:rPr>
          <w:fldChar w:fldCharType="begin"/>
        </w:r>
        <w:r w:rsidR="00486AD7">
          <w:rPr>
            <w:noProof/>
            <w:webHidden/>
          </w:rPr>
          <w:instrText xml:space="preserve"> PAGEREF _Toc390353989 \h </w:instrText>
        </w:r>
        <w:r w:rsidR="00486AD7">
          <w:rPr>
            <w:noProof/>
            <w:webHidden/>
          </w:rPr>
        </w:r>
        <w:r w:rsidR="00486AD7">
          <w:rPr>
            <w:noProof/>
            <w:webHidden/>
          </w:rPr>
          <w:fldChar w:fldCharType="separate"/>
        </w:r>
        <w:r w:rsidR="00486AD7">
          <w:rPr>
            <w:noProof/>
            <w:webHidden/>
          </w:rPr>
          <w:t>10</w:t>
        </w:r>
        <w:r w:rsidR="00486AD7">
          <w:rPr>
            <w:noProof/>
            <w:webHidden/>
          </w:rPr>
          <w:fldChar w:fldCharType="end"/>
        </w:r>
      </w:hyperlink>
    </w:p>
    <w:p w:rsidR="00486AD7" w:rsidRDefault="003A020C">
      <w:pPr>
        <w:pStyle w:val="32"/>
        <w:tabs>
          <w:tab w:val="left" w:pos="1200"/>
          <w:tab w:val="right" w:leader="dot" w:pos="9010"/>
        </w:tabs>
        <w:rPr>
          <w:rFonts w:asciiTheme="minorHAnsi" w:eastAsiaTheme="minorEastAsia" w:hAnsiTheme="minorHAnsi" w:cstheme="minorBidi"/>
          <w:noProof/>
          <w:szCs w:val="22"/>
        </w:rPr>
      </w:pPr>
      <w:hyperlink w:anchor="_Toc390353990" w:history="1">
        <w:r w:rsidR="00486AD7" w:rsidRPr="007437E3">
          <w:rPr>
            <w:rStyle w:val="af4"/>
            <w:noProof/>
          </w:rPr>
          <w:t>2.1.2.</w:t>
        </w:r>
        <w:r w:rsidR="00486AD7">
          <w:rPr>
            <w:rFonts w:asciiTheme="minorHAnsi" w:eastAsiaTheme="minorEastAsia" w:hAnsiTheme="minorHAnsi" w:cstheme="minorBidi"/>
            <w:noProof/>
            <w:szCs w:val="22"/>
          </w:rPr>
          <w:tab/>
        </w:r>
        <w:r w:rsidR="00486AD7" w:rsidRPr="007437E3">
          <w:rPr>
            <w:rStyle w:val="af4"/>
            <w:noProof/>
          </w:rPr>
          <w:t>Apache proxy configuration</w:t>
        </w:r>
        <w:r w:rsidR="00486AD7">
          <w:rPr>
            <w:noProof/>
            <w:webHidden/>
          </w:rPr>
          <w:tab/>
        </w:r>
        <w:r w:rsidR="00486AD7">
          <w:rPr>
            <w:noProof/>
            <w:webHidden/>
          </w:rPr>
          <w:fldChar w:fldCharType="begin"/>
        </w:r>
        <w:r w:rsidR="00486AD7">
          <w:rPr>
            <w:noProof/>
            <w:webHidden/>
          </w:rPr>
          <w:instrText xml:space="preserve"> PAGEREF _Toc390353990 \h </w:instrText>
        </w:r>
        <w:r w:rsidR="00486AD7">
          <w:rPr>
            <w:noProof/>
            <w:webHidden/>
          </w:rPr>
        </w:r>
        <w:r w:rsidR="00486AD7">
          <w:rPr>
            <w:noProof/>
            <w:webHidden/>
          </w:rPr>
          <w:fldChar w:fldCharType="separate"/>
        </w:r>
        <w:r w:rsidR="00486AD7">
          <w:rPr>
            <w:noProof/>
            <w:webHidden/>
          </w:rPr>
          <w:t>10</w:t>
        </w:r>
        <w:r w:rsidR="00486AD7">
          <w:rPr>
            <w:noProof/>
            <w:webHidden/>
          </w:rPr>
          <w:fldChar w:fldCharType="end"/>
        </w:r>
      </w:hyperlink>
    </w:p>
    <w:p w:rsidR="00486AD7" w:rsidRDefault="003A020C">
      <w:pPr>
        <w:pStyle w:val="23"/>
        <w:tabs>
          <w:tab w:val="left" w:pos="800"/>
          <w:tab w:val="right" w:leader="dot" w:pos="9010"/>
        </w:tabs>
        <w:rPr>
          <w:rFonts w:asciiTheme="minorHAnsi" w:eastAsiaTheme="minorEastAsia" w:hAnsiTheme="minorHAnsi" w:cstheme="minorBidi"/>
          <w:iCs w:val="0"/>
          <w:noProof/>
          <w:szCs w:val="22"/>
        </w:rPr>
      </w:pPr>
      <w:hyperlink w:anchor="_Toc390353991" w:history="1">
        <w:r w:rsidR="00486AD7" w:rsidRPr="007437E3">
          <w:rPr>
            <w:rStyle w:val="af4"/>
            <w:noProof/>
          </w:rPr>
          <w:t>2.2.</w:t>
        </w:r>
        <w:r w:rsidR="00486AD7">
          <w:rPr>
            <w:rFonts w:asciiTheme="minorHAnsi" w:eastAsiaTheme="minorEastAsia" w:hAnsiTheme="minorHAnsi" w:cstheme="minorBidi"/>
            <w:iCs w:val="0"/>
            <w:noProof/>
            <w:szCs w:val="22"/>
          </w:rPr>
          <w:tab/>
        </w:r>
        <w:r w:rsidR="00486AD7" w:rsidRPr="007437E3">
          <w:rPr>
            <w:rStyle w:val="af4"/>
            <w:noProof/>
          </w:rPr>
          <w:t>Application Server Setup</w:t>
        </w:r>
        <w:r w:rsidR="00486AD7">
          <w:rPr>
            <w:noProof/>
            <w:webHidden/>
          </w:rPr>
          <w:tab/>
        </w:r>
        <w:r w:rsidR="00486AD7">
          <w:rPr>
            <w:noProof/>
            <w:webHidden/>
          </w:rPr>
          <w:fldChar w:fldCharType="begin"/>
        </w:r>
        <w:r w:rsidR="00486AD7">
          <w:rPr>
            <w:noProof/>
            <w:webHidden/>
          </w:rPr>
          <w:instrText xml:space="preserve"> PAGEREF _Toc390353991 \h </w:instrText>
        </w:r>
        <w:r w:rsidR="00486AD7">
          <w:rPr>
            <w:noProof/>
            <w:webHidden/>
          </w:rPr>
        </w:r>
        <w:r w:rsidR="00486AD7">
          <w:rPr>
            <w:noProof/>
            <w:webHidden/>
          </w:rPr>
          <w:fldChar w:fldCharType="separate"/>
        </w:r>
        <w:r w:rsidR="00486AD7">
          <w:rPr>
            <w:noProof/>
            <w:webHidden/>
          </w:rPr>
          <w:t>11</w:t>
        </w:r>
        <w:r w:rsidR="00486AD7">
          <w:rPr>
            <w:noProof/>
            <w:webHidden/>
          </w:rPr>
          <w:fldChar w:fldCharType="end"/>
        </w:r>
      </w:hyperlink>
    </w:p>
    <w:p w:rsidR="00486AD7" w:rsidRDefault="003A020C">
      <w:pPr>
        <w:pStyle w:val="32"/>
        <w:tabs>
          <w:tab w:val="left" w:pos="1200"/>
          <w:tab w:val="right" w:leader="dot" w:pos="9010"/>
        </w:tabs>
        <w:rPr>
          <w:rFonts w:asciiTheme="minorHAnsi" w:eastAsiaTheme="minorEastAsia" w:hAnsiTheme="minorHAnsi" w:cstheme="minorBidi"/>
          <w:noProof/>
          <w:szCs w:val="22"/>
        </w:rPr>
      </w:pPr>
      <w:hyperlink w:anchor="_Toc390353992" w:history="1">
        <w:r w:rsidR="00486AD7" w:rsidRPr="007437E3">
          <w:rPr>
            <w:rStyle w:val="af4"/>
            <w:noProof/>
          </w:rPr>
          <w:t>2.2.1.</w:t>
        </w:r>
        <w:r w:rsidR="00486AD7">
          <w:rPr>
            <w:rFonts w:asciiTheme="minorHAnsi" w:eastAsiaTheme="minorEastAsia" w:hAnsiTheme="minorHAnsi" w:cstheme="minorBidi"/>
            <w:noProof/>
            <w:szCs w:val="22"/>
          </w:rPr>
          <w:tab/>
        </w:r>
        <w:r w:rsidR="00486AD7" w:rsidRPr="007437E3">
          <w:rPr>
            <w:rStyle w:val="af4"/>
            <w:noProof/>
          </w:rPr>
          <w:t>Install and Configure Java</w:t>
        </w:r>
        <w:r w:rsidR="00486AD7">
          <w:rPr>
            <w:noProof/>
            <w:webHidden/>
          </w:rPr>
          <w:tab/>
        </w:r>
        <w:r w:rsidR="00486AD7">
          <w:rPr>
            <w:noProof/>
            <w:webHidden/>
          </w:rPr>
          <w:fldChar w:fldCharType="begin"/>
        </w:r>
        <w:r w:rsidR="00486AD7">
          <w:rPr>
            <w:noProof/>
            <w:webHidden/>
          </w:rPr>
          <w:instrText xml:space="preserve"> PAGEREF _Toc390353992 \h </w:instrText>
        </w:r>
        <w:r w:rsidR="00486AD7">
          <w:rPr>
            <w:noProof/>
            <w:webHidden/>
          </w:rPr>
        </w:r>
        <w:r w:rsidR="00486AD7">
          <w:rPr>
            <w:noProof/>
            <w:webHidden/>
          </w:rPr>
          <w:fldChar w:fldCharType="separate"/>
        </w:r>
        <w:r w:rsidR="00486AD7">
          <w:rPr>
            <w:noProof/>
            <w:webHidden/>
          </w:rPr>
          <w:t>11</w:t>
        </w:r>
        <w:r w:rsidR="00486AD7">
          <w:rPr>
            <w:noProof/>
            <w:webHidden/>
          </w:rPr>
          <w:fldChar w:fldCharType="end"/>
        </w:r>
      </w:hyperlink>
    </w:p>
    <w:p w:rsidR="00486AD7" w:rsidRDefault="003A020C">
      <w:pPr>
        <w:pStyle w:val="32"/>
        <w:tabs>
          <w:tab w:val="left" w:pos="1200"/>
          <w:tab w:val="right" w:leader="dot" w:pos="9010"/>
        </w:tabs>
        <w:rPr>
          <w:rFonts w:asciiTheme="minorHAnsi" w:eastAsiaTheme="minorEastAsia" w:hAnsiTheme="minorHAnsi" w:cstheme="minorBidi"/>
          <w:noProof/>
          <w:szCs w:val="22"/>
        </w:rPr>
      </w:pPr>
      <w:hyperlink w:anchor="_Toc390353993" w:history="1">
        <w:r w:rsidR="00486AD7" w:rsidRPr="007437E3">
          <w:rPr>
            <w:rStyle w:val="af4"/>
            <w:noProof/>
          </w:rPr>
          <w:t>2.2.2.</w:t>
        </w:r>
        <w:r w:rsidR="00486AD7">
          <w:rPr>
            <w:rFonts w:asciiTheme="minorHAnsi" w:eastAsiaTheme="minorEastAsia" w:hAnsiTheme="minorHAnsi" w:cstheme="minorBidi"/>
            <w:noProof/>
            <w:szCs w:val="22"/>
          </w:rPr>
          <w:tab/>
        </w:r>
        <w:r w:rsidR="00486AD7" w:rsidRPr="007437E3">
          <w:rPr>
            <w:rStyle w:val="af4"/>
            <w:noProof/>
          </w:rPr>
          <w:t>Install and Configure JBoss</w:t>
        </w:r>
        <w:r w:rsidR="00486AD7">
          <w:rPr>
            <w:noProof/>
            <w:webHidden/>
          </w:rPr>
          <w:tab/>
        </w:r>
        <w:r w:rsidR="00486AD7">
          <w:rPr>
            <w:noProof/>
            <w:webHidden/>
          </w:rPr>
          <w:fldChar w:fldCharType="begin"/>
        </w:r>
        <w:r w:rsidR="00486AD7">
          <w:rPr>
            <w:noProof/>
            <w:webHidden/>
          </w:rPr>
          <w:instrText xml:space="preserve"> PAGEREF _Toc390353993 \h </w:instrText>
        </w:r>
        <w:r w:rsidR="00486AD7">
          <w:rPr>
            <w:noProof/>
            <w:webHidden/>
          </w:rPr>
        </w:r>
        <w:r w:rsidR="00486AD7">
          <w:rPr>
            <w:noProof/>
            <w:webHidden/>
          </w:rPr>
          <w:fldChar w:fldCharType="separate"/>
        </w:r>
        <w:r w:rsidR="00486AD7">
          <w:rPr>
            <w:noProof/>
            <w:webHidden/>
          </w:rPr>
          <w:t>12</w:t>
        </w:r>
        <w:r w:rsidR="00486AD7">
          <w:rPr>
            <w:noProof/>
            <w:webHidden/>
          </w:rPr>
          <w:fldChar w:fldCharType="end"/>
        </w:r>
      </w:hyperlink>
    </w:p>
    <w:p w:rsidR="00486AD7" w:rsidRDefault="003A020C">
      <w:pPr>
        <w:pStyle w:val="32"/>
        <w:tabs>
          <w:tab w:val="left" w:pos="1200"/>
          <w:tab w:val="right" w:leader="dot" w:pos="9010"/>
        </w:tabs>
        <w:rPr>
          <w:rFonts w:asciiTheme="minorHAnsi" w:eastAsiaTheme="minorEastAsia" w:hAnsiTheme="minorHAnsi" w:cstheme="minorBidi"/>
          <w:noProof/>
          <w:szCs w:val="22"/>
        </w:rPr>
      </w:pPr>
      <w:hyperlink w:anchor="_Toc390353994" w:history="1">
        <w:r w:rsidR="00486AD7" w:rsidRPr="007437E3">
          <w:rPr>
            <w:rStyle w:val="af4"/>
            <w:noProof/>
          </w:rPr>
          <w:t>2.2.3.</w:t>
        </w:r>
        <w:r w:rsidR="00486AD7">
          <w:rPr>
            <w:rFonts w:asciiTheme="minorHAnsi" w:eastAsiaTheme="minorEastAsia" w:hAnsiTheme="minorHAnsi" w:cstheme="minorBidi"/>
            <w:noProof/>
            <w:szCs w:val="22"/>
          </w:rPr>
          <w:tab/>
        </w:r>
        <w:r w:rsidR="00486AD7" w:rsidRPr="007437E3">
          <w:rPr>
            <w:rStyle w:val="af4"/>
            <w:noProof/>
          </w:rPr>
          <w:t>JBoss library update</w:t>
        </w:r>
        <w:r w:rsidR="00486AD7">
          <w:rPr>
            <w:noProof/>
            <w:webHidden/>
          </w:rPr>
          <w:tab/>
        </w:r>
        <w:r w:rsidR="00486AD7">
          <w:rPr>
            <w:noProof/>
            <w:webHidden/>
          </w:rPr>
          <w:fldChar w:fldCharType="begin"/>
        </w:r>
        <w:r w:rsidR="00486AD7">
          <w:rPr>
            <w:noProof/>
            <w:webHidden/>
          </w:rPr>
          <w:instrText xml:space="preserve"> PAGEREF _Toc390353994 \h </w:instrText>
        </w:r>
        <w:r w:rsidR="00486AD7">
          <w:rPr>
            <w:noProof/>
            <w:webHidden/>
          </w:rPr>
        </w:r>
        <w:r w:rsidR="00486AD7">
          <w:rPr>
            <w:noProof/>
            <w:webHidden/>
          </w:rPr>
          <w:fldChar w:fldCharType="separate"/>
        </w:r>
        <w:r w:rsidR="00486AD7">
          <w:rPr>
            <w:noProof/>
            <w:webHidden/>
          </w:rPr>
          <w:t>12</w:t>
        </w:r>
        <w:r w:rsidR="00486AD7">
          <w:rPr>
            <w:noProof/>
            <w:webHidden/>
          </w:rPr>
          <w:fldChar w:fldCharType="end"/>
        </w:r>
      </w:hyperlink>
    </w:p>
    <w:p w:rsidR="00486AD7" w:rsidRDefault="003A020C">
      <w:pPr>
        <w:pStyle w:val="32"/>
        <w:tabs>
          <w:tab w:val="left" w:pos="1200"/>
          <w:tab w:val="right" w:leader="dot" w:pos="9010"/>
        </w:tabs>
        <w:rPr>
          <w:rFonts w:asciiTheme="minorHAnsi" w:eastAsiaTheme="minorEastAsia" w:hAnsiTheme="minorHAnsi" w:cstheme="minorBidi"/>
          <w:noProof/>
          <w:szCs w:val="22"/>
        </w:rPr>
      </w:pPr>
      <w:hyperlink w:anchor="_Toc390353995" w:history="1">
        <w:r w:rsidR="00486AD7" w:rsidRPr="007437E3">
          <w:rPr>
            <w:rStyle w:val="af4"/>
            <w:noProof/>
          </w:rPr>
          <w:t>2.2.4.</w:t>
        </w:r>
        <w:r w:rsidR="00486AD7">
          <w:rPr>
            <w:rFonts w:asciiTheme="minorHAnsi" w:eastAsiaTheme="minorEastAsia" w:hAnsiTheme="minorHAnsi" w:cstheme="minorBidi"/>
            <w:noProof/>
            <w:szCs w:val="22"/>
          </w:rPr>
          <w:tab/>
        </w:r>
        <w:r w:rsidR="00486AD7" w:rsidRPr="007437E3">
          <w:rPr>
            <w:rStyle w:val="af4"/>
            <w:noProof/>
          </w:rPr>
          <w:t>Set JBoss admin password</w:t>
        </w:r>
        <w:r w:rsidR="00486AD7">
          <w:rPr>
            <w:noProof/>
            <w:webHidden/>
          </w:rPr>
          <w:tab/>
        </w:r>
        <w:r w:rsidR="00486AD7">
          <w:rPr>
            <w:noProof/>
            <w:webHidden/>
          </w:rPr>
          <w:fldChar w:fldCharType="begin"/>
        </w:r>
        <w:r w:rsidR="00486AD7">
          <w:rPr>
            <w:noProof/>
            <w:webHidden/>
          </w:rPr>
          <w:instrText xml:space="preserve"> PAGEREF _Toc390353995 \h </w:instrText>
        </w:r>
        <w:r w:rsidR="00486AD7">
          <w:rPr>
            <w:noProof/>
            <w:webHidden/>
          </w:rPr>
        </w:r>
        <w:r w:rsidR="00486AD7">
          <w:rPr>
            <w:noProof/>
            <w:webHidden/>
          </w:rPr>
          <w:fldChar w:fldCharType="separate"/>
        </w:r>
        <w:r w:rsidR="00486AD7">
          <w:rPr>
            <w:noProof/>
            <w:webHidden/>
          </w:rPr>
          <w:t>13</w:t>
        </w:r>
        <w:r w:rsidR="00486AD7">
          <w:rPr>
            <w:noProof/>
            <w:webHidden/>
          </w:rPr>
          <w:fldChar w:fldCharType="end"/>
        </w:r>
      </w:hyperlink>
    </w:p>
    <w:p w:rsidR="00486AD7" w:rsidRDefault="003A020C">
      <w:pPr>
        <w:pStyle w:val="32"/>
        <w:tabs>
          <w:tab w:val="left" w:pos="1200"/>
          <w:tab w:val="right" w:leader="dot" w:pos="9010"/>
        </w:tabs>
        <w:rPr>
          <w:rFonts w:asciiTheme="minorHAnsi" w:eastAsiaTheme="minorEastAsia" w:hAnsiTheme="minorHAnsi" w:cstheme="minorBidi"/>
          <w:noProof/>
          <w:szCs w:val="22"/>
        </w:rPr>
      </w:pPr>
      <w:hyperlink w:anchor="_Toc390353996" w:history="1">
        <w:r w:rsidR="00486AD7" w:rsidRPr="007437E3">
          <w:rPr>
            <w:rStyle w:val="af4"/>
            <w:noProof/>
          </w:rPr>
          <w:t>2.2.5.</w:t>
        </w:r>
        <w:r w:rsidR="00486AD7">
          <w:rPr>
            <w:rFonts w:asciiTheme="minorHAnsi" w:eastAsiaTheme="minorEastAsia" w:hAnsiTheme="minorHAnsi" w:cstheme="minorBidi"/>
            <w:noProof/>
            <w:szCs w:val="22"/>
          </w:rPr>
          <w:tab/>
        </w:r>
        <w:r w:rsidR="00486AD7" w:rsidRPr="007437E3">
          <w:rPr>
            <w:rStyle w:val="af4"/>
            <w:noProof/>
          </w:rPr>
          <w:t>Set JBoss datasource</w:t>
        </w:r>
        <w:r w:rsidR="00486AD7">
          <w:rPr>
            <w:noProof/>
            <w:webHidden/>
          </w:rPr>
          <w:tab/>
        </w:r>
        <w:r w:rsidR="00486AD7">
          <w:rPr>
            <w:noProof/>
            <w:webHidden/>
          </w:rPr>
          <w:fldChar w:fldCharType="begin"/>
        </w:r>
        <w:r w:rsidR="00486AD7">
          <w:rPr>
            <w:noProof/>
            <w:webHidden/>
          </w:rPr>
          <w:instrText xml:space="preserve"> PAGEREF _Toc390353996 \h </w:instrText>
        </w:r>
        <w:r w:rsidR="00486AD7">
          <w:rPr>
            <w:noProof/>
            <w:webHidden/>
          </w:rPr>
        </w:r>
        <w:r w:rsidR="00486AD7">
          <w:rPr>
            <w:noProof/>
            <w:webHidden/>
          </w:rPr>
          <w:fldChar w:fldCharType="separate"/>
        </w:r>
        <w:r w:rsidR="00486AD7">
          <w:rPr>
            <w:noProof/>
            <w:webHidden/>
          </w:rPr>
          <w:t>13</w:t>
        </w:r>
        <w:r w:rsidR="00486AD7">
          <w:rPr>
            <w:noProof/>
            <w:webHidden/>
          </w:rPr>
          <w:fldChar w:fldCharType="end"/>
        </w:r>
      </w:hyperlink>
    </w:p>
    <w:p w:rsidR="00486AD7" w:rsidRDefault="003A020C">
      <w:pPr>
        <w:pStyle w:val="23"/>
        <w:tabs>
          <w:tab w:val="left" w:pos="800"/>
          <w:tab w:val="right" w:leader="dot" w:pos="9010"/>
        </w:tabs>
        <w:rPr>
          <w:rFonts w:asciiTheme="minorHAnsi" w:eastAsiaTheme="minorEastAsia" w:hAnsiTheme="minorHAnsi" w:cstheme="minorBidi"/>
          <w:iCs w:val="0"/>
          <w:noProof/>
          <w:szCs w:val="22"/>
        </w:rPr>
      </w:pPr>
      <w:hyperlink w:anchor="_Toc390353997" w:history="1">
        <w:r w:rsidR="00486AD7" w:rsidRPr="007437E3">
          <w:rPr>
            <w:rStyle w:val="af4"/>
            <w:noProof/>
          </w:rPr>
          <w:t>2.3.</w:t>
        </w:r>
        <w:r w:rsidR="00486AD7">
          <w:rPr>
            <w:rFonts w:asciiTheme="minorHAnsi" w:eastAsiaTheme="minorEastAsia" w:hAnsiTheme="minorHAnsi" w:cstheme="minorBidi"/>
            <w:iCs w:val="0"/>
            <w:noProof/>
            <w:szCs w:val="22"/>
          </w:rPr>
          <w:tab/>
        </w:r>
        <w:r w:rsidR="00486AD7" w:rsidRPr="007437E3">
          <w:rPr>
            <w:rStyle w:val="af4"/>
            <w:noProof/>
          </w:rPr>
          <w:t>Account (username: cmsadmin) Configuration</w:t>
        </w:r>
        <w:r w:rsidR="00486AD7">
          <w:rPr>
            <w:noProof/>
            <w:webHidden/>
          </w:rPr>
          <w:tab/>
        </w:r>
        <w:r w:rsidR="00486AD7">
          <w:rPr>
            <w:noProof/>
            <w:webHidden/>
          </w:rPr>
          <w:fldChar w:fldCharType="begin"/>
        </w:r>
        <w:r w:rsidR="00486AD7">
          <w:rPr>
            <w:noProof/>
            <w:webHidden/>
          </w:rPr>
          <w:instrText xml:space="preserve"> PAGEREF _Toc390353997 \h </w:instrText>
        </w:r>
        <w:r w:rsidR="00486AD7">
          <w:rPr>
            <w:noProof/>
            <w:webHidden/>
          </w:rPr>
        </w:r>
        <w:r w:rsidR="00486AD7">
          <w:rPr>
            <w:noProof/>
            <w:webHidden/>
          </w:rPr>
          <w:fldChar w:fldCharType="separate"/>
        </w:r>
        <w:r w:rsidR="00486AD7">
          <w:rPr>
            <w:noProof/>
            <w:webHidden/>
          </w:rPr>
          <w:t>14</w:t>
        </w:r>
        <w:r w:rsidR="00486AD7">
          <w:rPr>
            <w:noProof/>
            <w:webHidden/>
          </w:rPr>
          <w:fldChar w:fldCharType="end"/>
        </w:r>
      </w:hyperlink>
    </w:p>
    <w:p w:rsidR="00486AD7" w:rsidRDefault="003A020C">
      <w:pPr>
        <w:pStyle w:val="32"/>
        <w:tabs>
          <w:tab w:val="left" w:pos="1200"/>
          <w:tab w:val="right" w:leader="dot" w:pos="9010"/>
        </w:tabs>
        <w:rPr>
          <w:rFonts w:asciiTheme="minorHAnsi" w:eastAsiaTheme="minorEastAsia" w:hAnsiTheme="minorHAnsi" w:cstheme="minorBidi"/>
          <w:noProof/>
          <w:szCs w:val="22"/>
        </w:rPr>
      </w:pPr>
      <w:hyperlink w:anchor="_Toc390353998" w:history="1">
        <w:r w:rsidR="00486AD7" w:rsidRPr="007437E3">
          <w:rPr>
            <w:rStyle w:val="af4"/>
            <w:noProof/>
          </w:rPr>
          <w:t>2.3.1.</w:t>
        </w:r>
        <w:r w:rsidR="00486AD7">
          <w:rPr>
            <w:rFonts w:asciiTheme="minorHAnsi" w:eastAsiaTheme="minorEastAsia" w:hAnsiTheme="minorHAnsi" w:cstheme="minorBidi"/>
            <w:noProof/>
            <w:szCs w:val="22"/>
          </w:rPr>
          <w:tab/>
        </w:r>
        <w:r w:rsidR="00486AD7" w:rsidRPr="007437E3">
          <w:rPr>
            <w:rStyle w:val="af4"/>
            <w:noProof/>
          </w:rPr>
          <w:t>Configure bash.profile</w:t>
        </w:r>
        <w:r w:rsidR="00486AD7">
          <w:rPr>
            <w:noProof/>
            <w:webHidden/>
          </w:rPr>
          <w:tab/>
        </w:r>
        <w:r w:rsidR="00486AD7">
          <w:rPr>
            <w:noProof/>
            <w:webHidden/>
          </w:rPr>
          <w:fldChar w:fldCharType="begin"/>
        </w:r>
        <w:r w:rsidR="00486AD7">
          <w:rPr>
            <w:noProof/>
            <w:webHidden/>
          </w:rPr>
          <w:instrText xml:space="preserve"> PAGEREF _Toc390353998 \h </w:instrText>
        </w:r>
        <w:r w:rsidR="00486AD7">
          <w:rPr>
            <w:noProof/>
            <w:webHidden/>
          </w:rPr>
        </w:r>
        <w:r w:rsidR="00486AD7">
          <w:rPr>
            <w:noProof/>
            <w:webHidden/>
          </w:rPr>
          <w:fldChar w:fldCharType="separate"/>
        </w:r>
        <w:r w:rsidR="00486AD7">
          <w:rPr>
            <w:noProof/>
            <w:webHidden/>
          </w:rPr>
          <w:t>14</w:t>
        </w:r>
        <w:r w:rsidR="00486AD7">
          <w:rPr>
            <w:noProof/>
            <w:webHidden/>
          </w:rPr>
          <w:fldChar w:fldCharType="end"/>
        </w:r>
      </w:hyperlink>
    </w:p>
    <w:p w:rsidR="00486AD7" w:rsidRDefault="003A020C">
      <w:pPr>
        <w:pStyle w:val="11"/>
        <w:rPr>
          <w:rFonts w:asciiTheme="minorHAnsi" w:eastAsiaTheme="minorEastAsia" w:hAnsiTheme="minorHAnsi"/>
          <w:b w:val="0"/>
          <w:bCs w:val="0"/>
          <w:noProof/>
          <w:sz w:val="20"/>
          <w:szCs w:val="22"/>
        </w:rPr>
      </w:pPr>
      <w:hyperlink w:anchor="_Toc390353999" w:history="1">
        <w:r w:rsidR="00486AD7" w:rsidRPr="007437E3">
          <w:rPr>
            <w:rStyle w:val="af4"/>
            <w:noProof/>
          </w:rPr>
          <w:t>3.</w:t>
        </w:r>
        <w:r w:rsidR="00486AD7">
          <w:rPr>
            <w:rFonts w:asciiTheme="minorHAnsi" w:eastAsiaTheme="minorEastAsia" w:hAnsiTheme="minorHAnsi"/>
            <w:b w:val="0"/>
            <w:bCs w:val="0"/>
            <w:noProof/>
            <w:sz w:val="20"/>
            <w:szCs w:val="22"/>
          </w:rPr>
          <w:tab/>
        </w:r>
        <w:r w:rsidR="00486AD7" w:rsidRPr="007437E3">
          <w:rPr>
            <w:rStyle w:val="af4"/>
            <w:noProof/>
          </w:rPr>
          <w:t>Database Setup</w:t>
        </w:r>
        <w:r w:rsidR="00486AD7">
          <w:rPr>
            <w:noProof/>
            <w:webHidden/>
          </w:rPr>
          <w:tab/>
        </w:r>
        <w:r w:rsidR="00486AD7">
          <w:rPr>
            <w:noProof/>
            <w:webHidden/>
          </w:rPr>
          <w:fldChar w:fldCharType="begin"/>
        </w:r>
        <w:r w:rsidR="00486AD7">
          <w:rPr>
            <w:noProof/>
            <w:webHidden/>
          </w:rPr>
          <w:instrText xml:space="preserve"> PAGEREF _Toc390353999 \h </w:instrText>
        </w:r>
        <w:r w:rsidR="00486AD7">
          <w:rPr>
            <w:noProof/>
            <w:webHidden/>
          </w:rPr>
        </w:r>
        <w:r w:rsidR="00486AD7">
          <w:rPr>
            <w:noProof/>
            <w:webHidden/>
          </w:rPr>
          <w:fldChar w:fldCharType="separate"/>
        </w:r>
        <w:r w:rsidR="00486AD7">
          <w:rPr>
            <w:noProof/>
            <w:webHidden/>
          </w:rPr>
          <w:t>16</w:t>
        </w:r>
        <w:r w:rsidR="00486AD7">
          <w:rPr>
            <w:noProof/>
            <w:webHidden/>
          </w:rPr>
          <w:fldChar w:fldCharType="end"/>
        </w:r>
      </w:hyperlink>
    </w:p>
    <w:p w:rsidR="00486AD7" w:rsidRDefault="003A020C">
      <w:pPr>
        <w:pStyle w:val="23"/>
        <w:tabs>
          <w:tab w:val="left" w:pos="800"/>
          <w:tab w:val="right" w:leader="dot" w:pos="9010"/>
        </w:tabs>
        <w:rPr>
          <w:rFonts w:asciiTheme="minorHAnsi" w:eastAsiaTheme="minorEastAsia" w:hAnsiTheme="minorHAnsi" w:cstheme="minorBidi"/>
          <w:iCs w:val="0"/>
          <w:noProof/>
          <w:szCs w:val="22"/>
        </w:rPr>
      </w:pPr>
      <w:hyperlink w:anchor="_Toc390354000" w:history="1">
        <w:r w:rsidR="00486AD7" w:rsidRPr="007437E3">
          <w:rPr>
            <w:rStyle w:val="af4"/>
            <w:noProof/>
          </w:rPr>
          <w:t>3.1.</w:t>
        </w:r>
        <w:r w:rsidR="00486AD7">
          <w:rPr>
            <w:rFonts w:asciiTheme="minorHAnsi" w:eastAsiaTheme="minorEastAsia" w:hAnsiTheme="minorHAnsi" w:cstheme="minorBidi"/>
            <w:iCs w:val="0"/>
            <w:noProof/>
            <w:szCs w:val="22"/>
          </w:rPr>
          <w:tab/>
        </w:r>
        <w:r w:rsidR="00486AD7" w:rsidRPr="007437E3">
          <w:rPr>
            <w:rStyle w:val="af4"/>
            <w:noProof/>
          </w:rPr>
          <w:t>Create DB tables</w:t>
        </w:r>
        <w:r w:rsidR="00486AD7">
          <w:rPr>
            <w:noProof/>
            <w:webHidden/>
          </w:rPr>
          <w:tab/>
        </w:r>
        <w:r w:rsidR="00486AD7">
          <w:rPr>
            <w:noProof/>
            <w:webHidden/>
          </w:rPr>
          <w:fldChar w:fldCharType="begin"/>
        </w:r>
        <w:r w:rsidR="00486AD7">
          <w:rPr>
            <w:noProof/>
            <w:webHidden/>
          </w:rPr>
          <w:instrText xml:space="preserve"> PAGEREF _Toc390354000 \h </w:instrText>
        </w:r>
        <w:r w:rsidR="00486AD7">
          <w:rPr>
            <w:noProof/>
            <w:webHidden/>
          </w:rPr>
        </w:r>
        <w:r w:rsidR="00486AD7">
          <w:rPr>
            <w:noProof/>
            <w:webHidden/>
          </w:rPr>
          <w:fldChar w:fldCharType="separate"/>
        </w:r>
        <w:r w:rsidR="00486AD7">
          <w:rPr>
            <w:noProof/>
            <w:webHidden/>
          </w:rPr>
          <w:t>16</w:t>
        </w:r>
        <w:r w:rsidR="00486AD7">
          <w:rPr>
            <w:noProof/>
            <w:webHidden/>
          </w:rPr>
          <w:fldChar w:fldCharType="end"/>
        </w:r>
      </w:hyperlink>
    </w:p>
    <w:p w:rsidR="00486AD7" w:rsidRDefault="003A020C">
      <w:pPr>
        <w:pStyle w:val="32"/>
        <w:tabs>
          <w:tab w:val="left" w:pos="1000"/>
          <w:tab w:val="right" w:leader="dot" w:pos="9010"/>
        </w:tabs>
        <w:rPr>
          <w:rFonts w:asciiTheme="minorHAnsi" w:eastAsiaTheme="minorEastAsia" w:hAnsiTheme="minorHAnsi" w:cstheme="minorBidi"/>
          <w:noProof/>
          <w:szCs w:val="22"/>
        </w:rPr>
      </w:pPr>
      <w:hyperlink w:anchor="_Toc390354001" w:history="1">
        <w:r w:rsidR="00486AD7" w:rsidRPr="007437E3">
          <w:rPr>
            <w:rStyle w:val="af4"/>
            <w:noProof/>
          </w:rPr>
          <w:t>3.1.1.</w:t>
        </w:r>
        <w:r w:rsidR="00486AD7">
          <w:rPr>
            <w:rFonts w:asciiTheme="minorHAnsi" w:eastAsiaTheme="minorEastAsia" w:hAnsiTheme="minorHAnsi" w:cstheme="minorBidi"/>
            <w:noProof/>
            <w:szCs w:val="22"/>
          </w:rPr>
          <w:tab/>
        </w:r>
        <w:r w:rsidR="00486AD7" w:rsidRPr="007437E3">
          <w:rPr>
            <w:rStyle w:val="af4"/>
            <w:noProof/>
          </w:rPr>
          <w:t>Location path for table creation script</w:t>
        </w:r>
        <w:r w:rsidR="00486AD7">
          <w:rPr>
            <w:noProof/>
            <w:webHidden/>
          </w:rPr>
          <w:tab/>
        </w:r>
        <w:r w:rsidR="00486AD7">
          <w:rPr>
            <w:noProof/>
            <w:webHidden/>
          </w:rPr>
          <w:fldChar w:fldCharType="begin"/>
        </w:r>
        <w:r w:rsidR="00486AD7">
          <w:rPr>
            <w:noProof/>
            <w:webHidden/>
          </w:rPr>
          <w:instrText xml:space="preserve"> PAGEREF _Toc390354001 \h </w:instrText>
        </w:r>
        <w:r w:rsidR="00486AD7">
          <w:rPr>
            <w:noProof/>
            <w:webHidden/>
          </w:rPr>
        </w:r>
        <w:r w:rsidR="00486AD7">
          <w:rPr>
            <w:noProof/>
            <w:webHidden/>
          </w:rPr>
          <w:fldChar w:fldCharType="separate"/>
        </w:r>
        <w:r w:rsidR="00486AD7">
          <w:rPr>
            <w:noProof/>
            <w:webHidden/>
          </w:rPr>
          <w:t>16</w:t>
        </w:r>
        <w:r w:rsidR="00486AD7">
          <w:rPr>
            <w:noProof/>
            <w:webHidden/>
          </w:rPr>
          <w:fldChar w:fldCharType="end"/>
        </w:r>
      </w:hyperlink>
    </w:p>
    <w:p w:rsidR="00486AD7" w:rsidRDefault="003A020C">
      <w:pPr>
        <w:pStyle w:val="32"/>
        <w:tabs>
          <w:tab w:val="left" w:pos="1200"/>
          <w:tab w:val="right" w:leader="dot" w:pos="9010"/>
        </w:tabs>
        <w:rPr>
          <w:rFonts w:asciiTheme="minorHAnsi" w:eastAsiaTheme="minorEastAsia" w:hAnsiTheme="minorHAnsi" w:cstheme="minorBidi"/>
          <w:noProof/>
          <w:szCs w:val="22"/>
        </w:rPr>
      </w:pPr>
      <w:hyperlink w:anchor="_Toc390354002" w:history="1">
        <w:r w:rsidR="00486AD7" w:rsidRPr="007437E3">
          <w:rPr>
            <w:rStyle w:val="af4"/>
            <w:noProof/>
          </w:rPr>
          <w:t>3.1.2.</w:t>
        </w:r>
        <w:r w:rsidR="00486AD7">
          <w:rPr>
            <w:rFonts w:asciiTheme="minorHAnsi" w:eastAsiaTheme="minorEastAsia" w:hAnsiTheme="minorHAnsi" w:cstheme="minorBidi"/>
            <w:noProof/>
            <w:szCs w:val="22"/>
          </w:rPr>
          <w:tab/>
        </w:r>
        <w:r w:rsidR="00486AD7" w:rsidRPr="007437E3">
          <w:rPr>
            <w:rStyle w:val="af4"/>
            <w:noProof/>
          </w:rPr>
          <w:t>Location path for sequence creation script</w:t>
        </w:r>
        <w:r w:rsidR="00486AD7">
          <w:rPr>
            <w:noProof/>
            <w:webHidden/>
          </w:rPr>
          <w:tab/>
        </w:r>
        <w:r w:rsidR="00486AD7">
          <w:rPr>
            <w:noProof/>
            <w:webHidden/>
          </w:rPr>
          <w:fldChar w:fldCharType="begin"/>
        </w:r>
        <w:r w:rsidR="00486AD7">
          <w:rPr>
            <w:noProof/>
            <w:webHidden/>
          </w:rPr>
          <w:instrText xml:space="preserve"> PAGEREF _Toc390354002 \h </w:instrText>
        </w:r>
        <w:r w:rsidR="00486AD7">
          <w:rPr>
            <w:noProof/>
            <w:webHidden/>
          </w:rPr>
        </w:r>
        <w:r w:rsidR="00486AD7">
          <w:rPr>
            <w:noProof/>
            <w:webHidden/>
          </w:rPr>
          <w:fldChar w:fldCharType="separate"/>
        </w:r>
        <w:r w:rsidR="00486AD7">
          <w:rPr>
            <w:noProof/>
            <w:webHidden/>
          </w:rPr>
          <w:t>17</w:t>
        </w:r>
        <w:r w:rsidR="00486AD7">
          <w:rPr>
            <w:noProof/>
            <w:webHidden/>
          </w:rPr>
          <w:fldChar w:fldCharType="end"/>
        </w:r>
      </w:hyperlink>
    </w:p>
    <w:p w:rsidR="00486AD7" w:rsidRDefault="003A020C">
      <w:pPr>
        <w:pStyle w:val="23"/>
        <w:tabs>
          <w:tab w:val="left" w:pos="800"/>
          <w:tab w:val="right" w:leader="dot" w:pos="9010"/>
        </w:tabs>
        <w:rPr>
          <w:rFonts w:asciiTheme="minorHAnsi" w:eastAsiaTheme="minorEastAsia" w:hAnsiTheme="minorHAnsi" w:cstheme="minorBidi"/>
          <w:iCs w:val="0"/>
          <w:noProof/>
          <w:szCs w:val="22"/>
        </w:rPr>
      </w:pPr>
      <w:hyperlink w:anchor="_Toc390354003" w:history="1">
        <w:r w:rsidR="00486AD7" w:rsidRPr="007437E3">
          <w:rPr>
            <w:rStyle w:val="af4"/>
            <w:noProof/>
          </w:rPr>
          <w:t>3.2.</w:t>
        </w:r>
        <w:r w:rsidR="00486AD7">
          <w:rPr>
            <w:rFonts w:asciiTheme="minorHAnsi" w:eastAsiaTheme="minorEastAsia" w:hAnsiTheme="minorHAnsi" w:cstheme="minorBidi"/>
            <w:iCs w:val="0"/>
            <w:noProof/>
            <w:szCs w:val="22"/>
          </w:rPr>
          <w:tab/>
        </w:r>
        <w:r w:rsidR="00486AD7" w:rsidRPr="007437E3">
          <w:rPr>
            <w:rStyle w:val="af4"/>
            <w:noProof/>
          </w:rPr>
          <w:t>Create initial data</w:t>
        </w:r>
        <w:r w:rsidR="00486AD7">
          <w:rPr>
            <w:noProof/>
            <w:webHidden/>
          </w:rPr>
          <w:tab/>
        </w:r>
        <w:r w:rsidR="00486AD7">
          <w:rPr>
            <w:noProof/>
            <w:webHidden/>
          </w:rPr>
          <w:fldChar w:fldCharType="begin"/>
        </w:r>
        <w:r w:rsidR="00486AD7">
          <w:rPr>
            <w:noProof/>
            <w:webHidden/>
          </w:rPr>
          <w:instrText xml:space="preserve"> PAGEREF _Toc390354003 \h </w:instrText>
        </w:r>
        <w:r w:rsidR="00486AD7">
          <w:rPr>
            <w:noProof/>
            <w:webHidden/>
          </w:rPr>
        </w:r>
        <w:r w:rsidR="00486AD7">
          <w:rPr>
            <w:noProof/>
            <w:webHidden/>
          </w:rPr>
          <w:fldChar w:fldCharType="separate"/>
        </w:r>
        <w:r w:rsidR="00486AD7">
          <w:rPr>
            <w:noProof/>
            <w:webHidden/>
          </w:rPr>
          <w:t>17</w:t>
        </w:r>
        <w:r w:rsidR="00486AD7">
          <w:rPr>
            <w:noProof/>
            <w:webHidden/>
          </w:rPr>
          <w:fldChar w:fldCharType="end"/>
        </w:r>
      </w:hyperlink>
    </w:p>
    <w:p w:rsidR="00486AD7" w:rsidRDefault="003A020C">
      <w:pPr>
        <w:pStyle w:val="32"/>
        <w:tabs>
          <w:tab w:val="left" w:pos="1200"/>
          <w:tab w:val="right" w:leader="dot" w:pos="9010"/>
        </w:tabs>
        <w:rPr>
          <w:rFonts w:asciiTheme="minorHAnsi" w:eastAsiaTheme="minorEastAsia" w:hAnsiTheme="minorHAnsi" w:cstheme="minorBidi"/>
          <w:noProof/>
          <w:szCs w:val="22"/>
        </w:rPr>
      </w:pPr>
      <w:hyperlink w:anchor="_Toc390354004" w:history="1">
        <w:r w:rsidR="00486AD7" w:rsidRPr="007437E3">
          <w:rPr>
            <w:rStyle w:val="af4"/>
            <w:noProof/>
          </w:rPr>
          <w:t>3.2.1.</w:t>
        </w:r>
        <w:r w:rsidR="00486AD7">
          <w:rPr>
            <w:rFonts w:asciiTheme="minorHAnsi" w:eastAsiaTheme="minorEastAsia" w:hAnsiTheme="minorHAnsi" w:cstheme="minorBidi"/>
            <w:noProof/>
            <w:szCs w:val="22"/>
          </w:rPr>
          <w:tab/>
        </w:r>
        <w:r w:rsidR="00486AD7" w:rsidRPr="007437E3">
          <w:rPr>
            <w:rStyle w:val="af4"/>
            <w:noProof/>
          </w:rPr>
          <w:t>Location path for initial data creation script</w:t>
        </w:r>
        <w:r w:rsidR="00486AD7">
          <w:rPr>
            <w:noProof/>
            <w:webHidden/>
          </w:rPr>
          <w:tab/>
        </w:r>
        <w:r w:rsidR="00486AD7">
          <w:rPr>
            <w:noProof/>
            <w:webHidden/>
          </w:rPr>
          <w:fldChar w:fldCharType="begin"/>
        </w:r>
        <w:r w:rsidR="00486AD7">
          <w:rPr>
            <w:noProof/>
            <w:webHidden/>
          </w:rPr>
          <w:instrText xml:space="preserve"> PAGEREF _Toc390354004 \h </w:instrText>
        </w:r>
        <w:r w:rsidR="00486AD7">
          <w:rPr>
            <w:noProof/>
            <w:webHidden/>
          </w:rPr>
        </w:r>
        <w:r w:rsidR="00486AD7">
          <w:rPr>
            <w:noProof/>
            <w:webHidden/>
          </w:rPr>
          <w:fldChar w:fldCharType="separate"/>
        </w:r>
        <w:r w:rsidR="00486AD7">
          <w:rPr>
            <w:noProof/>
            <w:webHidden/>
          </w:rPr>
          <w:t>17</w:t>
        </w:r>
        <w:r w:rsidR="00486AD7">
          <w:rPr>
            <w:noProof/>
            <w:webHidden/>
          </w:rPr>
          <w:fldChar w:fldCharType="end"/>
        </w:r>
      </w:hyperlink>
    </w:p>
    <w:p w:rsidR="00486AD7" w:rsidRDefault="003A020C">
      <w:pPr>
        <w:pStyle w:val="11"/>
        <w:rPr>
          <w:rFonts w:asciiTheme="minorHAnsi" w:eastAsiaTheme="minorEastAsia" w:hAnsiTheme="minorHAnsi"/>
          <w:b w:val="0"/>
          <w:bCs w:val="0"/>
          <w:noProof/>
          <w:sz w:val="20"/>
          <w:szCs w:val="22"/>
        </w:rPr>
      </w:pPr>
      <w:hyperlink w:anchor="_Toc390354005" w:history="1">
        <w:r w:rsidR="00486AD7" w:rsidRPr="007437E3">
          <w:rPr>
            <w:rStyle w:val="af4"/>
            <w:noProof/>
          </w:rPr>
          <w:t>4.</w:t>
        </w:r>
        <w:r w:rsidR="00486AD7">
          <w:rPr>
            <w:rFonts w:asciiTheme="minorHAnsi" w:eastAsiaTheme="minorEastAsia" w:hAnsiTheme="minorHAnsi"/>
            <w:b w:val="0"/>
            <w:bCs w:val="0"/>
            <w:noProof/>
            <w:sz w:val="20"/>
            <w:szCs w:val="22"/>
          </w:rPr>
          <w:tab/>
        </w:r>
        <w:r w:rsidR="00486AD7" w:rsidRPr="007437E3">
          <w:rPr>
            <w:rStyle w:val="af4"/>
            <w:noProof/>
          </w:rPr>
          <w:t>Installation of CMS</w:t>
        </w:r>
        <w:r w:rsidR="00486AD7">
          <w:rPr>
            <w:noProof/>
            <w:webHidden/>
          </w:rPr>
          <w:tab/>
        </w:r>
        <w:r w:rsidR="00486AD7">
          <w:rPr>
            <w:noProof/>
            <w:webHidden/>
          </w:rPr>
          <w:fldChar w:fldCharType="begin"/>
        </w:r>
        <w:r w:rsidR="00486AD7">
          <w:rPr>
            <w:noProof/>
            <w:webHidden/>
          </w:rPr>
          <w:instrText xml:space="preserve"> PAGEREF _Toc390354005 \h </w:instrText>
        </w:r>
        <w:r w:rsidR="00486AD7">
          <w:rPr>
            <w:noProof/>
            <w:webHidden/>
          </w:rPr>
        </w:r>
        <w:r w:rsidR="00486AD7">
          <w:rPr>
            <w:noProof/>
            <w:webHidden/>
          </w:rPr>
          <w:fldChar w:fldCharType="separate"/>
        </w:r>
        <w:r w:rsidR="00486AD7">
          <w:rPr>
            <w:noProof/>
            <w:webHidden/>
          </w:rPr>
          <w:t>18</w:t>
        </w:r>
        <w:r w:rsidR="00486AD7">
          <w:rPr>
            <w:noProof/>
            <w:webHidden/>
          </w:rPr>
          <w:fldChar w:fldCharType="end"/>
        </w:r>
      </w:hyperlink>
    </w:p>
    <w:p w:rsidR="00486AD7" w:rsidRDefault="003A020C">
      <w:pPr>
        <w:pStyle w:val="23"/>
        <w:tabs>
          <w:tab w:val="left" w:pos="800"/>
          <w:tab w:val="right" w:leader="dot" w:pos="9010"/>
        </w:tabs>
        <w:rPr>
          <w:rFonts w:asciiTheme="minorHAnsi" w:eastAsiaTheme="minorEastAsia" w:hAnsiTheme="minorHAnsi" w:cstheme="minorBidi"/>
          <w:iCs w:val="0"/>
          <w:noProof/>
          <w:szCs w:val="22"/>
        </w:rPr>
      </w:pPr>
      <w:hyperlink w:anchor="_Toc390354006" w:history="1">
        <w:r w:rsidR="00486AD7" w:rsidRPr="007437E3">
          <w:rPr>
            <w:rStyle w:val="af4"/>
            <w:noProof/>
          </w:rPr>
          <w:t>4.1.</w:t>
        </w:r>
        <w:r w:rsidR="00486AD7">
          <w:rPr>
            <w:rFonts w:asciiTheme="minorHAnsi" w:eastAsiaTheme="minorEastAsia" w:hAnsiTheme="minorHAnsi" w:cstheme="minorBidi"/>
            <w:iCs w:val="0"/>
            <w:noProof/>
            <w:szCs w:val="22"/>
          </w:rPr>
          <w:tab/>
        </w:r>
        <w:r w:rsidR="00486AD7" w:rsidRPr="007437E3">
          <w:rPr>
            <w:rStyle w:val="af4"/>
            <w:noProof/>
          </w:rPr>
          <w:t>Deployment path</w:t>
        </w:r>
        <w:r w:rsidR="00486AD7">
          <w:rPr>
            <w:noProof/>
            <w:webHidden/>
          </w:rPr>
          <w:tab/>
        </w:r>
        <w:r w:rsidR="00486AD7">
          <w:rPr>
            <w:noProof/>
            <w:webHidden/>
          </w:rPr>
          <w:fldChar w:fldCharType="begin"/>
        </w:r>
        <w:r w:rsidR="00486AD7">
          <w:rPr>
            <w:noProof/>
            <w:webHidden/>
          </w:rPr>
          <w:instrText xml:space="preserve"> PAGEREF _Toc390354006 \h </w:instrText>
        </w:r>
        <w:r w:rsidR="00486AD7">
          <w:rPr>
            <w:noProof/>
            <w:webHidden/>
          </w:rPr>
        </w:r>
        <w:r w:rsidR="00486AD7">
          <w:rPr>
            <w:noProof/>
            <w:webHidden/>
          </w:rPr>
          <w:fldChar w:fldCharType="separate"/>
        </w:r>
        <w:r w:rsidR="00486AD7">
          <w:rPr>
            <w:noProof/>
            <w:webHidden/>
          </w:rPr>
          <w:t>18</w:t>
        </w:r>
        <w:r w:rsidR="00486AD7">
          <w:rPr>
            <w:noProof/>
            <w:webHidden/>
          </w:rPr>
          <w:fldChar w:fldCharType="end"/>
        </w:r>
      </w:hyperlink>
    </w:p>
    <w:p w:rsidR="00486AD7" w:rsidRDefault="003A020C">
      <w:pPr>
        <w:pStyle w:val="23"/>
        <w:tabs>
          <w:tab w:val="left" w:pos="800"/>
          <w:tab w:val="right" w:leader="dot" w:pos="9010"/>
        </w:tabs>
        <w:rPr>
          <w:rFonts w:asciiTheme="minorHAnsi" w:eastAsiaTheme="minorEastAsia" w:hAnsiTheme="minorHAnsi" w:cstheme="minorBidi"/>
          <w:iCs w:val="0"/>
          <w:noProof/>
          <w:szCs w:val="22"/>
        </w:rPr>
      </w:pPr>
      <w:hyperlink w:anchor="_Toc390354007" w:history="1">
        <w:r w:rsidR="00486AD7" w:rsidRPr="007437E3">
          <w:rPr>
            <w:rStyle w:val="af4"/>
            <w:noProof/>
          </w:rPr>
          <w:t>4.2.</w:t>
        </w:r>
        <w:r w:rsidR="00486AD7">
          <w:rPr>
            <w:rFonts w:asciiTheme="minorHAnsi" w:eastAsiaTheme="minorEastAsia" w:hAnsiTheme="minorHAnsi" w:cstheme="minorBidi"/>
            <w:iCs w:val="0"/>
            <w:noProof/>
            <w:szCs w:val="22"/>
          </w:rPr>
          <w:tab/>
        </w:r>
        <w:r w:rsidR="00486AD7" w:rsidRPr="007437E3">
          <w:rPr>
            <w:rStyle w:val="af4"/>
            <w:noProof/>
          </w:rPr>
          <w:t>Environment Setup</w:t>
        </w:r>
        <w:r w:rsidR="00486AD7">
          <w:rPr>
            <w:noProof/>
            <w:webHidden/>
          </w:rPr>
          <w:tab/>
        </w:r>
        <w:r w:rsidR="00486AD7">
          <w:rPr>
            <w:noProof/>
            <w:webHidden/>
          </w:rPr>
          <w:fldChar w:fldCharType="begin"/>
        </w:r>
        <w:r w:rsidR="00486AD7">
          <w:rPr>
            <w:noProof/>
            <w:webHidden/>
          </w:rPr>
          <w:instrText xml:space="preserve"> PAGEREF _Toc390354007 \h </w:instrText>
        </w:r>
        <w:r w:rsidR="00486AD7">
          <w:rPr>
            <w:noProof/>
            <w:webHidden/>
          </w:rPr>
        </w:r>
        <w:r w:rsidR="00486AD7">
          <w:rPr>
            <w:noProof/>
            <w:webHidden/>
          </w:rPr>
          <w:fldChar w:fldCharType="separate"/>
        </w:r>
        <w:r w:rsidR="00486AD7">
          <w:rPr>
            <w:noProof/>
            <w:webHidden/>
          </w:rPr>
          <w:t>18</w:t>
        </w:r>
        <w:r w:rsidR="00486AD7">
          <w:rPr>
            <w:noProof/>
            <w:webHidden/>
          </w:rPr>
          <w:fldChar w:fldCharType="end"/>
        </w:r>
      </w:hyperlink>
    </w:p>
    <w:p w:rsidR="00486AD7" w:rsidRDefault="003A020C">
      <w:pPr>
        <w:pStyle w:val="32"/>
        <w:tabs>
          <w:tab w:val="left" w:pos="1200"/>
          <w:tab w:val="right" w:leader="dot" w:pos="9010"/>
        </w:tabs>
        <w:rPr>
          <w:rFonts w:asciiTheme="minorHAnsi" w:eastAsiaTheme="minorEastAsia" w:hAnsiTheme="minorHAnsi" w:cstheme="minorBidi"/>
          <w:noProof/>
          <w:szCs w:val="22"/>
        </w:rPr>
      </w:pPr>
      <w:hyperlink w:anchor="_Toc390354008" w:history="1">
        <w:r w:rsidR="00486AD7" w:rsidRPr="007437E3">
          <w:rPr>
            <w:rStyle w:val="af4"/>
            <w:noProof/>
          </w:rPr>
          <w:t>4.2.1.</w:t>
        </w:r>
        <w:r w:rsidR="00486AD7">
          <w:rPr>
            <w:rFonts w:asciiTheme="minorHAnsi" w:eastAsiaTheme="minorEastAsia" w:hAnsiTheme="minorHAnsi" w:cstheme="minorBidi"/>
            <w:noProof/>
            <w:szCs w:val="22"/>
          </w:rPr>
          <w:tab/>
        </w:r>
        <w:r w:rsidR="00486AD7" w:rsidRPr="007437E3">
          <w:rPr>
            <w:rStyle w:val="af4"/>
            <w:noProof/>
          </w:rPr>
          <w:t>Create server instance</w:t>
        </w:r>
        <w:r w:rsidR="00486AD7">
          <w:rPr>
            <w:noProof/>
            <w:webHidden/>
          </w:rPr>
          <w:tab/>
        </w:r>
        <w:r w:rsidR="00486AD7">
          <w:rPr>
            <w:noProof/>
            <w:webHidden/>
          </w:rPr>
          <w:fldChar w:fldCharType="begin"/>
        </w:r>
        <w:r w:rsidR="00486AD7">
          <w:rPr>
            <w:noProof/>
            <w:webHidden/>
          </w:rPr>
          <w:instrText xml:space="preserve"> PAGEREF _Toc390354008 \h </w:instrText>
        </w:r>
        <w:r w:rsidR="00486AD7">
          <w:rPr>
            <w:noProof/>
            <w:webHidden/>
          </w:rPr>
        </w:r>
        <w:r w:rsidR="00486AD7">
          <w:rPr>
            <w:noProof/>
            <w:webHidden/>
          </w:rPr>
          <w:fldChar w:fldCharType="separate"/>
        </w:r>
        <w:r w:rsidR="00486AD7">
          <w:rPr>
            <w:noProof/>
            <w:webHidden/>
          </w:rPr>
          <w:t>18</w:t>
        </w:r>
        <w:r w:rsidR="00486AD7">
          <w:rPr>
            <w:noProof/>
            <w:webHidden/>
          </w:rPr>
          <w:fldChar w:fldCharType="end"/>
        </w:r>
      </w:hyperlink>
    </w:p>
    <w:p w:rsidR="00486AD7" w:rsidRDefault="003A020C">
      <w:pPr>
        <w:pStyle w:val="32"/>
        <w:tabs>
          <w:tab w:val="left" w:pos="1200"/>
          <w:tab w:val="right" w:leader="dot" w:pos="9010"/>
        </w:tabs>
        <w:rPr>
          <w:rFonts w:asciiTheme="minorHAnsi" w:eastAsiaTheme="minorEastAsia" w:hAnsiTheme="minorHAnsi" w:cstheme="minorBidi"/>
          <w:noProof/>
          <w:szCs w:val="22"/>
        </w:rPr>
      </w:pPr>
      <w:hyperlink w:anchor="_Toc390354009" w:history="1">
        <w:r w:rsidR="00486AD7" w:rsidRPr="007437E3">
          <w:rPr>
            <w:rStyle w:val="af4"/>
            <w:noProof/>
          </w:rPr>
          <w:t>4.2.2.</w:t>
        </w:r>
        <w:r w:rsidR="00486AD7">
          <w:rPr>
            <w:rFonts w:asciiTheme="minorHAnsi" w:eastAsiaTheme="minorEastAsia" w:hAnsiTheme="minorHAnsi" w:cstheme="minorBidi"/>
            <w:noProof/>
            <w:szCs w:val="22"/>
          </w:rPr>
          <w:tab/>
        </w:r>
        <w:r w:rsidR="00486AD7" w:rsidRPr="007437E3">
          <w:rPr>
            <w:rStyle w:val="af4"/>
            <w:noProof/>
          </w:rPr>
          <w:t>Port Configuration</w:t>
        </w:r>
        <w:r w:rsidR="00486AD7">
          <w:rPr>
            <w:noProof/>
            <w:webHidden/>
          </w:rPr>
          <w:tab/>
        </w:r>
        <w:r w:rsidR="00486AD7">
          <w:rPr>
            <w:noProof/>
            <w:webHidden/>
          </w:rPr>
          <w:fldChar w:fldCharType="begin"/>
        </w:r>
        <w:r w:rsidR="00486AD7">
          <w:rPr>
            <w:noProof/>
            <w:webHidden/>
          </w:rPr>
          <w:instrText xml:space="preserve"> PAGEREF _Toc390354009 \h </w:instrText>
        </w:r>
        <w:r w:rsidR="00486AD7">
          <w:rPr>
            <w:noProof/>
            <w:webHidden/>
          </w:rPr>
        </w:r>
        <w:r w:rsidR="00486AD7">
          <w:rPr>
            <w:noProof/>
            <w:webHidden/>
          </w:rPr>
          <w:fldChar w:fldCharType="separate"/>
        </w:r>
        <w:r w:rsidR="00486AD7">
          <w:rPr>
            <w:noProof/>
            <w:webHidden/>
          </w:rPr>
          <w:t>19</w:t>
        </w:r>
        <w:r w:rsidR="00486AD7">
          <w:rPr>
            <w:noProof/>
            <w:webHidden/>
          </w:rPr>
          <w:fldChar w:fldCharType="end"/>
        </w:r>
      </w:hyperlink>
    </w:p>
    <w:p w:rsidR="00486AD7" w:rsidRDefault="003A020C">
      <w:pPr>
        <w:pStyle w:val="32"/>
        <w:tabs>
          <w:tab w:val="left" w:pos="1200"/>
          <w:tab w:val="right" w:leader="dot" w:pos="9010"/>
        </w:tabs>
        <w:rPr>
          <w:rFonts w:asciiTheme="minorHAnsi" w:eastAsiaTheme="minorEastAsia" w:hAnsiTheme="minorHAnsi" w:cstheme="minorBidi"/>
          <w:noProof/>
          <w:szCs w:val="22"/>
        </w:rPr>
      </w:pPr>
      <w:hyperlink w:anchor="_Toc390354010" w:history="1">
        <w:r w:rsidR="00486AD7" w:rsidRPr="007437E3">
          <w:rPr>
            <w:rStyle w:val="af4"/>
            <w:noProof/>
          </w:rPr>
          <w:t>4.2.3.</w:t>
        </w:r>
        <w:r w:rsidR="00486AD7">
          <w:rPr>
            <w:rFonts w:asciiTheme="minorHAnsi" w:eastAsiaTheme="minorEastAsia" w:hAnsiTheme="minorHAnsi" w:cstheme="minorBidi"/>
            <w:noProof/>
            <w:szCs w:val="22"/>
          </w:rPr>
          <w:tab/>
        </w:r>
        <w:r w:rsidR="00486AD7" w:rsidRPr="007437E3">
          <w:rPr>
            <w:rStyle w:val="af4"/>
            <w:noProof/>
          </w:rPr>
          <w:t>Environment Property Configuration</w:t>
        </w:r>
        <w:r w:rsidR="00486AD7">
          <w:rPr>
            <w:noProof/>
            <w:webHidden/>
          </w:rPr>
          <w:tab/>
        </w:r>
        <w:r w:rsidR="00486AD7">
          <w:rPr>
            <w:noProof/>
            <w:webHidden/>
          </w:rPr>
          <w:fldChar w:fldCharType="begin"/>
        </w:r>
        <w:r w:rsidR="00486AD7">
          <w:rPr>
            <w:noProof/>
            <w:webHidden/>
          </w:rPr>
          <w:instrText xml:space="preserve"> PAGEREF _Toc390354010 \h </w:instrText>
        </w:r>
        <w:r w:rsidR="00486AD7">
          <w:rPr>
            <w:noProof/>
            <w:webHidden/>
          </w:rPr>
        </w:r>
        <w:r w:rsidR="00486AD7">
          <w:rPr>
            <w:noProof/>
            <w:webHidden/>
          </w:rPr>
          <w:fldChar w:fldCharType="separate"/>
        </w:r>
        <w:r w:rsidR="00486AD7">
          <w:rPr>
            <w:noProof/>
            <w:webHidden/>
          </w:rPr>
          <w:t>20</w:t>
        </w:r>
        <w:r w:rsidR="00486AD7">
          <w:rPr>
            <w:noProof/>
            <w:webHidden/>
          </w:rPr>
          <w:fldChar w:fldCharType="end"/>
        </w:r>
      </w:hyperlink>
    </w:p>
    <w:p w:rsidR="00486AD7" w:rsidRDefault="003A020C">
      <w:pPr>
        <w:pStyle w:val="32"/>
        <w:tabs>
          <w:tab w:val="left" w:pos="1200"/>
          <w:tab w:val="right" w:leader="dot" w:pos="9010"/>
        </w:tabs>
        <w:rPr>
          <w:rFonts w:asciiTheme="minorHAnsi" w:eastAsiaTheme="minorEastAsia" w:hAnsiTheme="minorHAnsi" w:cstheme="minorBidi"/>
          <w:noProof/>
          <w:szCs w:val="22"/>
        </w:rPr>
      </w:pPr>
      <w:hyperlink w:anchor="_Toc390354011" w:history="1">
        <w:r w:rsidR="00486AD7" w:rsidRPr="007437E3">
          <w:rPr>
            <w:rStyle w:val="af4"/>
            <w:noProof/>
          </w:rPr>
          <w:t>4.2.4.</w:t>
        </w:r>
        <w:r w:rsidR="00486AD7">
          <w:rPr>
            <w:rFonts w:asciiTheme="minorHAnsi" w:eastAsiaTheme="minorEastAsia" w:hAnsiTheme="minorHAnsi" w:cstheme="minorBidi"/>
            <w:noProof/>
            <w:szCs w:val="22"/>
          </w:rPr>
          <w:tab/>
        </w:r>
        <w:r w:rsidR="00486AD7" w:rsidRPr="007437E3">
          <w:rPr>
            <w:rStyle w:val="af4"/>
            <w:noProof/>
          </w:rPr>
          <w:t>Crypto Configuration</w:t>
        </w:r>
        <w:r w:rsidR="00486AD7">
          <w:rPr>
            <w:noProof/>
            <w:webHidden/>
          </w:rPr>
          <w:tab/>
        </w:r>
        <w:r w:rsidR="00486AD7">
          <w:rPr>
            <w:noProof/>
            <w:webHidden/>
          </w:rPr>
          <w:fldChar w:fldCharType="begin"/>
        </w:r>
        <w:r w:rsidR="00486AD7">
          <w:rPr>
            <w:noProof/>
            <w:webHidden/>
          </w:rPr>
          <w:instrText xml:space="preserve"> PAGEREF _Toc390354011 \h </w:instrText>
        </w:r>
        <w:r w:rsidR="00486AD7">
          <w:rPr>
            <w:noProof/>
            <w:webHidden/>
          </w:rPr>
        </w:r>
        <w:r w:rsidR="00486AD7">
          <w:rPr>
            <w:noProof/>
            <w:webHidden/>
          </w:rPr>
          <w:fldChar w:fldCharType="separate"/>
        </w:r>
        <w:r w:rsidR="00486AD7">
          <w:rPr>
            <w:noProof/>
            <w:webHidden/>
          </w:rPr>
          <w:t>24</w:t>
        </w:r>
        <w:r w:rsidR="00486AD7">
          <w:rPr>
            <w:noProof/>
            <w:webHidden/>
          </w:rPr>
          <w:fldChar w:fldCharType="end"/>
        </w:r>
      </w:hyperlink>
    </w:p>
    <w:p w:rsidR="00486AD7" w:rsidRDefault="003A020C">
      <w:pPr>
        <w:pStyle w:val="32"/>
        <w:tabs>
          <w:tab w:val="left" w:pos="1200"/>
          <w:tab w:val="right" w:leader="dot" w:pos="9010"/>
        </w:tabs>
        <w:rPr>
          <w:rFonts w:asciiTheme="minorHAnsi" w:eastAsiaTheme="minorEastAsia" w:hAnsiTheme="minorHAnsi" w:cstheme="minorBidi"/>
          <w:noProof/>
          <w:szCs w:val="22"/>
        </w:rPr>
      </w:pPr>
      <w:hyperlink w:anchor="_Toc390354012" w:history="1">
        <w:r w:rsidR="00486AD7" w:rsidRPr="007437E3">
          <w:rPr>
            <w:rStyle w:val="af4"/>
            <w:noProof/>
          </w:rPr>
          <w:t>4.2.5.</w:t>
        </w:r>
        <w:r w:rsidR="00486AD7">
          <w:rPr>
            <w:rFonts w:asciiTheme="minorHAnsi" w:eastAsiaTheme="minorEastAsia" w:hAnsiTheme="minorHAnsi" w:cstheme="minorBidi"/>
            <w:noProof/>
            <w:szCs w:val="22"/>
          </w:rPr>
          <w:tab/>
        </w:r>
        <w:r w:rsidR="00486AD7" w:rsidRPr="007437E3">
          <w:rPr>
            <w:rStyle w:val="af4"/>
            <w:noProof/>
          </w:rPr>
          <w:t>Logging Configuration</w:t>
        </w:r>
        <w:r w:rsidR="00486AD7">
          <w:rPr>
            <w:noProof/>
            <w:webHidden/>
          </w:rPr>
          <w:tab/>
        </w:r>
        <w:r w:rsidR="00486AD7">
          <w:rPr>
            <w:noProof/>
            <w:webHidden/>
          </w:rPr>
          <w:fldChar w:fldCharType="begin"/>
        </w:r>
        <w:r w:rsidR="00486AD7">
          <w:rPr>
            <w:noProof/>
            <w:webHidden/>
          </w:rPr>
          <w:instrText xml:space="preserve"> PAGEREF _Toc390354012 \h </w:instrText>
        </w:r>
        <w:r w:rsidR="00486AD7">
          <w:rPr>
            <w:noProof/>
            <w:webHidden/>
          </w:rPr>
        </w:r>
        <w:r w:rsidR="00486AD7">
          <w:rPr>
            <w:noProof/>
            <w:webHidden/>
          </w:rPr>
          <w:fldChar w:fldCharType="separate"/>
        </w:r>
        <w:r w:rsidR="00486AD7">
          <w:rPr>
            <w:noProof/>
            <w:webHidden/>
          </w:rPr>
          <w:t>24</w:t>
        </w:r>
        <w:r w:rsidR="00486AD7">
          <w:rPr>
            <w:noProof/>
            <w:webHidden/>
          </w:rPr>
          <w:fldChar w:fldCharType="end"/>
        </w:r>
      </w:hyperlink>
    </w:p>
    <w:p w:rsidR="00486AD7" w:rsidRDefault="003A020C">
      <w:pPr>
        <w:pStyle w:val="11"/>
        <w:rPr>
          <w:rFonts w:asciiTheme="minorHAnsi" w:eastAsiaTheme="minorEastAsia" w:hAnsiTheme="minorHAnsi"/>
          <w:b w:val="0"/>
          <w:bCs w:val="0"/>
          <w:noProof/>
          <w:sz w:val="20"/>
          <w:szCs w:val="22"/>
        </w:rPr>
      </w:pPr>
      <w:hyperlink w:anchor="_Toc390354013" w:history="1">
        <w:r w:rsidR="00486AD7" w:rsidRPr="007437E3">
          <w:rPr>
            <w:rStyle w:val="af4"/>
            <w:noProof/>
          </w:rPr>
          <w:t>5.</w:t>
        </w:r>
        <w:r w:rsidR="00486AD7">
          <w:rPr>
            <w:rFonts w:asciiTheme="minorHAnsi" w:eastAsiaTheme="minorEastAsia" w:hAnsiTheme="minorHAnsi"/>
            <w:b w:val="0"/>
            <w:bCs w:val="0"/>
            <w:noProof/>
            <w:sz w:val="20"/>
            <w:szCs w:val="22"/>
          </w:rPr>
          <w:tab/>
        </w:r>
        <w:r w:rsidR="00486AD7" w:rsidRPr="007437E3">
          <w:rPr>
            <w:rStyle w:val="af4"/>
            <w:noProof/>
          </w:rPr>
          <w:t>Batch Configuration</w:t>
        </w:r>
        <w:r w:rsidR="00486AD7">
          <w:rPr>
            <w:noProof/>
            <w:webHidden/>
          </w:rPr>
          <w:tab/>
        </w:r>
        <w:r w:rsidR="00486AD7">
          <w:rPr>
            <w:noProof/>
            <w:webHidden/>
          </w:rPr>
          <w:fldChar w:fldCharType="begin"/>
        </w:r>
        <w:r w:rsidR="00486AD7">
          <w:rPr>
            <w:noProof/>
            <w:webHidden/>
          </w:rPr>
          <w:instrText xml:space="preserve"> PAGEREF _Toc390354013 \h </w:instrText>
        </w:r>
        <w:r w:rsidR="00486AD7">
          <w:rPr>
            <w:noProof/>
            <w:webHidden/>
          </w:rPr>
        </w:r>
        <w:r w:rsidR="00486AD7">
          <w:rPr>
            <w:noProof/>
            <w:webHidden/>
          </w:rPr>
          <w:fldChar w:fldCharType="separate"/>
        </w:r>
        <w:r w:rsidR="00486AD7">
          <w:rPr>
            <w:noProof/>
            <w:webHidden/>
          </w:rPr>
          <w:t>27</w:t>
        </w:r>
        <w:r w:rsidR="00486AD7">
          <w:rPr>
            <w:noProof/>
            <w:webHidden/>
          </w:rPr>
          <w:fldChar w:fldCharType="end"/>
        </w:r>
      </w:hyperlink>
    </w:p>
    <w:p w:rsidR="00486AD7" w:rsidRDefault="003A020C">
      <w:pPr>
        <w:pStyle w:val="23"/>
        <w:tabs>
          <w:tab w:val="left" w:pos="800"/>
          <w:tab w:val="right" w:leader="dot" w:pos="9010"/>
        </w:tabs>
        <w:rPr>
          <w:rFonts w:asciiTheme="minorHAnsi" w:eastAsiaTheme="minorEastAsia" w:hAnsiTheme="minorHAnsi" w:cstheme="minorBidi"/>
          <w:iCs w:val="0"/>
          <w:noProof/>
          <w:szCs w:val="22"/>
        </w:rPr>
      </w:pPr>
      <w:hyperlink w:anchor="_Toc390354014" w:history="1">
        <w:r w:rsidR="00486AD7" w:rsidRPr="007437E3">
          <w:rPr>
            <w:rStyle w:val="af4"/>
            <w:noProof/>
          </w:rPr>
          <w:t>5.1.</w:t>
        </w:r>
        <w:r w:rsidR="00486AD7">
          <w:rPr>
            <w:rFonts w:asciiTheme="minorHAnsi" w:eastAsiaTheme="minorEastAsia" w:hAnsiTheme="minorHAnsi" w:cstheme="minorBidi"/>
            <w:iCs w:val="0"/>
            <w:noProof/>
            <w:szCs w:val="22"/>
          </w:rPr>
          <w:tab/>
        </w:r>
        <w:r w:rsidR="00486AD7" w:rsidRPr="007437E3">
          <w:rPr>
            <w:rStyle w:val="af4"/>
            <w:noProof/>
          </w:rPr>
          <w:t>Batch Configuration</w:t>
        </w:r>
        <w:r w:rsidR="00486AD7">
          <w:rPr>
            <w:noProof/>
            <w:webHidden/>
          </w:rPr>
          <w:tab/>
        </w:r>
        <w:r w:rsidR="00486AD7">
          <w:rPr>
            <w:noProof/>
            <w:webHidden/>
          </w:rPr>
          <w:fldChar w:fldCharType="begin"/>
        </w:r>
        <w:r w:rsidR="00486AD7">
          <w:rPr>
            <w:noProof/>
            <w:webHidden/>
          </w:rPr>
          <w:instrText xml:space="preserve"> PAGEREF _Toc390354014 \h </w:instrText>
        </w:r>
        <w:r w:rsidR="00486AD7">
          <w:rPr>
            <w:noProof/>
            <w:webHidden/>
          </w:rPr>
        </w:r>
        <w:r w:rsidR="00486AD7">
          <w:rPr>
            <w:noProof/>
            <w:webHidden/>
          </w:rPr>
          <w:fldChar w:fldCharType="separate"/>
        </w:r>
        <w:r w:rsidR="00486AD7">
          <w:rPr>
            <w:noProof/>
            <w:webHidden/>
          </w:rPr>
          <w:t>27</w:t>
        </w:r>
        <w:r w:rsidR="00486AD7">
          <w:rPr>
            <w:noProof/>
            <w:webHidden/>
          </w:rPr>
          <w:fldChar w:fldCharType="end"/>
        </w:r>
      </w:hyperlink>
    </w:p>
    <w:p w:rsidR="00486AD7" w:rsidRDefault="003A020C">
      <w:pPr>
        <w:pStyle w:val="32"/>
        <w:tabs>
          <w:tab w:val="left" w:pos="1000"/>
          <w:tab w:val="right" w:leader="dot" w:pos="9010"/>
        </w:tabs>
        <w:rPr>
          <w:rFonts w:asciiTheme="minorHAnsi" w:eastAsiaTheme="minorEastAsia" w:hAnsiTheme="minorHAnsi" w:cstheme="minorBidi"/>
          <w:noProof/>
          <w:szCs w:val="22"/>
        </w:rPr>
      </w:pPr>
      <w:hyperlink w:anchor="_Toc390354015" w:history="1">
        <w:r w:rsidR="00486AD7" w:rsidRPr="007437E3">
          <w:rPr>
            <w:rStyle w:val="af4"/>
            <w:noProof/>
          </w:rPr>
          <w:t>5.1.1.</w:t>
        </w:r>
        <w:r w:rsidR="00486AD7">
          <w:rPr>
            <w:rFonts w:asciiTheme="minorHAnsi" w:eastAsiaTheme="minorEastAsia" w:hAnsiTheme="minorHAnsi" w:cstheme="minorBidi"/>
            <w:noProof/>
            <w:szCs w:val="22"/>
          </w:rPr>
          <w:tab/>
        </w:r>
        <w:r w:rsidR="00486AD7" w:rsidRPr="007437E3">
          <w:rPr>
            <w:rStyle w:val="af4"/>
            <w:noProof/>
          </w:rPr>
          <w:t>Installation and Configuration</w:t>
        </w:r>
        <w:r w:rsidR="00486AD7">
          <w:rPr>
            <w:noProof/>
            <w:webHidden/>
          </w:rPr>
          <w:tab/>
        </w:r>
        <w:r w:rsidR="00486AD7">
          <w:rPr>
            <w:noProof/>
            <w:webHidden/>
          </w:rPr>
          <w:fldChar w:fldCharType="begin"/>
        </w:r>
        <w:r w:rsidR="00486AD7">
          <w:rPr>
            <w:noProof/>
            <w:webHidden/>
          </w:rPr>
          <w:instrText xml:space="preserve"> PAGEREF _Toc390354015 \h </w:instrText>
        </w:r>
        <w:r w:rsidR="00486AD7">
          <w:rPr>
            <w:noProof/>
            <w:webHidden/>
          </w:rPr>
        </w:r>
        <w:r w:rsidR="00486AD7">
          <w:rPr>
            <w:noProof/>
            <w:webHidden/>
          </w:rPr>
          <w:fldChar w:fldCharType="separate"/>
        </w:r>
        <w:r w:rsidR="00486AD7">
          <w:rPr>
            <w:noProof/>
            <w:webHidden/>
          </w:rPr>
          <w:t>27</w:t>
        </w:r>
        <w:r w:rsidR="00486AD7">
          <w:rPr>
            <w:noProof/>
            <w:webHidden/>
          </w:rPr>
          <w:fldChar w:fldCharType="end"/>
        </w:r>
      </w:hyperlink>
    </w:p>
    <w:p w:rsidR="00486AD7" w:rsidRDefault="003A020C">
      <w:pPr>
        <w:pStyle w:val="32"/>
        <w:tabs>
          <w:tab w:val="left" w:pos="1200"/>
          <w:tab w:val="right" w:leader="dot" w:pos="9010"/>
        </w:tabs>
        <w:rPr>
          <w:rFonts w:asciiTheme="minorHAnsi" w:eastAsiaTheme="minorEastAsia" w:hAnsiTheme="minorHAnsi" w:cstheme="minorBidi"/>
          <w:noProof/>
          <w:szCs w:val="22"/>
        </w:rPr>
      </w:pPr>
      <w:hyperlink w:anchor="_Toc390354016" w:history="1">
        <w:r w:rsidR="00486AD7" w:rsidRPr="007437E3">
          <w:rPr>
            <w:rStyle w:val="af4"/>
            <w:noProof/>
          </w:rPr>
          <w:t>5.1.2.</w:t>
        </w:r>
        <w:r w:rsidR="00486AD7">
          <w:rPr>
            <w:rFonts w:asciiTheme="minorHAnsi" w:eastAsiaTheme="minorEastAsia" w:hAnsiTheme="minorHAnsi" w:cstheme="minorBidi"/>
            <w:noProof/>
            <w:szCs w:val="22"/>
          </w:rPr>
          <w:tab/>
        </w:r>
        <w:r w:rsidR="00486AD7" w:rsidRPr="007437E3">
          <w:rPr>
            <w:rStyle w:val="af4"/>
            <w:noProof/>
          </w:rPr>
          <w:t>Directory Structure</w:t>
        </w:r>
        <w:r w:rsidR="00486AD7">
          <w:rPr>
            <w:noProof/>
            <w:webHidden/>
          </w:rPr>
          <w:tab/>
        </w:r>
        <w:r w:rsidR="00486AD7">
          <w:rPr>
            <w:noProof/>
            <w:webHidden/>
          </w:rPr>
          <w:fldChar w:fldCharType="begin"/>
        </w:r>
        <w:r w:rsidR="00486AD7">
          <w:rPr>
            <w:noProof/>
            <w:webHidden/>
          </w:rPr>
          <w:instrText xml:space="preserve"> PAGEREF _Toc390354016 \h </w:instrText>
        </w:r>
        <w:r w:rsidR="00486AD7">
          <w:rPr>
            <w:noProof/>
            <w:webHidden/>
          </w:rPr>
        </w:r>
        <w:r w:rsidR="00486AD7">
          <w:rPr>
            <w:noProof/>
            <w:webHidden/>
          </w:rPr>
          <w:fldChar w:fldCharType="separate"/>
        </w:r>
        <w:r w:rsidR="00486AD7">
          <w:rPr>
            <w:noProof/>
            <w:webHidden/>
          </w:rPr>
          <w:t>27</w:t>
        </w:r>
        <w:r w:rsidR="00486AD7">
          <w:rPr>
            <w:noProof/>
            <w:webHidden/>
          </w:rPr>
          <w:fldChar w:fldCharType="end"/>
        </w:r>
      </w:hyperlink>
    </w:p>
    <w:p w:rsidR="00486AD7" w:rsidRDefault="003A020C">
      <w:pPr>
        <w:pStyle w:val="32"/>
        <w:tabs>
          <w:tab w:val="left" w:pos="1200"/>
          <w:tab w:val="right" w:leader="dot" w:pos="9010"/>
        </w:tabs>
        <w:rPr>
          <w:rFonts w:asciiTheme="minorHAnsi" w:eastAsiaTheme="minorEastAsia" w:hAnsiTheme="minorHAnsi" w:cstheme="minorBidi"/>
          <w:noProof/>
          <w:szCs w:val="22"/>
        </w:rPr>
      </w:pPr>
      <w:hyperlink w:anchor="_Toc390354017" w:history="1">
        <w:r w:rsidR="00486AD7" w:rsidRPr="007437E3">
          <w:rPr>
            <w:rStyle w:val="af4"/>
            <w:noProof/>
          </w:rPr>
          <w:t>5.1.3.</w:t>
        </w:r>
        <w:r w:rsidR="00486AD7">
          <w:rPr>
            <w:rFonts w:asciiTheme="minorHAnsi" w:eastAsiaTheme="minorEastAsia" w:hAnsiTheme="minorHAnsi" w:cstheme="minorBidi"/>
            <w:noProof/>
            <w:szCs w:val="22"/>
          </w:rPr>
          <w:tab/>
        </w:r>
        <w:r w:rsidR="00486AD7" w:rsidRPr="007437E3">
          <w:rPr>
            <w:rStyle w:val="af4"/>
            <w:noProof/>
          </w:rPr>
          <w:t>Job Naming</w:t>
        </w:r>
        <w:r w:rsidR="00486AD7">
          <w:rPr>
            <w:noProof/>
            <w:webHidden/>
          </w:rPr>
          <w:tab/>
        </w:r>
        <w:r w:rsidR="00486AD7">
          <w:rPr>
            <w:noProof/>
            <w:webHidden/>
          </w:rPr>
          <w:fldChar w:fldCharType="begin"/>
        </w:r>
        <w:r w:rsidR="00486AD7">
          <w:rPr>
            <w:noProof/>
            <w:webHidden/>
          </w:rPr>
          <w:instrText xml:space="preserve"> PAGEREF _Toc390354017 \h </w:instrText>
        </w:r>
        <w:r w:rsidR="00486AD7">
          <w:rPr>
            <w:noProof/>
            <w:webHidden/>
          </w:rPr>
        </w:r>
        <w:r w:rsidR="00486AD7">
          <w:rPr>
            <w:noProof/>
            <w:webHidden/>
          </w:rPr>
          <w:fldChar w:fldCharType="separate"/>
        </w:r>
        <w:r w:rsidR="00486AD7">
          <w:rPr>
            <w:noProof/>
            <w:webHidden/>
          </w:rPr>
          <w:t>28</w:t>
        </w:r>
        <w:r w:rsidR="00486AD7">
          <w:rPr>
            <w:noProof/>
            <w:webHidden/>
          </w:rPr>
          <w:fldChar w:fldCharType="end"/>
        </w:r>
      </w:hyperlink>
    </w:p>
    <w:p w:rsidR="00486AD7" w:rsidRDefault="003A020C">
      <w:pPr>
        <w:pStyle w:val="32"/>
        <w:tabs>
          <w:tab w:val="left" w:pos="1200"/>
          <w:tab w:val="right" w:leader="dot" w:pos="9010"/>
        </w:tabs>
        <w:rPr>
          <w:rFonts w:asciiTheme="minorHAnsi" w:eastAsiaTheme="minorEastAsia" w:hAnsiTheme="minorHAnsi" w:cstheme="minorBidi"/>
          <w:noProof/>
          <w:szCs w:val="22"/>
        </w:rPr>
      </w:pPr>
      <w:hyperlink w:anchor="_Toc390354018" w:history="1">
        <w:r w:rsidR="00486AD7" w:rsidRPr="007437E3">
          <w:rPr>
            <w:rStyle w:val="af4"/>
            <w:noProof/>
          </w:rPr>
          <w:t>5.1.4.</w:t>
        </w:r>
        <w:r w:rsidR="00486AD7">
          <w:rPr>
            <w:rFonts w:asciiTheme="minorHAnsi" w:eastAsiaTheme="minorEastAsia" w:hAnsiTheme="minorHAnsi" w:cstheme="minorBidi"/>
            <w:noProof/>
            <w:szCs w:val="22"/>
          </w:rPr>
          <w:tab/>
        </w:r>
        <w:r w:rsidR="00486AD7" w:rsidRPr="007437E3">
          <w:rPr>
            <w:rStyle w:val="af4"/>
            <w:noProof/>
          </w:rPr>
          <w:t>Integration Control-M</w:t>
        </w:r>
        <w:r w:rsidR="00486AD7">
          <w:rPr>
            <w:noProof/>
            <w:webHidden/>
          </w:rPr>
          <w:tab/>
        </w:r>
        <w:r w:rsidR="00486AD7">
          <w:rPr>
            <w:noProof/>
            <w:webHidden/>
          </w:rPr>
          <w:fldChar w:fldCharType="begin"/>
        </w:r>
        <w:r w:rsidR="00486AD7">
          <w:rPr>
            <w:noProof/>
            <w:webHidden/>
          </w:rPr>
          <w:instrText xml:space="preserve"> PAGEREF _Toc390354018 \h </w:instrText>
        </w:r>
        <w:r w:rsidR="00486AD7">
          <w:rPr>
            <w:noProof/>
            <w:webHidden/>
          </w:rPr>
        </w:r>
        <w:r w:rsidR="00486AD7">
          <w:rPr>
            <w:noProof/>
            <w:webHidden/>
          </w:rPr>
          <w:fldChar w:fldCharType="separate"/>
        </w:r>
        <w:r w:rsidR="00486AD7">
          <w:rPr>
            <w:noProof/>
            <w:webHidden/>
          </w:rPr>
          <w:t>28</w:t>
        </w:r>
        <w:r w:rsidR="00486AD7">
          <w:rPr>
            <w:noProof/>
            <w:webHidden/>
          </w:rPr>
          <w:fldChar w:fldCharType="end"/>
        </w:r>
      </w:hyperlink>
    </w:p>
    <w:p w:rsidR="00486AD7" w:rsidRDefault="003A020C">
      <w:pPr>
        <w:pStyle w:val="32"/>
        <w:tabs>
          <w:tab w:val="left" w:pos="1200"/>
          <w:tab w:val="right" w:leader="dot" w:pos="9010"/>
        </w:tabs>
        <w:rPr>
          <w:rFonts w:asciiTheme="minorHAnsi" w:eastAsiaTheme="minorEastAsia" w:hAnsiTheme="minorHAnsi" w:cstheme="minorBidi"/>
          <w:noProof/>
          <w:szCs w:val="22"/>
        </w:rPr>
      </w:pPr>
      <w:hyperlink w:anchor="_Toc390354019" w:history="1">
        <w:r w:rsidR="00486AD7" w:rsidRPr="007437E3">
          <w:rPr>
            <w:rStyle w:val="af4"/>
            <w:noProof/>
          </w:rPr>
          <w:t>5.1.5.</w:t>
        </w:r>
        <w:r w:rsidR="00486AD7">
          <w:rPr>
            <w:rFonts w:asciiTheme="minorHAnsi" w:eastAsiaTheme="minorEastAsia" w:hAnsiTheme="minorHAnsi" w:cstheme="minorBidi"/>
            <w:noProof/>
            <w:szCs w:val="22"/>
          </w:rPr>
          <w:tab/>
        </w:r>
        <w:r w:rsidR="00486AD7" w:rsidRPr="007437E3">
          <w:rPr>
            <w:rStyle w:val="af4"/>
            <w:noProof/>
          </w:rPr>
          <w:t>Example Job</w:t>
        </w:r>
        <w:r w:rsidR="00486AD7">
          <w:rPr>
            <w:noProof/>
            <w:webHidden/>
          </w:rPr>
          <w:tab/>
        </w:r>
        <w:r w:rsidR="00486AD7">
          <w:rPr>
            <w:noProof/>
            <w:webHidden/>
          </w:rPr>
          <w:fldChar w:fldCharType="begin"/>
        </w:r>
        <w:r w:rsidR="00486AD7">
          <w:rPr>
            <w:noProof/>
            <w:webHidden/>
          </w:rPr>
          <w:instrText xml:space="preserve"> PAGEREF _Toc390354019 \h </w:instrText>
        </w:r>
        <w:r w:rsidR="00486AD7">
          <w:rPr>
            <w:noProof/>
            <w:webHidden/>
          </w:rPr>
        </w:r>
        <w:r w:rsidR="00486AD7">
          <w:rPr>
            <w:noProof/>
            <w:webHidden/>
          </w:rPr>
          <w:fldChar w:fldCharType="separate"/>
        </w:r>
        <w:r w:rsidR="00486AD7">
          <w:rPr>
            <w:noProof/>
            <w:webHidden/>
          </w:rPr>
          <w:t>28</w:t>
        </w:r>
        <w:r w:rsidR="00486AD7">
          <w:rPr>
            <w:noProof/>
            <w:webHidden/>
          </w:rPr>
          <w:fldChar w:fldCharType="end"/>
        </w:r>
      </w:hyperlink>
    </w:p>
    <w:p w:rsidR="00486AD7" w:rsidRDefault="003A020C">
      <w:pPr>
        <w:pStyle w:val="23"/>
        <w:tabs>
          <w:tab w:val="left" w:pos="800"/>
          <w:tab w:val="right" w:leader="dot" w:pos="9010"/>
        </w:tabs>
        <w:rPr>
          <w:rFonts w:asciiTheme="minorHAnsi" w:eastAsiaTheme="minorEastAsia" w:hAnsiTheme="minorHAnsi" w:cstheme="minorBidi"/>
          <w:iCs w:val="0"/>
          <w:noProof/>
          <w:szCs w:val="22"/>
        </w:rPr>
      </w:pPr>
      <w:hyperlink w:anchor="_Toc390354020" w:history="1">
        <w:r w:rsidR="00486AD7" w:rsidRPr="007437E3">
          <w:rPr>
            <w:rStyle w:val="af4"/>
            <w:noProof/>
          </w:rPr>
          <w:t>5.2.</w:t>
        </w:r>
        <w:r w:rsidR="00486AD7">
          <w:rPr>
            <w:rFonts w:asciiTheme="minorHAnsi" w:eastAsiaTheme="minorEastAsia" w:hAnsiTheme="minorHAnsi" w:cstheme="minorBidi"/>
            <w:iCs w:val="0"/>
            <w:noProof/>
            <w:szCs w:val="22"/>
          </w:rPr>
          <w:tab/>
        </w:r>
        <w:r w:rsidR="00486AD7" w:rsidRPr="007437E3">
          <w:rPr>
            <w:rStyle w:val="af4"/>
            <w:noProof/>
          </w:rPr>
          <w:t>Batch Execution</w:t>
        </w:r>
        <w:r w:rsidR="00486AD7">
          <w:rPr>
            <w:noProof/>
            <w:webHidden/>
          </w:rPr>
          <w:tab/>
        </w:r>
        <w:r w:rsidR="00486AD7">
          <w:rPr>
            <w:noProof/>
            <w:webHidden/>
          </w:rPr>
          <w:fldChar w:fldCharType="begin"/>
        </w:r>
        <w:r w:rsidR="00486AD7">
          <w:rPr>
            <w:noProof/>
            <w:webHidden/>
          </w:rPr>
          <w:instrText xml:space="preserve"> PAGEREF _Toc390354020 \h </w:instrText>
        </w:r>
        <w:r w:rsidR="00486AD7">
          <w:rPr>
            <w:noProof/>
            <w:webHidden/>
          </w:rPr>
        </w:r>
        <w:r w:rsidR="00486AD7">
          <w:rPr>
            <w:noProof/>
            <w:webHidden/>
          </w:rPr>
          <w:fldChar w:fldCharType="separate"/>
        </w:r>
        <w:r w:rsidR="00486AD7">
          <w:rPr>
            <w:noProof/>
            <w:webHidden/>
          </w:rPr>
          <w:t>29</w:t>
        </w:r>
        <w:r w:rsidR="00486AD7">
          <w:rPr>
            <w:noProof/>
            <w:webHidden/>
          </w:rPr>
          <w:fldChar w:fldCharType="end"/>
        </w:r>
      </w:hyperlink>
    </w:p>
    <w:p w:rsidR="00486AD7" w:rsidRDefault="003A020C">
      <w:pPr>
        <w:pStyle w:val="32"/>
        <w:tabs>
          <w:tab w:val="left" w:pos="1200"/>
          <w:tab w:val="right" w:leader="dot" w:pos="9010"/>
        </w:tabs>
        <w:rPr>
          <w:rFonts w:asciiTheme="minorHAnsi" w:eastAsiaTheme="minorEastAsia" w:hAnsiTheme="minorHAnsi" w:cstheme="minorBidi"/>
          <w:noProof/>
          <w:szCs w:val="22"/>
        </w:rPr>
      </w:pPr>
      <w:hyperlink w:anchor="_Toc390354021" w:history="1">
        <w:r w:rsidR="00486AD7" w:rsidRPr="007437E3">
          <w:rPr>
            <w:rStyle w:val="af4"/>
            <w:noProof/>
          </w:rPr>
          <w:t>5.2.1.</w:t>
        </w:r>
        <w:r w:rsidR="00486AD7">
          <w:rPr>
            <w:rFonts w:asciiTheme="minorHAnsi" w:eastAsiaTheme="minorEastAsia" w:hAnsiTheme="minorHAnsi" w:cstheme="minorBidi"/>
            <w:noProof/>
            <w:szCs w:val="22"/>
          </w:rPr>
          <w:tab/>
        </w:r>
        <w:r w:rsidR="00486AD7" w:rsidRPr="007437E3">
          <w:rPr>
            <w:rStyle w:val="af4"/>
            <w:noProof/>
          </w:rPr>
          <w:t>Running Job</w:t>
        </w:r>
        <w:r w:rsidR="00486AD7">
          <w:rPr>
            <w:noProof/>
            <w:webHidden/>
          </w:rPr>
          <w:tab/>
        </w:r>
        <w:r w:rsidR="00486AD7">
          <w:rPr>
            <w:noProof/>
            <w:webHidden/>
          </w:rPr>
          <w:fldChar w:fldCharType="begin"/>
        </w:r>
        <w:r w:rsidR="00486AD7">
          <w:rPr>
            <w:noProof/>
            <w:webHidden/>
          </w:rPr>
          <w:instrText xml:space="preserve"> PAGEREF _Toc390354021 \h </w:instrText>
        </w:r>
        <w:r w:rsidR="00486AD7">
          <w:rPr>
            <w:noProof/>
            <w:webHidden/>
          </w:rPr>
        </w:r>
        <w:r w:rsidR="00486AD7">
          <w:rPr>
            <w:noProof/>
            <w:webHidden/>
          </w:rPr>
          <w:fldChar w:fldCharType="separate"/>
        </w:r>
        <w:r w:rsidR="00486AD7">
          <w:rPr>
            <w:noProof/>
            <w:webHidden/>
          </w:rPr>
          <w:t>29</w:t>
        </w:r>
        <w:r w:rsidR="00486AD7">
          <w:rPr>
            <w:noProof/>
            <w:webHidden/>
          </w:rPr>
          <w:fldChar w:fldCharType="end"/>
        </w:r>
      </w:hyperlink>
    </w:p>
    <w:p w:rsidR="00486AD7" w:rsidRDefault="003A020C">
      <w:pPr>
        <w:pStyle w:val="11"/>
        <w:rPr>
          <w:rFonts w:asciiTheme="minorHAnsi" w:eastAsiaTheme="minorEastAsia" w:hAnsiTheme="minorHAnsi"/>
          <w:b w:val="0"/>
          <w:bCs w:val="0"/>
          <w:noProof/>
          <w:sz w:val="20"/>
          <w:szCs w:val="22"/>
        </w:rPr>
      </w:pPr>
      <w:hyperlink w:anchor="_Toc390354022" w:history="1">
        <w:r w:rsidR="00486AD7" w:rsidRPr="007437E3">
          <w:rPr>
            <w:rStyle w:val="af4"/>
            <w:noProof/>
          </w:rPr>
          <w:t>6.</w:t>
        </w:r>
        <w:r w:rsidR="00486AD7">
          <w:rPr>
            <w:rFonts w:asciiTheme="minorHAnsi" w:eastAsiaTheme="minorEastAsia" w:hAnsiTheme="minorHAnsi"/>
            <w:b w:val="0"/>
            <w:bCs w:val="0"/>
            <w:noProof/>
            <w:sz w:val="20"/>
            <w:szCs w:val="22"/>
          </w:rPr>
          <w:tab/>
        </w:r>
        <w:r w:rsidR="00486AD7" w:rsidRPr="007437E3">
          <w:rPr>
            <w:rStyle w:val="af4"/>
            <w:noProof/>
          </w:rPr>
          <w:t>Start/Stop the Server</w:t>
        </w:r>
        <w:r w:rsidR="00486AD7">
          <w:rPr>
            <w:noProof/>
            <w:webHidden/>
          </w:rPr>
          <w:tab/>
        </w:r>
        <w:r w:rsidR="00486AD7">
          <w:rPr>
            <w:noProof/>
            <w:webHidden/>
          </w:rPr>
          <w:fldChar w:fldCharType="begin"/>
        </w:r>
        <w:r w:rsidR="00486AD7">
          <w:rPr>
            <w:noProof/>
            <w:webHidden/>
          </w:rPr>
          <w:instrText xml:space="preserve"> PAGEREF _Toc390354022 \h </w:instrText>
        </w:r>
        <w:r w:rsidR="00486AD7">
          <w:rPr>
            <w:noProof/>
            <w:webHidden/>
          </w:rPr>
        </w:r>
        <w:r w:rsidR="00486AD7">
          <w:rPr>
            <w:noProof/>
            <w:webHidden/>
          </w:rPr>
          <w:fldChar w:fldCharType="separate"/>
        </w:r>
        <w:r w:rsidR="00486AD7">
          <w:rPr>
            <w:noProof/>
            <w:webHidden/>
          </w:rPr>
          <w:t>31</w:t>
        </w:r>
        <w:r w:rsidR="00486AD7">
          <w:rPr>
            <w:noProof/>
            <w:webHidden/>
          </w:rPr>
          <w:fldChar w:fldCharType="end"/>
        </w:r>
      </w:hyperlink>
    </w:p>
    <w:p w:rsidR="00486AD7" w:rsidRDefault="003A020C">
      <w:pPr>
        <w:pStyle w:val="23"/>
        <w:tabs>
          <w:tab w:val="left" w:pos="800"/>
          <w:tab w:val="right" w:leader="dot" w:pos="9010"/>
        </w:tabs>
        <w:rPr>
          <w:rFonts w:asciiTheme="minorHAnsi" w:eastAsiaTheme="minorEastAsia" w:hAnsiTheme="minorHAnsi" w:cstheme="minorBidi"/>
          <w:iCs w:val="0"/>
          <w:noProof/>
          <w:szCs w:val="22"/>
        </w:rPr>
      </w:pPr>
      <w:hyperlink w:anchor="_Toc390354023" w:history="1">
        <w:r w:rsidR="00486AD7" w:rsidRPr="007437E3">
          <w:rPr>
            <w:rStyle w:val="af4"/>
            <w:noProof/>
          </w:rPr>
          <w:t>6.1.</w:t>
        </w:r>
        <w:r w:rsidR="00486AD7">
          <w:rPr>
            <w:rFonts w:asciiTheme="minorHAnsi" w:eastAsiaTheme="minorEastAsia" w:hAnsiTheme="minorHAnsi" w:cstheme="minorBidi"/>
            <w:iCs w:val="0"/>
            <w:noProof/>
            <w:szCs w:val="22"/>
          </w:rPr>
          <w:tab/>
        </w:r>
        <w:r w:rsidR="00486AD7" w:rsidRPr="007437E3">
          <w:rPr>
            <w:rStyle w:val="af4"/>
            <w:noProof/>
          </w:rPr>
          <w:t>Starting up the server</w:t>
        </w:r>
        <w:r w:rsidR="00486AD7">
          <w:rPr>
            <w:noProof/>
            <w:webHidden/>
          </w:rPr>
          <w:tab/>
        </w:r>
        <w:r w:rsidR="00486AD7">
          <w:rPr>
            <w:noProof/>
            <w:webHidden/>
          </w:rPr>
          <w:fldChar w:fldCharType="begin"/>
        </w:r>
        <w:r w:rsidR="00486AD7">
          <w:rPr>
            <w:noProof/>
            <w:webHidden/>
          </w:rPr>
          <w:instrText xml:space="preserve"> PAGEREF _Toc390354023 \h </w:instrText>
        </w:r>
        <w:r w:rsidR="00486AD7">
          <w:rPr>
            <w:noProof/>
            <w:webHidden/>
          </w:rPr>
        </w:r>
        <w:r w:rsidR="00486AD7">
          <w:rPr>
            <w:noProof/>
            <w:webHidden/>
          </w:rPr>
          <w:fldChar w:fldCharType="separate"/>
        </w:r>
        <w:r w:rsidR="00486AD7">
          <w:rPr>
            <w:noProof/>
            <w:webHidden/>
          </w:rPr>
          <w:t>31</w:t>
        </w:r>
        <w:r w:rsidR="00486AD7">
          <w:rPr>
            <w:noProof/>
            <w:webHidden/>
          </w:rPr>
          <w:fldChar w:fldCharType="end"/>
        </w:r>
      </w:hyperlink>
    </w:p>
    <w:p w:rsidR="00486AD7" w:rsidRDefault="003A020C">
      <w:pPr>
        <w:pStyle w:val="32"/>
        <w:tabs>
          <w:tab w:val="left" w:pos="1200"/>
          <w:tab w:val="right" w:leader="dot" w:pos="9010"/>
        </w:tabs>
        <w:rPr>
          <w:rFonts w:asciiTheme="minorHAnsi" w:eastAsiaTheme="minorEastAsia" w:hAnsiTheme="minorHAnsi" w:cstheme="minorBidi"/>
          <w:noProof/>
          <w:szCs w:val="22"/>
        </w:rPr>
      </w:pPr>
      <w:hyperlink w:anchor="_Toc390354024" w:history="1">
        <w:r w:rsidR="00486AD7" w:rsidRPr="007437E3">
          <w:rPr>
            <w:rStyle w:val="af4"/>
            <w:noProof/>
          </w:rPr>
          <w:t>6.1.1.</w:t>
        </w:r>
        <w:r w:rsidR="00486AD7">
          <w:rPr>
            <w:rFonts w:asciiTheme="minorHAnsi" w:eastAsiaTheme="minorEastAsia" w:hAnsiTheme="minorHAnsi" w:cstheme="minorBidi"/>
            <w:noProof/>
            <w:szCs w:val="22"/>
          </w:rPr>
          <w:tab/>
        </w:r>
        <w:r w:rsidR="00486AD7" w:rsidRPr="007437E3">
          <w:rPr>
            <w:rStyle w:val="af4"/>
            <w:noProof/>
          </w:rPr>
          <w:t>Admin Portal</w:t>
        </w:r>
        <w:r w:rsidR="00486AD7">
          <w:rPr>
            <w:noProof/>
            <w:webHidden/>
          </w:rPr>
          <w:tab/>
        </w:r>
        <w:r w:rsidR="00486AD7">
          <w:rPr>
            <w:noProof/>
            <w:webHidden/>
          </w:rPr>
          <w:fldChar w:fldCharType="begin"/>
        </w:r>
        <w:r w:rsidR="00486AD7">
          <w:rPr>
            <w:noProof/>
            <w:webHidden/>
          </w:rPr>
          <w:instrText xml:space="preserve"> PAGEREF _Toc390354024 \h </w:instrText>
        </w:r>
        <w:r w:rsidR="00486AD7">
          <w:rPr>
            <w:noProof/>
            <w:webHidden/>
          </w:rPr>
        </w:r>
        <w:r w:rsidR="00486AD7">
          <w:rPr>
            <w:noProof/>
            <w:webHidden/>
          </w:rPr>
          <w:fldChar w:fldCharType="separate"/>
        </w:r>
        <w:r w:rsidR="00486AD7">
          <w:rPr>
            <w:noProof/>
            <w:webHidden/>
          </w:rPr>
          <w:t>31</w:t>
        </w:r>
        <w:r w:rsidR="00486AD7">
          <w:rPr>
            <w:noProof/>
            <w:webHidden/>
          </w:rPr>
          <w:fldChar w:fldCharType="end"/>
        </w:r>
      </w:hyperlink>
    </w:p>
    <w:p w:rsidR="00486AD7" w:rsidRDefault="003A020C">
      <w:pPr>
        <w:pStyle w:val="32"/>
        <w:tabs>
          <w:tab w:val="left" w:pos="1200"/>
          <w:tab w:val="right" w:leader="dot" w:pos="9010"/>
        </w:tabs>
        <w:rPr>
          <w:rFonts w:asciiTheme="minorHAnsi" w:eastAsiaTheme="minorEastAsia" w:hAnsiTheme="minorHAnsi" w:cstheme="minorBidi"/>
          <w:noProof/>
          <w:szCs w:val="22"/>
        </w:rPr>
      </w:pPr>
      <w:hyperlink w:anchor="_Toc390354025" w:history="1">
        <w:r w:rsidR="00486AD7" w:rsidRPr="007437E3">
          <w:rPr>
            <w:rStyle w:val="af4"/>
            <w:noProof/>
          </w:rPr>
          <w:t>6.1.2.</w:t>
        </w:r>
        <w:r w:rsidR="00486AD7">
          <w:rPr>
            <w:rFonts w:asciiTheme="minorHAnsi" w:eastAsiaTheme="minorEastAsia" w:hAnsiTheme="minorHAnsi" w:cstheme="minorBidi"/>
            <w:noProof/>
            <w:szCs w:val="22"/>
          </w:rPr>
          <w:tab/>
        </w:r>
        <w:r w:rsidR="00486AD7" w:rsidRPr="007437E3">
          <w:rPr>
            <w:rStyle w:val="af4"/>
            <w:noProof/>
          </w:rPr>
          <w:t>C.I</w:t>
        </w:r>
        <w:r w:rsidR="00486AD7">
          <w:rPr>
            <w:noProof/>
            <w:webHidden/>
          </w:rPr>
          <w:tab/>
        </w:r>
        <w:r w:rsidR="00486AD7">
          <w:rPr>
            <w:noProof/>
            <w:webHidden/>
          </w:rPr>
          <w:fldChar w:fldCharType="begin"/>
        </w:r>
        <w:r w:rsidR="00486AD7">
          <w:rPr>
            <w:noProof/>
            <w:webHidden/>
          </w:rPr>
          <w:instrText xml:space="preserve"> PAGEREF _Toc390354025 \h </w:instrText>
        </w:r>
        <w:r w:rsidR="00486AD7">
          <w:rPr>
            <w:noProof/>
            <w:webHidden/>
          </w:rPr>
        </w:r>
        <w:r w:rsidR="00486AD7">
          <w:rPr>
            <w:noProof/>
            <w:webHidden/>
          </w:rPr>
          <w:fldChar w:fldCharType="separate"/>
        </w:r>
        <w:r w:rsidR="00486AD7">
          <w:rPr>
            <w:noProof/>
            <w:webHidden/>
          </w:rPr>
          <w:t>31</w:t>
        </w:r>
        <w:r w:rsidR="00486AD7">
          <w:rPr>
            <w:noProof/>
            <w:webHidden/>
          </w:rPr>
          <w:fldChar w:fldCharType="end"/>
        </w:r>
      </w:hyperlink>
    </w:p>
    <w:p w:rsidR="00486AD7" w:rsidRDefault="003A020C">
      <w:pPr>
        <w:pStyle w:val="23"/>
        <w:tabs>
          <w:tab w:val="left" w:pos="800"/>
          <w:tab w:val="right" w:leader="dot" w:pos="9010"/>
        </w:tabs>
        <w:rPr>
          <w:rFonts w:asciiTheme="minorHAnsi" w:eastAsiaTheme="minorEastAsia" w:hAnsiTheme="minorHAnsi" w:cstheme="minorBidi"/>
          <w:iCs w:val="0"/>
          <w:noProof/>
          <w:szCs w:val="22"/>
        </w:rPr>
      </w:pPr>
      <w:hyperlink w:anchor="_Toc390354026" w:history="1">
        <w:r w:rsidR="00486AD7" w:rsidRPr="007437E3">
          <w:rPr>
            <w:rStyle w:val="af4"/>
            <w:noProof/>
          </w:rPr>
          <w:t>6.2.</w:t>
        </w:r>
        <w:r w:rsidR="00486AD7">
          <w:rPr>
            <w:rFonts w:asciiTheme="minorHAnsi" w:eastAsiaTheme="minorEastAsia" w:hAnsiTheme="minorHAnsi" w:cstheme="minorBidi"/>
            <w:iCs w:val="0"/>
            <w:noProof/>
            <w:szCs w:val="22"/>
          </w:rPr>
          <w:tab/>
        </w:r>
        <w:r w:rsidR="00486AD7" w:rsidRPr="007437E3">
          <w:rPr>
            <w:rStyle w:val="af4"/>
            <w:noProof/>
          </w:rPr>
          <w:t>Shutdown the server</w:t>
        </w:r>
        <w:r w:rsidR="00486AD7">
          <w:rPr>
            <w:noProof/>
            <w:webHidden/>
          </w:rPr>
          <w:tab/>
        </w:r>
        <w:r w:rsidR="00486AD7">
          <w:rPr>
            <w:noProof/>
            <w:webHidden/>
          </w:rPr>
          <w:fldChar w:fldCharType="begin"/>
        </w:r>
        <w:r w:rsidR="00486AD7">
          <w:rPr>
            <w:noProof/>
            <w:webHidden/>
          </w:rPr>
          <w:instrText xml:space="preserve"> PAGEREF _Toc390354026 \h </w:instrText>
        </w:r>
        <w:r w:rsidR="00486AD7">
          <w:rPr>
            <w:noProof/>
            <w:webHidden/>
          </w:rPr>
        </w:r>
        <w:r w:rsidR="00486AD7">
          <w:rPr>
            <w:noProof/>
            <w:webHidden/>
          </w:rPr>
          <w:fldChar w:fldCharType="separate"/>
        </w:r>
        <w:r w:rsidR="00486AD7">
          <w:rPr>
            <w:noProof/>
            <w:webHidden/>
          </w:rPr>
          <w:t>32</w:t>
        </w:r>
        <w:r w:rsidR="00486AD7">
          <w:rPr>
            <w:noProof/>
            <w:webHidden/>
          </w:rPr>
          <w:fldChar w:fldCharType="end"/>
        </w:r>
      </w:hyperlink>
    </w:p>
    <w:p w:rsidR="00486AD7" w:rsidRDefault="003A020C">
      <w:pPr>
        <w:pStyle w:val="32"/>
        <w:tabs>
          <w:tab w:val="left" w:pos="1200"/>
          <w:tab w:val="right" w:leader="dot" w:pos="9010"/>
        </w:tabs>
        <w:rPr>
          <w:rFonts w:asciiTheme="minorHAnsi" w:eastAsiaTheme="minorEastAsia" w:hAnsiTheme="minorHAnsi" w:cstheme="minorBidi"/>
          <w:noProof/>
          <w:szCs w:val="22"/>
        </w:rPr>
      </w:pPr>
      <w:hyperlink w:anchor="_Toc390354027" w:history="1">
        <w:r w:rsidR="00486AD7" w:rsidRPr="007437E3">
          <w:rPr>
            <w:rStyle w:val="af4"/>
            <w:noProof/>
          </w:rPr>
          <w:t>6.2.1.</w:t>
        </w:r>
        <w:r w:rsidR="00486AD7">
          <w:rPr>
            <w:rFonts w:asciiTheme="minorHAnsi" w:eastAsiaTheme="minorEastAsia" w:hAnsiTheme="minorHAnsi" w:cstheme="minorBidi"/>
            <w:noProof/>
            <w:szCs w:val="22"/>
          </w:rPr>
          <w:tab/>
        </w:r>
        <w:r w:rsidR="00486AD7" w:rsidRPr="007437E3">
          <w:rPr>
            <w:rStyle w:val="af4"/>
            <w:noProof/>
          </w:rPr>
          <w:t>Admin Portal</w:t>
        </w:r>
        <w:r w:rsidR="00486AD7">
          <w:rPr>
            <w:noProof/>
            <w:webHidden/>
          </w:rPr>
          <w:tab/>
        </w:r>
        <w:r w:rsidR="00486AD7">
          <w:rPr>
            <w:noProof/>
            <w:webHidden/>
          </w:rPr>
          <w:fldChar w:fldCharType="begin"/>
        </w:r>
        <w:r w:rsidR="00486AD7">
          <w:rPr>
            <w:noProof/>
            <w:webHidden/>
          </w:rPr>
          <w:instrText xml:space="preserve"> PAGEREF _Toc390354027 \h </w:instrText>
        </w:r>
        <w:r w:rsidR="00486AD7">
          <w:rPr>
            <w:noProof/>
            <w:webHidden/>
          </w:rPr>
        </w:r>
        <w:r w:rsidR="00486AD7">
          <w:rPr>
            <w:noProof/>
            <w:webHidden/>
          </w:rPr>
          <w:fldChar w:fldCharType="separate"/>
        </w:r>
        <w:r w:rsidR="00486AD7">
          <w:rPr>
            <w:noProof/>
            <w:webHidden/>
          </w:rPr>
          <w:t>32</w:t>
        </w:r>
        <w:r w:rsidR="00486AD7">
          <w:rPr>
            <w:noProof/>
            <w:webHidden/>
          </w:rPr>
          <w:fldChar w:fldCharType="end"/>
        </w:r>
      </w:hyperlink>
    </w:p>
    <w:p w:rsidR="00486AD7" w:rsidRDefault="003A020C">
      <w:pPr>
        <w:pStyle w:val="32"/>
        <w:tabs>
          <w:tab w:val="left" w:pos="1200"/>
          <w:tab w:val="right" w:leader="dot" w:pos="9010"/>
        </w:tabs>
        <w:rPr>
          <w:rFonts w:asciiTheme="minorHAnsi" w:eastAsiaTheme="minorEastAsia" w:hAnsiTheme="minorHAnsi" w:cstheme="minorBidi"/>
          <w:noProof/>
          <w:szCs w:val="22"/>
        </w:rPr>
      </w:pPr>
      <w:hyperlink w:anchor="_Toc390354028" w:history="1">
        <w:r w:rsidR="00486AD7" w:rsidRPr="007437E3">
          <w:rPr>
            <w:rStyle w:val="af4"/>
            <w:noProof/>
          </w:rPr>
          <w:t>6.2.2.</w:t>
        </w:r>
        <w:r w:rsidR="00486AD7">
          <w:rPr>
            <w:rFonts w:asciiTheme="minorHAnsi" w:eastAsiaTheme="minorEastAsia" w:hAnsiTheme="minorHAnsi" w:cstheme="minorBidi"/>
            <w:noProof/>
            <w:szCs w:val="22"/>
          </w:rPr>
          <w:tab/>
        </w:r>
        <w:r w:rsidR="00486AD7" w:rsidRPr="007437E3">
          <w:rPr>
            <w:rStyle w:val="af4"/>
            <w:noProof/>
          </w:rPr>
          <w:t>C.I</w:t>
        </w:r>
        <w:r w:rsidR="00486AD7">
          <w:rPr>
            <w:noProof/>
            <w:webHidden/>
          </w:rPr>
          <w:tab/>
        </w:r>
        <w:r w:rsidR="00486AD7">
          <w:rPr>
            <w:noProof/>
            <w:webHidden/>
          </w:rPr>
          <w:fldChar w:fldCharType="begin"/>
        </w:r>
        <w:r w:rsidR="00486AD7">
          <w:rPr>
            <w:noProof/>
            <w:webHidden/>
          </w:rPr>
          <w:instrText xml:space="preserve"> PAGEREF _Toc390354028 \h </w:instrText>
        </w:r>
        <w:r w:rsidR="00486AD7">
          <w:rPr>
            <w:noProof/>
            <w:webHidden/>
          </w:rPr>
        </w:r>
        <w:r w:rsidR="00486AD7">
          <w:rPr>
            <w:noProof/>
            <w:webHidden/>
          </w:rPr>
          <w:fldChar w:fldCharType="separate"/>
        </w:r>
        <w:r w:rsidR="00486AD7">
          <w:rPr>
            <w:noProof/>
            <w:webHidden/>
          </w:rPr>
          <w:t>32</w:t>
        </w:r>
        <w:r w:rsidR="00486AD7">
          <w:rPr>
            <w:noProof/>
            <w:webHidden/>
          </w:rPr>
          <w:fldChar w:fldCharType="end"/>
        </w:r>
      </w:hyperlink>
    </w:p>
    <w:p w:rsidR="00486AD7" w:rsidRDefault="003A020C">
      <w:pPr>
        <w:pStyle w:val="11"/>
        <w:rPr>
          <w:rFonts w:asciiTheme="minorHAnsi" w:eastAsiaTheme="minorEastAsia" w:hAnsiTheme="minorHAnsi"/>
          <w:b w:val="0"/>
          <w:bCs w:val="0"/>
          <w:noProof/>
          <w:sz w:val="20"/>
          <w:szCs w:val="22"/>
        </w:rPr>
      </w:pPr>
      <w:hyperlink w:anchor="_Toc390354029" w:history="1">
        <w:r w:rsidR="00486AD7" w:rsidRPr="007437E3">
          <w:rPr>
            <w:rStyle w:val="af4"/>
            <w:noProof/>
          </w:rPr>
          <w:t>7.</w:t>
        </w:r>
        <w:r w:rsidR="00486AD7">
          <w:rPr>
            <w:rFonts w:asciiTheme="minorHAnsi" w:eastAsiaTheme="minorEastAsia" w:hAnsiTheme="minorHAnsi"/>
            <w:b w:val="0"/>
            <w:bCs w:val="0"/>
            <w:noProof/>
            <w:sz w:val="20"/>
            <w:szCs w:val="22"/>
          </w:rPr>
          <w:tab/>
        </w:r>
        <w:r w:rsidR="00486AD7" w:rsidRPr="007437E3">
          <w:rPr>
            <w:rStyle w:val="af4"/>
            <w:noProof/>
          </w:rPr>
          <w:t>Monitoring log and exception codes</w:t>
        </w:r>
        <w:r w:rsidR="00486AD7">
          <w:rPr>
            <w:noProof/>
            <w:webHidden/>
          </w:rPr>
          <w:tab/>
        </w:r>
        <w:r w:rsidR="00486AD7">
          <w:rPr>
            <w:noProof/>
            <w:webHidden/>
          </w:rPr>
          <w:fldChar w:fldCharType="begin"/>
        </w:r>
        <w:r w:rsidR="00486AD7">
          <w:rPr>
            <w:noProof/>
            <w:webHidden/>
          </w:rPr>
          <w:instrText xml:space="preserve"> PAGEREF _Toc390354029 \h </w:instrText>
        </w:r>
        <w:r w:rsidR="00486AD7">
          <w:rPr>
            <w:noProof/>
            <w:webHidden/>
          </w:rPr>
        </w:r>
        <w:r w:rsidR="00486AD7">
          <w:rPr>
            <w:noProof/>
            <w:webHidden/>
          </w:rPr>
          <w:fldChar w:fldCharType="separate"/>
        </w:r>
        <w:r w:rsidR="00486AD7">
          <w:rPr>
            <w:noProof/>
            <w:webHidden/>
          </w:rPr>
          <w:t>33</w:t>
        </w:r>
        <w:r w:rsidR="00486AD7">
          <w:rPr>
            <w:noProof/>
            <w:webHidden/>
          </w:rPr>
          <w:fldChar w:fldCharType="end"/>
        </w:r>
      </w:hyperlink>
    </w:p>
    <w:p w:rsidR="00486AD7" w:rsidRDefault="003A020C">
      <w:pPr>
        <w:pStyle w:val="23"/>
        <w:tabs>
          <w:tab w:val="left" w:pos="800"/>
          <w:tab w:val="right" w:leader="dot" w:pos="9010"/>
        </w:tabs>
        <w:rPr>
          <w:rFonts w:asciiTheme="minorHAnsi" w:eastAsiaTheme="minorEastAsia" w:hAnsiTheme="minorHAnsi" w:cstheme="minorBidi"/>
          <w:iCs w:val="0"/>
          <w:noProof/>
          <w:szCs w:val="22"/>
        </w:rPr>
      </w:pPr>
      <w:hyperlink w:anchor="_Toc390354030" w:history="1">
        <w:r w:rsidR="00486AD7" w:rsidRPr="007437E3">
          <w:rPr>
            <w:rStyle w:val="af4"/>
            <w:noProof/>
          </w:rPr>
          <w:t>7.1.</w:t>
        </w:r>
        <w:r w:rsidR="00486AD7">
          <w:rPr>
            <w:rFonts w:asciiTheme="minorHAnsi" w:eastAsiaTheme="minorEastAsia" w:hAnsiTheme="minorHAnsi" w:cstheme="minorBidi"/>
            <w:iCs w:val="0"/>
            <w:noProof/>
            <w:szCs w:val="22"/>
          </w:rPr>
          <w:tab/>
        </w:r>
        <w:r w:rsidR="00486AD7" w:rsidRPr="007437E3">
          <w:rPr>
            <w:rStyle w:val="af4"/>
            <w:noProof/>
          </w:rPr>
          <w:t>Log and interpretation</w:t>
        </w:r>
        <w:r w:rsidR="00486AD7">
          <w:rPr>
            <w:noProof/>
            <w:webHidden/>
          </w:rPr>
          <w:tab/>
        </w:r>
        <w:r w:rsidR="00486AD7">
          <w:rPr>
            <w:noProof/>
            <w:webHidden/>
          </w:rPr>
          <w:fldChar w:fldCharType="begin"/>
        </w:r>
        <w:r w:rsidR="00486AD7">
          <w:rPr>
            <w:noProof/>
            <w:webHidden/>
          </w:rPr>
          <w:instrText xml:space="preserve"> PAGEREF _Toc390354030 \h </w:instrText>
        </w:r>
        <w:r w:rsidR="00486AD7">
          <w:rPr>
            <w:noProof/>
            <w:webHidden/>
          </w:rPr>
        </w:r>
        <w:r w:rsidR="00486AD7">
          <w:rPr>
            <w:noProof/>
            <w:webHidden/>
          </w:rPr>
          <w:fldChar w:fldCharType="separate"/>
        </w:r>
        <w:r w:rsidR="00486AD7">
          <w:rPr>
            <w:noProof/>
            <w:webHidden/>
          </w:rPr>
          <w:t>33</w:t>
        </w:r>
        <w:r w:rsidR="00486AD7">
          <w:rPr>
            <w:noProof/>
            <w:webHidden/>
          </w:rPr>
          <w:fldChar w:fldCharType="end"/>
        </w:r>
      </w:hyperlink>
    </w:p>
    <w:p w:rsidR="00486AD7" w:rsidRDefault="003A020C">
      <w:pPr>
        <w:pStyle w:val="23"/>
        <w:tabs>
          <w:tab w:val="left" w:pos="800"/>
          <w:tab w:val="right" w:leader="dot" w:pos="9010"/>
        </w:tabs>
        <w:rPr>
          <w:rFonts w:asciiTheme="minorHAnsi" w:eastAsiaTheme="minorEastAsia" w:hAnsiTheme="minorHAnsi" w:cstheme="minorBidi"/>
          <w:iCs w:val="0"/>
          <w:noProof/>
          <w:szCs w:val="22"/>
        </w:rPr>
      </w:pPr>
      <w:hyperlink w:anchor="_Toc390354031" w:history="1">
        <w:r w:rsidR="00486AD7" w:rsidRPr="007437E3">
          <w:rPr>
            <w:rStyle w:val="af4"/>
            <w:noProof/>
          </w:rPr>
          <w:t>7.2.</w:t>
        </w:r>
        <w:r w:rsidR="00486AD7">
          <w:rPr>
            <w:rFonts w:asciiTheme="minorHAnsi" w:eastAsiaTheme="minorEastAsia" w:hAnsiTheme="minorHAnsi" w:cstheme="minorBidi"/>
            <w:iCs w:val="0"/>
            <w:noProof/>
            <w:szCs w:val="22"/>
          </w:rPr>
          <w:tab/>
        </w:r>
        <w:r w:rsidR="00486AD7" w:rsidRPr="007437E3">
          <w:rPr>
            <w:rStyle w:val="af4"/>
            <w:noProof/>
          </w:rPr>
          <w:t>Exception codes list</w:t>
        </w:r>
        <w:r w:rsidR="00486AD7">
          <w:rPr>
            <w:noProof/>
            <w:webHidden/>
          </w:rPr>
          <w:tab/>
        </w:r>
        <w:r w:rsidR="00486AD7">
          <w:rPr>
            <w:noProof/>
            <w:webHidden/>
          </w:rPr>
          <w:fldChar w:fldCharType="begin"/>
        </w:r>
        <w:r w:rsidR="00486AD7">
          <w:rPr>
            <w:noProof/>
            <w:webHidden/>
          </w:rPr>
          <w:instrText xml:space="preserve"> PAGEREF _Toc390354031 \h </w:instrText>
        </w:r>
        <w:r w:rsidR="00486AD7">
          <w:rPr>
            <w:noProof/>
            <w:webHidden/>
          </w:rPr>
        </w:r>
        <w:r w:rsidR="00486AD7">
          <w:rPr>
            <w:noProof/>
            <w:webHidden/>
          </w:rPr>
          <w:fldChar w:fldCharType="separate"/>
        </w:r>
        <w:r w:rsidR="00486AD7">
          <w:rPr>
            <w:noProof/>
            <w:webHidden/>
          </w:rPr>
          <w:t>34</w:t>
        </w:r>
        <w:r w:rsidR="00486AD7">
          <w:rPr>
            <w:noProof/>
            <w:webHidden/>
          </w:rPr>
          <w:fldChar w:fldCharType="end"/>
        </w:r>
      </w:hyperlink>
    </w:p>
    <w:p w:rsidR="00486AD7" w:rsidRDefault="003A020C">
      <w:pPr>
        <w:pStyle w:val="32"/>
        <w:tabs>
          <w:tab w:val="left" w:pos="1200"/>
          <w:tab w:val="right" w:leader="dot" w:pos="9010"/>
        </w:tabs>
        <w:rPr>
          <w:rFonts w:asciiTheme="minorHAnsi" w:eastAsiaTheme="minorEastAsia" w:hAnsiTheme="minorHAnsi" w:cstheme="minorBidi"/>
          <w:noProof/>
          <w:szCs w:val="22"/>
        </w:rPr>
      </w:pPr>
      <w:hyperlink w:anchor="_Toc390354032" w:history="1">
        <w:r w:rsidR="00486AD7" w:rsidRPr="007437E3">
          <w:rPr>
            <w:rStyle w:val="af4"/>
            <w:noProof/>
          </w:rPr>
          <w:t>7.2.1.</w:t>
        </w:r>
        <w:r w:rsidR="00486AD7">
          <w:rPr>
            <w:rFonts w:asciiTheme="minorHAnsi" w:eastAsiaTheme="minorEastAsia" w:hAnsiTheme="minorHAnsi" w:cstheme="minorBidi"/>
            <w:noProof/>
            <w:szCs w:val="22"/>
          </w:rPr>
          <w:tab/>
        </w:r>
        <w:r w:rsidR="00486AD7" w:rsidRPr="007437E3">
          <w:rPr>
            <w:rStyle w:val="af4"/>
            <w:noProof/>
          </w:rPr>
          <w:t>Admin portal</w:t>
        </w:r>
        <w:r w:rsidR="00486AD7">
          <w:rPr>
            <w:noProof/>
            <w:webHidden/>
          </w:rPr>
          <w:tab/>
        </w:r>
        <w:r w:rsidR="00486AD7">
          <w:rPr>
            <w:noProof/>
            <w:webHidden/>
          </w:rPr>
          <w:fldChar w:fldCharType="begin"/>
        </w:r>
        <w:r w:rsidR="00486AD7">
          <w:rPr>
            <w:noProof/>
            <w:webHidden/>
          </w:rPr>
          <w:instrText xml:space="preserve"> PAGEREF _Toc390354032 \h </w:instrText>
        </w:r>
        <w:r w:rsidR="00486AD7">
          <w:rPr>
            <w:noProof/>
            <w:webHidden/>
          </w:rPr>
        </w:r>
        <w:r w:rsidR="00486AD7">
          <w:rPr>
            <w:noProof/>
            <w:webHidden/>
          </w:rPr>
          <w:fldChar w:fldCharType="separate"/>
        </w:r>
        <w:r w:rsidR="00486AD7">
          <w:rPr>
            <w:noProof/>
            <w:webHidden/>
          </w:rPr>
          <w:t>34</w:t>
        </w:r>
        <w:r w:rsidR="00486AD7">
          <w:rPr>
            <w:noProof/>
            <w:webHidden/>
          </w:rPr>
          <w:fldChar w:fldCharType="end"/>
        </w:r>
      </w:hyperlink>
    </w:p>
    <w:p w:rsidR="00486AD7" w:rsidRDefault="003A020C">
      <w:pPr>
        <w:pStyle w:val="32"/>
        <w:tabs>
          <w:tab w:val="left" w:pos="1200"/>
          <w:tab w:val="right" w:leader="dot" w:pos="9010"/>
        </w:tabs>
        <w:rPr>
          <w:rFonts w:asciiTheme="minorHAnsi" w:eastAsiaTheme="minorEastAsia" w:hAnsiTheme="minorHAnsi" w:cstheme="minorBidi"/>
          <w:noProof/>
          <w:szCs w:val="22"/>
        </w:rPr>
      </w:pPr>
      <w:hyperlink w:anchor="_Toc390354033" w:history="1">
        <w:r w:rsidR="00486AD7" w:rsidRPr="007437E3">
          <w:rPr>
            <w:rStyle w:val="af4"/>
            <w:noProof/>
          </w:rPr>
          <w:t>7.2.2.</w:t>
        </w:r>
        <w:r w:rsidR="00486AD7">
          <w:rPr>
            <w:rFonts w:asciiTheme="minorHAnsi" w:eastAsiaTheme="minorEastAsia" w:hAnsiTheme="minorHAnsi" w:cstheme="minorBidi"/>
            <w:noProof/>
            <w:szCs w:val="22"/>
          </w:rPr>
          <w:tab/>
        </w:r>
        <w:r w:rsidR="00486AD7" w:rsidRPr="007437E3">
          <w:rPr>
            <w:rStyle w:val="af4"/>
            <w:noProof/>
          </w:rPr>
          <w:t>C.I</w:t>
        </w:r>
        <w:r w:rsidR="00486AD7">
          <w:rPr>
            <w:noProof/>
            <w:webHidden/>
          </w:rPr>
          <w:tab/>
        </w:r>
        <w:r w:rsidR="00486AD7">
          <w:rPr>
            <w:noProof/>
            <w:webHidden/>
          </w:rPr>
          <w:fldChar w:fldCharType="begin"/>
        </w:r>
        <w:r w:rsidR="00486AD7">
          <w:rPr>
            <w:noProof/>
            <w:webHidden/>
          </w:rPr>
          <w:instrText xml:space="preserve"> PAGEREF _Toc390354033 \h </w:instrText>
        </w:r>
        <w:r w:rsidR="00486AD7">
          <w:rPr>
            <w:noProof/>
            <w:webHidden/>
          </w:rPr>
        </w:r>
        <w:r w:rsidR="00486AD7">
          <w:rPr>
            <w:noProof/>
            <w:webHidden/>
          </w:rPr>
          <w:fldChar w:fldCharType="separate"/>
        </w:r>
        <w:r w:rsidR="00486AD7">
          <w:rPr>
            <w:noProof/>
            <w:webHidden/>
          </w:rPr>
          <w:t>37</w:t>
        </w:r>
        <w:r w:rsidR="00486AD7">
          <w:rPr>
            <w:noProof/>
            <w:webHidden/>
          </w:rPr>
          <w:fldChar w:fldCharType="end"/>
        </w:r>
      </w:hyperlink>
    </w:p>
    <w:p w:rsidR="005A6D4E" w:rsidRDefault="00B96B6E" w:rsidP="00813F54">
      <w:pPr>
        <w:rPr>
          <w:b/>
        </w:rPr>
      </w:pPr>
      <w:r>
        <w:rPr>
          <w:b/>
        </w:rPr>
        <w:fldChar w:fldCharType="end"/>
      </w:r>
      <w:r w:rsidR="005A6D4E" w:rsidRPr="0030223C" w:rsidDel="005A6D4E">
        <w:rPr>
          <w:b/>
        </w:rPr>
        <w:t xml:space="preserve"> </w:t>
      </w:r>
    </w:p>
    <w:p w:rsidR="00820D68" w:rsidRDefault="00820D68">
      <w:pPr>
        <w:widowControl/>
        <w:wordWrap/>
        <w:autoSpaceDE/>
        <w:autoSpaceDN/>
        <w:jc w:val="left"/>
        <w:rPr>
          <w:rFonts w:eastAsiaTheme="majorEastAsia" w:cstheme="majorBidi"/>
          <w:b/>
          <w:sz w:val="40"/>
          <w:szCs w:val="24"/>
        </w:rPr>
      </w:pPr>
      <w:r>
        <w:rPr>
          <w:b/>
        </w:rPr>
        <w:br w:type="page"/>
      </w:r>
    </w:p>
    <w:p w:rsidR="003728AD" w:rsidRDefault="0060386E">
      <w:pPr>
        <w:pStyle w:val="ac"/>
        <w:outlineLvl w:val="0"/>
        <w:rPr>
          <w:b/>
        </w:rPr>
      </w:pPr>
      <w:r>
        <w:rPr>
          <w:rFonts w:hint="eastAsia"/>
          <w:b/>
        </w:rPr>
        <w:lastRenderedPageBreak/>
        <w:t>Figures</w:t>
      </w:r>
    </w:p>
    <w:p w:rsidR="00486AD7" w:rsidRDefault="00B96B6E" w:rsidP="00486AD7">
      <w:pPr>
        <w:pStyle w:val="aff"/>
        <w:tabs>
          <w:tab w:val="right" w:leader="dot" w:pos="9010"/>
        </w:tabs>
        <w:ind w:left="1200" w:hanging="400"/>
        <w:rPr>
          <w:rFonts w:asciiTheme="minorHAnsi" w:hAnsiTheme="minorHAnsi"/>
          <w:noProof/>
          <w:szCs w:val="22"/>
        </w:rPr>
      </w:pPr>
      <w:r>
        <w:fldChar w:fldCharType="begin"/>
      </w:r>
      <w:r w:rsidR="00813F54">
        <w:instrText xml:space="preserve"> TOC \h \z \c "Figure" </w:instrText>
      </w:r>
      <w:r>
        <w:fldChar w:fldCharType="separate"/>
      </w:r>
      <w:hyperlink w:anchor="_Toc390354034" w:history="1">
        <w:r w:rsidR="00486AD7" w:rsidRPr="004656A7">
          <w:rPr>
            <w:rStyle w:val="af4"/>
            <w:noProof/>
          </w:rPr>
          <w:t>Figure 1 Network Architecture Diagram for Production Environment</w:t>
        </w:r>
        <w:r w:rsidR="00486AD7">
          <w:rPr>
            <w:noProof/>
            <w:webHidden/>
          </w:rPr>
          <w:tab/>
        </w:r>
        <w:r w:rsidR="00486AD7">
          <w:rPr>
            <w:noProof/>
            <w:webHidden/>
          </w:rPr>
          <w:fldChar w:fldCharType="begin"/>
        </w:r>
        <w:r w:rsidR="00486AD7">
          <w:rPr>
            <w:noProof/>
            <w:webHidden/>
          </w:rPr>
          <w:instrText xml:space="preserve"> PAGEREF _Toc390354034 \h </w:instrText>
        </w:r>
        <w:r w:rsidR="00486AD7">
          <w:rPr>
            <w:noProof/>
            <w:webHidden/>
          </w:rPr>
        </w:r>
        <w:r w:rsidR="00486AD7">
          <w:rPr>
            <w:noProof/>
            <w:webHidden/>
          </w:rPr>
          <w:fldChar w:fldCharType="separate"/>
        </w:r>
        <w:r w:rsidR="00486AD7">
          <w:rPr>
            <w:noProof/>
            <w:webHidden/>
          </w:rPr>
          <w:t>7</w:t>
        </w:r>
        <w:r w:rsidR="00486AD7">
          <w:rPr>
            <w:noProof/>
            <w:webHidden/>
          </w:rPr>
          <w:fldChar w:fldCharType="end"/>
        </w:r>
      </w:hyperlink>
    </w:p>
    <w:p w:rsidR="00486AD7" w:rsidRDefault="003A020C" w:rsidP="00486AD7">
      <w:pPr>
        <w:pStyle w:val="aff"/>
        <w:tabs>
          <w:tab w:val="right" w:leader="dot" w:pos="9010"/>
        </w:tabs>
        <w:ind w:left="1200" w:hanging="400"/>
        <w:rPr>
          <w:rFonts w:asciiTheme="minorHAnsi" w:hAnsiTheme="minorHAnsi"/>
          <w:noProof/>
          <w:szCs w:val="22"/>
        </w:rPr>
      </w:pPr>
      <w:hyperlink w:anchor="_Toc390354035" w:history="1">
        <w:r w:rsidR="00486AD7" w:rsidRPr="004656A7">
          <w:rPr>
            <w:rStyle w:val="af4"/>
            <w:noProof/>
          </w:rPr>
          <w:t>Figure 2 Network Architecture Diagram for UAT</w:t>
        </w:r>
        <w:r w:rsidR="00486AD7">
          <w:rPr>
            <w:noProof/>
            <w:webHidden/>
          </w:rPr>
          <w:tab/>
        </w:r>
        <w:r w:rsidR="00486AD7">
          <w:rPr>
            <w:noProof/>
            <w:webHidden/>
          </w:rPr>
          <w:fldChar w:fldCharType="begin"/>
        </w:r>
        <w:r w:rsidR="00486AD7">
          <w:rPr>
            <w:noProof/>
            <w:webHidden/>
          </w:rPr>
          <w:instrText xml:space="preserve"> PAGEREF _Toc390354035 \h </w:instrText>
        </w:r>
        <w:r w:rsidR="00486AD7">
          <w:rPr>
            <w:noProof/>
            <w:webHidden/>
          </w:rPr>
        </w:r>
        <w:r w:rsidR="00486AD7">
          <w:rPr>
            <w:noProof/>
            <w:webHidden/>
          </w:rPr>
          <w:fldChar w:fldCharType="separate"/>
        </w:r>
        <w:r w:rsidR="00486AD7">
          <w:rPr>
            <w:noProof/>
            <w:webHidden/>
          </w:rPr>
          <w:t>8</w:t>
        </w:r>
        <w:r w:rsidR="00486AD7">
          <w:rPr>
            <w:noProof/>
            <w:webHidden/>
          </w:rPr>
          <w:fldChar w:fldCharType="end"/>
        </w:r>
      </w:hyperlink>
    </w:p>
    <w:p w:rsidR="00820D68" w:rsidRDefault="00B96B6E" w:rsidP="000F2E31">
      <w:pPr>
        <w:pStyle w:val="aff"/>
        <w:tabs>
          <w:tab w:val="right" w:leader="dot" w:pos="9010"/>
        </w:tabs>
        <w:ind w:left="1200" w:hanging="400"/>
        <w:rPr>
          <w:rFonts w:eastAsiaTheme="majorEastAsia" w:cstheme="majorBidi"/>
          <w:b/>
          <w:sz w:val="40"/>
          <w:szCs w:val="24"/>
        </w:rPr>
      </w:pPr>
      <w:r>
        <w:fldChar w:fldCharType="end"/>
      </w:r>
      <w:bookmarkStart w:id="6" w:name="_Toc330826150"/>
    </w:p>
    <w:p w:rsidR="002C3595" w:rsidRDefault="002C3595">
      <w:pPr>
        <w:widowControl/>
        <w:wordWrap/>
        <w:autoSpaceDE/>
        <w:autoSpaceDN/>
        <w:jc w:val="left"/>
        <w:rPr>
          <w:rFonts w:eastAsiaTheme="majorEastAsia" w:cstheme="majorBidi"/>
          <w:b/>
          <w:sz w:val="40"/>
          <w:szCs w:val="24"/>
        </w:rPr>
      </w:pPr>
      <w:bookmarkStart w:id="7" w:name="_Toc330826151"/>
      <w:bookmarkEnd w:id="6"/>
      <w:r>
        <w:rPr>
          <w:b/>
        </w:rPr>
        <w:br w:type="page"/>
      </w:r>
    </w:p>
    <w:p w:rsidR="0060386E" w:rsidRDefault="0060386E" w:rsidP="00405DA4">
      <w:pPr>
        <w:pStyle w:val="ac"/>
        <w:outlineLvl w:val="0"/>
        <w:rPr>
          <w:b/>
        </w:rPr>
      </w:pPr>
    </w:p>
    <w:p w:rsidR="006D2917" w:rsidRPr="0030223C" w:rsidRDefault="006D2917" w:rsidP="00405DA4">
      <w:pPr>
        <w:pStyle w:val="ac"/>
        <w:outlineLvl w:val="0"/>
        <w:rPr>
          <w:rStyle w:val="afc"/>
        </w:rPr>
      </w:pPr>
      <w:r w:rsidRPr="0030223C">
        <w:rPr>
          <w:rFonts w:hint="eastAsia"/>
          <w:b/>
        </w:rPr>
        <w:t>Revision History</w:t>
      </w:r>
      <w:bookmarkEnd w:id="7"/>
    </w:p>
    <w:p w:rsidR="006D2917" w:rsidRPr="0030223C" w:rsidRDefault="006D2917" w:rsidP="00A864FC">
      <w:pPr>
        <w:rPr>
          <w:b/>
        </w:rPr>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5670"/>
        <w:gridCol w:w="1701"/>
      </w:tblGrid>
      <w:tr w:rsidR="00A861D1" w:rsidRPr="0030223C" w:rsidTr="0081616A">
        <w:trPr>
          <w:trHeight w:val="354"/>
        </w:trPr>
        <w:tc>
          <w:tcPr>
            <w:tcW w:w="1809" w:type="dxa"/>
            <w:tcBorders>
              <w:top w:val="single" w:sz="12" w:space="0" w:color="auto"/>
              <w:bottom w:val="double" w:sz="12" w:space="0" w:color="auto"/>
            </w:tcBorders>
            <w:vAlign w:val="center"/>
          </w:tcPr>
          <w:p w:rsidR="00A861D1" w:rsidRPr="0030223C" w:rsidRDefault="00A861D1" w:rsidP="00C84825">
            <w:pPr>
              <w:rPr>
                <w:b/>
              </w:rPr>
            </w:pPr>
            <w:r w:rsidRPr="0030223C">
              <w:rPr>
                <w:b/>
              </w:rPr>
              <w:t>Date</w:t>
            </w:r>
          </w:p>
        </w:tc>
        <w:tc>
          <w:tcPr>
            <w:tcW w:w="5670" w:type="dxa"/>
            <w:tcBorders>
              <w:top w:val="single" w:sz="12" w:space="0" w:color="auto"/>
              <w:bottom w:val="double" w:sz="12" w:space="0" w:color="auto"/>
            </w:tcBorders>
            <w:vAlign w:val="center"/>
          </w:tcPr>
          <w:p w:rsidR="00A861D1" w:rsidRPr="0030223C" w:rsidRDefault="00A861D1" w:rsidP="00C84825">
            <w:pPr>
              <w:rPr>
                <w:b/>
              </w:rPr>
            </w:pPr>
            <w:r w:rsidRPr="0030223C">
              <w:rPr>
                <w:b/>
              </w:rPr>
              <w:t>Reason</w:t>
            </w:r>
            <w:r w:rsidRPr="0030223C">
              <w:rPr>
                <w:rFonts w:hint="eastAsia"/>
                <w:b/>
              </w:rPr>
              <w:t>s</w:t>
            </w:r>
            <w:r w:rsidRPr="0030223C">
              <w:rPr>
                <w:b/>
              </w:rPr>
              <w:t xml:space="preserve"> For Change</w:t>
            </w:r>
          </w:p>
        </w:tc>
        <w:tc>
          <w:tcPr>
            <w:tcW w:w="1701" w:type="dxa"/>
            <w:tcBorders>
              <w:top w:val="single" w:sz="12" w:space="0" w:color="auto"/>
              <w:bottom w:val="double" w:sz="12" w:space="0" w:color="auto"/>
            </w:tcBorders>
            <w:vAlign w:val="center"/>
          </w:tcPr>
          <w:p w:rsidR="00A861D1" w:rsidRPr="0030223C" w:rsidRDefault="00A861D1" w:rsidP="00C84825">
            <w:pPr>
              <w:rPr>
                <w:b/>
              </w:rPr>
            </w:pPr>
            <w:r w:rsidRPr="0030223C">
              <w:rPr>
                <w:b/>
              </w:rPr>
              <w:t>Version</w:t>
            </w:r>
          </w:p>
        </w:tc>
      </w:tr>
      <w:tr w:rsidR="00A861D1" w:rsidRPr="0030223C" w:rsidTr="0081616A">
        <w:trPr>
          <w:trHeight w:val="424"/>
        </w:trPr>
        <w:tc>
          <w:tcPr>
            <w:tcW w:w="1809" w:type="dxa"/>
            <w:tcBorders>
              <w:top w:val="nil"/>
            </w:tcBorders>
          </w:tcPr>
          <w:p w:rsidR="00A861D1" w:rsidRPr="00500549" w:rsidRDefault="004F0FEE" w:rsidP="004F0FEE">
            <w:pPr>
              <w:jc w:val="left"/>
            </w:pPr>
            <w:r>
              <w:rPr>
                <w:rFonts w:hint="eastAsia"/>
              </w:rPr>
              <w:t>20</w:t>
            </w:r>
            <w:r w:rsidR="009B5B19">
              <w:rPr>
                <w:rFonts w:hint="eastAsia"/>
              </w:rPr>
              <w:t xml:space="preserve"> </w:t>
            </w:r>
            <w:r>
              <w:rPr>
                <w:rFonts w:hint="eastAsia"/>
              </w:rPr>
              <w:t>Nov</w:t>
            </w:r>
            <w:r w:rsidR="00A861D1" w:rsidRPr="00500549">
              <w:rPr>
                <w:rFonts w:hint="eastAsia"/>
              </w:rPr>
              <w:t>, 201</w:t>
            </w:r>
            <w:r w:rsidR="006C2044">
              <w:rPr>
                <w:rFonts w:hint="eastAsia"/>
              </w:rPr>
              <w:t>4</w:t>
            </w:r>
          </w:p>
        </w:tc>
        <w:tc>
          <w:tcPr>
            <w:tcW w:w="5670" w:type="dxa"/>
            <w:tcBorders>
              <w:top w:val="nil"/>
            </w:tcBorders>
          </w:tcPr>
          <w:p w:rsidR="00A861D1" w:rsidRPr="00500549" w:rsidRDefault="007C1FEB" w:rsidP="00C84825">
            <w:r w:rsidRPr="00500549">
              <w:rPr>
                <w:rFonts w:hint="eastAsia"/>
              </w:rPr>
              <w:t>Initial version</w:t>
            </w:r>
          </w:p>
        </w:tc>
        <w:tc>
          <w:tcPr>
            <w:tcW w:w="1701" w:type="dxa"/>
            <w:tcBorders>
              <w:top w:val="nil"/>
            </w:tcBorders>
          </w:tcPr>
          <w:p w:rsidR="00A861D1" w:rsidRPr="00500549" w:rsidRDefault="00D82EE0" w:rsidP="005F7D53">
            <w:r>
              <w:rPr>
                <w:rFonts w:hint="eastAsia"/>
              </w:rPr>
              <w:t>1</w:t>
            </w:r>
            <w:r w:rsidR="00DA78A6" w:rsidRPr="00500549">
              <w:rPr>
                <w:rFonts w:hint="eastAsia"/>
              </w:rPr>
              <w:t>.</w:t>
            </w:r>
            <w:r>
              <w:rPr>
                <w:rFonts w:hint="eastAsia"/>
              </w:rPr>
              <w:t>0</w:t>
            </w:r>
          </w:p>
        </w:tc>
      </w:tr>
      <w:tr w:rsidR="00A861D1" w:rsidRPr="0030223C" w:rsidTr="0081616A">
        <w:trPr>
          <w:trHeight w:val="424"/>
        </w:trPr>
        <w:tc>
          <w:tcPr>
            <w:tcW w:w="1809" w:type="dxa"/>
          </w:tcPr>
          <w:p w:rsidR="00A861D1" w:rsidRPr="00500549" w:rsidRDefault="00A861D1" w:rsidP="00C84825"/>
        </w:tc>
        <w:tc>
          <w:tcPr>
            <w:tcW w:w="5670" w:type="dxa"/>
          </w:tcPr>
          <w:p w:rsidR="00A861D1" w:rsidRPr="00500549" w:rsidRDefault="00A861D1" w:rsidP="00C84825"/>
        </w:tc>
        <w:tc>
          <w:tcPr>
            <w:tcW w:w="1701" w:type="dxa"/>
          </w:tcPr>
          <w:p w:rsidR="00A861D1" w:rsidRPr="00500549" w:rsidRDefault="00A861D1" w:rsidP="005F7D53"/>
        </w:tc>
      </w:tr>
      <w:tr w:rsidR="00A861D1" w:rsidRPr="0030223C" w:rsidTr="00A02B2C">
        <w:trPr>
          <w:trHeight w:val="424"/>
        </w:trPr>
        <w:tc>
          <w:tcPr>
            <w:tcW w:w="1809" w:type="dxa"/>
            <w:shd w:val="clear" w:color="auto" w:fill="auto"/>
          </w:tcPr>
          <w:p w:rsidR="00A861D1" w:rsidRPr="00B24408" w:rsidRDefault="00A861D1" w:rsidP="00283C56"/>
        </w:tc>
        <w:tc>
          <w:tcPr>
            <w:tcW w:w="5670" w:type="dxa"/>
            <w:shd w:val="clear" w:color="auto" w:fill="auto"/>
          </w:tcPr>
          <w:p w:rsidR="007D74C3" w:rsidRPr="00B24408" w:rsidRDefault="007D74C3" w:rsidP="00C84825"/>
        </w:tc>
        <w:tc>
          <w:tcPr>
            <w:tcW w:w="1701" w:type="dxa"/>
            <w:shd w:val="clear" w:color="auto" w:fill="auto"/>
          </w:tcPr>
          <w:p w:rsidR="00A861D1" w:rsidRPr="00B24408" w:rsidRDefault="00A861D1" w:rsidP="00283C56"/>
        </w:tc>
      </w:tr>
      <w:tr w:rsidR="00E2774F" w:rsidRPr="0030223C" w:rsidTr="00D421F4">
        <w:trPr>
          <w:trHeight w:val="424"/>
        </w:trPr>
        <w:tc>
          <w:tcPr>
            <w:tcW w:w="1809" w:type="dxa"/>
          </w:tcPr>
          <w:p w:rsidR="00E2774F" w:rsidRPr="00500549" w:rsidRDefault="00E2774F" w:rsidP="00C84825"/>
        </w:tc>
        <w:tc>
          <w:tcPr>
            <w:tcW w:w="5670" w:type="dxa"/>
          </w:tcPr>
          <w:p w:rsidR="00E2774F" w:rsidRPr="00500549" w:rsidRDefault="00E2774F" w:rsidP="00C84825"/>
        </w:tc>
        <w:tc>
          <w:tcPr>
            <w:tcW w:w="1701" w:type="dxa"/>
          </w:tcPr>
          <w:p w:rsidR="00E2774F" w:rsidRPr="00500549" w:rsidRDefault="00E2774F" w:rsidP="00C84825"/>
        </w:tc>
      </w:tr>
      <w:tr w:rsidR="00D421F4" w:rsidRPr="0030223C" w:rsidTr="00830C5E">
        <w:trPr>
          <w:trHeight w:val="424"/>
        </w:trPr>
        <w:tc>
          <w:tcPr>
            <w:tcW w:w="1809" w:type="dxa"/>
          </w:tcPr>
          <w:p w:rsidR="00D421F4" w:rsidRPr="00500549" w:rsidRDefault="00D421F4" w:rsidP="00C84825"/>
        </w:tc>
        <w:tc>
          <w:tcPr>
            <w:tcW w:w="5670" w:type="dxa"/>
          </w:tcPr>
          <w:p w:rsidR="00D421F4" w:rsidRPr="00500549" w:rsidRDefault="00D421F4" w:rsidP="00C84825"/>
        </w:tc>
        <w:tc>
          <w:tcPr>
            <w:tcW w:w="1701" w:type="dxa"/>
          </w:tcPr>
          <w:p w:rsidR="00D421F4" w:rsidRPr="00500549" w:rsidRDefault="00D421F4" w:rsidP="00C84825"/>
        </w:tc>
      </w:tr>
      <w:tr w:rsidR="00830C5E" w:rsidRPr="0030223C" w:rsidTr="0081616A">
        <w:trPr>
          <w:trHeight w:val="424"/>
        </w:trPr>
        <w:tc>
          <w:tcPr>
            <w:tcW w:w="1809" w:type="dxa"/>
            <w:tcBorders>
              <w:bottom w:val="single" w:sz="12" w:space="0" w:color="auto"/>
            </w:tcBorders>
          </w:tcPr>
          <w:p w:rsidR="00830C5E" w:rsidRPr="00500549" w:rsidRDefault="00830C5E" w:rsidP="00C84825"/>
        </w:tc>
        <w:tc>
          <w:tcPr>
            <w:tcW w:w="5670" w:type="dxa"/>
            <w:tcBorders>
              <w:bottom w:val="single" w:sz="12" w:space="0" w:color="auto"/>
            </w:tcBorders>
          </w:tcPr>
          <w:p w:rsidR="00830C5E" w:rsidRPr="00500549" w:rsidRDefault="00830C5E" w:rsidP="008D44BC"/>
        </w:tc>
        <w:tc>
          <w:tcPr>
            <w:tcW w:w="1701" w:type="dxa"/>
            <w:tcBorders>
              <w:bottom w:val="single" w:sz="12" w:space="0" w:color="auto"/>
            </w:tcBorders>
          </w:tcPr>
          <w:p w:rsidR="00830C5E" w:rsidRPr="00500549" w:rsidRDefault="00830C5E" w:rsidP="00C84825"/>
        </w:tc>
      </w:tr>
    </w:tbl>
    <w:p w:rsidR="00CA51D1" w:rsidRPr="0030223C" w:rsidRDefault="00CA51D1" w:rsidP="00A864FC">
      <w:pPr>
        <w:rPr>
          <w:b/>
        </w:rPr>
      </w:pPr>
    </w:p>
    <w:p w:rsidR="00482199" w:rsidRPr="0030223C" w:rsidRDefault="00482199">
      <w:pPr>
        <w:widowControl/>
        <w:wordWrap/>
        <w:autoSpaceDE/>
        <w:autoSpaceDN/>
        <w:jc w:val="left"/>
        <w:rPr>
          <w:rFonts w:eastAsiaTheme="majorEastAsia" w:cstheme="majorBidi"/>
          <w:b/>
          <w:sz w:val="40"/>
          <w:szCs w:val="24"/>
        </w:rPr>
      </w:pPr>
      <w:r w:rsidRPr="0030223C">
        <w:rPr>
          <w:b/>
        </w:rPr>
        <w:br w:type="page"/>
      </w:r>
    </w:p>
    <w:p w:rsidR="00366D61" w:rsidRPr="0030223C" w:rsidRDefault="00366D61" w:rsidP="00011E9F">
      <w:pPr>
        <w:pStyle w:val="1"/>
        <w:numPr>
          <w:ilvl w:val="0"/>
          <w:numId w:val="0"/>
        </w:numPr>
        <w:spacing w:after="360"/>
        <w:rPr>
          <w:rStyle w:val="afc"/>
        </w:rPr>
      </w:pPr>
      <w:bookmarkStart w:id="8" w:name="_Toc329331382"/>
      <w:bookmarkStart w:id="9" w:name="_Toc390353972"/>
      <w:bookmarkStart w:id="10" w:name="_Toc330826153"/>
      <w:r w:rsidRPr="0030223C">
        <w:rPr>
          <w:rFonts w:hint="eastAsia"/>
          <w:b/>
        </w:rPr>
        <w:lastRenderedPageBreak/>
        <w:t>About this document</w:t>
      </w:r>
      <w:bookmarkEnd w:id="8"/>
      <w:bookmarkEnd w:id="9"/>
    </w:p>
    <w:p w:rsidR="00366D61" w:rsidRPr="00594B9C" w:rsidRDefault="00366D61" w:rsidP="00366D61">
      <w:pPr>
        <w:pStyle w:val="a5"/>
        <w:spacing w:after="120"/>
        <w:ind w:left="426"/>
      </w:pPr>
      <w:r w:rsidRPr="00594B9C">
        <w:t xml:space="preserve">The </w:t>
      </w:r>
      <w:r w:rsidR="00570B99" w:rsidRPr="00594B9C">
        <w:rPr>
          <w:rFonts w:hint="eastAsia"/>
        </w:rPr>
        <w:t>Operation and Maintenance</w:t>
      </w:r>
      <w:r w:rsidR="00011E9F" w:rsidRPr="00594B9C">
        <w:rPr>
          <w:rFonts w:hint="eastAsia"/>
        </w:rPr>
        <w:t xml:space="preserve"> Manual</w:t>
      </w:r>
      <w:r w:rsidRPr="00594B9C">
        <w:t xml:space="preserve"> is created for </w:t>
      </w:r>
      <w:proofErr w:type="spellStart"/>
      <w:r w:rsidR="004F0FEE">
        <w:rPr>
          <w:rFonts w:hint="eastAsia"/>
        </w:rPr>
        <w:t>Telkomsel</w:t>
      </w:r>
      <w:proofErr w:type="spellEnd"/>
      <w:r w:rsidRPr="00594B9C">
        <w:t xml:space="preserve"> Mobile </w:t>
      </w:r>
      <w:r w:rsidR="006C2044" w:rsidRPr="00594B9C">
        <w:rPr>
          <w:rFonts w:hint="eastAsia"/>
        </w:rPr>
        <w:t>Coupon Management System</w:t>
      </w:r>
      <w:r w:rsidR="006C2044" w:rsidRPr="00594B9C">
        <w:t xml:space="preserve"> project</w:t>
      </w:r>
      <w:r w:rsidRPr="00594B9C">
        <w:t xml:space="preserve">. The help text for requested information will indicate if the information is specifically applicable to only one type of development project: </w:t>
      </w:r>
      <w:proofErr w:type="spellStart"/>
      <w:r w:rsidR="004F0FEE">
        <w:t>Telkomsel</w:t>
      </w:r>
      <w:proofErr w:type="spellEnd"/>
      <w:r w:rsidRPr="00594B9C">
        <w:t xml:space="preserve"> Mobile </w:t>
      </w:r>
      <w:r w:rsidR="006C2044" w:rsidRPr="00594B9C">
        <w:rPr>
          <w:rFonts w:hint="eastAsia"/>
        </w:rPr>
        <w:t>Coupon Management System</w:t>
      </w:r>
    </w:p>
    <w:p w:rsidR="00366D61" w:rsidRPr="00594B9C" w:rsidRDefault="00366D61" w:rsidP="00366D61">
      <w:pPr>
        <w:pStyle w:val="a5"/>
        <w:spacing w:after="120"/>
        <w:ind w:left="426"/>
      </w:pPr>
      <w:r w:rsidRPr="00594B9C">
        <w:t xml:space="preserve">The </w:t>
      </w:r>
      <w:r w:rsidR="00570B99" w:rsidRPr="00594B9C">
        <w:rPr>
          <w:rFonts w:hint="eastAsia"/>
        </w:rPr>
        <w:t xml:space="preserve">Operation and Maintenance </w:t>
      </w:r>
      <w:r w:rsidR="00011E9F" w:rsidRPr="00594B9C">
        <w:rPr>
          <w:rFonts w:hint="eastAsia"/>
        </w:rPr>
        <w:t>Manual</w:t>
      </w:r>
      <w:r w:rsidR="00011E9F" w:rsidRPr="00594B9C">
        <w:t xml:space="preserve"> </w:t>
      </w:r>
      <w:r w:rsidRPr="00594B9C">
        <w:t xml:space="preserve">is the </w:t>
      </w:r>
      <w:proofErr w:type="spellStart"/>
      <w:r w:rsidR="004F0FEE">
        <w:rPr>
          <w:rFonts w:hint="eastAsia"/>
        </w:rPr>
        <w:t>Telkomsel</w:t>
      </w:r>
      <w:proofErr w:type="spellEnd"/>
      <w:r w:rsidR="00011E9F" w:rsidRPr="00594B9C">
        <w:rPr>
          <w:rFonts w:hint="eastAsia"/>
        </w:rPr>
        <w:t xml:space="preserve"> CMS </w:t>
      </w:r>
      <w:r w:rsidR="00FC222C" w:rsidRPr="00594B9C">
        <w:rPr>
          <w:rFonts w:hint="eastAsia"/>
        </w:rPr>
        <w:t xml:space="preserve">system </w:t>
      </w:r>
      <w:r w:rsidR="00011E9F" w:rsidRPr="00594B9C">
        <w:rPr>
          <w:rFonts w:hint="eastAsia"/>
        </w:rPr>
        <w:t>operation</w:t>
      </w:r>
      <w:r w:rsidRPr="00594B9C">
        <w:t xml:space="preserve"> document that introduces a project to the relevant parties for the project. The </w:t>
      </w:r>
      <w:r w:rsidR="00570B99" w:rsidRPr="00594B9C">
        <w:rPr>
          <w:rFonts w:hint="eastAsia"/>
        </w:rPr>
        <w:t xml:space="preserve">Operation and Maintenance </w:t>
      </w:r>
      <w:r w:rsidR="00011E9F" w:rsidRPr="00594B9C">
        <w:rPr>
          <w:rFonts w:hint="eastAsia"/>
        </w:rPr>
        <w:t>Manual</w:t>
      </w:r>
      <w:r w:rsidR="006C2044" w:rsidRPr="00594B9C">
        <w:rPr>
          <w:rFonts w:hint="eastAsia"/>
        </w:rPr>
        <w:t xml:space="preserve"> </w:t>
      </w:r>
      <w:r w:rsidRPr="00594B9C">
        <w:t>also contains information to be used in an architectural review of this software.</w:t>
      </w:r>
    </w:p>
    <w:p w:rsidR="00366D61" w:rsidRPr="007E5BD6" w:rsidRDefault="00366D61" w:rsidP="00366D61">
      <w:pPr>
        <w:pStyle w:val="a5"/>
        <w:spacing w:after="120"/>
        <w:ind w:left="426"/>
      </w:pPr>
      <w:r w:rsidRPr="00594B9C">
        <w:t xml:space="preserve">The </w:t>
      </w:r>
      <w:r w:rsidR="00570B99" w:rsidRPr="00594B9C">
        <w:rPr>
          <w:rFonts w:hint="eastAsia"/>
        </w:rPr>
        <w:t xml:space="preserve">Operation and Maintenance </w:t>
      </w:r>
      <w:r w:rsidR="00011E9F" w:rsidRPr="00594B9C">
        <w:rPr>
          <w:rFonts w:hint="eastAsia"/>
        </w:rPr>
        <w:t>Manual</w:t>
      </w:r>
      <w:r w:rsidR="006C2044" w:rsidRPr="00594B9C">
        <w:t xml:space="preserve"> </w:t>
      </w:r>
      <w:r w:rsidRPr="00594B9C">
        <w:t xml:space="preserve">is a living document that is updated for every change request. For each section where the new release changes something in the old release, the changes are noted. </w:t>
      </w:r>
    </w:p>
    <w:p w:rsidR="00366D61" w:rsidRPr="0030223C" w:rsidRDefault="00366D61" w:rsidP="00366D61">
      <w:pPr>
        <w:pStyle w:val="a5"/>
        <w:spacing w:after="120"/>
        <w:ind w:leftChars="0" w:left="0"/>
        <w:rPr>
          <w:b/>
        </w:rPr>
      </w:pPr>
    </w:p>
    <w:p w:rsidR="00366D61" w:rsidRPr="0030223C" w:rsidRDefault="00366D61" w:rsidP="00011E9F">
      <w:pPr>
        <w:pStyle w:val="20"/>
        <w:numPr>
          <w:ilvl w:val="0"/>
          <w:numId w:val="0"/>
        </w:numPr>
        <w:spacing w:before="240" w:after="240"/>
      </w:pPr>
      <w:bookmarkStart w:id="11" w:name="_Toc329331383"/>
      <w:bookmarkStart w:id="12" w:name="_Toc390353973"/>
      <w:r w:rsidRPr="0030223C">
        <w:rPr>
          <w:rFonts w:hint="eastAsia"/>
        </w:rPr>
        <w:t>Purpose</w:t>
      </w:r>
      <w:bookmarkEnd w:id="11"/>
      <w:bookmarkEnd w:id="12"/>
    </w:p>
    <w:p w:rsidR="00366D61" w:rsidRPr="00594B9C" w:rsidRDefault="00366D61" w:rsidP="00366D61">
      <w:pPr>
        <w:pStyle w:val="a5"/>
        <w:spacing w:after="120"/>
        <w:ind w:left="426"/>
      </w:pPr>
      <w:r w:rsidRPr="00594B9C">
        <w:t xml:space="preserve">The purpose of this document is to provide details of the </w:t>
      </w:r>
      <w:r w:rsidR="00570B99" w:rsidRPr="00594B9C">
        <w:rPr>
          <w:rFonts w:hint="eastAsia"/>
        </w:rPr>
        <w:t xml:space="preserve">Operation and Maintenance </w:t>
      </w:r>
      <w:r w:rsidR="00011E9F" w:rsidRPr="00594B9C">
        <w:rPr>
          <w:rFonts w:hint="eastAsia"/>
        </w:rPr>
        <w:t>manual</w:t>
      </w:r>
      <w:r w:rsidRPr="00594B9C">
        <w:t xml:space="preserve"> for the </w:t>
      </w:r>
      <w:proofErr w:type="spellStart"/>
      <w:r w:rsidR="004F0FEE">
        <w:t>Telkomsel</w:t>
      </w:r>
      <w:proofErr w:type="spellEnd"/>
      <w:r w:rsidRPr="00594B9C">
        <w:t xml:space="preserve"> Mobile </w:t>
      </w:r>
      <w:r w:rsidR="006C2044" w:rsidRPr="00594B9C">
        <w:rPr>
          <w:rFonts w:hint="eastAsia"/>
        </w:rPr>
        <w:t>Coupon Management System</w:t>
      </w:r>
      <w:r w:rsidRPr="00594B9C">
        <w:t xml:space="preserve"> </w:t>
      </w:r>
      <w:r w:rsidR="00011E9F" w:rsidRPr="00594B9C">
        <w:rPr>
          <w:rFonts w:hint="eastAsia"/>
        </w:rPr>
        <w:t xml:space="preserve">operation </w:t>
      </w:r>
      <w:r w:rsidRPr="00594B9C">
        <w:t xml:space="preserve">and assist all the relevant stakeholders with better understanding of </w:t>
      </w:r>
      <w:r w:rsidR="00011E9F" w:rsidRPr="00594B9C">
        <w:rPr>
          <w:rFonts w:hint="eastAsia"/>
        </w:rPr>
        <w:t>how to use</w:t>
      </w:r>
      <w:r w:rsidRPr="00594B9C">
        <w:t xml:space="preserve"> </w:t>
      </w:r>
      <w:proofErr w:type="spellStart"/>
      <w:r w:rsidR="004F0FEE">
        <w:t>Telkomsel</w:t>
      </w:r>
      <w:proofErr w:type="spellEnd"/>
      <w:r w:rsidRPr="00594B9C">
        <w:t xml:space="preserve"> Mobile </w:t>
      </w:r>
      <w:r w:rsidR="006C2044" w:rsidRPr="00594B9C">
        <w:rPr>
          <w:rFonts w:hint="eastAsia"/>
        </w:rPr>
        <w:t>Coupon Management System</w:t>
      </w:r>
      <w:r w:rsidRPr="00594B9C">
        <w:t xml:space="preserve"> </w:t>
      </w:r>
      <w:r w:rsidR="00011E9F" w:rsidRPr="00594B9C">
        <w:rPr>
          <w:rFonts w:hint="eastAsia"/>
        </w:rPr>
        <w:t>efficiently</w:t>
      </w:r>
      <w:r w:rsidRPr="00594B9C">
        <w:t>.</w:t>
      </w:r>
    </w:p>
    <w:p w:rsidR="00366D61" w:rsidRPr="00011E9F" w:rsidRDefault="00366D61" w:rsidP="00366D61">
      <w:pPr>
        <w:pStyle w:val="a5"/>
        <w:spacing w:after="120"/>
        <w:ind w:left="426"/>
        <w:rPr>
          <w:b/>
        </w:rPr>
      </w:pPr>
    </w:p>
    <w:p w:rsidR="00366D61" w:rsidRPr="0030223C" w:rsidRDefault="00366D61" w:rsidP="00011E9F">
      <w:pPr>
        <w:pStyle w:val="20"/>
        <w:numPr>
          <w:ilvl w:val="0"/>
          <w:numId w:val="0"/>
        </w:numPr>
        <w:spacing w:before="240" w:after="240"/>
      </w:pPr>
      <w:bookmarkStart w:id="13" w:name="_Toc329331384"/>
      <w:bookmarkStart w:id="14" w:name="_Toc390353974"/>
      <w:r w:rsidRPr="0030223C">
        <w:rPr>
          <w:rFonts w:hint="eastAsia"/>
        </w:rPr>
        <w:t>Scope</w:t>
      </w:r>
      <w:bookmarkEnd w:id="13"/>
      <w:bookmarkEnd w:id="14"/>
    </w:p>
    <w:p w:rsidR="00366D61" w:rsidRPr="00594B9C" w:rsidRDefault="00366D61" w:rsidP="00366D61">
      <w:pPr>
        <w:pStyle w:val="a5"/>
        <w:spacing w:after="120"/>
        <w:ind w:left="426"/>
      </w:pPr>
      <w:r w:rsidRPr="00594B9C">
        <w:t xml:space="preserve">This document establishes the </w:t>
      </w:r>
      <w:r w:rsidR="00570B99" w:rsidRPr="00594B9C">
        <w:rPr>
          <w:rFonts w:hint="eastAsia"/>
        </w:rPr>
        <w:t xml:space="preserve">Operation and Maintenance </w:t>
      </w:r>
      <w:r w:rsidR="00011E9F" w:rsidRPr="00594B9C">
        <w:rPr>
          <w:rFonts w:hint="eastAsia"/>
        </w:rPr>
        <w:t>manual</w:t>
      </w:r>
      <w:r w:rsidR="006C2044" w:rsidRPr="00594B9C">
        <w:t xml:space="preserve"> for the </w:t>
      </w:r>
      <w:proofErr w:type="spellStart"/>
      <w:r w:rsidR="004F0FEE">
        <w:t>Telkomsel</w:t>
      </w:r>
      <w:proofErr w:type="spellEnd"/>
      <w:r w:rsidR="006C2044" w:rsidRPr="00594B9C">
        <w:t xml:space="preserve"> </w:t>
      </w:r>
      <w:r w:rsidR="006C2044" w:rsidRPr="00594B9C">
        <w:rPr>
          <w:rFonts w:hint="eastAsia"/>
        </w:rPr>
        <w:t xml:space="preserve">CMS </w:t>
      </w:r>
      <w:r w:rsidRPr="00594B9C">
        <w:t xml:space="preserve">project. Scope of this document is only limited to requirements of Phase </w:t>
      </w:r>
      <w:r w:rsidR="006C2044" w:rsidRPr="00594B9C">
        <w:rPr>
          <w:rFonts w:hint="eastAsia"/>
        </w:rPr>
        <w:t>1</w:t>
      </w:r>
      <w:r w:rsidRPr="00594B9C">
        <w:t>.</w:t>
      </w:r>
    </w:p>
    <w:p w:rsidR="00366D61" w:rsidRPr="0030223C" w:rsidRDefault="00366D61" w:rsidP="00366D61">
      <w:pPr>
        <w:pStyle w:val="a5"/>
        <w:spacing w:after="120"/>
        <w:ind w:leftChars="0" w:left="0"/>
        <w:rPr>
          <w:b/>
        </w:rPr>
      </w:pPr>
    </w:p>
    <w:p w:rsidR="00366D61" w:rsidRPr="0030223C" w:rsidRDefault="00366D61" w:rsidP="00011E9F">
      <w:pPr>
        <w:pStyle w:val="20"/>
        <w:numPr>
          <w:ilvl w:val="0"/>
          <w:numId w:val="0"/>
        </w:numPr>
        <w:spacing w:before="240" w:after="240"/>
      </w:pPr>
      <w:bookmarkStart w:id="15" w:name="_Toc329331385"/>
      <w:bookmarkStart w:id="16" w:name="_Toc390353975"/>
      <w:r w:rsidRPr="0030223C">
        <w:rPr>
          <w:rFonts w:hint="eastAsia"/>
        </w:rPr>
        <w:t>Target Audience</w:t>
      </w:r>
      <w:bookmarkEnd w:id="15"/>
      <w:bookmarkEnd w:id="16"/>
    </w:p>
    <w:p w:rsidR="00366D61" w:rsidRPr="00594B9C" w:rsidRDefault="00366D61" w:rsidP="00366D61">
      <w:pPr>
        <w:pStyle w:val="a5"/>
        <w:spacing w:after="120"/>
        <w:ind w:left="426"/>
      </w:pPr>
      <w:r w:rsidRPr="00594B9C">
        <w:t xml:space="preserve">Target Audience of this </w:t>
      </w:r>
      <w:r w:rsidR="00570B99" w:rsidRPr="00594B9C">
        <w:rPr>
          <w:rFonts w:hint="eastAsia"/>
        </w:rPr>
        <w:t xml:space="preserve">Operation and Maintenance </w:t>
      </w:r>
      <w:r w:rsidR="00011E9F" w:rsidRPr="00594B9C">
        <w:rPr>
          <w:rFonts w:hint="eastAsia"/>
        </w:rPr>
        <w:t>manual</w:t>
      </w:r>
      <w:r w:rsidR="006C2044" w:rsidRPr="00594B9C">
        <w:rPr>
          <w:rFonts w:hint="eastAsia"/>
        </w:rPr>
        <w:t xml:space="preserve"> document</w:t>
      </w:r>
      <w:r w:rsidRPr="00594B9C">
        <w:t xml:space="preserve"> is all the relevant stakeholders of the </w:t>
      </w:r>
      <w:proofErr w:type="spellStart"/>
      <w:r w:rsidR="004F0FEE">
        <w:t>Telkomsel</w:t>
      </w:r>
      <w:proofErr w:type="spellEnd"/>
      <w:r w:rsidRPr="00594B9C">
        <w:t xml:space="preserve"> </w:t>
      </w:r>
      <w:r w:rsidR="006C2044" w:rsidRPr="00594B9C">
        <w:rPr>
          <w:rFonts w:hint="eastAsia"/>
        </w:rPr>
        <w:t>CMS</w:t>
      </w:r>
      <w:r w:rsidRPr="00594B9C">
        <w:t xml:space="preserve"> project.</w:t>
      </w:r>
    </w:p>
    <w:p w:rsidR="006C10D7" w:rsidRPr="00FC222C" w:rsidRDefault="006C10D7" w:rsidP="006C10D7">
      <w:pPr>
        <w:pStyle w:val="a5"/>
        <w:spacing w:after="120"/>
        <w:ind w:left="426"/>
        <w:rPr>
          <w:b/>
        </w:rPr>
      </w:pPr>
      <w:bookmarkStart w:id="17" w:name="_Toc330827028"/>
      <w:bookmarkStart w:id="18" w:name="_Toc330828609"/>
      <w:bookmarkStart w:id="19" w:name="_Toc330830153"/>
      <w:bookmarkStart w:id="20" w:name="_Toc330831701"/>
      <w:bookmarkStart w:id="21" w:name="_Toc330827029"/>
      <w:bookmarkStart w:id="22" w:name="_Toc330828610"/>
      <w:bookmarkStart w:id="23" w:name="_Toc330830154"/>
      <w:bookmarkStart w:id="24" w:name="_Toc330831702"/>
      <w:bookmarkStart w:id="25" w:name="_Toc330827030"/>
      <w:bookmarkStart w:id="26" w:name="_Toc330828611"/>
      <w:bookmarkStart w:id="27" w:name="_Toc330830155"/>
      <w:bookmarkStart w:id="28" w:name="_Toc330831703"/>
      <w:bookmarkStart w:id="29" w:name="_Toc330827031"/>
      <w:bookmarkStart w:id="30" w:name="_Toc330828612"/>
      <w:bookmarkStart w:id="31" w:name="_Toc330830156"/>
      <w:bookmarkStart w:id="32" w:name="_Toc330831704"/>
      <w:bookmarkStart w:id="33" w:name="_Toc330827032"/>
      <w:bookmarkStart w:id="34" w:name="_Toc330828613"/>
      <w:bookmarkStart w:id="35" w:name="_Toc330830157"/>
      <w:bookmarkStart w:id="36" w:name="_Toc330831705"/>
      <w:bookmarkStart w:id="37" w:name="_Toc330827033"/>
      <w:bookmarkStart w:id="38" w:name="_Toc330828614"/>
      <w:bookmarkStart w:id="39" w:name="_Toc330830158"/>
      <w:bookmarkStart w:id="40" w:name="_Toc330831706"/>
      <w:bookmarkStart w:id="41" w:name="_Toc330827034"/>
      <w:bookmarkStart w:id="42" w:name="_Toc330828615"/>
      <w:bookmarkStart w:id="43" w:name="_Toc330830159"/>
      <w:bookmarkStart w:id="44" w:name="_Toc330831707"/>
      <w:bookmarkStart w:id="45" w:name="_Toc330827035"/>
      <w:bookmarkStart w:id="46" w:name="_Toc330828616"/>
      <w:bookmarkStart w:id="47" w:name="_Toc330830160"/>
      <w:bookmarkStart w:id="48" w:name="_Toc330831708"/>
      <w:bookmarkStart w:id="49" w:name="_Toc330827036"/>
      <w:bookmarkStart w:id="50" w:name="_Toc330828617"/>
      <w:bookmarkStart w:id="51" w:name="_Toc330830161"/>
      <w:bookmarkStart w:id="52" w:name="_Toc330831709"/>
      <w:bookmarkStart w:id="53" w:name="_Toc330827037"/>
      <w:bookmarkStart w:id="54" w:name="_Toc330828618"/>
      <w:bookmarkStart w:id="55" w:name="_Toc330830162"/>
      <w:bookmarkStart w:id="56" w:name="_Toc330831710"/>
      <w:bookmarkStart w:id="57" w:name="_Toc330827038"/>
      <w:bookmarkStart w:id="58" w:name="_Toc330828619"/>
      <w:bookmarkStart w:id="59" w:name="_Toc330830163"/>
      <w:bookmarkStart w:id="60" w:name="_Toc330831711"/>
      <w:bookmarkStart w:id="61" w:name="_Toc330827039"/>
      <w:bookmarkStart w:id="62" w:name="_Toc330828620"/>
      <w:bookmarkStart w:id="63" w:name="_Toc330830164"/>
      <w:bookmarkStart w:id="64" w:name="_Toc330831712"/>
      <w:bookmarkStart w:id="65" w:name="_Toc330827040"/>
      <w:bookmarkStart w:id="66" w:name="_Toc330828621"/>
      <w:bookmarkStart w:id="67" w:name="_Toc330830165"/>
      <w:bookmarkStart w:id="68" w:name="_Toc330831713"/>
      <w:bookmarkStart w:id="69" w:name="_Toc330827041"/>
      <w:bookmarkStart w:id="70" w:name="_Toc330828622"/>
      <w:bookmarkStart w:id="71" w:name="_Toc330830166"/>
      <w:bookmarkStart w:id="72" w:name="_Toc330831714"/>
      <w:bookmarkStart w:id="73" w:name="_Toc330827042"/>
      <w:bookmarkStart w:id="74" w:name="_Toc330828623"/>
      <w:bookmarkStart w:id="75" w:name="_Toc330830167"/>
      <w:bookmarkStart w:id="76" w:name="_Toc330831715"/>
      <w:bookmarkStart w:id="77" w:name="_Toc330827043"/>
      <w:bookmarkStart w:id="78" w:name="_Toc330828624"/>
      <w:bookmarkStart w:id="79" w:name="_Toc330830168"/>
      <w:bookmarkStart w:id="80" w:name="_Toc330831716"/>
      <w:bookmarkStart w:id="81" w:name="_Toc330827044"/>
      <w:bookmarkStart w:id="82" w:name="_Toc330828625"/>
      <w:bookmarkStart w:id="83" w:name="_Toc330830169"/>
      <w:bookmarkStart w:id="84" w:name="_Toc330831717"/>
      <w:bookmarkStart w:id="85" w:name="_Toc330827045"/>
      <w:bookmarkStart w:id="86" w:name="_Toc330828626"/>
      <w:bookmarkStart w:id="87" w:name="_Toc330830170"/>
      <w:bookmarkStart w:id="88" w:name="_Toc330831718"/>
      <w:bookmarkStart w:id="89" w:name="_Toc330827046"/>
      <w:bookmarkStart w:id="90" w:name="_Toc330828627"/>
      <w:bookmarkStart w:id="91" w:name="_Toc330830171"/>
      <w:bookmarkStart w:id="92" w:name="_Toc330831719"/>
      <w:bookmarkStart w:id="93" w:name="_Toc330827047"/>
      <w:bookmarkStart w:id="94" w:name="_Toc330828628"/>
      <w:bookmarkStart w:id="95" w:name="_Toc330830172"/>
      <w:bookmarkStart w:id="96" w:name="_Toc330831720"/>
      <w:bookmarkStart w:id="97" w:name="_Toc330827048"/>
      <w:bookmarkStart w:id="98" w:name="_Toc330828629"/>
      <w:bookmarkStart w:id="99" w:name="_Toc330830173"/>
      <w:bookmarkStart w:id="100" w:name="_Toc330831721"/>
      <w:bookmarkStart w:id="101" w:name="_Toc330827049"/>
      <w:bookmarkStart w:id="102" w:name="_Toc330828630"/>
      <w:bookmarkStart w:id="103" w:name="_Toc330830174"/>
      <w:bookmarkStart w:id="104" w:name="_Toc330831722"/>
      <w:bookmarkStart w:id="105" w:name="_Toc330827050"/>
      <w:bookmarkStart w:id="106" w:name="_Toc330828631"/>
      <w:bookmarkStart w:id="107" w:name="_Toc330830175"/>
      <w:bookmarkStart w:id="108" w:name="_Toc330831723"/>
      <w:bookmarkStart w:id="109" w:name="_Toc330827051"/>
      <w:bookmarkStart w:id="110" w:name="_Toc330828632"/>
      <w:bookmarkStart w:id="111" w:name="_Toc330830176"/>
      <w:bookmarkStart w:id="112" w:name="_Toc330831724"/>
      <w:bookmarkStart w:id="113" w:name="_Toc330827052"/>
      <w:bookmarkStart w:id="114" w:name="_Toc330828633"/>
      <w:bookmarkStart w:id="115" w:name="_Toc330830177"/>
      <w:bookmarkStart w:id="116" w:name="_Toc330831725"/>
      <w:bookmarkStart w:id="117" w:name="_Toc330827053"/>
      <w:bookmarkStart w:id="118" w:name="_Toc330828634"/>
      <w:bookmarkStart w:id="119" w:name="_Toc330830178"/>
      <w:bookmarkStart w:id="120" w:name="_Toc330831726"/>
      <w:bookmarkStart w:id="121" w:name="_Toc330827054"/>
      <w:bookmarkStart w:id="122" w:name="_Toc330828635"/>
      <w:bookmarkStart w:id="123" w:name="_Toc330830179"/>
      <w:bookmarkStart w:id="124" w:name="_Toc330831727"/>
      <w:bookmarkStart w:id="125" w:name="_Toc330827055"/>
      <w:bookmarkStart w:id="126" w:name="_Toc330828636"/>
      <w:bookmarkStart w:id="127" w:name="_Toc330830180"/>
      <w:bookmarkStart w:id="128" w:name="_Toc330831728"/>
      <w:bookmarkStart w:id="129" w:name="_Toc330827056"/>
      <w:bookmarkStart w:id="130" w:name="_Toc330828637"/>
      <w:bookmarkStart w:id="131" w:name="_Toc330830181"/>
      <w:bookmarkStart w:id="132" w:name="_Toc330831729"/>
      <w:bookmarkStart w:id="133" w:name="_Toc330827057"/>
      <w:bookmarkStart w:id="134" w:name="_Toc330828638"/>
      <w:bookmarkStart w:id="135" w:name="_Toc330830182"/>
      <w:bookmarkStart w:id="136" w:name="_Toc330831730"/>
      <w:bookmarkStart w:id="137" w:name="_Toc330827058"/>
      <w:bookmarkStart w:id="138" w:name="_Toc330828639"/>
      <w:bookmarkStart w:id="139" w:name="_Toc330830183"/>
      <w:bookmarkStart w:id="140" w:name="_Toc330831731"/>
      <w:bookmarkStart w:id="141" w:name="_Toc330827059"/>
      <w:bookmarkStart w:id="142" w:name="_Toc330828640"/>
      <w:bookmarkStart w:id="143" w:name="_Toc330830184"/>
      <w:bookmarkStart w:id="144" w:name="_Toc330831732"/>
      <w:bookmarkStart w:id="145" w:name="_Toc330827060"/>
      <w:bookmarkStart w:id="146" w:name="_Toc330828641"/>
      <w:bookmarkStart w:id="147" w:name="_Toc330830185"/>
      <w:bookmarkStart w:id="148" w:name="_Toc330831733"/>
      <w:bookmarkStart w:id="149" w:name="_Toc330827061"/>
      <w:bookmarkStart w:id="150" w:name="_Toc330828642"/>
      <w:bookmarkStart w:id="151" w:name="_Toc330830186"/>
      <w:bookmarkStart w:id="152" w:name="_Toc330831734"/>
      <w:bookmarkStart w:id="153" w:name="_Toc330827062"/>
      <w:bookmarkStart w:id="154" w:name="_Toc330828643"/>
      <w:bookmarkStart w:id="155" w:name="_Toc330830187"/>
      <w:bookmarkStart w:id="156" w:name="_Toc330831735"/>
      <w:bookmarkStart w:id="157" w:name="_Toc330827063"/>
      <w:bookmarkStart w:id="158" w:name="_Toc330828644"/>
      <w:bookmarkStart w:id="159" w:name="_Toc330830188"/>
      <w:bookmarkStart w:id="160" w:name="_Toc330831736"/>
      <w:bookmarkStart w:id="161" w:name="_Toc330827064"/>
      <w:bookmarkStart w:id="162" w:name="_Toc330828645"/>
      <w:bookmarkStart w:id="163" w:name="_Toc330830189"/>
      <w:bookmarkStart w:id="164" w:name="_Toc330831737"/>
      <w:bookmarkStart w:id="165" w:name="_Toc330827065"/>
      <w:bookmarkStart w:id="166" w:name="_Toc330828646"/>
      <w:bookmarkStart w:id="167" w:name="_Toc330830190"/>
      <w:bookmarkStart w:id="168" w:name="_Toc330831738"/>
      <w:bookmarkStart w:id="169" w:name="_Toc330827066"/>
      <w:bookmarkStart w:id="170" w:name="_Toc330828647"/>
      <w:bookmarkStart w:id="171" w:name="_Toc330830191"/>
      <w:bookmarkStart w:id="172" w:name="_Toc330831739"/>
      <w:bookmarkStart w:id="173" w:name="_Toc330827067"/>
      <w:bookmarkStart w:id="174" w:name="_Toc330828648"/>
      <w:bookmarkStart w:id="175" w:name="_Toc330830192"/>
      <w:bookmarkStart w:id="176" w:name="_Toc330831740"/>
      <w:bookmarkStart w:id="177" w:name="_Toc330827068"/>
      <w:bookmarkStart w:id="178" w:name="_Toc330828649"/>
      <w:bookmarkStart w:id="179" w:name="_Toc330830193"/>
      <w:bookmarkStart w:id="180" w:name="_Toc330831741"/>
      <w:bookmarkStart w:id="181" w:name="_Toc330827069"/>
      <w:bookmarkStart w:id="182" w:name="_Toc330828650"/>
      <w:bookmarkStart w:id="183" w:name="_Toc330830194"/>
      <w:bookmarkStart w:id="184" w:name="_Toc330831742"/>
      <w:bookmarkStart w:id="185" w:name="_Toc330827070"/>
      <w:bookmarkStart w:id="186" w:name="_Toc330828651"/>
      <w:bookmarkStart w:id="187" w:name="_Toc330830195"/>
      <w:bookmarkStart w:id="188" w:name="_Toc330831743"/>
      <w:bookmarkStart w:id="189" w:name="_Toc330827071"/>
      <w:bookmarkStart w:id="190" w:name="_Toc330828652"/>
      <w:bookmarkStart w:id="191" w:name="_Toc330830196"/>
      <w:bookmarkStart w:id="192" w:name="_Toc330831744"/>
      <w:bookmarkStart w:id="193" w:name="_Toc330827072"/>
      <w:bookmarkStart w:id="194" w:name="_Toc330828653"/>
      <w:bookmarkStart w:id="195" w:name="_Toc330830197"/>
      <w:bookmarkStart w:id="196" w:name="_Toc330831745"/>
      <w:bookmarkStart w:id="197" w:name="_Toc330827073"/>
      <w:bookmarkStart w:id="198" w:name="_Toc330828654"/>
      <w:bookmarkStart w:id="199" w:name="_Toc330830198"/>
      <w:bookmarkStart w:id="200" w:name="_Toc330831746"/>
      <w:bookmarkStart w:id="201" w:name="_Toc330827074"/>
      <w:bookmarkStart w:id="202" w:name="_Toc330828655"/>
      <w:bookmarkStart w:id="203" w:name="_Toc330830199"/>
      <w:bookmarkStart w:id="204" w:name="_Toc330831747"/>
      <w:bookmarkStart w:id="205" w:name="_Toc330827075"/>
      <w:bookmarkStart w:id="206" w:name="_Toc330828656"/>
      <w:bookmarkStart w:id="207" w:name="_Toc330830200"/>
      <w:bookmarkStart w:id="208" w:name="_Toc330831748"/>
      <w:bookmarkStart w:id="209" w:name="_Toc330827076"/>
      <w:bookmarkStart w:id="210" w:name="_Toc330828657"/>
      <w:bookmarkStart w:id="211" w:name="_Toc330830201"/>
      <w:bookmarkStart w:id="212" w:name="_Toc330831749"/>
      <w:bookmarkStart w:id="213" w:name="_Toc330827077"/>
      <w:bookmarkStart w:id="214" w:name="_Toc330828658"/>
      <w:bookmarkStart w:id="215" w:name="_Toc330830202"/>
      <w:bookmarkStart w:id="216" w:name="_Toc330831750"/>
      <w:bookmarkStart w:id="217" w:name="_Toc330827078"/>
      <w:bookmarkStart w:id="218" w:name="_Toc330828659"/>
      <w:bookmarkStart w:id="219" w:name="_Toc330830203"/>
      <w:bookmarkStart w:id="220" w:name="_Toc330831751"/>
      <w:bookmarkStart w:id="221" w:name="_Toc330827079"/>
      <w:bookmarkStart w:id="222" w:name="_Toc330828660"/>
      <w:bookmarkStart w:id="223" w:name="_Toc330830204"/>
      <w:bookmarkStart w:id="224" w:name="_Toc330831752"/>
      <w:bookmarkStart w:id="225" w:name="_Toc330827080"/>
      <w:bookmarkStart w:id="226" w:name="_Toc330828661"/>
      <w:bookmarkStart w:id="227" w:name="_Toc330830205"/>
      <w:bookmarkStart w:id="228" w:name="_Toc330831753"/>
      <w:bookmarkStart w:id="229" w:name="_Toc330827081"/>
      <w:bookmarkStart w:id="230" w:name="_Toc330828662"/>
      <w:bookmarkStart w:id="231" w:name="_Toc330830206"/>
      <w:bookmarkStart w:id="232" w:name="_Toc330831754"/>
      <w:bookmarkStart w:id="233" w:name="_Toc330827082"/>
      <w:bookmarkStart w:id="234" w:name="_Toc330828663"/>
      <w:bookmarkStart w:id="235" w:name="_Toc330830207"/>
      <w:bookmarkStart w:id="236" w:name="_Toc330831755"/>
      <w:bookmarkStart w:id="237" w:name="_Toc330827083"/>
      <w:bookmarkStart w:id="238" w:name="_Toc330828664"/>
      <w:bookmarkStart w:id="239" w:name="_Toc330830208"/>
      <w:bookmarkStart w:id="240" w:name="_Toc330831756"/>
      <w:bookmarkStart w:id="241" w:name="_Toc330827084"/>
      <w:bookmarkStart w:id="242" w:name="_Toc330828665"/>
      <w:bookmarkStart w:id="243" w:name="_Toc330830209"/>
      <w:bookmarkStart w:id="244" w:name="_Toc330831757"/>
      <w:bookmarkStart w:id="245" w:name="_Toc330827085"/>
      <w:bookmarkStart w:id="246" w:name="_Toc330828666"/>
      <w:bookmarkStart w:id="247" w:name="_Toc330830210"/>
      <w:bookmarkStart w:id="248" w:name="_Toc330831758"/>
      <w:bookmarkStart w:id="249" w:name="_Toc330827086"/>
      <w:bookmarkStart w:id="250" w:name="_Toc330828667"/>
      <w:bookmarkStart w:id="251" w:name="_Toc330830211"/>
      <w:bookmarkStart w:id="252" w:name="_Toc330831759"/>
      <w:bookmarkStart w:id="253" w:name="_Toc330827087"/>
      <w:bookmarkStart w:id="254" w:name="_Toc330828668"/>
      <w:bookmarkStart w:id="255" w:name="_Toc330830212"/>
      <w:bookmarkStart w:id="256" w:name="_Toc330831760"/>
      <w:bookmarkStart w:id="257" w:name="_Toc330827088"/>
      <w:bookmarkStart w:id="258" w:name="_Toc330828669"/>
      <w:bookmarkStart w:id="259" w:name="_Toc330830213"/>
      <w:bookmarkStart w:id="260" w:name="_Toc330831761"/>
      <w:bookmarkStart w:id="261" w:name="_Toc330827089"/>
      <w:bookmarkStart w:id="262" w:name="_Toc330828670"/>
      <w:bookmarkStart w:id="263" w:name="_Toc330830214"/>
      <w:bookmarkStart w:id="264" w:name="_Toc330831762"/>
      <w:bookmarkStart w:id="265" w:name="_Toc330827090"/>
      <w:bookmarkStart w:id="266" w:name="_Toc330828671"/>
      <w:bookmarkStart w:id="267" w:name="_Toc330830215"/>
      <w:bookmarkStart w:id="268" w:name="_Toc330831763"/>
      <w:bookmarkStart w:id="269" w:name="_Toc330827091"/>
      <w:bookmarkStart w:id="270" w:name="_Toc330828672"/>
      <w:bookmarkStart w:id="271" w:name="_Toc330830216"/>
      <w:bookmarkStart w:id="272" w:name="_Toc330831764"/>
      <w:bookmarkStart w:id="273" w:name="_Toc330827092"/>
      <w:bookmarkStart w:id="274" w:name="_Toc330828673"/>
      <w:bookmarkStart w:id="275" w:name="_Toc330830217"/>
      <w:bookmarkStart w:id="276" w:name="_Toc330831765"/>
      <w:bookmarkStart w:id="277" w:name="_Toc330827093"/>
      <w:bookmarkStart w:id="278" w:name="_Toc330828674"/>
      <w:bookmarkStart w:id="279" w:name="_Toc330830218"/>
      <w:bookmarkStart w:id="280" w:name="_Toc330831766"/>
      <w:bookmarkStart w:id="281" w:name="_Toc330827094"/>
      <w:bookmarkStart w:id="282" w:name="_Toc330828675"/>
      <w:bookmarkStart w:id="283" w:name="_Toc330830219"/>
      <w:bookmarkStart w:id="284" w:name="_Toc330831767"/>
      <w:bookmarkStart w:id="285" w:name="_Toc330827095"/>
      <w:bookmarkStart w:id="286" w:name="_Toc330828676"/>
      <w:bookmarkStart w:id="287" w:name="_Toc330830220"/>
      <w:bookmarkStart w:id="288" w:name="_Toc330831768"/>
      <w:bookmarkStart w:id="289" w:name="_Toc330827096"/>
      <w:bookmarkStart w:id="290" w:name="_Toc330828677"/>
      <w:bookmarkStart w:id="291" w:name="_Toc330830221"/>
      <w:bookmarkStart w:id="292" w:name="_Toc330831769"/>
      <w:bookmarkStart w:id="293" w:name="_Toc330827097"/>
      <w:bookmarkStart w:id="294" w:name="_Toc330828678"/>
      <w:bookmarkStart w:id="295" w:name="_Toc330830222"/>
      <w:bookmarkStart w:id="296" w:name="_Toc330831770"/>
      <w:bookmarkStart w:id="297" w:name="_Toc330827098"/>
      <w:bookmarkStart w:id="298" w:name="_Toc330828679"/>
      <w:bookmarkStart w:id="299" w:name="_Toc330830223"/>
      <w:bookmarkStart w:id="300" w:name="_Toc330831771"/>
      <w:bookmarkStart w:id="301" w:name="_Toc330827099"/>
      <w:bookmarkStart w:id="302" w:name="_Toc330828680"/>
      <w:bookmarkStart w:id="303" w:name="_Toc330830224"/>
      <w:bookmarkStart w:id="304" w:name="_Toc330831772"/>
      <w:bookmarkStart w:id="305" w:name="_Toc330827100"/>
      <w:bookmarkStart w:id="306" w:name="_Toc330828681"/>
      <w:bookmarkStart w:id="307" w:name="_Toc330830225"/>
      <w:bookmarkStart w:id="308" w:name="_Toc330831773"/>
      <w:bookmarkStart w:id="309" w:name="_Toc330827101"/>
      <w:bookmarkStart w:id="310" w:name="_Toc330828682"/>
      <w:bookmarkStart w:id="311" w:name="_Toc330830226"/>
      <w:bookmarkStart w:id="312" w:name="_Toc330831774"/>
      <w:bookmarkStart w:id="313" w:name="_Toc330827102"/>
      <w:bookmarkStart w:id="314" w:name="_Toc330828683"/>
      <w:bookmarkStart w:id="315" w:name="_Toc330830227"/>
      <w:bookmarkStart w:id="316" w:name="_Toc330831775"/>
      <w:bookmarkStart w:id="317" w:name="_Toc330827103"/>
      <w:bookmarkStart w:id="318" w:name="_Toc330828684"/>
      <w:bookmarkStart w:id="319" w:name="_Toc330830228"/>
      <w:bookmarkStart w:id="320" w:name="_Toc330831776"/>
      <w:bookmarkStart w:id="321" w:name="_Toc330827104"/>
      <w:bookmarkStart w:id="322" w:name="_Toc330828685"/>
      <w:bookmarkStart w:id="323" w:name="_Toc330830229"/>
      <w:bookmarkStart w:id="324" w:name="_Toc330831777"/>
      <w:bookmarkStart w:id="325" w:name="_Toc330827105"/>
      <w:bookmarkStart w:id="326" w:name="_Toc330828686"/>
      <w:bookmarkStart w:id="327" w:name="_Toc330830230"/>
      <w:bookmarkStart w:id="328" w:name="_Toc330831778"/>
      <w:bookmarkStart w:id="329" w:name="_Toc330827106"/>
      <w:bookmarkStart w:id="330" w:name="_Toc330828687"/>
      <w:bookmarkStart w:id="331" w:name="_Toc330830231"/>
      <w:bookmarkStart w:id="332" w:name="_Toc330831779"/>
      <w:bookmarkStart w:id="333" w:name="_Toc330827108"/>
      <w:bookmarkStart w:id="334" w:name="_Toc330828689"/>
      <w:bookmarkStart w:id="335" w:name="_Toc330830233"/>
      <w:bookmarkStart w:id="336" w:name="_Toc330831781"/>
      <w:bookmarkStart w:id="337" w:name="_Toc330827109"/>
      <w:bookmarkStart w:id="338" w:name="_Toc330828690"/>
      <w:bookmarkStart w:id="339" w:name="_Toc330830234"/>
      <w:bookmarkStart w:id="340" w:name="_Toc330831782"/>
      <w:bookmarkStart w:id="341" w:name="_Toc330827110"/>
      <w:bookmarkStart w:id="342" w:name="_Toc330828691"/>
      <w:bookmarkStart w:id="343" w:name="_Toc330830235"/>
      <w:bookmarkStart w:id="344" w:name="_Toc330831783"/>
      <w:bookmarkStart w:id="345" w:name="_Toc330827111"/>
      <w:bookmarkStart w:id="346" w:name="_Toc330828692"/>
      <w:bookmarkStart w:id="347" w:name="_Toc330830236"/>
      <w:bookmarkStart w:id="348" w:name="_Toc330831784"/>
      <w:bookmarkStart w:id="349" w:name="_Toc330827112"/>
      <w:bookmarkStart w:id="350" w:name="_Toc330828693"/>
      <w:bookmarkStart w:id="351" w:name="_Toc330830237"/>
      <w:bookmarkStart w:id="352" w:name="_Toc330831785"/>
      <w:bookmarkStart w:id="353" w:name="_Toc330827113"/>
      <w:bookmarkStart w:id="354" w:name="_Toc330828694"/>
      <w:bookmarkStart w:id="355" w:name="_Toc330830238"/>
      <w:bookmarkStart w:id="356" w:name="_Toc330831786"/>
      <w:bookmarkStart w:id="357" w:name="_Toc330827114"/>
      <w:bookmarkStart w:id="358" w:name="_Toc330828695"/>
      <w:bookmarkStart w:id="359" w:name="_Toc330830239"/>
      <w:bookmarkStart w:id="360" w:name="_Toc330831787"/>
      <w:bookmarkStart w:id="361" w:name="_Toc330827115"/>
      <w:bookmarkStart w:id="362" w:name="_Toc330828696"/>
      <w:bookmarkStart w:id="363" w:name="_Toc330830240"/>
      <w:bookmarkStart w:id="364" w:name="_Toc330831788"/>
      <w:bookmarkStart w:id="365" w:name="_Toc330827116"/>
      <w:bookmarkStart w:id="366" w:name="_Toc330828697"/>
      <w:bookmarkStart w:id="367" w:name="_Toc330830241"/>
      <w:bookmarkStart w:id="368" w:name="_Toc330831789"/>
      <w:bookmarkStart w:id="369" w:name="_Toc330827117"/>
      <w:bookmarkStart w:id="370" w:name="_Toc330828568"/>
      <w:bookmarkStart w:id="371" w:name="_Toc330828698"/>
      <w:bookmarkStart w:id="372" w:name="_Toc330830242"/>
      <w:bookmarkStart w:id="373" w:name="_Toc330831790"/>
      <w:bookmarkStart w:id="374" w:name="_Toc330829719"/>
      <w:bookmarkStart w:id="375" w:name="_Toc330829757"/>
      <w:bookmarkStart w:id="376" w:name="_Toc330831308"/>
      <w:bookmarkStart w:id="377" w:name="_Toc330833257"/>
      <w:bookmarkStart w:id="378" w:name="_Toc330833265"/>
      <w:bookmarkStart w:id="379" w:name="_Toc330833268"/>
      <w:bookmarkStart w:id="380" w:name="_Toc330833271"/>
      <w:bookmarkStart w:id="381" w:name="_Toc330833274"/>
      <w:bookmarkStart w:id="382" w:name="_Toc330833277"/>
      <w:bookmarkStart w:id="383" w:name="_Toc330833280"/>
      <w:bookmarkStart w:id="384" w:name="_Toc330833283"/>
      <w:bookmarkStart w:id="385" w:name="_Toc330827119"/>
      <w:bookmarkStart w:id="386" w:name="_Toc330828700"/>
      <w:bookmarkStart w:id="387" w:name="_Toc330830244"/>
      <w:bookmarkStart w:id="388" w:name="_Toc330831792"/>
      <w:bookmarkStart w:id="389" w:name="_Toc330827120"/>
      <w:bookmarkStart w:id="390" w:name="_Toc330828701"/>
      <w:bookmarkStart w:id="391" w:name="_Toc330830245"/>
      <w:bookmarkStart w:id="392" w:name="_Toc330831793"/>
      <w:bookmarkStart w:id="393" w:name="_Toc330827121"/>
      <w:bookmarkStart w:id="394" w:name="_Toc330828702"/>
      <w:bookmarkStart w:id="395" w:name="_Toc330830246"/>
      <w:bookmarkStart w:id="396" w:name="_Toc330831794"/>
      <w:bookmarkStart w:id="397" w:name="_Toc330827122"/>
      <w:bookmarkStart w:id="398" w:name="_Toc330828703"/>
      <w:bookmarkStart w:id="399" w:name="_Toc330830247"/>
      <w:bookmarkStart w:id="400" w:name="_Toc330831795"/>
      <w:bookmarkStart w:id="401" w:name="_Toc330827123"/>
      <w:bookmarkStart w:id="402" w:name="_Toc330828704"/>
      <w:bookmarkStart w:id="403" w:name="_Toc330830248"/>
      <w:bookmarkStart w:id="404" w:name="_Toc330831796"/>
      <w:bookmarkStart w:id="405" w:name="_Toc330827124"/>
      <w:bookmarkStart w:id="406" w:name="_Toc330828705"/>
      <w:bookmarkStart w:id="407" w:name="_Toc330830249"/>
      <w:bookmarkStart w:id="408" w:name="_Toc330831797"/>
      <w:bookmarkStart w:id="409" w:name="_Toc330827125"/>
      <w:bookmarkStart w:id="410" w:name="_Toc330828706"/>
      <w:bookmarkStart w:id="411" w:name="_Toc330830250"/>
      <w:bookmarkStart w:id="412" w:name="_Toc330831798"/>
      <w:bookmarkStart w:id="413" w:name="_Toc330827126"/>
      <w:bookmarkStart w:id="414" w:name="_Toc330828707"/>
      <w:bookmarkStart w:id="415" w:name="_Toc330830251"/>
      <w:bookmarkStart w:id="416" w:name="_Toc330831799"/>
      <w:bookmarkStart w:id="417" w:name="_Toc330827127"/>
      <w:bookmarkStart w:id="418" w:name="_Toc330828708"/>
      <w:bookmarkStart w:id="419" w:name="_Toc330830252"/>
      <w:bookmarkStart w:id="420" w:name="_Toc330831800"/>
      <w:bookmarkStart w:id="421" w:name="_Toc330827128"/>
      <w:bookmarkStart w:id="422" w:name="_Toc330828709"/>
      <w:bookmarkStart w:id="423" w:name="_Toc330830253"/>
      <w:bookmarkStart w:id="424" w:name="_Toc330831801"/>
      <w:bookmarkStart w:id="425" w:name="_Toc330827129"/>
      <w:bookmarkStart w:id="426" w:name="_Toc330828710"/>
      <w:bookmarkStart w:id="427" w:name="_Toc330830254"/>
      <w:bookmarkStart w:id="428" w:name="_Toc330831802"/>
      <w:bookmarkStart w:id="429" w:name="_Toc330827130"/>
      <w:bookmarkStart w:id="430" w:name="_Toc330828711"/>
      <w:bookmarkStart w:id="431" w:name="_Toc330830255"/>
      <w:bookmarkStart w:id="432" w:name="_Toc330831803"/>
      <w:bookmarkStart w:id="433" w:name="_Toc330827131"/>
      <w:bookmarkStart w:id="434" w:name="_Toc330828712"/>
      <w:bookmarkStart w:id="435" w:name="_Toc330830256"/>
      <w:bookmarkStart w:id="436" w:name="_Toc330831804"/>
      <w:bookmarkStart w:id="437" w:name="_Toc330827132"/>
      <w:bookmarkStart w:id="438" w:name="_Toc330828713"/>
      <w:bookmarkStart w:id="439" w:name="_Toc330830257"/>
      <w:bookmarkStart w:id="440" w:name="_Toc330831805"/>
      <w:bookmarkStart w:id="441" w:name="_Toc330827133"/>
      <w:bookmarkStart w:id="442" w:name="_Toc330828714"/>
      <w:bookmarkStart w:id="443" w:name="_Toc330830258"/>
      <w:bookmarkStart w:id="444" w:name="_Toc330831806"/>
      <w:bookmarkStart w:id="445" w:name="_Toc330827134"/>
      <w:bookmarkStart w:id="446" w:name="_Toc330828715"/>
      <w:bookmarkStart w:id="447" w:name="_Toc330830259"/>
      <w:bookmarkStart w:id="448" w:name="_Toc330831807"/>
      <w:bookmarkStart w:id="449" w:name="_Toc330827135"/>
      <w:bookmarkStart w:id="450" w:name="_Toc330828716"/>
      <w:bookmarkStart w:id="451" w:name="_Toc330830260"/>
      <w:bookmarkStart w:id="452" w:name="_Toc330831808"/>
      <w:bookmarkStart w:id="453" w:name="_Toc330827136"/>
      <w:bookmarkStart w:id="454" w:name="_Toc330828717"/>
      <w:bookmarkStart w:id="455" w:name="_Toc330830261"/>
      <w:bookmarkStart w:id="456" w:name="_Toc330831809"/>
      <w:bookmarkStart w:id="457" w:name="_Toc330827137"/>
      <w:bookmarkStart w:id="458" w:name="_Toc330828718"/>
      <w:bookmarkStart w:id="459" w:name="_Toc330830262"/>
      <w:bookmarkStart w:id="460" w:name="_Toc330831810"/>
      <w:bookmarkStart w:id="461" w:name="_Toc330827138"/>
      <w:bookmarkStart w:id="462" w:name="_Toc330828719"/>
      <w:bookmarkStart w:id="463" w:name="_Toc330830263"/>
      <w:bookmarkStart w:id="464" w:name="_Toc330831811"/>
      <w:bookmarkStart w:id="465" w:name="_Toc330827139"/>
      <w:bookmarkStart w:id="466" w:name="_Toc330828720"/>
      <w:bookmarkStart w:id="467" w:name="_Toc330830264"/>
      <w:bookmarkStart w:id="468" w:name="_Toc330831812"/>
      <w:bookmarkStart w:id="469" w:name="_Toc330827140"/>
      <w:bookmarkStart w:id="470" w:name="_Toc330828721"/>
      <w:bookmarkStart w:id="471" w:name="_Toc330830265"/>
      <w:bookmarkStart w:id="472" w:name="_Toc330831813"/>
      <w:bookmarkStart w:id="473" w:name="_Toc330827141"/>
      <w:bookmarkStart w:id="474" w:name="_Toc330828722"/>
      <w:bookmarkStart w:id="475" w:name="_Toc330830266"/>
      <w:bookmarkStart w:id="476" w:name="_Toc330831814"/>
      <w:bookmarkStart w:id="477" w:name="_Toc330827142"/>
      <w:bookmarkStart w:id="478" w:name="_Toc330828723"/>
      <w:bookmarkStart w:id="479" w:name="_Toc330830267"/>
      <w:bookmarkStart w:id="480" w:name="_Toc330831815"/>
      <w:bookmarkStart w:id="481" w:name="_Toc330827143"/>
      <w:bookmarkStart w:id="482" w:name="_Toc330828724"/>
      <w:bookmarkStart w:id="483" w:name="_Toc330830268"/>
      <w:bookmarkStart w:id="484" w:name="_Toc330831816"/>
      <w:bookmarkStart w:id="485" w:name="_Toc330827144"/>
      <w:bookmarkStart w:id="486" w:name="_Toc330828725"/>
      <w:bookmarkStart w:id="487" w:name="_Toc330830269"/>
      <w:bookmarkStart w:id="488" w:name="_Toc330831817"/>
      <w:bookmarkStart w:id="489" w:name="_Toc330827145"/>
      <w:bookmarkStart w:id="490" w:name="_Toc330828726"/>
      <w:bookmarkStart w:id="491" w:name="_Toc330830270"/>
      <w:bookmarkStart w:id="492" w:name="_Toc330831818"/>
      <w:bookmarkStart w:id="493" w:name="_Toc330827146"/>
      <w:bookmarkStart w:id="494" w:name="_Toc330828727"/>
      <w:bookmarkStart w:id="495" w:name="_Toc330830271"/>
      <w:bookmarkStart w:id="496" w:name="_Toc330831819"/>
      <w:bookmarkStart w:id="497" w:name="_Toc330827147"/>
      <w:bookmarkStart w:id="498" w:name="_Toc330828728"/>
      <w:bookmarkStart w:id="499" w:name="_Toc330830272"/>
      <w:bookmarkStart w:id="500" w:name="_Toc330831820"/>
      <w:bookmarkStart w:id="501" w:name="_Toc330827148"/>
      <w:bookmarkStart w:id="502" w:name="_Toc330828729"/>
      <w:bookmarkStart w:id="503" w:name="_Toc330830273"/>
      <w:bookmarkStart w:id="504" w:name="_Toc330831821"/>
      <w:bookmarkStart w:id="505" w:name="_Toc330827149"/>
      <w:bookmarkStart w:id="506" w:name="_Toc330828730"/>
      <w:bookmarkStart w:id="507" w:name="_Toc330830274"/>
      <w:bookmarkStart w:id="508" w:name="_Toc330831822"/>
      <w:bookmarkStart w:id="509" w:name="_Toc330827150"/>
      <w:bookmarkStart w:id="510" w:name="_Toc330828731"/>
      <w:bookmarkStart w:id="511" w:name="_Toc330830275"/>
      <w:bookmarkStart w:id="512" w:name="_Toc330831823"/>
      <w:bookmarkStart w:id="513" w:name="_Toc330827151"/>
      <w:bookmarkStart w:id="514" w:name="_Toc330828732"/>
      <w:bookmarkStart w:id="515" w:name="_Toc330830276"/>
      <w:bookmarkStart w:id="516" w:name="_Toc330831824"/>
      <w:bookmarkStart w:id="517" w:name="_Toc330827152"/>
      <w:bookmarkStart w:id="518" w:name="_Toc330828733"/>
      <w:bookmarkStart w:id="519" w:name="_Toc330830277"/>
      <w:bookmarkStart w:id="520" w:name="_Toc330831825"/>
      <w:bookmarkStart w:id="521" w:name="_Toc330827153"/>
      <w:bookmarkStart w:id="522" w:name="_Toc330828734"/>
      <w:bookmarkStart w:id="523" w:name="_Toc330830278"/>
      <w:bookmarkStart w:id="524" w:name="_Toc330831826"/>
      <w:bookmarkStart w:id="525" w:name="_Toc330827154"/>
      <w:bookmarkStart w:id="526" w:name="_Toc330828735"/>
      <w:bookmarkStart w:id="527" w:name="_Toc330830279"/>
      <w:bookmarkStart w:id="528" w:name="_Toc330831827"/>
      <w:bookmarkStart w:id="529" w:name="_Toc330827155"/>
      <w:bookmarkStart w:id="530" w:name="_Toc330828736"/>
      <w:bookmarkStart w:id="531" w:name="_Toc330830280"/>
      <w:bookmarkStart w:id="532" w:name="_Toc330831828"/>
      <w:bookmarkStart w:id="533" w:name="_Toc330827156"/>
      <w:bookmarkStart w:id="534" w:name="_Toc330828737"/>
      <w:bookmarkStart w:id="535" w:name="_Toc330830281"/>
      <w:bookmarkStart w:id="536" w:name="_Toc330831829"/>
      <w:bookmarkStart w:id="537" w:name="_Toc330827157"/>
      <w:bookmarkStart w:id="538" w:name="_Toc330828738"/>
      <w:bookmarkStart w:id="539" w:name="_Toc330830282"/>
      <w:bookmarkStart w:id="540" w:name="_Toc330831830"/>
      <w:bookmarkStart w:id="541" w:name="_Toc330827158"/>
      <w:bookmarkStart w:id="542" w:name="_Toc330828739"/>
      <w:bookmarkStart w:id="543" w:name="_Toc330830283"/>
      <w:bookmarkStart w:id="544" w:name="_Toc330831831"/>
      <w:bookmarkStart w:id="545" w:name="_Toc330827159"/>
      <w:bookmarkStart w:id="546" w:name="_Toc330828740"/>
      <w:bookmarkStart w:id="547" w:name="_Toc330830284"/>
      <w:bookmarkStart w:id="548" w:name="_Toc330831832"/>
      <w:bookmarkStart w:id="549" w:name="_Toc330827160"/>
      <w:bookmarkStart w:id="550" w:name="_Toc330828741"/>
      <w:bookmarkStart w:id="551" w:name="_Toc330830285"/>
      <w:bookmarkStart w:id="552" w:name="_Toc330831833"/>
      <w:bookmarkStart w:id="553" w:name="_Toc330827161"/>
      <w:bookmarkStart w:id="554" w:name="_Toc330828742"/>
      <w:bookmarkStart w:id="555" w:name="_Toc330830286"/>
      <w:bookmarkStart w:id="556" w:name="_Toc330831834"/>
      <w:bookmarkStart w:id="557" w:name="_Toc330827162"/>
      <w:bookmarkStart w:id="558" w:name="_Toc330828743"/>
      <w:bookmarkStart w:id="559" w:name="_Toc330830287"/>
      <w:bookmarkStart w:id="560" w:name="_Toc330831835"/>
      <w:bookmarkStart w:id="561" w:name="_Toc330827163"/>
      <w:bookmarkStart w:id="562" w:name="_Toc330828744"/>
      <w:bookmarkStart w:id="563" w:name="_Toc330830288"/>
      <w:bookmarkStart w:id="564" w:name="_Toc330831836"/>
      <w:bookmarkStart w:id="565" w:name="_Toc330827164"/>
      <w:bookmarkStart w:id="566" w:name="_Toc330828745"/>
      <w:bookmarkStart w:id="567" w:name="_Toc330830289"/>
      <w:bookmarkStart w:id="568" w:name="_Toc330831837"/>
      <w:bookmarkStart w:id="569" w:name="_Toc330827165"/>
      <w:bookmarkStart w:id="570" w:name="_Toc330828746"/>
      <w:bookmarkStart w:id="571" w:name="_Toc330830290"/>
      <w:bookmarkStart w:id="572" w:name="_Toc330831838"/>
      <w:bookmarkStart w:id="573" w:name="_Toc330827187"/>
      <w:bookmarkStart w:id="574" w:name="_Toc330828768"/>
      <w:bookmarkStart w:id="575" w:name="_Toc330830312"/>
      <w:bookmarkStart w:id="576" w:name="_Toc330831860"/>
      <w:bookmarkStart w:id="577" w:name="_Toc330827188"/>
      <w:bookmarkStart w:id="578" w:name="_Toc330828769"/>
      <w:bookmarkStart w:id="579" w:name="_Toc330830313"/>
      <w:bookmarkStart w:id="580" w:name="_Toc330831861"/>
      <w:bookmarkStart w:id="581" w:name="_Toc330827189"/>
      <w:bookmarkStart w:id="582" w:name="_Toc330828770"/>
      <w:bookmarkStart w:id="583" w:name="_Toc330830314"/>
      <w:bookmarkStart w:id="584" w:name="_Toc330831862"/>
      <w:bookmarkStart w:id="585" w:name="_Toc330827190"/>
      <w:bookmarkStart w:id="586" w:name="_Toc330828771"/>
      <w:bookmarkStart w:id="587" w:name="_Toc330830315"/>
      <w:bookmarkStart w:id="588" w:name="_Toc330831863"/>
      <w:bookmarkStart w:id="589" w:name="_Toc330827191"/>
      <w:bookmarkStart w:id="590" w:name="_Toc330828772"/>
      <w:bookmarkStart w:id="591" w:name="_Toc330830316"/>
      <w:bookmarkStart w:id="592" w:name="_Toc330831864"/>
      <w:bookmarkStart w:id="593" w:name="_Toc330827192"/>
      <w:bookmarkStart w:id="594" w:name="_Toc330828773"/>
      <w:bookmarkStart w:id="595" w:name="_Toc330830317"/>
      <w:bookmarkStart w:id="596" w:name="_Toc330831865"/>
      <w:bookmarkStart w:id="597" w:name="_Toc330827193"/>
      <w:bookmarkStart w:id="598" w:name="_Toc330828774"/>
      <w:bookmarkStart w:id="599" w:name="_Toc330830318"/>
      <w:bookmarkStart w:id="600" w:name="_Toc330831866"/>
      <w:bookmarkStart w:id="601" w:name="_Toc330827194"/>
      <w:bookmarkStart w:id="602" w:name="_Toc330828775"/>
      <w:bookmarkStart w:id="603" w:name="_Toc330830319"/>
      <w:bookmarkStart w:id="604" w:name="_Toc330831867"/>
      <w:bookmarkStart w:id="605" w:name="_Toc330827195"/>
      <w:bookmarkStart w:id="606" w:name="_Toc330828776"/>
      <w:bookmarkStart w:id="607" w:name="_Toc330830320"/>
      <w:bookmarkStart w:id="608" w:name="_Toc330831868"/>
      <w:bookmarkStart w:id="609" w:name="_Toc330827196"/>
      <w:bookmarkStart w:id="610" w:name="_Toc330828777"/>
      <w:bookmarkStart w:id="611" w:name="_Toc330830321"/>
      <w:bookmarkStart w:id="612" w:name="_Toc330831869"/>
      <w:bookmarkStart w:id="613" w:name="_Toc330827198"/>
      <w:bookmarkStart w:id="614" w:name="_Toc330828779"/>
      <w:bookmarkStart w:id="615" w:name="_Toc330830323"/>
      <w:bookmarkStart w:id="616" w:name="_Toc330831871"/>
      <w:bookmarkStart w:id="617" w:name="_Toc330827199"/>
      <w:bookmarkStart w:id="618" w:name="_Toc330828780"/>
      <w:bookmarkStart w:id="619" w:name="_Toc330830324"/>
      <w:bookmarkStart w:id="620" w:name="_Toc330831872"/>
      <w:bookmarkStart w:id="621" w:name="_Toc330827200"/>
      <w:bookmarkStart w:id="622" w:name="_Toc330828781"/>
      <w:bookmarkStart w:id="623" w:name="_Toc330830325"/>
      <w:bookmarkStart w:id="624" w:name="_Toc330831873"/>
      <w:bookmarkStart w:id="625" w:name="_Toc330827201"/>
      <w:bookmarkStart w:id="626" w:name="_Toc330828782"/>
      <w:bookmarkStart w:id="627" w:name="_Toc330830326"/>
      <w:bookmarkStart w:id="628" w:name="_Toc330831874"/>
      <w:bookmarkStart w:id="629" w:name="_Toc330827202"/>
      <w:bookmarkStart w:id="630" w:name="_Toc330828783"/>
      <w:bookmarkStart w:id="631" w:name="_Toc330830327"/>
      <w:bookmarkStart w:id="632" w:name="_Toc330831875"/>
      <w:bookmarkStart w:id="633" w:name="_Toc330827203"/>
      <w:bookmarkStart w:id="634" w:name="_Toc330828784"/>
      <w:bookmarkStart w:id="635" w:name="_Toc330830328"/>
      <w:bookmarkStart w:id="636" w:name="_Toc330831876"/>
      <w:bookmarkStart w:id="637" w:name="_Toc330827204"/>
      <w:bookmarkStart w:id="638" w:name="_Toc330828785"/>
      <w:bookmarkStart w:id="639" w:name="_Toc330830329"/>
      <w:bookmarkStart w:id="640" w:name="_Toc330831877"/>
      <w:bookmarkStart w:id="641" w:name="_Toc330827205"/>
      <w:bookmarkStart w:id="642" w:name="_Toc330828786"/>
      <w:bookmarkStart w:id="643" w:name="_Toc330830330"/>
      <w:bookmarkStart w:id="644" w:name="_Toc330831878"/>
      <w:bookmarkStart w:id="645" w:name="_Toc330827206"/>
      <w:bookmarkStart w:id="646" w:name="_Toc330828787"/>
      <w:bookmarkStart w:id="647" w:name="_Toc330830331"/>
      <w:bookmarkStart w:id="648" w:name="_Toc330831879"/>
      <w:bookmarkStart w:id="649" w:name="_Toc330827207"/>
      <w:bookmarkStart w:id="650" w:name="_Toc330828788"/>
      <w:bookmarkStart w:id="651" w:name="_Toc330830332"/>
      <w:bookmarkStart w:id="652" w:name="_Toc330831880"/>
      <w:bookmarkStart w:id="653" w:name="_Toc330827208"/>
      <w:bookmarkStart w:id="654" w:name="_Toc330828789"/>
      <w:bookmarkStart w:id="655" w:name="_Toc330830333"/>
      <w:bookmarkStart w:id="656" w:name="_Toc330831881"/>
      <w:bookmarkStart w:id="657" w:name="_Toc330827209"/>
      <w:bookmarkStart w:id="658" w:name="_Toc330828790"/>
      <w:bookmarkStart w:id="659" w:name="_Toc330830334"/>
      <w:bookmarkStart w:id="660" w:name="_Toc330831882"/>
      <w:bookmarkStart w:id="661" w:name="_Toc330827210"/>
      <w:bookmarkStart w:id="662" w:name="_Toc330828791"/>
      <w:bookmarkStart w:id="663" w:name="_Toc330830335"/>
      <w:bookmarkStart w:id="664" w:name="_Toc330831883"/>
      <w:bookmarkStart w:id="665" w:name="_Toc330827211"/>
      <w:bookmarkStart w:id="666" w:name="_Toc330828792"/>
      <w:bookmarkStart w:id="667" w:name="_Toc330830336"/>
      <w:bookmarkStart w:id="668" w:name="_Toc330831884"/>
      <w:bookmarkStart w:id="669" w:name="_Toc330827212"/>
      <w:bookmarkStart w:id="670" w:name="_Toc330828793"/>
      <w:bookmarkStart w:id="671" w:name="_Toc330830337"/>
      <w:bookmarkStart w:id="672" w:name="_Toc330831885"/>
      <w:bookmarkStart w:id="673" w:name="_Toc330827213"/>
      <w:bookmarkStart w:id="674" w:name="_Toc330828794"/>
      <w:bookmarkStart w:id="675" w:name="_Toc330830338"/>
      <w:bookmarkStart w:id="676" w:name="_Toc330831886"/>
      <w:bookmarkStart w:id="677" w:name="_Toc330827214"/>
      <w:bookmarkStart w:id="678" w:name="_Toc330828795"/>
      <w:bookmarkStart w:id="679" w:name="_Toc330830339"/>
      <w:bookmarkStart w:id="680" w:name="_Toc330831887"/>
      <w:bookmarkStart w:id="681" w:name="_Toc330827215"/>
      <w:bookmarkStart w:id="682" w:name="_Toc330828796"/>
      <w:bookmarkStart w:id="683" w:name="_Toc330830340"/>
      <w:bookmarkStart w:id="684" w:name="_Toc330831888"/>
      <w:bookmarkStart w:id="685" w:name="_Toc330827216"/>
      <w:bookmarkStart w:id="686" w:name="_Toc330828797"/>
      <w:bookmarkStart w:id="687" w:name="_Toc330830341"/>
      <w:bookmarkStart w:id="688" w:name="_Toc330831889"/>
      <w:bookmarkStart w:id="689" w:name="_Toc330827217"/>
      <w:bookmarkStart w:id="690" w:name="_Toc330828798"/>
      <w:bookmarkStart w:id="691" w:name="_Toc330830342"/>
      <w:bookmarkStart w:id="692" w:name="_Toc330831890"/>
      <w:bookmarkStart w:id="693" w:name="_Toc330827218"/>
      <w:bookmarkStart w:id="694" w:name="_Toc330828799"/>
      <w:bookmarkStart w:id="695" w:name="_Toc330830343"/>
      <w:bookmarkStart w:id="696" w:name="_Toc330831891"/>
      <w:bookmarkStart w:id="697" w:name="_Toc330827239"/>
      <w:bookmarkStart w:id="698" w:name="_Toc330828820"/>
      <w:bookmarkStart w:id="699" w:name="_Toc330830364"/>
      <w:bookmarkStart w:id="700" w:name="_Toc330831912"/>
      <w:bookmarkStart w:id="701" w:name="_Toc330827240"/>
      <w:bookmarkStart w:id="702" w:name="_Toc330828821"/>
      <w:bookmarkStart w:id="703" w:name="_Toc330830365"/>
      <w:bookmarkStart w:id="704" w:name="_Toc330831913"/>
      <w:bookmarkStart w:id="705" w:name="_Toc330827241"/>
      <w:bookmarkStart w:id="706" w:name="_Toc330828822"/>
      <w:bookmarkStart w:id="707" w:name="_Toc330830366"/>
      <w:bookmarkStart w:id="708" w:name="_Toc330831914"/>
      <w:bookmarkStart w:id="709" w:name="_Toc330827242"/>
      <w:bookmarkStart w:id="710" w:name="_Toc330828823"/>
      <w:bookmarkStart w:id="711" w:name="_Toc330830367"/>
      <w:bookmarkStart w:id="712" w:name="_Toc330831915"/>
      <w:bookmarkStart w:id="713" w:name="_Toc330827243"/>
      <w:bookmarkStart w:id="714" w:name="_Toc330828824"/>
      <w:bookmarkStart w:id="715" w:name="_Toc330830368"/>
      <w:bookmarkStart w:id="716" w:name="_Toc330831916"/>
      <w:bookmarkStart w:id="717" w:name="_Toc330827244"/>
      <w:bookmarkStart w:id="718" w:name="_Toc330828825"/>
      <w:bookmarkStart w:id="719" w:name="_Toc330830369"/>
      <w:bookmarkStart w:id="720" w:name="_Toc330831917"/>
      <w:bookmarkStart w:id="721" w:name="_Toc330827245"/>
      <w:bookmarkStart w:id="722" w:name="_Toc330828826"/>
      <w:bookmarkStart w:id="723" w:name="_Toc330830370"/>
      <w:bookmarkStart w:id="724" w:name="_Toc330831918"/>
      <w:bookmarkStart w:id="725" w:name="_Toc330827246"/>
      <w:bookmarkStart w:id="726" w:name="_Toc330828827"/>
      <w:bookmarkStart w:id="727" w:name="_Toc330830371"/>
      <w:bookmarkStart w:id="728" w:name="_Toc330831919"/>
      <w:bookmarkStart w:id="729" w:name="_Toc330827247"/>
      <w:bookmarkStart w:id="730" w:name="_Toc330828828"/>
      <w:bookmarkStart w:id="731" w:name="_Toc330830372"/>
      <w:bookmarkStart w:id="732" w:name="_Toc330831920"/>
      <w:bookmarkStart w:id="733" w:name="_Toc330827248"/>
      <w:bookmarkStart w:id="734" w:name="_Toc330828829"/>
      <w:bookmarkStart w:id="735" w:name="_Toc330830373"/>
      <w:bookmarkStart w:id="736" w:name="_Toc330831921"/>
      <w:bookmarkStart w:id="737" w:name="_Toc330827249"/>
      <w:bookmarkStart w:id="738" w:name="_Toc330828830"/>
      <w:bookmarkStart w:id="739" w:name="_Toc330830374"/>
      <w:bookmarkStart w:id="740" w:name="_Toc330831922"/>
      <w:bookmarkStart w:id="741" w:name="_Toc330827250"/>
      <w:bookmarkStart w:id="742" w:name="_Toc330828831"/>
      <w:bookmarkStart w:id="743" w:name="_Toc330830375"/>
      <w:bookmarkStart w:id="744" w:name="_Toc330831923"/>
      <w:bookmarkStart w:id="745" w:name="_Toc330827251"/>
      <w:bookmarkStart w:id="746" w:name="_Toc330828832"/>
      <w:bookmarkStart w:id="747" w:name="_Toc330830376"/>
      <w:bookmarkStart w:id="748" w:name="_Toc330831924"/>
      <w:bookmarkStart w:id="749" w:name="_Toc330827252"/>
      <w:bookmarkStart w:id="750" w:name="_Toc330828833"/>
      <w:bookmarkStart w:id="751" w:name="_Toc330830377"/>
      <w:bookmarkStart w:id="752" w:name="_Toc330831925"/>
      <w:bookmarkStart w:id="753" w:name="_Toc330827253"/>
      <w:bookmarkStart w:id="754" w:name="_Toc330828834"/>
      <w:bookmarkStart w:id="755" w:name="_Toc330830378"/>
      <w:bookmarkStart w:id="756" w:name="_Toc330831926"/>
      <w:bookmarkStart w:id="757" w:name="_Toc330827254"/>
      <w:bookmarkStart w:id="758" w:name="_Toc330828835"/>
      <w:bookmarkStart w:id="759" w:name="_Toc330830379"/>
      <w:bookmarkStart w:id="760" w:name="_Toc330831927"/>
      <w:bookmarkStart w:id="761" w:name="_Toc330827256"/>
      <w:bookmarkStart w:id="762" w:name="_Toc330828837"/>
      <w:bookmarkStart w:id="763" w:name="_Toc330830381"/>
      <w:bookmarkStart w:id="764" w:name="_Toc330831929"/>
      <w:bookmarkStart w:id="765" w:name="_Toc330827257"/>
      <w:bookmarkStart w:id="766" w:name="_Toc330828838"/>
      <w:bookmarkStart w:id="767" w:name="_Toc330830382"/>
      <w:bookmarkStart w:id="768" w:name="_Toc330831930"/>
      <w:bookmarkStart w:id="769" w:name="_Toc330827258"/>
      <w:bookmarkStart w:id="770" w:name="_Toc330828839"/>
      <w:bookmarkStart w:id="771" w:name="_Toc330830383"/>
      <w:bookmarkStart w:id="772" w:name="_Toc330831931"/>
      <w:bookmarkStart w:id="773" w:name="_Toc330827259"/>
      <w:bookmarkStart w:id="774" w:name="_Toc330828840"/>
      <w:bookmarkStart w:id="775" w:name="_Toc330830384"/>
      <w:bookmarkStart w:id="776" w:name="_Toc330831932"/>
      <w:bookmarkStart w:id="777" w:name="_Toc330827260"/>
      <w:bookmarkStart w:id="778" w:name="_Toc330828841"/>
      <w:bookmarkStart w:id="779" w:name="_Toc330830385"/>
      <w:bookmarkStart w:id="780" w:name="_Toc330831933"/>
      <w:bookmarkStart w:id="781" w:name="_Toc330827261"/>
      <w:bookmarkStart w:id="782" w:name="_Toc330828842"/>
      <w:bookmarkStart w:id="783" w:name="_Toc330830386"/>
      <w:bookmarkStart w:id="784" w:name="_Toc330831934"/>
      <w:bookmarkStart w:id="785" w:name="_Toc330827262"/>
      <w:bookmarkStart w:id="786" w:name="_Toc330828843"/>
      <w:bookmarkStart w:id="787" w:name="_Toc330830387"/>
      <w:bookmarkStart w:id="788" w:name="_Toc330831935"/>
      <w:bookmarkStart w:id="789" w:name="_Toc330827263"/>
      <w:bookmarkStart w:id="790" w:name="_Toc330828844"/>
      <w:bookmarkStart w:id="791" w:name="_Toc330830388"/>
      <w:bookmarkStart w:id="792" w:name="_Toc330831936"/>
      <w:bookmarkStart w:id="793" w:name="_Toc330827264"/>
      <w:bookmarkStart w:id="794" w:name="_Toc330828845"/>
      <w:bookmarkStart w:id="795" w:name="_Toc330830389"/>
      <w:bookmarkStart w:id="796" w:name="_Toc330831937"/>
      <w:bookmarkStart w:id="797" w:name="_Toc330827265"/>
      <w:bookmarkStart w:id="798" w:name="_Toc330828846"/>
      <w:bookmarkStart w:id="799" w:name="_Toc330830390"/>
      <w:bookmarkStart w:id="800" w:name="_Toc330831938"/>
      <w:bookmarkStart w:id="801" w:name="_Toc330827266"/>
      <w:bookmarkStart w:id="802" w:name="_Toc330828847"/>
      <w:bookmarkStart w:id="803" w:name="_Toc330830391"/>
      <w:bookmarkStart w:id="804" w:name="_Toc330831939"/>
      <w:bookmarkStart w:id="805" w:name="_Toc330827267"/>
      <w:bookmarkStart w:id="806" w:name="_Toc330828848"/>
      <w:bookmarkStart w:id="807" w:name="_Toc330830392"/>
      <w:bookmarkStart w:id="808" w:name="_Toc330831940"/>
      <w:bookmarkStart w:id="809" w:name="_Toc330827268"/>
      <w:bookmarkStart w:id="810" w:name="_Toc330828849"/>
      <w:bookmarkStart w:id="811" w:name="_Toc330830393"/>
      <w:bookmarkStart w:id="812" w:name="_Toc330831941"/>
      <w:bookmarkStart w:id="813" w:name="_Toc330827269"/>
      <w:bookmarkStart w:id="814" w:name="_Toc330828850"/>
      <w:bookmarkStart w:id="815" w:name="_Toc330830394"/>
      <w:bookmarkStart w:id="816" w:name="_Toc330831942"/>
      <w:bookmarkStart w:id="817" w:name="_Toc330827270"/>
      <w:bookmarkStart w:id="818" w:name="_Toc330828851"/>
      <w:bookmarkStart w:id="819" w:name="_Toc330830395"/>
      <w:bookmarkStart w:id="820" w:name="_Toc330831943"/>
      <w:bookmarkStart w:id="821" w:name="_Toc330827271"/>
      <w:bookmarkStart w:id="822" w:name="_Toc330828852"/>
      <w:bookmarkStart w:id="823" w:name="_Toc330830396"/>
      <w:bookmarkStart w:id="824" w:name="_Toc330831944"/>
      <w:bookmarkStart w:id="825" w:name="_Toc330827272"/>
      <w:bookmarkStart w:id="826" w:name="_Toc330828853"/>
      <w:bookmarkStart w:id="827" w:name="_Toc330830397"/>
      <w:bookmarkStart w:id="828" w:name="_Toc330831945"/>
      <w:bookmarkStart w:id="829" w:name="_Toc330827273"/>
      <w:bookmarkStart w:id="830" w:name="_Toc330828854"/>
      <w:bookmarkStart w:id="831" w:name="_Toc330830398"/>
      <w:bookmarkStart w:id="832" w:name="_Toc330831946"/>
      <w:bookmarkStart w:id="833" w:name="_Toc330827274"/>
      <w:bookmarkStart w:id="834" w:name="_Toc330828855"/>
      <w:bookmarkStart w:id="835" w:name="_Toc330830399"/>
      <w:bookmarkStart w:id="836" w:name="_Toc330831947"/>
      <w:bookmarkStart w:id="837" w:name="_Toc330827275"/>
      <w:bookmarkStart w:id="838" w:name="_Toc330828856"/>
      <w:bookmarkStart w:id="839" w:name="_Toc330830400"/>
      <w:bookmarkStart w:id="840" w:name="_Toc330831948"/>
      <w:bookmarkStart w:id="841" w:name="_Toc330827276"/>
      <w:bookmarkStart w:id="842" w:name="_Toc330828857"/>
      <w:bookmarkStart w:id="843" w:name="_Toc330830401"/>
      <w:bookmarkStart w:id="844" w:name="_Toc330831949"/>
      <w:bookmarkStart w:id="845" w:name="_Toc330827277"/>
      <w:bookmarkStart w:id="846" w:name="_Toc330828858"/>
      <w:bookmarkStart w:id="847" w:name="_Toc330830402"/>
      <w:bookmarkStart w:id="848" w:name="_Toc330831950"/>
      <w:bookmarkStart w:id="849" w:name="_Toc330827278"/>
      <w:bookmarkStart w:id="850" w:name="_Toc330828859"/>
      <w:bookmarkStart w:id="851" w:name="_Toc330830403"/>
      <w:bookmarkStart w:id="852" w:name="_Toc330831951"/>
      <w:bookmarkStart w:id="853" w:name="_Toc330827279"/>
      <w:bookmarkStart w:id="854" w:name="_Toc330828860"/>
      <w:bookmarkStart w:id="855" w:name="_Toc330830404"/>
      <w:bookmarkStart w:id="856" w:name="_Toc330831952"/>
      <w:bookmarkStart w:id="857" w:name="_Toc330827280"/>
      <w:bookmarkStart w:id="858" w:name="_Toc330828861"/>
      <w:bookmarkStart w:id="859" w:name="_Toc330830405"/>
      <w:bookmarkStart w:id="860" w:name="_Toc330831953"/>
      <w:bookmarkStart w:id="861" w:name="_Toc330827281"/>
      <w:bookmarkStart w:id="862" w:name="_Toc330828862"/>
      <w:bookmarkStart w:id="863" w:name="_Toc330830406"/>
      <w:bookmarkStart w:id="864" w:name="_Toc330831954"/>
      <w:bookmarkStart w:id="865" w:name="_Toc330827282"/>
      <w:bookmarkStart w:id="866" w:name="_Toc330828863"/>
      <w:bookmarkStart w:id="867" w:name="_Toc330830407"/>
      <w:bookmarkStart w:id="868" w:name="_Toc330831955"/>
      <w:bookmarkStart w:id="869" w:name="_Toc330827283"/>
      <w:bookmarkStart w:id="870" w:name="_Toc330828864"/>
      <w:bookmarkStart w:id="871" w:name="_Toc330830408"/>
      <w:bookmarkStart w:id="872" w:name="_Toc330831956"/>
      <w:bookmarkStart w:id="873" w:name="_Toc330827284"/>
      <w:bookmarkStart w:id="874" w:name="_Toc330828865"/>
      <w:bookmarkStart w:id="875" w:name="_Toc330830409"/>
      <w:bookmarkStart w:id="876" w:name="_Toc330831957"/>
      <w:bookmarkStart w:id="877" w:name="_Toc330827285"/>
      <w:bookmarkStart w:id="878" w:name="_Toc330828866"/>
      <w:bookmarkStart w:id="879" w:name="_Toc330830410"/>
      <w:bookmarkStart w:id="880" w:name="_Toc330831958"/>
      <w:bookmarkStart w:id="881" w:name="_Toc330827286"/>
      <w:bookmarkStart w:id="882" w:name="_Toc330828867"/>
      <w:bookmarkStart w:id="883" w:name="_Toc330830411"/>
      <w:bookmarkStart w:id="884" w:name="_Toc330831959"/>
      <w:bookmarkStart w:id="885" w:name="_Toc330827287"/>
      <w:bookmarkStart w:id="886" w:name="_Toc330828868"/>
      <w:bookmarkStart w:id="887" w:name="_Toc330830412"/>
      <w:bookmarkStart w:id="888" w:name="_Toc330831960"/>
      <w:bookmarkStart w:id="889" w:name="_Toc330827288"/>
      <w:bookmarkStart w:id="890" w:name="_Toc330828869"/>
      <w:bookmarkStart w:id="891" w:name="_Toc330830413"/>
      <w:bookmarkStart w:id="892" w:name="_Toc330831961"/>
      <w:bookmarkStart w:id="893" w:name="_Toc330827289"/>
      <w:bookmarkStart w:id="894" w:name="_Toc330828870"/>
      <w:bookmarkStart w:id="895" w:name="_Toc330830414"/>
      <w:bookmarkStart w:id="896" w:name="_Toc330831962"/>
      <w:bookmarkStart w:id="897" w:name="_Toc330827290"/>
      <w:bookmarkStart w:id="898" w:name="_Toc330828871"/>
      <w:bookmarkStart w:id="899" w:name="_Toc330830415"/>
      <w:bookmarkStart w:id="900" w:name="_Toc330831963"/>
      <w:bookmarkStart w:id="901" w:name="_Toc330827291"/>
      <w:bookmarkStart w:id="902" w:name="_Toc330828872"/>
      <w:bookmarkStart w:id="903" w:name="_Toc330830416"/>
      <w:bookmarkStart w:id="904" w:name="_Toc330831964"/>
      <w:bookmarkStart w:id="905" w:name="_Toc330827292"/>
      <w:bookmarkStart w:id="906" w:name="_Toc330828873"/>
      <w:bookmarkStart w:id="907" w:name="_Toc330830417"/>
      <w:bookmarkStart w:id="908" w:name="_Toc330831965"/>
      <w:bookmarkStart w:id="909" w:name="_Toc330827293"/>
      <w:bookmarkStart w:id="910" w:name="_Toc330828874"/>
      <w:bookmarkStart w:id="911" w:name="_Toc330830418"/>
      <w:bookmarkStart w:id="912" w:name="_Toc330831966"/>
      <w:bookmarkStart w:id="913" w:name="_Toc330827296"/>
      <w:bookmarkStart w:id="914" w:name="_Toc330828877"/>
      <w:bookmarkStart w:id="915" w:name="_Toc330830421"/>
      <w:bookmarkStart w:id="916" w:name="_Toc330831969"/>
      <w:bookmarkStart w:id="917" w:name="_Toc330827297"/>
      <w:bookmarkStart w:id="918" w:name="_Toc330828878"/>
      <w:bookmarkStart w:id="919" w:name="_Toc330830422"/>
      <w:bookmarkStart w:id="920" w:name="_Toc330831970"/>
      <w:bookmarkStart w:id="921" w:name="_Toc330827298"/>
      <w:bookmarkStart w:id="922" w:name="_Toc330828879"/>
      <w:bookmarkStart w:id="923" w:name="_Toc330830423"/>
      <w:bookmarkStart w:id="924" w:name="_Toc330831971"/>
      <w:bookmarkStart w:id="925" w:name="_Toc330827299"/>
      <w:bookmarkStart w:id="926" w:name="_Toc330828880"/>
      <w:bookmarkStart w:id="927" w:name="_Toc330830424"/>
      <w:bookmarkStart w:id="928" w:name="_Toc330831972"/>
      <w:bookmarkStart w:id="929" w:name="_Toc330827300"/>
      <w:bookmarkStart w:id="930" w:name="_Toc330828881"/>
      <w:bookmarkStart w:id="931" w:name="_Toc330830425"/>
      <w:bookmarkStart w:id="932" w:name="_Toc330831973"/>
      <w:bookmarkStart w:id="933" w:name="_Toc330827301"/>
      <w:bookmarkStart w:id="934" w:name="_Toc330828882"/>
      <w:bookmarkStart w:id="935" w:name="_Toc330830426"/>
      <w:bookmarkStart w:id="936" w:name="_Toc330831974"/>
      <w:bookmarkStart w:id="937" w:name="_Toc330827302"/>
      <w:bookmarkStart w:id="938" w:name="_Toc330828883"/>
      <w:bookmarkStart w:id="939" w:name="_Toc330830427"/>
      <w:bookmarkStart w:id="940" w:name="_Toc330831975"/>
      <w:bookmarkStart w:id="941" w:name="_Toc330827303"/>
      <w:bookmarkStart w:id="942" w:name="_Toc330828884"/>
      <w:bookmarkStart w:id="943" w:name="_Toc330830428"/>
      <w:bookmarkStart w:id="944" w:name="_Toc330831976"/>
      <w:bookmarkStart w:id="945" w:name="_Toc330827304"/>
      <w:bookmarkStart w:id="946" w:name="_Toc330828885"/>
      <w:bookmarkStart w:id="947" w:name="_Toc330830429"/>
      <w:bookmarkStart w:id="948" w:name="_Toc330831977"/>
      <w:bookmarkStart w:id="949" w:name="_Toc330827305"/>
      <w:bookmarkStart w:id="950" w:name="_Toc330828886"/>
      <w:bookmarkStart w:id="951" w:name="_Toc330830430"/>
      <w:bookmarkStart w:id="952" w:name="_Toc330831978"/>
      <w:bookmarkStart w:id="953" w:name="_Toc330827306"/>
      <w:bookmarkStart w:id="954" w:name="_Toc330828887"/>
      <w:bookmarkStart w:id="955" w:name="_Toc330830431"/>
      <w:bookmarkStart w:id="956" w:name="_Toc330831979"/>
      <w:bookmarkStart w:id="957" w:name="_Toc330827307"/>
      <w:bookmarkStart w:id="958" w:name="_Toc330828888"/>
      <w:bookmarkStart w:id="959" w:name="_Toc330830432"/>
      <w:bookmarkStart w:id="960" w:name="_Toc330831980"/>
      <w:bookmarkStart w:id="961" w:name="_Toc330827308"/>
      <w:bookmarkStart w:id="962" w:name="_Toc330828889"/>
      <w:bookmarkStart w:id="963" w:name="_Toc330830433"/>
      <w:bookmarkStart w:id="964" w:name="_Toc330831981"/>
      <w:bookmarkStart w:id="965" w:name="_Toc330827309"/>
      <w:bookmarkStart w:id="966" w:name="_Toc330828890"/>
      <w:bookmarkStart w:id="967" w:name="_Toc330830434"/>
      <w:bookmarkStart w:id="968" w:name="_Toc330831982"/>
      <w:bookmarkStart w:id="969" w:name="_Toc330827310"/>
      <w:bookmarkStart w:id="970" w:name="_Toc330828891"/>
      <w:bookmarkStart w:id="971" w:name="_Toc330830435"/>
      <w:bookmarkStart w:id="972" w:name="_Toc330831983"/>
      <w:bookmarkStart w:id="973" w:name="_Toc330827311"/>
      <w:bookmarkStart w:id="974" w:name="_Toc330828892"/>
      <w:bookmarkStart w:id="975" w:name="_Toc330830436"/>
      <w:bookmarkStart w:id="976" w:name="_Toc330831984"/>
      <w:bookmarkStart w:id="977" w:name="_Toc330827312"/>
      <w:bookmarkStart w:id="978" w:name="_Toc330828893"/>
      <w:bookmarkStart w:id="979" w:name="_Toc330830437"/>
      <w:bookmarkStart w:id="980" w:name="_Toc330831985"/>
      <w:bookmarkStart w:id="981" w:name="_Toc330827313"/>
      <w:bookmarkStart w:id="982" w:name="_Toc330828894"/>
      <w:bookmarkStart w:id="983" w:name="_Toc330830438"/>
      <w:bookmarkStart w:id="984" w:name="_Toc330831986"/>
      <w:bookmarkStart w:id="985" w:name="_Toc330827314"/>
      <w:bookmarkStart w:id="986" w:name="_Toc330828895"/>
      <w:bookmarkStart w:id="987" w:name="_Toc330830439"/>
      <w:bookmarkStart w:id="988" w:name="_Toc330831987"/>
      <w:bookmarkStart w:id="989" w:name="_Toc330827315"/>
      <w:bookmarkStart w:id="990" w:name="_Toc330828896"/>
      <w:bookmarkStart w:id="991" w:name="_Toc330830440"/>
      <w:bookmarkStart w:id="992" w:name="_Toc330831988"/>
      <w:bookmarkStart w:id="993" w:name="_Toc330827323"/>
      <w:bookmarkStart w:id="994" w:name="_Toc330828904"/>
      <w:bookmarkStart w:id="995" w:name="_Toc330830448"/>
      <w:bookmarkStart w:id="996" w:name="_Toc330831996"/>
      <w:bookmarkStart w:id="997" w:name="_Toc330827324"/>
      <w:bookmarkStart w:id="998" w:name="_Toc330828905"/>
      <w:bookmarkStart w:id="999" w:name="_Toc330830449"/>
      <w:bookmarkStart w:id="1000" w:name="_Toc330831997"/>
      <w:bookmarkStart w:id="1001" w:name="_Toc330827325"/>
      <w:bookmarkStart w:id="1002" w:name="_Toc330828906"/>
      <w:bookmarkStart w:id="1003" w:name="_Toc330830450"/>
      <w:bookmarkStart w:id="1004" w:name="_Toc330831998"/>
      <w:bookmarkStart w:id="1005" w:name="_Toc330827326"/>
      <w:bookmarkStart w:id="1006" w:name="_Toc330828907"/>
      <w:bookmarkStart w:id="1007" w:name="_Toc330830451"/>
      <w:bookmarkStart w:id="1008" w:name="_Toc330831999"/>
      <w:bookmarkStart w:id="1009" w:name="_Toc330827327"/>
      <w:bookmarkStart w:id="1010" w:name="_Toc330828908"/>
      <w:bookmarkStart w:id="1011" w:name="_Toc330830452"/>
      <w:bookmarkStart w:id="1012" w:name="_Toc330832000"/>
      <w:bookmarkStart w:id="1013" w:name="_Toc330827328"/>
      <w:bookmarkStart w:id="1014" w:name="_Toc330828909"/>
      <w:bookmarkStart w:id="1015" w:name="_Toc330830453"/>
      <w:bookmarkStart w:id="1016" w:name="_Toc330832001"/>
      <w:bookmarkStart w:id="1017" w:name="_Toc330827329"/>
      <w:bookmarkStart w:id="1018" w:name="_Toc330828910"/>
      <w:bookmarkStart w:id="1019" w:name="_Toc330830454"/>
      <w:bookmarkStart w:id="1020" w:name="_Toc330832002"/>
      <w:bookmarkStart w:id="1021" w:name="_Toc330827330"/>
      <w:bookmarkStart w:id="1022" w:name="_Toc330828911"/>
      <w:bookmarkStart w:id="1023" w:name="_Toc330830455"/>
      <w:bookmarkStart w:id="1024" w:name="_Toc330832003"/>
      <w:bookmarkStart w:id="1025" w:name="_Toc330827331"/>
      <w:bookmarkStart w:id="1026" w:name="_Toc330828912"/>
      <w:bookmarkStart w:id="1027" w:name="_Toc330830456"/>
      <w:bookmarkStart w:id="1028" w:name="_Toc330832004"/>
      <w:bookmarkStart w:id="1029" w:name="_Toc330827332"/>
      <w:bookmarkStart w:id="1030" w:name="_Toc330828913"/>
      <w:bookmarkStart w:id="1031" w:name="_Toc330830457"/>
      <w:bookmarkStart w:id="1032" w:name="_Toc330832005"/>
      <w:bookmarkStart w:id="1033" w:name="_Toc330827333"/>
      <w:bookmarkStart w:id="1034" w:name="_Toc330828914"/>
      <w:bookmarkStart w:id="1035" w:name="_Toc330830458"/>
      <w:bookmarkStart w:id="1036" w:name="_Toc330832006"/>
      <w:bookmarkStart w:id="1037" w:name="_Toc330827334"/>
      <w:bookmarkStart w:id="1038" w:name="_Toc330828915"/>
      <w:bookmarkStart w:id="1039" w:name="_Toc330830459"/>
      <w:bookmarkStart w:id="1040" w:name="_Toc330832007"/>
      <w:bookmarkStart w:id="1041" w:name="_Toc330827335"/>
      <w:bookmarkStart w:id="1042" w:name="_Toc330828916"/>
      <w:bookmarkStart w:id="1043" w:name="_Toc330830460"/>
      <w:bookmarkStart w:id="1044" w:name="_Toc330832008"/>
      <w:bookmarkStart w:id="1045" w:name="_Toc330827336"/>
      <w:bookmarkStart w:id="1046" w:name="_Toc330828917"/>
      <w:bookmarkStart w:id="1047" w:name="_Toc330830461"/>
      <w:bookmarkStart w:id="1048" w:name="_Toc330832009"/>
      <w:bookmarkStart w:id="1049" w:name="_Toc330827337"/>
      <w:bookmarkStart w:id="1050" w:name="_Toc330828918"/>
      <w:bookmarkStart w:id="1051" w:name="_Toc330830462"/>
      <w:bookmarkStart w:id="1052" w:name="_Toc330832010"/>
      <w:bookmarkStart w:id="1053" w:name="_Toc330827338"/>
      <w:bookmarkStart w:id="1054" w:name="_Toc330828919"/>
      <w:bookmarkStart w:id="1055" w:name="_Toc330830463"/>
      <w:bookmarkStart w:id="1056" w:name="_Toc330832011"/>
      <w:bookmarkStart w:id="1057" w:name="_Toc330827339"/>
      <w:bookmarkStart w:id="1058" w:name="_Toc330828920"/>
      <w:bookmarkStart w:id="1059" w:name="_Toc330830464"/>
      <w:bookmarkStart w:id="1060" w:name="_Toc330832012"/>
      <w:bookmarkStart w:id="1061" w:name="_Toc330827340"/>
      <w:bookmarkStart w:id="1062" w:name="_Toc330828921"/>
      <w:bookmarkStart w:id="1063" w:name="_Toc330830465"/>
      <w:bookmarkStart w:id="1064" w:name="_Toc330832013"/>
      <w:bookmarkStart w:id="1065" w:name="_Toc330827341"/>
      <w:bookmarkStart w:id="1066" w:name="_Toc330828922"/>
      <w:bookmarkStart w:id="1067" w:name="_Toc330830466"/>
      <w:bookmarkStart w:id="1068" w:name="_Toc330832014"/>
      <w:bookmarkStart w:id="1069" w:name="_Toc330827342"/>
      <w:bookmarkStart w:id="1070" w:name="_Toc330828923"/>
      <w:bookmarkStart w:id="1071" w:name="_Toc330830467"/>
      <w:bookmarkStart w:id="1072" w:name="_Toc330832015"/>
      <w:bookmarkStart w:id="1073" w:name="_Toc330827343"/>
      <w:bookmarkStart w:id="1074" w:name="_Toc330828924"/>
      <w:bookmarkStart w:id="1075" w:name="_Toc330830468"/>
      <w:bookmarkStart w:id="1076" w:name="_Toc330832016"/>
      <w:bookmarkStart w:id="1077" w:name="_Toc330827344"/>
      <w:bookmarkStart w:id="1078" w:name="_Toc330828925"/>
      <w:bookmarkStart w:id="1079" w:name="_Toc330830469"/>
      <w:bookmarkStart w:id="1080" w:name="_Toc330832017"/>
      <w:bookmarkStart w:id="1081" w:name="_Toc330827345"/>
      <w:bookmarkStart w:id="1082" w:name="_Toc330828926"/>
      <w:bookmarkStart w:id="1083" w:name="_Toc330830470"/>
      <w:bookmarkStart w:id="1084" w:name="_Toc330832018"/>
      <w:bookmarkStart w:id="1085" w:name="_Toc330827346"/>
      <w:bookmarkStart w:id="1086" w:name="_Toc330828927"/>
      <w:bookmarkStart w:id="1087" w:name="_Toc330830471"/>
      <w:bookmarkStart w:id="1088" w:name="_Toc330832019"/>
      <w:bookmarkStart w:id="1089" w:name="_Toc330827347"/>
      <w:bookmarkStart w:id="1090" w:name="_Toc330828928"/>
      <w:bookmarkStart w:id="1091" w:name="_Toc330830472"/>
      <w:bookmarkStart w:id="1092" w:name="_Toc330832020"/>
      <w:bookmarkStart w:id="1093" w:name="_Toc330827348"/>
      <w:bookmarkStart w:id="1094" w:name="_Toc330828929"/>
      <w:bookmarkStart w:id="1095" w:name="_Toc330830473"/>
      <w:bookmarkStart w:id="1096" w:name="_Toc330832021"/>
      <w:bookmarkStart w:id="1097" w:name="_Toc330827349"/>
      <w:bookmarkStart w:id="1098" w:name="_Toc330828930"/>
      <w:bookmarkStart w:id="1099" w:name="_Toc330830474"/>
      <w:bookmarkStart w:id="1100" w:name="_Toc330832022"/>
      <w:bookmarkStart w:id="1101" w:name="_Toc330827350"/>
      <w:bookmarkStart w:id="1102" w:name="_Toc330828931"/>
      <w:bookmarkStart w:id="1103" w:name="_Toc330830475"/>
      <w:bookmarkStart w:id="1104" w:name="_Toc330832023"/>
      <w:bookmarkStart w:id="1105" w:name="_Toc330827351"/>
      <w:bookmarkStart w:id="1106" w:name="_Toc330828932"/>
      <w:bookmarkStart w:id="1107" w:name="_Toc330830476"/>
      <w:bookmarkStart w:id="1108" w:name="_Toc330832024"/>
      <w:bookmarkStart w:id="1109" w:name="_Toc330827352"/>
      <w:bookmarkStart w:id="1110" w:name="_Toc330828933"/>
      <w:bookmarkStart w:id="1111" w:name="_Toc330830477"/>
      <w:bookmarkStart w:id="1112" w:name="_Toc330832025"/>
      <w:bookmarkStart w:id="1113" w:name="_Toc330827353"/>
      <w:bookmarkStart w:id="1114" w:name="_Toc330828934"/>
      <w:bookmarkStart w:id="1115" w:name="_Toc330830478"/>
      <w:bookmarkStart w:id="1116" w:name="_Toc330832026"/>
      <w:bookmarkStart w:id="1117" w:name="_Toc330827354"/>
      <w:bookmarkStart w:id="1118" w:name="_Toc330828935"/>
      <w:bookmarkStart w:id="1119" w:name="_Toc330830479"/>
      <w:bookmarkStart w:id="1120" w:name="_Toc330832027"/>
      <w:bookmarkStart w:id="1121" w:name="_Toc330827355"/>
      <w:bookmarkStart w:id="1122" w:name="_Toc330828936"/>
      <w:bookmarkStart w:id="1123" w:name="_Toc330830480"/>
      <w:bookmarkStart w:id="1124" w:name="_Toc330832028"/>
      <w:bookmarkStart w:id="1125" w:name="_Toc330827356"/>
      <w:bookmarkStart w:id="1126" w:name="_Toc330828937"/>
      <w:bookmarkStart w:id="1127" w:name="_Toc330830481"/>
      <w:bookmarkStart w:id="1128" w:name="_Toc330832029"/>
      <w:bookmarkStart w:id="1129" w:name="_Toc330827357"/>
      <w:bookmarkStart w:id="1130" w:name="_Toc330828938"/>
      <w:bookmarkStart w:id="1131" w:name="_Toc330830482"/>
      <w:bookmarkStart w:id="1132" w:name="_Toc330832030"/>
      <w:bookmarkStart w:id="1133" w:name="_Toc330827358"/>
      <w:bookmarkStart w:id="1134" w:name="_Toc330828939"/>
      <w:bookmarkStart w:id="1135" w:name="_Toc330830483"/>
      <w:bookmarkStart w:id="1136" w:name="_Toc330832031"/>
      <w:bookmarkStart w:id="1137" w:name="_Toc330827359"/>
      <w:bookmarkStart w:id="1138" w:name="_Toc330828940"/>
      <w:bookmarkStart w:id="1139" w:name="_Toc330830484"/>
      <w:bookmarkStart w:id="1140" w:name="_Toc330832032"/>
      <w:bookmarkStart w:id="1141" w:name="_Toc330827360"/>
      <w:bookmarkStart w:id="1142" w:name="_Toc330828941"/>
      <w:bookmarkStart w:id="1143" w:name="_Toc330830485"/>
      <w:bookmarkStart w:id="1144" w:name="_Toc330832033"/>
      <w:bookmarkStart w:id="1145" w:name="_Toc330827361"/>
      <w:bookmarkStart w:id="1146" w:name="_Toc330828942"/>
      <w:bookmarkStart w:id="1147" w:name="_Toc330830486"/>
      <w:bookmarkStart w:id="1148" w:name="_Toc330832034"/>
      <w:bookmarkStart w:id="1149" w:name="_Toc330827362"/>
      <w:bookmarkStart w:id="1150" w:name="_Toc330828943"/>
      <w:bookmarkStart w:id="1151" w:name="_Toc330830487"/>
      <w:bookmarkStart w:id="1152" w:name="_Toc330832035"/>
      <w:bookmarkStart w:id="1153" w:name="_Toc330827363"/>
      <w:bookmarkStart w:id="1154" w:name="_Toc330828944"/>
      <w:bookmarkStart w:id="1155" w:name="_Toc330830488"/>
      <w:bookmarkStart w:id="1156" w:name="_Toc330832036"/>
      <w:bookmarkStart w:id="1157" w:name="_Toc330827364"/>
      <w:bookmarkStart w:id="1158" w:name="_Toc330828945"/>
      <w:bookmarkStart w:id="1159" w:name="_Toc330830489"/>
      <w:bookmarkStart w:id="1160" w:name="_Toc330832037"/>
      <w:bookmarkStart w:id="1161" w:name="_Toc330827365"/>
      <w:bookmarkStart w:id="1162" w:name="_Toc330828946"/>
      <w:bookmarkStart w:id="1163" w:name="_Toc330830490"/>
      <w:bookmarkStart w:id="1164" w:name="_Toc330832038"/>
      <w:bookmarkStart w:id="1165" w:name="_Toc330827366"/>
      <w:bookmarkStart w:id="1166" w:name="_Toc330828947"/>
      <w:bookmarkStart w:id="1167" w:name="_Toc330830491"/>
      <w:bookmarkStart w:id="1168" w:name="_Toc330832039"/>
      <w:bookmarkStart w:id="1169" w:name="_Toc330827367"/>
      <w:bookmarkStart w:id="1170" w:name="_Toc330828948"/>
      <w:bookmarkStart w:id="1171" w:name="_Toc330830492"/>
      <w:bookmarkStart w:id="1172" w:name="_Toc330832040"/>
      <w:bookmarkStart w:id="1173" w:name="_Toc330827368"/>
      <w:bookmarkStart w:id="1174" w:name="_Toc330828949"/>
      <w:bookmarkStart w:id="1175" w:name="_Toc330830493"/>
      <w:bookmarkStart w:id="1176" w:name="_Toc330832041"/>
      <w:bookmarkStart w:id="1177" w:name="_Toc330827369"/>
      <w:bookmarkStart w:id="1178" w:name="_Toc330828950"/>
      <w:bookmarkStart w:id="1179" w:name="_Toc330830494"/>
      <w:bookmarkStart w:id="1180" w:name="_Toc330832042"/>
      <w:bookmarkStart w:id="1181" w:name="_Toc330827370"/>
      <w:bookmarkStart w:id="1182" w:name="_Toc330828951"/>
      <w:bookmarkStart w:id="1183" w:name="_Toc330830495"/>
      <w:bookmarkStart w:id="1184" w:name="_Toc330832043"/>
      <w:bookmarkStart w:id="1185" w:name="_Toc330827371"/>
      <w:bookmarkStart w:id="1186" w:name="_Toc330828952"/>
      <w:bookmarkStart w:id="1187" w:name="_Toc330830496"/>
      <w:bookmarkStart w:id="1188" w:name="_Toc330832044"/>
      <w:bookmarkStart w:id="1189" w:name="_Toc330827372"/>
      <w:bookmarkStart w:id="1190" w:name="_Toc330828953"/>
      <w:bookmarkStart w:id="1191" w:name="_Toc330830497"/>
      <w:bookmarkStart w:id="1192" w:name="_Toc330832045"/>
      <w:bookmarkStart w:id="1193" w:name="_Toc330827374"/>
      <w:bookmarkStart w:id="1194" w:name="_Toc330828955"/>
      <w:bookmarkStart w:id="1195" w:name="_Toc330830499"/>
      <w:bookmarkStart w:id="1196" w:name="_Toc330832047"/>
      <w:bookmarkStart w:id="1197" w:name="_Toc330827375"/>
      <w:bookmarkStart w:id="1198" w:name="_Toc330828956"/>
      <w:bookmarkStart w:id="1199" w:name="_Toc330830500"/>
      <w:bookmarkStart w:id="1200" w:name="_Toc330832048"/>
      <w:bookmarkStart w:id="1201" w:name="_Toc330827376"/>
      <w:bookmarkStart w:id="1202" w:name="_Toc330828957"/>
      <w:bookmarkStart w:id="1203" w:name="_Toc330830501"/>
      <w:bookmarkStart w:id="1204" w:name="_Toc330832049"/>
      <w:bookmarkStart w:id="1205" w:name="_Toc330827377"/>
      <w:bookmarkStart w:id="1206" w:name="_Toc330828958"/>
      <w:bookmarkStart w:id="1207" w:name="_Toc330830502"/>
      <w:bookmarkStart w:id="1208" w:name="_Toc330832050"/>
      <w:bookmarkStart w:id="1209" w:name="_Toc330827378"/>
      <w:bookmarkStart w:id="1210" w:name="_Toc330828959"/>
      <w:bookmarkStart w:id="1211" w:name="_Toc330830503"/>
      <w:bookmarkStart w:id="1212" w:name="_Toc330832051"/>
      <w:bookmarkStart w:id="1213" w:name="_Toc330827379"/>
      <w:bookmarkStart w:id="1214" w:name="_Toc330828960"/>
      <w:bookmarkStart w:id="1215" w:name="_Toc330830504"/>
      <w:bookmarkStart w:id="1216" w:name="_Toc330832052"/>
      <w:bookmarkStart w:id="1217" w:name="_Toc330827380"/>
      <w:bookmarkStart w:id="1218" w:name="_Toc330828961"/>
      <w:bookmarkStart w:id="1219" w:name="_Toc330830505"/>
      <w:bookmarkStart w:id="1220" w:name="_Toc330832053"/>
      <w:bookmarkStart w:id="1221" w:name="_Toc330827381"/>
      <w:bookmarkStart w:id="1222" w:name="_Toc330828962"/>
      <w:bookmarkStart w:id="1223" w:name="_Toc330830506"/>
      <w:bookmarkStart w:id="1224" w:name="_Toc330832054"/>
      <w:bookmarkStart w:id="1225" w:name="_Toc330827382"/>
      <w:bookmarkStart w:id="1226" w:name="_Toc330828963"/>
      <w:bookmarkStart w:id="1227" w:name="_Toc330830507"/>
      <w:bookmarkStart w:id="1228" w:name="_Toc330832055"/>
      <w:bookmarkStart w:id="1229" w:name="_Toc330827383"/>
      <w:bookmarkStart w:id="1230" w:name="_Toc330828964"/>
      <w:bookmarkStart w:id="1231" w:name="_Toc330830508"/>
      <w:bookmarkStart w:id="1232" w:name="_Toc330832056"/>
      <w:bookmarkStart w:id="1233" w:name="_Toc330827384"/>
      <w:bookmarkStart w:id="1234" w:name="_Toc330828965"/>
      <w:bookmarkStart w:id="1235" w:name="_Toc330830509"/>
      <w:bookmarkStart w:id="1236" w:name="_Toc330832057"/>
      <w:bookmarkStart w:id="1237" w:name="_Toc330827385"/>
      <w:bookmarkStart w:id="1238" w:name="_Toc330828966"/>
      <w:bookmarkStart w:id="1239" w:name="_Toc330830510"/>
      <w:bookmarkStart w:id="1240" w:name="_Toc330832058"/>
      <w:bookmarkStart w:id="1241" w:name="_Toc330827386"/>
      <w:bookmarkStart w:id="1242" w:name="_Toc330828967"/>
      <w:bookmarkStart w:id="1243" w:name="_Toc330830511"/>
      <w:bookmarkStart w:id="1244" w:name="_Toc330832059"/>
      <w:bookmarkStart w:id="1245" w:name="_Toc330827387"/>
      <w:bookmarkStart w:id="1246" w:name="_Toc330828968"/>
      <w:bookmarkStart w:id="1247" w:name="_Toc330830512"/>
      <w:bookmarkStart w:id="1248" w:name="_Toc330832060"/>
      <w:bookmarkStart w:id="1249" w:name="_Toc330827388"/>
      <w:bookmarkStart w:id="1250" w:name="_Toc330828969"/>
      <w:bookmarkStart w:id="1251" w:name="_Toc330830513"/>
      <w:bookmarkStart w:id="1252" w:name="_Toc330832061"/>
      <w:bookmarkStart w:id="1253" w:name="_Toc330827389"/>
      <w:bookmarkStart w:id="1254" w:name="_Toc330828970"/>
      <w:bookmarkStart w:id="1255" w:name="_Toc330830514"/>
      <w:bookmarkStart w:id="1256" w:name="_Toc330832062"/>
      <w:bookmarkStart w:id="1257" w:name="_Toc330827390"/>
      <w:bookmarkStart w:id="1258" w:name="_Toc330828971"/>
      <w:bookmarkStart w:id="1259" w:name="_Toc330830515"/>
      <w:bookmarkStart w:id="1260" w:name="_Toc330832063"/>
      <w:bookmarkStart w:id="1261" w:name="_Toc330827391"/>
      <w:bookmarkStart w:id="1262" w:name="_Toc330828972"/>
      <w:bookmarkStart w:id="1263" w:name="_Toc330830516"/>
      <w:bookmarkStart w:id="1264" w:name="_Toc330832064"/>
      <w:bookmarkStart w:id="1265" w:name="_Toc330827392"/>
      <w:bookmarkStart w:id="1266" w:name="_Toc330828973"/>
      <w:bookmarkStart w:id="1267" w:name="_Toc330830517"/>
      <w:bookmarkStart w:id="1268" w:name="_Toc330832065"/>
      <w:bookmarkStart w:id="1269" w:name="_Toc330827393"/>
      <w:bookmarkStart w:id="1270" w:name="_Toc330828974"/>
      <w:bookmarkStart w:id="1271" w:name="_Toc330830518"/>
      <w:bookmarkStart w:id="1272" w:name="_Toc330832066"/>
      <w:bookmarkStart w:id="1273" w:name="_Toc330827394"/>
      <w:bookmarkStart w:id="1274" w:name="_Toc330828975"/>
      <w:bookmarkStart w:id="1275" w:name="_Toc330830519"/>
      <w:bookmarkStart w:id="1276" w:name="_Toc330832067"/>
      <w:bookmarkStart w:id="1277" w:name="_Toc330827395"/>
      <w:bookmarkStart w:id="1278" w:name="_Toc330828976"/>
      <w:bookmarkStart w:id="1279" w:name="_Toc330830520"/>
      <w:bookmarkStart w:id="1280" w:name="_Toc330832068"/>
      <w:bookmarkStart w:id="1281" w:name="_Toc330827396"/>
      <w:bookmarkStart w:id="1282" w:name="_Toc330828977"/>
      <w:bookmarkStart w:id="1283" w:name="_Toc330830521"/>
      <w:bookmarkStart w:id="1284" w:name="_Toc330832069"/>
      <w:bookmarkStart w:id="1285" w:name="_Toc330827397"/>
      <w:bookmarkStart w:id="1286" w:name="_Toc330828978"/>
      <w:bookmarkStart w:id="1287" w:name="_Toc330830522"/>
      <w:bookmarkStart w:id="1288" w:name="_Toc330832070"/>
      <w:bookmarkStart w:id="1289" w:name="_Toc330827398"/>
      <w:bookmarkStart w:id="1290" w:name="_Toc330828979"/>
      <w:bookmarkStart w:id="1291" w:name="_Toc330830523"/>
      <w:bookmarkStart w:id="1292" w:name="_Toc330832071"/>
      <w:bookmarkStart w:id="1293" w:name="_Toc330827399"/>
      <w:bookmarkStart w:id="1294" w:name="_Toc330828980"/>
      <w:bookmarkStart w:id="1295" w:name="_Toc330830524"/>
      <w:bookmarkStart w:id="1296" w:name="_Toc330832072"/>
      <w:bookmarkStart w:id="1297" w:name="_Toc330827400"/>
      <w:bookmarkStart w:id="1298" w:name="_Toc330828981"/>
      <w:bookmarkStart w:id="1299" w:name="_Toc330830525"/>
      <w:bookmarkStart w:id="1300" w:name="_Toc330832073"/>
      <w:bookmarkStart w:id="1301" w:name="_Toc330827402"/>
      <w:bookmarkStart w:id="1302" w:name="_Toc330828983"/>
      <w:bookmarkStart w:id="1303" w:name="_Toc330830527"/>
      <w:bookmarkStart w:id="1304" w:name="_Toc330832075"/>
      <w:bookmarkStart w:id="1305" w:name="_Toc330827403"/>
      <w:bookmarkStart w:id="1306" w:name="_Toc330828984"/>
      <w:bookmarkStart w:id="1307" w:name="_Toc330830528"/>
      <w:bookmarkStart w:id="1308" w:name="_Toc330832076"/>
      <w:bookmarkStart w:id="1309" w:name="_Toc330827404"/>
      <w:bookmarkStart w:id="1310" w:name="_Toc330828985"/>
      <w:bookmarkStart w:id="1311" w:name="_Toc330830529"/>
      <w:bookmarkStart w:id="1312" w:name="_Toc330832077"/>
      <w:bookmarkStart w:id="1313" w:name="_Toc330827405"/>
      <w:bookmarkStart w:id="1314" w:name="_Toc330828986"/>
      <w:bookmarkStart w:id="1315" w:name="_Toc330830530"/>
      <w:bookmarkStart w:id="1316" w:name="_Toc330832078"/>
      <w:bookmarkStart w:id="1317" w:name="_Toc330827406"/>
      <w:bookmarkStart w:id="1318" w:name="_Toc330828987"/>
      <w:bookmarkStart w:id="1319" w:name="_Toc330830531"/>
      <w:bookmarkStart w:id="1320" w:name="_Toc330832079"/>
      <w:bookmarkStart w:id="1321" w:name="_Toc330827407"/>
      <w:bookmarkStart w:id="1322" w:name="_Toc330828988"/>
      <w:bookmarkStart w:id="1323" w:name="_Toc330830532"/>
      <w:bookmarkStart w:id="1324" w:name="_Toc330832080"/>
      <w:bookmarkStart w:id="1325" w:name="_Toc330827408"/>
      <w:bookmarkStart w:id="1326" w:name="_Toc330828989"/>
      <w:bookmarkStart w:id="1327" w:name="_Toc330830533"/>
      <w:bookmarkStart w:id="1328" w:name="_Toc330832081"/>
      <w:bookmarkStart w:id="1329" w:name="_Toc330827409"/>
      <w:bookmarkStart w:id="1330" w:name="_Toc330828990"/>
      <w:bookmarkStart w:id="1331" w:name="_Toc330830534"/>
      <w:bookmarkStart w:id="1332" w:name="_Toc330832082"/>
      <w:bookmarkStart w:id="1333" w:name="_Toc330827410"/>
      <w:bookmarkStart w:id="1334" w:name="_Toc330828991"/>
      <w:bookmarkStart w:id="1335" w:name="_Toc330830535"/>
      <w:bookmarkStart w:id="1336" w:name="_Toc330832083"/>
      <w:bookmarkStart w:id="1337" w:name="_Toc330827411"/>
      <w:bookmarkStart w:id="1338" w:name="_Toc330828992"/>
      <w:bookmarkStart w:id="1339" w:name="_Toc330830536"/>
      <w:bookmarkStart w:id="1340" w:name="_Toc330832084"/>
      <w:bookmarkStart w:id="1341" w:name="_Toc330827412"/>
      <w:bookmarkStart w:id="1342" w:name="_Toc330828993"/>
      <w:bookmarkStart w:id="1343" w:name="_Toc330830537"/>
      <w:bookmarkStart w:id="1344" w:name="_Toc330832085"/>
      <w:bookmarkStart w:id="1345" w:name="_Toc330827413"/>
      <w:bookmarkStart w:id="1346" w:name="_Toc330828994"/>
      <w:bookmarkStart w:id="1347" w:name="_Toc330830538"/>
      <w:bookmarkStart w:id="1348" w:name="_Toc330832086"/>
      <w:bookmarkStart w:id="1349" w:name="_Toc330827414"/>
      <w:bookmarkStart w:id="1350" w:name="_Toc330828995"/>
      <w:bookmarkStart w:id="1351" w:name="_Toc330830539"/>
      <w:bookmarkStart w:id="1352" w:name="_Toc330832087"/>
      <w:bookmarkStart w:id="1353" w:name="_Toc330827415"/>
      <w:bookmarkStart w:id="1354" w:name="_Toc330828996"/>
      <w:bookmarkStart w:id="1355" w:name="_Toc330830540"/>
      <w:bookmarkStart w:id="1356" w:name="_Toc330832088"/>
      <w:bookmarkStart w:id="1357" w:name="_Toc330827416"/>
      <w:bookmarkStart w:id="1358" w:name="_Toc330828997"/>
      <w:bookmarkStart w:id="1359" w:name="_Toc330830541"/>
      <w:bookmarkStart w:id="1360" w:name="_Toc330832089"/>
      <w:bookmarkStart w:id="1361" w:name="_Toc330827417"/>
      <w:bookmarkStart w:id="1362" w:name="_Toc330828998"/>
      <w:bookmarkStart w:id="1363" w:name="_Toc330830542"/>
      <w:bookmarkStart w:id="1364" w:name="_Toc330832090"/>
      <w:bookmarkStart w:id="1365" w:name="_Toc330827418"/>
      <w:bookmarkStart w:id="1366" w:name="_Toc330828999"/>
      <w:bookmarkStart w:id="1367" w:name="_Toc330830543"/>
      <w:bookmarkStart w:id="1368" w:name="_Toc330832091"/>
      <w:bookmarkStart w:id="1369" w:name="_Toc330827419"/>
      <w:bookmarkStart w:id="1370" w:name="_Toc330829000"/>
      <w:bookmarkStart w:id="1371" w:name="_Toc330830544"/>
      <w:bookmarkStart w:id="1372" w:name="_Toc330832092"/>
      <w:bookmarkStart w:id="1373" w:name="_Toc330827420"/>
      <w:bookmarkStart w:id="1374" w:name="_Toc330829001"/>
      <w:bookmarkStart w:id="1375" w:name="_Toc330830545"/>
      <w:bookmarkStart w:id="1376" w:name="_Toc330832093"/>
      <w:bookmarkStart w:id="1377" w:name="_Toc330827421"/>
      <w:bookmarkStart w:id="1378" w:name="_Toc330829002"/>
      <w:bookmarkStart w:id="1379" w:name="_Toc330830546"/>
      <w:bookmarkStart w:id="1380" w:name="_Toc330832094"/>
      <w:bookmarkStart w:id="1381" w:name="_Toc330827422"/>
      <w:bookmarkStart w:id="1382" w:name="_Toc330829003"/>
      <w:bookmarkStart w:id="1383" w:name="_Toc330830547"/>
      <w:bookmarkStart w:id="1384" w:name="_Toc330832095"/>
      <w:bookmarkStart w:id="1385" w:name="_Toc330827423"/>
      <w:bookmarkStart w:id="1386" w:name="_Toc330829004"/>
      <w:bookmarkStart w:id="1387" w:name="_Toc330830548"/>
      <w:bookmarkStart w:id="1388" w:name="_Toc330832096"/>
      <w:bookmarkStart w:id="1389" w:name="_Toc330827424"/>
      <w:bookmarkStart w:id="1390" w:name="_Toc330829005"/>
      <w:bookmarkStart w:id="1391" w:name="_Toc330830549"/>
      <w:bookmarkStart w:id="1392" w:name="_Toc330832097"/>
      <w:bookmarkStart w:id="1393" w:name="_Toc330827425"/>
      <w:bookmarkStart w:id="1394" w:name="_Toc330829006"/>
      <w:bookmarkStart w:id="1395" w:name="_Toc330830550"/>
      <w:bookmarkStart w:id="1396" w:name="_Toc330832098"/>
      <w:bookmarkStart w:id="1397" w:name="_Toc330827427"/>
      <w:bookmarkStart w:id="1398" w:name="_Toc330829008"/>
      <w:bookmarkStart w:id="1399" w:name="_Toc330830552"/>
      <w:bookmarkStart w:id="1400" w:name="_Toc330832100"/>
      <w:bookmarkStart w:id="1401" w:name="_Toc330827428"/>
      <w:bookmarkStart w:id="1402" w:name="_Toc330829009"/>
      <w:bookmarkStart w:id="1403" w:name="_Toc330830553"/>
      <w:bookmarkStart w:id="1404" w:name="_Toc330832101"/>
      <w:bookmarkStart w:id="1405" w:name="_Toc330827429"/>
      <w:bookmarkStart w:id="1406" w:name="_Toc330829010"/>
      <w:bookmarkStart w:id="1407" w:name="_Toc330830554"/>
      <w:bookmarkStart w:id="1408" w:name="_Toc330832102"/>
      <w:bookmarkStart w:id="1409" w:name="_Toc330827430"/>
      <w:bookmarkStart w:id="1410" w:name="_Toc330829011"/>
      <w:bookmarkStart w:id="1411" w:name="_Toc330830555"/>
      <w:bookmarkStart w:id="1412" w:name="_Toc330832103"/>
      <w:bookmarkStart w:id="1413" w:name="_Toc330827431"/>
      <w:bookmarkStart w:id="1414" w:name="_Toc330829012"/>
      <w:bookmarkStart w:id="1415" w:name="_Toc330830556"/>
      <w:bookmarkStart w:id="1416" w:name="_Toc330832104"/>
      <w:bookmarkStart w:id="1417" w:name="_Toc330827432"/>
      <w:bookmarkStart w:id="1418" w:name="_Toc330829013"/>
      <w:bookmarkStart w:id="1419" w:name="_Toc330830557"/>
      <w:bookmarkStart w:id="1420" w:name="_Toc330832105"/>
      <w:bookmarkStart w:id="1421" w:name="_Toc330827433"/>
      <w:bookmarkStart w:id="1422" w:name="_Toc330829014"/>
      <w:bookmarkStart w:id="1423" w:name="_Toc330830558"/>
      <w:bookmarkStart w:id="1424" w:name="_Toc330832106"/>
      <w:bookmarkStart w:id="1425" w:name="_Toc330827434"/>
      <w:bookmarkStart w:id="1426" w:name="_Toc330829015"/>
      <w:bookmarkStart w:id="1427" w:name="_Toc330830559"/>
      <w:bookmarkStart w:id="1428" w:name="_Toc330832107"/>
      <w:bookmarkStart w:id="1429" w:name="_Toc330827435"/>
      <w:bookmarkStart w:id="1430" w:name="_Toc330829016"/>
      <w:bookmarkStart w:id="1431" w:name="_Toc330830560"/>
      <w:bookmarkStart w:id="1432" w:name="_Toc330832108"/>
      <w:bookmarkStart w:id="1433" w:name="_Toc330827436"/>
      <w:bookmarkStart w:id="1434" w:name="_Toc330829017"/>
      <w:bookmarkStart w:id="1435" w:name="_Toc330830561"/>
      <w:bookmarkStart w:id="1436" w:name="_Toc330832109"/>
      <w:bookmarkStart w:id="1437" w:name="_Toc330827437"/>
      <w:bookmarkStart w:id="1438" w:name="_Toc330829018"/>
      <w:bookmarkStart w:id="1439" w:name="_Toc330830562"/>
      <w:bookmarkStart w:id="1440" w:name="_Toc330832110"/>
      <w:bookmarkStart w:id="1441" w:name="_Toc330827438"/>
      <w:bookmarkStart w:id="1442" w:name="_Toc330829019"/>
      <w:bookmarkStart w:id="1443" w:name="_Toc330830563"/>
      <w:bookmarkStart w:id="1444" w:name="_Toc330832111"/>
      <w:bookmarkStart w:id="1445" w:name="_Toc330827439"/>
      <w:bookmarkStart w:id="1446" w:name="_Toc330829020"/>
      <w:bookmarkStart w:id="1447" w:name="_Toc330830564"/>
      <w:bookmarkStart w:id="1448" w:name="_Toc330832112"/>
      <w:bookmarkStart w:id="1449" w:name="_Toc330827440"/>
      <w:bookmarkStart w:id="1450" w:name="_Toc330829021"/>
      <w:bookmarkStart w:id="1451" w:name="_Toc330830565"/>
      <w:bookmarkStart w:id="1452" w:name="_Toc330832113"/>
      <w:bookmarkStart w:id="1453" w:name="_Toc330827441"/>
      <w:bookmarkStart w:id="1454" w:name="_Toc330829022"/>
      <w:bookmarkStart w:id="1455" w:name="_Toc330830566"/>
      <w:bookmarkStart w:id="1456" w:name="_Toc330832114"/>
      <w:bookmarkStart w:id="1457" w:name="_Toc330827442"/>
      <w:bookmarkStart w:id="1458" w:name="_Toc330829023"/>
      <w:bookmarkStart w:id="1459" w:name="_Toc330830567"/>
      <w:bookmarkStart w:id="1460" w:name="_Toc330832115"/>
      <w:bookmarkStart w:id="1461" w:name="_Toc330827443"/>
      <w:bookmarkStart w:id="1462" w:name="_Toc330829024"/>
      <w:bookmarkStart w:id="1463" w:name="_Toc330830568"/>
      <w:bookmarkStart w:id="1464" w:name="_Toc330832116"/>
      <w:bookmarkStart w:id="1465" w:name="_Toc330827444"/>
      <w:bookmarkStart w:id="1466" w:name="_Toc330829025"/>
      <w:bookmarkStart w:id="1467" w:name="_Toc330830569"/>
      <w:bookmarkStart w:id="1468" w:name="_Toc330832117"/>
      <w:bookmarkStart w:id="1469" w:name="_Toc330827445"/>
      <w:bookmarkStart w:id="1470" w:name="_Toc330829026"/>
      <w:bookmarkStart w:id="1471" w:name="_Toc330830570"/>
      <w:bookmarkStart w:id="1472" w:name="_Toc330832118"/>
      <w:bookmarkStart w:id="1473" w:name="_Toc330827446"/>
      <w:bookmarkStart w:id="1474" w:name="_Toc330829027"/>
      <w:bookmarkStart w:id="1475" w:name="_Toc330830571"/>
      <w:bookmarkStart w:id="1476" w:name="_Toc330832119"/>
      <w:bookmarkStart w:id="1477" w:name="_Toc330827447"/>
      <w:bookmarkStart w:id="1478" w:name="_Toc330829028"/>
      <w:bookmarkStart w:id="1479" w:name="_Toc330830572"/>
      <w:bookmarkStart w:id="1480" w:name="_Toc330832120"/>
      <w:bookmarkStart w:id="1481" w:name="_Toc330827448"/>
      <w:bookmarkStart w:id="1482" w:name="_Toc330829029"/>
      <w:bookmarkStart w:id="1483" w:name="_Toc330830573"/>
      <w:bookmarkStart w:id="1484" w:name="_Toc330832121"/>
      <w:bookmarkStart w:id="1485" w:name="_Toc330827449"/>
      <w:bookmarkStart w:id="1486" w:name="_Toc330829030"/>
      <w:bookmarkStart w:id="1487" w:name="_Toc330830574"/>
      <w:bookmarkStart w:id="1488" w:name="_Toc330832122"/>
      <w:bookmarkStart w:id="1489" w:name="_Toc330827450"/>
      <w:bookmarkStart w:id="1490" w:name="_Toc330829031"/>
      <w:bookmarkStart w:id="1491" w:name="_Toc330830575"/>
      <w:bookmarkStart w:id="1492" w:name="_Toc330832123"/>
      <w:bookmarkStart w:id="1493" w:name="_Toc330827451"/>
      <w:bookmarkStart w:id="1494" w:name="_Toc330829032"/>
      <w:bookmarkStart w:id="1495" w:name="_Toc330830576"/>
      <w:bookmarkStart w:id="1496" w:name="_Toc330832124"/>
      <w:bookmarkStart w:id="1497" w:name="_Toc330827452"/>
      <w:bookmarkStart w:id="1498" w:name="_Toc330829033"/>
      <w:bookmarkStart w:id="1499" w:name="_Toc330830577"/>
      <w:bookmarkStart w:id="1500" w:name="_Toc330832125"/>
      <w:bookmarkStart w:id="1501" w:name="_Toc330827453"/>
      <w:bookmarkStart w:id="1502" w:name="_Toc330829034"/>
      <w:bookmarkStart w:id="1503" w:name="_Toc330830578"/>
      <w:bookmarkStart w:id="1504" w:name="_Toc330832126"/>
      <w:bookmarkStart w:id="1505" w:name="_Toc330827454"/>
      <w:bookmarkStart w:id="1506" w:name="_Toc330829035"/>
      <w:bookmarkStart w:id="1507" w:name="_Toc330830579"/>
      <w:bookmarkStart w:id="1508" w:name="_Toc330832127"/>
      <w:bookmarkStart w:id="1509" w:name="_Toc330827455"/>
      <w:bookmarkStart w:id="1510" w:name="_Toc330829036"/>
      <w:bookmarkStart w:id="1511" w:name="_Toc330830580"/>
      <w:bookmarkStart w:id="1512" w:name="_Toc330832128"/>
      <w:bookmarkStart w:id="1513" w:name="_Toc330827456"/>
      <w:bookmarkStart w:id="1514" w:name="_Toc330829037"/>
      <w:bookmarkStart w:id="1515" w:name="_Toc330830581"/>
      <w:bookmarkStart w:id="1516" w:name="_Toc330832129"/>
      <w:bookmarkStart w:id="1517" w:name="_Toc330827457"/>
      <w:bookmarkStart w:id="1518" w:name="_Toc330829038"/>
      <w:bookmarkStart w:id="1519" w:name="_Toc330830582"/>
      <w:bookmarkStart w:id="1520" w:name="_Toc330832130"/>
      <w:bookmarkStart w:id="1521" w:name="_Toc330827458"/>
      <w:bookmarkStart w:id="1522" w:name="_Toc330829039"/>
      <w:bookmarkStart w:id="1523" w:name="_Toc330830583"/>
      <w:bookmarkStart w:id="1524" w:name="_Toc330832131"/>
      <w:bookmarkStart w:id="1525" w:name="_Toc330827459"/>
      <w:bookmarkStart w:id="1526" w:name="_Toc330829040"/>
      <w:bookmarkStart w:id="1527" w:name="_Toc330830584"/>
      <w:bookmarkStart w:id="1528" w:name="_Toc330832132"/>
      <w:bookmarkStart w:id="1529" w:name="_Toc330827460"/>
      <w:bookmarkStart w:id="1530" w:name="_Toc330829041"/>
      <w:bookmarkStart w:id="1531" w:name="_Toc330830585"/>
      <w:bookmarkStart w:id="1532" w:name="_Toc330832133"/>
      <w:bookmarkStart w:id="1533" w:name="_Toc330827461"/>
      <w:bookmarkStart w:id="1534" w:name="_Toc330829042"/>
      <w:bookmarkStart w:id="1535" w:name="_Toc330830586"/>
      <w:bookmarkStart w:id="1536" w:name="_Toc330832134"/>
      <w:bookmarkStart w:id="1537" w:name="_Toc330827462"/>
      <w:bookmarkStart w:id="1538" w:name="_Toc330829043"/>
      <w:bookmarkStart w:id="1539" w:name="_Toc330830587"/>
      <w:bookmarkStart w:id="1540" w:name="_Toc330832135"/>
      <w:bookmarkStart w:id="1541" w:name="_Toc330827463"/>
      <w:bookmarkStart w:id="1542" w:name="_Toc330829044"/>
      <w:bookmarkStart w:id="1543" w:name="_Toc330830588"/>
      <w:bookmarkStart w:id="1544" w:name="_Toc330832136"/>
      <w:bookmarkStart w:id="1545" w:name="_Toc330827464"/>
      <w:bookmarkStart w:id="1546" w:name="_Toc330829045"/>
      <w:bookmarkStart w:id="1547" w:name="_Toc330830589"/>
      <w:bookmarkStart w:id="1548" w:name="_Toc330832137"/>
      <w:bookmarkStart w:id="1549" w:name="_Toc330827465"/>
      <w:bookmarkStart w:id="1550" w:name="_Toc330829046"/>
      <w:bookmarkStart w:id="1551" w:name="_Toc330830590"/>
      <w:bookmarkStart w:id="1552" w:name="_Toc330832138"/>
      <w:bookmarkStart w:id="1553" w:name="_Toc330827466"/>
      <w:bookmarkStart w:id="1554" w:name="_Toc330829047"/>
      <w:bookmarkStart w:id="1555" w:name="_Toc330830591"/>
      <w:bookmarkStart w:id="1556" w:name="_Toc330832139"/>
      <w:bookmarkStart w:id="1557" w:name="_Toc330827467"/>
      <w:bookmarkStart w:id="1558" w:name="_Toc330829048"/>
      <w:bookmarkStart w:id="1559" w:name="_Toc330830592"/>
      <w:bookmarkStart w:id="1560" w:name="_Toc330832140"/>
      <w:bookmarkStart w:id="1561" w:name="_Toc330827468"/>
      <w:bookmarkStart w:id="1562" w:name="_Toc330829049"/>
      <w:bookmarkStart w:id="1563" w:name="_Toc330830593"/>
      <w:bookmarkStart w:id="1564" w:name="_Toc330832141"/>
      <w:bookmarkStart w:id="1565" w:name="_Toc330827469"/>
      <w:bookmarkStart w:id="1566" w:name="_Toc330829050"/>
      <w:bookmarkStart w:id="1567" w:name="_Toc330830594"/>
      <w:bookmarkStart w:id="1568" w:name="_Toc330832142"/>
      <w:bookmarkStart w:id="1569" w:name="_Toc330827470"/>
      <w:bookmarkStart w:id="1570" w:name="_Toc330829051"/>
      <w:bookmarkStart w:id="1571" w:name="_Toc330830595"/>
      <w:bookmarkStart w:id="1572" w:name="_Toc330832143"/>
      <w:bookmarkStart w:id="1573" w:name="_Toc330827471"/>
      <w:bookmarkStart w:id="1574" w:name="_Toc330829052"/>
      <w:bookmarkStart w:id="1575" w:name="_Toc330830596"/>
      <w:bookmarkStart w:id="1576" w:name="_Toc330832144"/>
      <w:bookmarkStart w:id="1577" w:name="_Toc330827472"/>
      <w:bookmarkStart w:id="1578" w:name="_Toc330829053"/>
      <w:bookmarkStart w:id="1579" w:name="_Toc330830597"/>
      <w:bookmarkStart w:id="1580" w:name="_Toc330832145"/>
      <w:bookmarkStart w:id="1581" w:name="_Toc330827473"/>
      <w:bookmarkStart w:id="1582" w:name="_Toc330829054"/>
      <w:bookmarkStart w:id="1583" w:name="_Toc330830598"/>
      <w:bookmarkStart w:id="1584" w:name="_Toc330832146"/>
      <w:bookmarkStart w:id="1585" w:name="_Toc330827474"/>
      <w:bookmarkStart w:id="1586" w:name="_Toc330829055"/>
      <w:bookmarkStart w:id="1587" w:name="_Toc330830599"/>
      <w:bookmarkStart w:id="1588" w:name="_Toc330832147"/>
      <w:bookmarkStart w:id="1589" w:name="_Toc330827475"/>
      <w:bookmarkStart w:id="1590" w:name="_Toc330829056"/>
      <w:bookmarkStart w:id="1591" w:name="_Toc330830600"/>
      <w:bookmarkStart w:id="1592" w:name="_Toc330832148"/>
      <w:bookmarkStart w:id="1593" w:name="_Toc330827476"/>
      <w:bookmarkStart w:id="1594" w:name="_Toc330829057"/>
      <w:bookmarkStart w:id="1595" w:name="_Toc330830601"/>
      <w:bookmarkStart w:id="1596" w:name="_Toc330832149"/>
      <w:bookmarkStart w:id="1597" w:name="_Toc330827477"/>
      <w:bookmarkStart w:id="1598" w:name="_Toc330829058"/>
      <w:bookmarkStart w:id="1599" w:name="_Toc330830602"/>
      <w:bookmarkStart w:id="1600" w:name="_Toc330832150"/>
      <w:bookmarkStart w:id="1601" w:name="_Toc330827478"/>
      <w:bookmarkStart w:id="1602" w:name="_Toc330829059"/>
      <w:bookmarkStart w:id="1603" w:name="_Toc330830603"/>
      <w:bookmarkStart w:id="1604" w:name="_Toc330832151"/>
      <w:bookmarkStart w:id="1605" w:name="_Toc330827479"/>
      <w:bookmarkStart w:id="1606" w:name="_Toc330829060"/>
      <w:bookmarkStart w:id="1607" w:name="_Toc330830604"/>
      <w:bookmarkStart w:id="1608" w:name="_Toc330832152"/>
      <w:bookmarkStart w:id="1609" w:name="_Toc330827480"/>
      <w:bookmarkStart w:id="1610" w:name="_Toc330829061"/>
      <w:bookmarkStart w:id="1611" w:name="_Toc330830605"/>
      <w:bookmarkStart w:id="1612" w:name="_Toc330832153"/>
      <w:bookmarkStart w:id="1613" w:name="_Toc330827481"/>
      <w:bookmarkStart w:id="1614" w:name="_Toc330829062"/>
      <w:bookmarkStart w:id="1615" w:name="_Toc330830606"/>
      <w:bookmarkStart w:id="1616" w:name="_Toc330832154"/>
      <w:bookmarkStart w:id="1617" w:name="_Toc330827482"/>
      <w:bookmarkStart w:id="1618" w:name="_Toc330829063"/>
      <w:bookmarkStart w:id="1619" w:name="_Toc330830607"/>
      <w:bookmarkStart w:id="1620" w:name="_Toc330832155"/>
      <w:bookmarkStart w:id="1621" w:name="_Toc330827483"/>
      <w:bookmarkStart w:id="1622" w:name="_Toc330829064"/>
      <w:bookmarkStart w:id="1623" w:name="_Toc330830608"/>
      <w:bookmarkStart w:id="1624" w:name="_Toc330832156"/>
      <w:bookmarkStart w:id="1625" w:name="_Toc330827484"/>
      <w:bookmarkStart w:id="1626" w:name="_Toc330829065"/>
      <w:bookmarkStart w:id="1627" w:name="_Toc330830609"/>
      <w:bookmarkStart w:id="1628" w:name="_Toc330832157"/>
      <w:bookmarkStart w:id="1629" w:name="_Toc330827485"/>
      <w:bookmarkStart w:id="1630" w:name="_Toc330829066"/>
      <w:bookmarkStart w:id="1631" w:name="_Toc330830610"/>
      <w:bookmarkStart w:id="1632" w:name="_Toc330832158"/>
      <w:bookmarkStart w:id="1633" w:name="_Toc330827486"/>
      <w:bookmarkStart w:id="1634" w:name="_Toc330829067"/>
      <w:bookmarkStart w:id="1635" w:name="_Toc330830611"/>
      <w:bookmarkStart w:id="1636" w:name="_Toc330832159"/>
      <w:bookmarkStart w:id="1637" w:name="_Toc330827487"/>
      <w:bookmarkStart w:id="1638" w:name="_Toc330829068"/>
      <w:bookmarkStart w:id="1639" w:name="_Toc330830612"/>
      <w:bookmarkStart w:id="1640" w:name="_Toc330832160"/>
      <w:bookmarkStart w:id="1641" w:name="_Toc330827488"/>
      <w:bookmarkStart w:id="1642" w:name="_Toc330829069"/>
      <w:bookmarkStart w:id="1643" w:name="_Toc330830613"/>
      <w:bookmarkStart w:id="1644" w:name="_Toc330832161"/>
      <w:bookmarkStart w:id="1645" w:name="_Toc330827489"/>
      <w:bookmarkStart w:id="1646" w:name="_Toc330829070"/>
      <w:bookmarkStart w:id="1647" w:name="_Toc330830614"/>
      <w:bookmarkStart w:id="1648" w:name="_Toc330832162"/>
      <w:bookmarkStart w:id="1649" w:name="_Toc330827490"/>
      <w:bookmarkStart w:id="1650" w:name="_Toc330829071"/>
      <w:bookmarkStart w:id="1651" w:name="_Toc330830615"/>
      <w:bookmarkStart w:id="1652" w:name="_Toc330832163"/>
      <w:bookmarkStart w:id="1653" w:name="_Toc330827491"/>
      <w:bookmarkStart w:id="1654" w:name="_Toc330829072"/>
      <w:bookmarkStart w:id="1655" w:name="_Toc330830616"/>
      <w:bookmarkStart w:id="1656" w:name="_Toc330832164"/>
      <w:bookmarkStart w:id="1657" w:name="_Toc330827492"/>
      <w:bookmarkStart w:id="1658" w:name="_Toc330829073"/>
      <w:bookmarkStart w:id="1659" w:name="_Toc330830617"/>
      <w:bookmarkStart w:id="1660" w:name="_Toc330832165"/>
      <w:bookmarkStart w:id="1661" w:name="_Toc330827493"/>
      <w:bookmarkStart w:id="1662" w:name="_Toc330829074"/>
      <w:bookmarkStart w:id="1663" w:name="_Toc330830618"/>
      <w:bookmarkStart w:id="1664" w:name="_Toc330832166"/>
      <w:bookmarkStart w:id="1665" w:name="_Toc330827494"/>
      <w:bookmarkStart w:id="1666" w:name="_Toc330829075"/>
      <w:bookmarkStart w:id="1667" w:name="_Toc330830619"/>
      <w:bookmarkStart w:id="1668" w:name="_Toc330832167"/>
      <w:bookmarkStart w:id="1669" w:name="_Toc330827495"/>
      <w:bookmarkStart w:id="1670" w:name="_Toc330829076"/>
      <w:bookmarkStart w:id="1671" w:name="_Toc330830620"/>
      <w:bookmarkStart w:id="1672" w:name="_Toc330832168"/>
      <w:bookmarkStart w:id="1673" w:name="_Toc330827496"/>
      <w:bookmarkStart w:id="1674" w:name="_Toc330829077"/>
      <w:bookmarkStart w:id="1675" w:name="_Toc330830621"/>
      <w:bookmarkStart w:id="1676" w:name="_Toc330832169"/>
      <w:bookmarkStart w:id="1677" w:name="_Toc330827497"/>
      <w:bookmarkStart w:id="1678" w:name="_Toc330829078"/>
      <w:bookmarkStart w:id="1679" w:name="_Toc330830622"/>
      <w:bookmarkStart w:id="1680" w:name="_Toc330832170"/>
      <w:bookmarkStart w:id="1681" w:name="_Toc330827498"/>
      <w:bookmarkStart w:id="1682" w:name="_Toc330829079"/>
      <w:bookmarkStart w:id="1683" w:name="_Toc330830623"/>
      <w:bookmarkStart w:id="1684" w:name="_Toc330832171"/>
      <w:bookmarkStart w:id="1685" w:name="_Toc330827499"/>
      <w:bookmarkStart w:id="1686" w:name="_Toc330829080"/>
      <w:bookmarkStart w:id="1687" w:name="_Toc330830624"/>
      <w:bookmarkStart w:id="1688" w:name="_Toc330832172"/>
      <w:bookmarkStart w:id="1689" w:name="_Toc330827500"/>
      <w:bookmarkStart w:id="1690" w:name="_Toc330829081"/>
      <w:bookmarkStart w:id="1691" w:name="_Toc330830625"/>
      <w:bookmarkStart w:id="1692" w:name="_Toc330832173"/>
      <w:bookmarkStart w:id="1693" w:name="_Toc330827501"/>
      <w:bookmarkStart w:id="1694" w:name="_Toc330829082"/>
      <w:bookmarkStart w:id="1695" w:name="_Toc330830626"/>
      <w:bookmarkStart w:id="1696" w:name="_Toc330832174"/>
      <w:bookmarkStart w:id="1697" w:name="_Toc330827502"/>
      <w:bookmarkStart w:id="1698" w:name="_Toc330829083"/>
      <w:bookmarkStart w:id="1699" w:name="_Toc330830627"/>
      <w:bookmarkStart w:id="1700" w:name="_Toc330832175"/>
      <w:bookmarkStart w:id="1701" w:name="_Toc330827503"/>
      <w:bookmarkStart w:id="1702" w:name="_Toc330829084"/>
      <w:bookmarkStart w:id="1703" w:name="_Toc330830628"/>
      <w:bookmarkStart w:id="1704" w:name="_Toc330832176"/>
      <w:bookmarkStart w:id="1705" w:name="_Toc330827504"/>
      <w:bookmarkStart w:id="1706" w:name="_Toc330829085"/>
      <w:bookmarkStart w:id="1707" w:name="_Toc330830629"/>
      <w:bookmarkStart w:id="1708" w:name="_Toc330832177"/>
      <w:bookmarkStart w:id="1709" w:name="_Toc330827505"/>
      <w:bookmarkStart w:id="1710" w:name="_Toc330829086"/>
      <w:bookmarkStart w:id="1711" w:name="_Toc330830630"/>
      <w:bookmarkStart w:id="1712" w:name="_Toc330832178"/>
      <w:bookmarkStart w:id="1713" w:name="_Toc330827506"/>
      <w:bookmarkStart w:id="1714" w:name="_Toc330829087"/>
      <w:bookmarkStart w:id="1715" w:name="_Toc330830631"/>
      <w:bookmarkStart w:id="1716" w:name="_Toc330832179"/>
      <w:bookmarkStart w:id="1717" w:name="_Toc330827507"/>
      <w:bookmarkStart w:id="1718" w:name="_Toc330829088"/>
      <w:bookmarkStart w:id="1719" w:name="_Toc330830632"/>
      <w:bookmarkStart w:id="1720" w:name="_Toc330832180"/>
      <w:bookmarkStart w:id="1721" w:name="_Toc330827508"/>
      <w:bookmarkStart w:id="1722" w:name="_Toc330829089"/>
      <w:bookmarkStart w:id="1723" w:name="_Toc330830633"/>
      <w:bookmarkStart w:id="1724" w:name="_Toc330832181"/>
      <w:bookmarkStart w:id="1725" w:name="_Toc330827509"/>
      <w:bookmarkStart w:id="1726" w:name="_Toc330829090"/>
      <w:bookmarkStart w:id="1727" w:name="_Toc330830634"/>
      <w:bookmarkStart w:id="1728" w:name="_Toc330832182"/>
      <w:bookmarkStart w:id="1729" w:name="_Toc330827510"/>
      <w:bookmarkStart w:id="1730" w:name="_Toc330829091"/>
      <w:bookmarkStart w:id="1731" w:name="_Toc330830635"/>
      <w:bookmarkStart w:id="1732" w:name="_Toc330832183"/>
      <w:bookmarkStart w:id="1733" w:name="_Toc330827511"/>
      <w:bookmarkStart w:id="1734" w:name="_Toc330829092"/>
      <w:bookmarkStart w:id="1735" w:name="_Toc330830636"/>
      <w:bookmarkStart w:id="1736" w:name="_Toc330832184"/>
      <w:bookmarkStart w:id="1737" w:name="_Toc330827512"/>
      <w:bookmarkStart w:id="1738" w:name="_Toc330829093"/>
      <w:bookmarkStart w:id="1739" w:name="_Toc330830637"/>
      <w:bookmarkStart w:id="1740" w:name="_Toc330832185"/>
      <w:bookmarkStart w:id="1741" w:name="_Toc330827513"/>
      <w:bookmarkStart w:id="1742" w:name="_Toc330829094"/>
      <w:bookmarkStart w:id="1743" w:name="_Toc330830638"/>
      <w:bookmarkStart w:id="1744" w:name="_Toc330832186"/>
      <w:bookmarkStart w:id="1745" w:name="_Toc330827514"/>
      <w:bookmarkStart w:id="1746" w:name="_Toc330829095"/>
      <w:bookmarkStart w:id="1747" w:name="_Toc330830639"/>
      <w:bookmarkStart w:id="1748" w:name="_Toc330832187"/>
      <w:bookmarkStart w:id="1749" w:name="_Toc330827515"/>
      <w:bookmarkStart w:id="1750" w:name="_Toc330829096"/>
      <w:bookmarkStart w:id="1751" w:name="_Toc330830640"/>
      <w:bookmarkStart w:id="1752" w:name="_Toc330832188"/>
      <w:bookmarkStart w:id="1753" w:name="_Toc330827516"/>
      <w:bookmarkStart w:id="1754" w:name="_Toc330829097"/>
      <w:bookmarkStart w:id="1755" w:name="_Toc330830641"/>
      <w:bookmarkStart w:id="1756" w:name="_Toc330832189"/>
      <w:bookmarkStart w:id="1757" w:name="_Toc330827517"/>
      <w:bookmarkStart w:id="1758" w:name="_Toc330829098"/>
      <w:bookmarkStart w:id="1759" w:name="_Toc330830642"/>
      <w:bookmarkStart w:id="1760" w:name="_Toc330832190"/>
      <w:bookmarkStart w:id="1761" w:name="_Toc330827518"/>
      <w:bookmarkStart w:id="1762" w:name="_Toc330829099"/>
      <w:bookmarkStart w:id="1763" w:name="_Toc330830643"/>
      <w:bookmarkStart w:id="1764" w:name="_Toc330832191"/>
      <w:bookmarkStart w:id="1765" w:name="_Toc330827519"/>
      <w:bookmarkStart w:id="1766" w:name="_Toc330829100"/>
      <w:bookmarkStart w:id="1767" w:name="_Toc330830644"/>
      <w:bookmarkStart w:id="1768" w:name="_Toc330832192"/>
      <w:bookmarkStart w:id="1769" w:name="_Toc330827520"/>
      <w:bookmarkStart w:id="1770" w:name="_Toc330829101"/>
      <w:bookmarkStart w:id="1771" w:name="_Toc330830645"/>
      <w:bookmarkStart w:id="1772" w:name="_Toc330832193"/>
      <w:bookmarkStart w:id="1773" w:name="_Toc330827521"/>
      <w:bookmarkStart w:id="1774" w:name="_Toc330829102"/>
      <w:bookmarkStart w:id="1775" w:name="_Toc330830646"/>
      <w:bookmarkStart w:id="1776" w:name="_Toc330832194"/>
      <w:bookmarkStart w:id="1777" w:name="_Toc330827522"/>
      <w:bookmarkStart w:id="1778" w:name="_Toc330829103"/>
      <w:bookmarkStart w:id="1779" w:name="_Toc330830647"/>
      <w:bookmarkStart w:id="1780" w:name="_Toc330832195"/>
      <w:bookmarkStart w:id="1781" w:name="_Toc330827523"/>
      <w:bookmarkStart w:id="1782" w:name="_Toc330829104"/>
      <w:bookmarkStart w:id="1783" w:name="_Toc330830648"/>
      <w:bookmarkStart w:id="1784" w:name="_Toc330832196"/>
      <w:bookmarkStart w:id="1785" w:name="_Toc330827524"/>
      <w:bookmarkStart w:id="1786" w:name="_Toc330829105"/>
      <w:bookmarkStart w:id="1787" w:name="_Toc330830649"/>
      <w:bookmarkStart w:id="1788" w:name="_Toc330832197"/>
      <w:bookmarkStart w:id="1789" w:name="_Toc330827525"/>
      <w:bookmarkStart w:id="1790" w:name="_Toc330829106"/>
      <w:bookmarkStart w:id="1791" w:name="_Toc330830650"/>
      <w:bookmarkStart w:id="1792" w:name="_Toc330832198"/>
      <w:bookmarkStart w:id="1793" w:name="_Toc330827526"/>
      <w:bookmarkStart w:id="1794" w:name="_Toc330829107"/>
      <w:bookmarkStart w:id="1795" w:name="_Toc330830651"/>
      <w:bookmarkStart w:id="1796" w:name="_Toc330832199"/>
      <w:bookmarkStart w:id="1797" w:name="_Toc330827527"/>
      <w:bookmarkStart w:id="1798" w:name="_Toc330829108"/>
      <w:bookmarkStart w:id="1799" w:name="_Toc330830652"/>
      <w:bookmarkStart w:id="1800" w:name="_Toc330832200"/>
      <w:bookmarkStart w:id="1801" w:name="_Toc330827528"/>
      <w:bookmarkStart w:id="1802" w:name="_Toc330829109"/>
      <w:bookmarkStart w:id="1803" w:name="_Toc330830653"/>
      <w:bookmarkStart w:id="1804" w:name="_Toc330832201"/>
      <w:bookmarkStart w:id="1805" w:name="_Toc330827529"/>
      <w:bookmarkStart w:id="1806" w:name="_Toc330829110"/>
      <w:bookmarkStart w:id="1807" w:name="_Toc330830654"/>
      <w:bookmarkStart w:id="1808" w:name="_Toc330832202"/>
      <w:bookmarkStart w:id="1809" w:name="_Toc330827530"/>
      <w:bookmarkStart w:id="1810" w:name="_Toc330829111"/>
      <w:bookmarkStart w:id="1811" w:name="_Toc330830655"/>
      <w:bookmarkStart w:id="1812" w:name="_Toc330832203"/>
      <w:bookmarkStart w:id="1813" w:name="_Toc330827531"/>
      <w:bookmarkStart w:id="1814" w:name="_Toc330829112"/>
      <w:bookmarkStart w:id="1815" w:name="_Toc330830656"/>
      <w:bookmarkStart w:id="1816" w:name="_Toc330832204"/>
      <w:bookmarkStart w:id="1817" w:name="_Toc330827532"/>
      <w:bookmarkStart w:id="1818" w:name="_Toc330829113"/>
      <w:bookmarkStart w:id="1819" w:name="_Toc330830657"/>
      <w:bookmarkStart w:id="1820" w:name="_Toc330832205"/>
      <w:bookmarkStart w:id="1821" w:name="_Toc330827533"/>
      <w:bookmarkStart w:id="1822" w:name="_Toc330829114"/>
      <w:bookmarkStart w:id="1823" w:name="_Toc330830658"/>
      <w:bookmarkStart w:id="1824" w:name="_Toc330832206"/>
      <w:bookmarkStart w:id="1825" w:name="_Toc330827534"/>
      <w:bookmarkStart w:id="1826" w:name="_Toc330829115"/>
      <w:bookmarkStart w:id="1827" w:name="_Toc330830659"/>
      <w:bookmarkStart w:id="1828" w:name="_Toc330832207"/>
      <w:bookmarkStart w:id="1829" w:name="_Toc330827535"/>
      <w:bookmarkStart w:id="1830" w:name="_Toc330829116"/>
      <w:bookmarkStart w:id="1831" w:name="_Toc330830660"/>
      <w:bookmarkStart w:id="1832" w:name="_Toc330832208"/>
      <w:bookmarkStart w:id="1833" w:name="_Toc330827536"/>
      <w:bookmarkStart w:id="1834" w:name="_Toc330829117"/>
      <w:bookmarkStart w:id="1835" w:name="_Toc330830661"/>
      <w:bookmarkStart w:id="1836" w:name="_Toc330832209"/>
      <w:bookmarkStart w:id="1837" w:name="_Toc330827537"/>
      <w:bookmarkStart w:id="1838" w:name="_Toc330829118"/>
      <w:bookmarkStart w:id="1839" w:name="_Toc330830662"/>
      <w:bookmarkStart w:id="1840" w:name="_Toc330832210"/>
      <w:bookmarkStart w:id="1841" w:name="_Toc330827538"/>
      <w:bookmarkStart w:id="1842" w:name="_Toc330829119"/>
      <w:bookmarkStart w:id="1843" w:name="_Toc330830663"/>
      <w:bookmarkStart w:id="1844" w:name="_Toc330832211"/>
      <w:bookmarkStart w:id="1845" w:name="_Toc330827539"/>
      <w:bookmarkStart w:id="1846" w:name="_Toc330829120"/>
      <w:bookmarkStart w:id="1847" w:name="_Toc330830664"/>
      <w:bookmarkStart w:id="1848" w:name="_Toc330832212"/>
      <w:bookmarkStart w:id="1849" w:name="_Toc330827540"/>
      <w:bookmarkStart w:id="1850" w:name="_Toc330829121"/>
      <w:bookmarkStart w:id="1851" w:name="_Toc330830665"/>
      <w:bookmarkStart w:id="1852" w:name="_Toc330832213"/>
      <w:bookmarkStart w:id="1853" w:name="_Toc330827541"/>
      <w:bookmarkStart w:id="1854" w:name="_Toc330829122"/>
      <w:bookmarkStart w:id="1855" w:name="_Toc330830666"/>
      <w:bookmarkStart w:id="1856" w:name="_Toc330832214"/>
      <w:bookmarkStart w:id="1857" w:name="_Toc330827542"/>
      <w:bookmarkStart w:id="1858" w:name="_Toc330829123"/>
      <w:bookmarkStart w:id="1859" w:name="_Toc330830667"/>
      <w:bookmarkStart w:id="1860" w:name="_Toc330832215"/>
      <w:bookmarkStart w:id="1861" w:name="_Toc330827543"/>
      <w:bookmarkStart w:id="1862" w:name="_Toc330829124"/>
      <w:bookmarkStart w:id="1863" w:name="_Toc330830668"/>
      <w:bookmarkStart w:id="1864" w:name="_Toc330832216"/>
      <w:bookmarkStart w:id="1865" w:name="_Toc330827544"/>
      <w:bookmarkStart w:id="1866" w:name="_Toc330829125"/>
      <w:bookmarkStart w:id="1867" w:name="_Toc330830669"/>
      <w:bookmarkStart w:id="1868" w:name="_Toc330832217"/>
      <w:bookmarkStart w:id="1869" w:name="_Toc330827545"/>
      <w:bookmarkStart w:id="1870" w:name="_Toc330829126"/>
      <w:bookmarkStart w:id="1871" w:name="_Toc330830670"/>
      <w:bookmarkStart w:id="1872" w:name="_Toc330832218"/>
      <w:bookmarkStart w:id="1873" w:name="_Toc330827546"/>
      <w:bookmarkStart w:id="1874" w:name="_Toc330829127"/>
      <w:bookmarkStart w:id="1875" w:name="_Toc330830671"/>
      <w:bookmarkStart w:id="1876" w:name="_Toc330832219"/>
      <w:bookmarkStart w:id="1877" w:name="_Toc330827547"/>
      <w:bookmarkStart w:id="1878" w:name="_Toc330829128"/>
      <w:bookmarkStart w:id="1879" w:name="_Toc330830672"/>
      <w:bookmarkStart w:id="1880" w:name="_Toc330832220"/>
      <w:bookmarkStart w:id="1881" w:name="_Toc330827548"/>
      <w:bookmarkStart w:id="1882" w:name="_Toc330829129"/>
      <w:bookmarkStart w:id="1883" w:name="_Toc330830673"/>
      <w:bookmarkStart w:id="1884" w:name="_Toc330832221"/>
      <w:bookmarkStart w:id="1885" w:name="_Toc330827549"/>
      <w:bookmarkStart w:id="1886" w:name="_Toc330829130"/>
      <w:bookmarkStart w:id="1887" w:name="_Toc330830674"/>
      <w:bookmarkStart w:id="1888" w:name="_Toc330832222"/>
      <w:bookmarkStart w:id="1889" w:name="_Toc330827550"/>
      <w:bookmarkStart w:id="1890" w:name="_Toc330829131"/>
      <w:bookmarkStart w:id="1891" w:name="_Toc330830675"/>
      <w:bookmarkStart w:id="1892" w:name="_Toc330832223"/>
      <w:bookmarkStart w:id="1893" w:name="_Toc330827551"/>
      <w:bookmarkStart w:id="1894" w:name="_Toc330829132"/>
      <w:bookmarkStart w:id="1895" w:name="_Toc330830676"/>
      <w:bookmarkStart w:id="1896" w:name="_Toc330832224"/>
      <w:bookmarkStart w:id="1897" w:name="_Toc330827552"/>
      <w:bookmarkStart w:id="1898" w:name="_Toc330829133"/>
      <w:bookmarkStart w:id="1899" w:name="_Toc330830677"/>
      <w:bookmarkStart w:id="1900" w:name="_Toc330832225"/>
      <w:bookmarkStart w:id="1901" w:name="_Toc330827553"/>
      <w:bookmarkStart w:id="1902" w:name="_Toc330829134"/>
      <w:bookmarkStart w:id="1903" w:name="_Toc330830678"/>
      <w:bookmarkStart w:id="1904" w:name="_Toc330832226"/>
      <w:bookmarkStart w:id="1905" w:name="_Toc330827554"/>
      <w:bookmarkStart w:id="1906" w:name="_Toc330829135"/>
      <w:bookmarkStart w:id="1907" w:name="_Toc330830679"/>
      <w:bookmarkStart w:id="1908" w:name="_Toc330832227"/>
      <w:bookmarkStart w:id="1909" w:name="_Toc330827555"/>
      <w:bookmarkStart w:id="1910" w:name="_Toc330829136"/>
      <w:bookmarkStart w:id="1911" w:name="_Toc330830680"/>
      <w:bookmarkStart w:id="1912" w:name="_Toc330832228"/>
      <w:bookmarkStart w:id="1913" w:name="_Toc330827556"/>
      <w:bookmarkStart w:id="1914" w:name="_Toc330829137"/>
      <w:bookmarkStart w:id="1915" w:name="_Toc330830681"/>
      <w:bookmarkStart w:id="1916" w:name="_Toc330832229"/>
      <w:bookmarkStart w:id="1917" w:name="_Toc330827557"/>
      <w:bookmarkStart w:id="1918" w:name="_Toc330829138"/>
      <w:bookmarkStart w:id="1919" w:name="_Toc330830682"/>
      <w:bookmarkStart w:id="1920" w:name="_Toc330832230"/>
      <w:bookmarkStart w:id="1921" w:name="_Toc330827558"/>
      <w:bookmarkStart w:id="1922" w:name="_Toc330829139"/>
      <w:bookmarkStart w:id="1923" w:name="_Toc330830683"/>
      <w:bookmarkStart w:id="1924" w:name="_Toc330832231"/>
      <w:bookmarkStart w:id="1925" w:name="_Toc330827560"/>
      <w:bookmarkStart w:id="1926" w:name="_Toc330829141"/>
      <w:bookmarkStart w:id="1927" w:name="_Toc330830685"/>
      <w:bookmarkStart w:id="1928" w:name="_Toc330832233"/>
      <w:bookmarkStart w:id="1929" w:name="_Toc330827561"/>
      <w:bookmarkStart w:id="1930" w:name="_Toc330829142"/>
      <w:bookmarkStart w:id="1931" w:name="_Toc330830686"/>
      <w:bookmarkStart w:id="1932" w:name="_Toc330832234"/>
      <w:bookmarkStart w:id="1933" w:name="_Toc330827562"/>
      <w:bookmarkStart w:id="1934" w:name="_Toc330829143"/>
      <w:bookmarkStart w:id="1935" w:name="_Toc330830687"/>
      <w:bookmarkStart w:id="1936" w:name="_Toc330832235"/>
      <w:bookmarkStart w:id="1937" w:name="_Toc330827563"/>
      <w:bookmarkStart w:id="1938" w:name="_Toc330829144"/>
      <w:bookmarkStart w:id="1939" w:name="_Toc330830688"/>
      <w:bookmarkStart w:id="1940" w:name="_Toc330832236"/>
      <w:bookmarkStart w:id="1941" w:name="_Toc330827564"/>
      <w:bookmarkStart w:id="1942" w:name="_Toc330829145"/>
      <w:bookmarkStart w:id="1943" w:name="_Toc330830689"/>
      <w:bookmarkStart w:id="1944" w:name="_Toc330832237"/>
      <w:bookmarkStart w:id="1945" w:name="_Toc330827565"/>
      <w:bookmarkStart w:id="1946" w:name="_Toc330829146"/>
      <w:bookmarkStart w:id="1947" w:name="_Toc330830690"/>
      <w:bookmarkStart w:id="1948" w:name="_Toc330832238"/>
      <w:bookmarkStart w:id="1949" w:name="_Toc330827566"/>
      <w:bookmarkStart w:id="1950" w:name="_Toc330829147"/>
      <w:bookmarkStart w:id="1951" w:name="_Toc330830691"/>
      <w:bookmarkStart w:id="1952" w:name="_Toc330832239"/>
      <w:bookmarkStart w:id="1953" w:name="_Toc330827567"/>
      <w:bookmarkStart w:id="1954" w:name="_Toc330829148"/>
      <w:bookmarkStart w:id="1955" w:name="_Toc330830692"/>
      <w:bookmarkStart w:id="1956" w:name="_Toc330832240"/>
      <w:bookmarkStart w:id="1957" w:name="_Toc330827568"/>
      <w:bookmarkStart w:id="1958" w:name="_Toc330829149"/>
      <w:bookmarkStart w:id="1959" w:name="_Toc330830693"/>
      <w:bookmarkStart w:id="1960" w:name="_Toc330832241"/>
      <w:bookmarkStart w:id="1961" w:name="_Toc330827569"/>
      <w:bookmarkStart w:id="1962" w:name="_Toc330829150"/>
      <w:bookmarkStart w:id="1963" w:name="_Toc330830694"/>
      <w:bookmarkStart w:id="1964" w:name="_Toc330832242"/>
      <w:bookmarkStart w:id="1965" w:name="_Toc330827570"/>
      <w:bookmarkStart w:id="1966" w:name="_Toc330829151"/>
      <w:bookmarkStart w:id="1967" w:name="_Toc330830695"/>
      <w:bookmarkStart w:id="1968" w:name="_Toc330832243"/>
      <w:bookmarkStart w:id="1969" w:name="_Toc330827571"/>
      <w:bookmarkStart w:id="1970" w:name="_Toc330829152"/>
      <w:bookmarkStart w:id="1971" w:name="_Toc330830696"/>
      <w:bookmarkStart w:id="1972" w:name="_Toc330832244"/>
      <w:bookmarkStart w:id="1973" w:name="_Toc330827572"/>
      <w:bookmarkStart w:id="1974" w:name="_Toc330829153"/>
      <w:bookmarkStart w:id="1975" w:name="_Toc330830697"/>
      <w:bookmarkStart w:id="1976" w:name="_Toc330832245"/>
      <w:bookmarkStart w:id="1977" w:name="_Toc330827573"/>
      <w:bookmarkStart w:id="1978" w:name="_Toc330829154"/>
      <w:bookmarkStart w:id="1979" w:name="_Toc330830698"/>
      <w:bookmarkStart w:id="1980" w:name="_Toc330832246"/>
      <w:bookmarkStart w:id="1981" w:name="_Toc330827574"/>
      <w:bookmarkStart w:id="1982" w:name="_Toc330829155"/>
      <w:bookmarkStart w:id="1983" w:name="_Toc330830699"/>
      <w:bookmarkStart w:id="1984" w:name="_Toc330832247"/>
      <w:bookmarkStart w:id="1985" w:name="_Toc330827575"/>
      <w:bookmarkStart w:id="1986" w:name="_Toc330829156"/>
      <w:bookmarkStart w:id="1987" w:name="_Toc330830700"/>
      <w:bookmarkStart w:id="1988" w:name="_Toc330832248"/>
      <w:bookmarkStart w:id="1989" w:name="_Toc330827576"/>
      <w:bookmarkStart w:id="1990" w:name="_Toc330829157"/>
      <w:bookmarkStart w:id="1991" w:name="_Toc330830701"/>
      <w:bookmarkStart w:id="1992" w:name="_Toc330832249"/>
      <w:bookmarkStart w:id="1993" w:name="_Toc330827577"/>
      <w:bookmarkStart w:id="1994" w:name="_Toc330829158"/>
      <w:bookmarkStart w:id="1995" w:name="_Toc330830702"/>
      <w:bookmarkStart w:id="1996" w:name="_Toc330832250"/>
      <w:bookmarkStart w:id="1997" w:name="_Toc330827578"/>
      <w:bookmarkStart w:id="1998" w:name="_Toc330829159"/>
      <w:bookmarkStart w:id="1999" w:name="_Toc330830703"/>
      <w:bookmarkStart w:id="2000" w:name="_Toc330832251"/>
      <w:bookmarkStart w:id="2001" w:name="_Toc330827579"/>
      <w:bookmarkStart w:id="2002" w:name="_Toc330829160"/>
      <w:bookmarkStart w:id="2003" w:name="_Toc330830704"/>
      <w:bookmarkStart w:id="2004" w:name="_Toc330832252"/>
      <w:bookmarkStart w:id="2005" w:name="_Toc330827580"/>
      <w:bookmarkStart w:id="2006" w:name="_Toc330829161"/>
      <w:bookmarkStart w:id="2007" w:name="_Toc330830705"/>
      <w:bookmarkStart w:id="2008" w:name="_Toc330832253"/>
      <w:bookmarkStart w:id="2009" w:name="_Toc330827581"/>
      <w:bookmarkStart w:id="2010" w:name="_Toc330829162"/>
      <w:bookmarkStart w:id="2011" w:name="_Toc330830706"/>
      <w:bookmarkStart w:id="2012" w:name="_Toc330832254"/>
      <w:bookmarkStart w:id="2013" w:name="_Toc330827582"/>
      <w:bookmarkStart w:id="2014" w:name="_Toc330829163"/>
      <w:bookmarkStart w:id="2015" w:name="_Toc330830707"/>
      <w:bookmarkStart w:id="2016" w:name="_Toc330832255"/>
      <w:bookmarkStart w:id="2017" w:name="_Toc330827583"/>
      <w:bookmarkStart w:id="2018" w:name="_Toc330829164"/>
      <w:bookmarkStart w:id="2019" w:name="_Toc330830708"/>
      <w:bookmarkStart w:id="2020" w:name="_Toc330832256"/>
      <w:bookmarkStart w:id="2021" w:name="_Toc330827584"/>
      <w:bookmarkStart w:id="2022" w:name="_Toc330829165"/>
      <w:bookmarkStart w:id="2023" w:name="_Toc330830709"/>
      <w:bookmarkStart w:id="2024" w:name="_Toc330832257"/>
      <w:bookmarkStart w:id="2025" w:name="_Toc330827585"/>
      <w:bookmarkStart w:id="2026" w:name="_Toc330829166"/>
      <w:bookmarkStart w:id="2027" w:name="_Toc330830710"/>
      <w:bookmarkStart w:id="2028" w:name="_Toc330832258"/>
      <w:bookmarkStart w:id="2029" w:name="_Toc330827586"/>
      <w:bookmarkStart w:id="2030" w:name="_Toc330829167"/>
      <w:bookmarkStart w:id="2031" w:name="_Toc330830711"/>
      <w:bookmarkStart w:id="2032" w:name="_Toc330832259"/>
      <w:bookmarkStart w:id="2033" w:name="_Toc330827588"/>
      <w:bookmarkStart w:id="2034" w:name="_Toc330829169"/>
      <w:bookmarkStart w:id="2035" w:name="_Toc330830713"/>
      <w:bookmarkStart w:id="2036" w:name="_Toc330832261"/>
      <w:bookmarkStart w:id="2037" w:name="_Toc330827589"/>
      <w:bookmarkStart w:id="2038" w:name="_Toc330829170"/>
      <w:bookmarkStart w:id="2039" w:name="_Toc330830714"/>
      <w:bookmarkStart w:id="2040" w:name="_Toc330832262"/>
      <w:bookmarkStart w:id="2041" w:name="_Toc330827590"/>
      <w:bookmarkStart w:id="2042" w:name="_Toc330829171"/>
      <w:bookmarkStart w:id="2043" w:name="_Toc330830715"/>
      <w:bookmarkStart w:id="2044" w:name="_Toc330832263"/>
      <w:bookmarkStart w:id="2045" w:name="_Toc330827591"/>
      <w:bookmarkStart w:id="2046" w:name="_Toc330829172"/>
      <w:bookmarkStart w:id="2047" w:name="_Toc330830716"/>
      <w:bookmarkStart w:id="2048" w:name="_Toc330832264"/>
      <w:bookmarkStart w:id="2049" w:name="_Toc330827592"/>
      <w:bookmarkStart w:id="2050" w:name="_Toc330829173"/>
      <w:bookmarkStart w:id="2051" w:name="_Toc330830717"/>
      <w:bookmarkStart w:id="2052" w:name="_Toc330832265"/>
      <w:bookmarkStart w:id="2053" w:name="_Toc330827593"/>
      <w:bookmarkStart w:id="2054" w:name="_Toc330829174"/>
      <w:bookmarkStart w:id="2055" w:name="_Toc330830718"/>
      <w:bookmarkStart w:id="2056" w:name="_Toc330832266"/>
      <w:bookmarkStart w:id="2057" w:name="_Toc330827594"/>
      <w:bookmarkStart w:id="2058" w:name="_Toc330829175"/>
      <w:bookmarkStart w:id="2059" w:name="_Toc330830719"/>
      <w:bookmarkStart w:id="2060" w:name="_Toc330832267"/>
      <w:bookmarkStart w:id="2061" w:name="_Toc330827595"/>
      <w:bookmarkStart w:id="2062" w:name="_Toc330829176"/>
      <w:bookmarkStart w:id="2063" w:name="_Toc330830720"/>
      <w:bookmarkStart w:id="2064" w:name="_Toc330832268"/>
      <w:bookmarkStart w:id="2065" w:name="_Toc330827596"/>
      <w:bookmarkStart w:id="2066" w:name="_Toc330829177"/>
      <w:bookmarkStart w:id="2067" w:name="_Toc330830721"/>
      <w:bookmarkStart w:id="2068" w:name="_Toc330832269"/>
      <w:bookmarkStart w:id="2069" w:name="_Toc330827597"/>
      <w:bookmarkStart w:id="2070" w:name="_Toc330829178"/>
      <w:bookmarkStart w:id="2071" w:name="_Toc330830722"/>
      <w:bookmarkStart w:id="2072" w:name="_Toc330832270"/>
      <w:bookmarkStart w:id="2073" w:name="_Toc330827598"/>
      <w:bookmarkStart w:id="2074" w:name="_Toc330829179"/>
      <w:bookmarkStart w:id="2075" w:name="_Toc330830723"/>
      <w:bookmarkStart w:id="2076" w:name="_Toc330832271"/>
      <w:bookmarkStart w:id="2077" w:name="_Toc330827599"/>
      <w:bookmarkStart w:id="2078" w:name="_Toc330829180"/>
      <w:bookmarkStart w:id="2079" w:name="_Toc330830724"/>
      <w:bookmarkStart w:id="2080" w:name="_Toc330832272"/>
      <w:bookmarkStart w:id="2081" w:name="_Toc330827600"/>
      <w:bookmarkStart w:id="2082" w:name="_Toc330829181"/>
      <w:bookmarkStart w:id="2083" w:name="_Toc330830725"/>
      <w:bookmarkStart w:id="2084" w:name="_Toc330832273"/>
      <w:bookmarkStart w:id="2085" w:name="_Toc330827601"/>
      <w:bookmarkStart w:id="2086" w:name="_Toc330829182"/>
      <w:bookmarkStart w:id="2087" w:name="_Toc330830726"/>
      <w:bookmarkStart w:id="2088" w:name="_Toc330832274"/>
      <w:bookmarkStart w:id="2089" w:name="_Toc330827602"/>
      <w:bookmarkStart w:id="2090" w:name="_Toc330829183"/>
      <w:bookmarkStart w:id="2091" w:name="_Toc330830727"/>
      <w:bookmarkStart w:id="2092" w:name="_Toc330832275"/>
      <w:bookmarkStart w:id="2093" w:name="_Toc330827603"/>
      <w:bookmarkStart w:id="2094" w:name="_Toc330829184"/>
      <w:bookmarkStart w:id="2095" w:name="_Toc330830728"/>
      <w:bookmarkStart w:id="2096" w:name="_Toc330832276"/>
      <w:bookmarkStart w:id="2097" w:name="_Toc330827604"/>
      <w:bookmarkStart w:id="2098" w:name="_Toc330829185"/>
      <w:bookmarkStart w:id="2099" w:name="_Toc330830729"/>
      <w:bookmarkStart w:id="2100" w:name="_Toc330832277"/>
      <w:bookmarkStart w:id="2101" w:name="_Toc330827605"/>
      <w:bookmarkStart w:id="2102" w:name="_Toc330829186"/>
      <w:bookmarkStart w:id="2103" w:name="_Toc330830730"/>
      <w:bookmarkStart w:id="2104" w:name="_Toc330832278"/>
      <w:bookmarkStart w:id="2105" w:name="_Toc330827606"/>
      <w:bookmarkStart w:id="2106" w:name="_Toc330829187"/>
      <w:bookmarkStart w:id="2107" w:name="_Toc330830731"/>
      <w:bookmarkStart w:id="2108" w:name="_Toc330832279"/>
      <w:bookmarkStart w:id="2109" w:name="_Toc330827607"/>
      <w:bookmarkStart w:id="2110" w:name="_Toc330829188"/>
      <w:bookmarkStart w:id="2111" w:name="_Toc330830732"/>
      <w:bookmarkStart w:id="2112" w:name="_Toc330832280"/>
      <w:bookmarkStart w:id="2113" w:name="_Toc330827608"/>
      <w:bookmarkStart w:id="2114" w:name="_Toc330829189"/>
      <w:bookmarkStart w:id="2115" w:name="_Toc330830733"/>
      <w:bookmarkStart w:id="2116" w:name="_Toc330832281"/>
      <w:bookmarkStart w:id="2117" w:name="_Toc330827609"/>
      <w:bookmarkStart w:id="2118" w:name="_Toc330829190"/>
      <w:bookmarkStart w:id="2119" w:name="_Toc330830734"/>
      <w:bookmarkStart w:id="2120" w:name="_Toc330832282"/>
      <w:bookmarkStart w:id="2121" w:name="_Toc330827610"/>
      <w:bookmarkStart w:id="2122" w:name="_Toc330829191"/>
      <w:bookmarkStart w:id="2123" w:name="_Toc330830735"/>
      <w:bookmarkStart w:id="2124" w:name="_Toc330832283"/>
      <w:bookmarkStart w:id="2125" w:name="_Toc330827611"/>
      <w:bookmarkStart w:id="2126" w:name="_Toc330829192"/>
      <w:bookmarkStart w:id="2127" w:name="_Toc330830736"/>
      <w:bookmarkStart w:id="2128" w:name="_Toc330832284"/>
      <w:bookmarkStart w:id="2129" w:name="_Toc330827612"/>
      <w:bookmarkStart w:id="2130" w:name="_Toc330829193"/>
      <w:bookmarkStart w:id="2131" w:name="_Toc330830737"/>
      <w:bookmarkStart w:id="2132" w:name="_Toc330832285"/>
      <w:bookmarkStart w:id="2133" w:name="_Toc330827613"/>
      <w:bookmarkStart w:id="2134" w:name="_Toc330829194"/>
      <w:bookmarkStart w:id="2135" w:name="_Toc330830738"/>
      <w:bookmarkStart w:id="2136" w:name="_Toc330832286"/>
      <w:bookmarkStart w:id="2137" w:name="_Toc330827614"/>
      <w:bookmarkStart w:id="2138" w:name="_Toc330829195"/>
      <w:bookmarkStart w:id="2139" w:name="_Toc330830739"/>
      <w:bookmarkStart w:id="2140" w:name="_Toc330832287"/>
      <w:bookmarkStart w:id="2141" w:name="_Toc330827615"/>
      <w:bookmarkStart w:id="2142" w:name="_Toc330829196"/>
      <w:bookmarkStart w:id="2143" w:name="_Toc330830740"/>
      <w:bookmarkStart w:id="2144" w:name="_Toc330832288"/>
      <w:bookmarkStart w:id="2145" w:name="_Toc330827616"/>
      <w:bookmarkStart w:id="2146" w:name="_Toc330829197"/>
      <w:bookmarkStart w:id="2147" w:name="_Toc330830741"/>
      <w:bookmarkStart w:id="2148" w:name="_Toc330832289"/>
      <w:bookmarkStart w:id="2149" w:name="_Toc330827617"/>
      <w:bookmarkStart w:id="2150" w:name="_Toc330829198"/>
      <w:bookmarkStart w:id="2151" w:name="_Toc330830742"/>
      <w:bookmarkStart w:id="2152" w:name="_Toc330832290"/>
      <w:bookmarkStart w:id="2153" w:name="_Toc330827618"/>
      <w:bookmarkStart w:id="2154" w:name="_Toc330829199"/>
      <w:bookmarkStart w:id="2155" w:name="_Toc330830743"/>
      <w:bookmarkStart w:id="2156" w:name="_Toc330832291"/>
      <w:bookmarkStart w:id="2157" w:name="_Toc330827619"/>
      <w:bookmarkStart w:id="2158" w:name="_Toc330829200"/>
      <w:bookmarkStart w:id="2159" w:name="_Toc330830744"/>
      <w:bookmarkStart w:id="2160" w:name="_Toc330832292"/>
      <w:bookmarkStart w:id="2161" w:name="_Toc330827620"/>
      <w:bookmarkStart w:id="2162" w:name="_Toc330829201"/>
      <w:bookmarkStart w:id="2163" w:name="_Toc330830745"/>
      <w:bookmarkStart w:id="2164" w:name="_Toc330832293"/>
      <w:bookmarkStart w:id="2165" w:name="_Toc330827621"/>
      <w:bookmarkStart w:id="2166" w:name="_Toc330829202"/>
      <w:bookmarkStart w:id="2167" w:name="_Toc330830746"/>
      <w:bookmarkStart w:id="2168" w:name="_Toc330832294"/>
      <w:bookmarkStart w:id="2169" w:name="_Toc330827622"/>
      <w:bookmarkStart w:id="2170" w:name="_Toc330829203"/>
      <w:bookmarkStart w:id="2171" w:name="_Toc330830747"/>
      <w:bookmarkStart w:id="2172" w:name="_Toc330832295"/>
      <w:bookmarkStart w:id="2173" w:name="_Toc330827623"/>
      <w:bookmarkStart w:id="2174" w:name="_Toc330829204"/>
      <w:bookmarkStart w:id="2175" w:name="_Toc330830748"/>
      <w:bookmarkStart w:id="2176" w:name="_Toc330832296"/>
      <w:bookmarkStart w:id="2177" w:name="_Toc330827624"/>
      <w:bookmarkStart w:id="2178" w:name="_Toc330829205"/>
      <w:bookmarkStart w:id="2179" w:name="_Toc330830749"/>
      <w:bookmarkStart w:id="2180" w:name="_Toc330832297"/>
      <w:bookmarkStart w:id="2181" w:name="_Toc330827625"/>
      <w:bookmarkStart w:id="2182" w:name="_Toc330829206"/>
      <w:bookmarkStart w:id="2183" w:name="_Toc330830750"/>
      <w:bookmarkStart w:id="2184" w:name="_Toc330832298"/>
      <w:bookmarkStart w:id="2185" w:name="_Toc330827626"/>
      <w:bookmarkStart w:id="2186" w:name="_Toc330829207"/>
      <w:bookmarkStart w:id="2187" w:name="_Toc330830751"/>
      <w:bookmarkStart w:id="2188" w:name="_Toc330832299"/>
      <w:bookmarkStart w:id="2189" w:name="_Toc330827627"/>
      <w:bookmarkStart w:id="2190" w:name="_Toc330829208"/>
      <w:bookmarkStart w:id="2191" w:name="_Toc330830752"/>
      <w:bookmarkStart w:id="2192" w:name="_Toc330832300"/>
      <w:bookmarkStart w:id="2193" w:name="_Toc330827628"/>
      <w:bookmarkStart w:id="2194" w:name="_Toc330829209"/>
      <w:bookmarkStart w:id="2195" w:name="_Toc330830753"/>
      <w:bookmarkStart w:id="2196" w:name="_Toc330832301"/>
      <w:bookmarkStart w:id="2197" w:name="_Toc330827629"/>
      <w:bookmarkStart w:id="2198" w:name="_Toc330829210"/>
      <w:bookmarkStart w:id="2199" w:name="_Toc330830754"/>
      <w:bookmarkStart w:id="2200" w:name="_Toc330832302"/>
      <w:bookmarkStart w:id="2201" w:name="_Toc330827630"/>
      <w:bookmarkStart w:id="2202" w:name="_Toc330829211"/>
      <w:bookmarkStart w:id="2203" w:name="_Toc330830755"/>
      <w:bookmarkStart w:id="2204" w:name="_Toc330832303"/>
      <w:bookmarkStart w:id="2205" w:name="_Toc330827631"/>
      <w:bookmarkStart w:id="2206" w:name="_Toc330829212"/>
      <w:bookmarkStart w:id="2207" w:name="_Toc330830756"/>
      <w:bookmarkStart w:id="2208" w:name="_Toc330832304"/>
      <w:bookmarkStart w:id="2209" w:name="_Toc330827632"/>
      <w:bookmarkStart w:id="2210" w:name="_Toc330829213"/>
      <w:bookmarkStart w:id="2211" w:name="_Toc330830757"/>
      <w:bookmarkStart w:id="2212" w:name="_Toc330832305"/>
      <w:bookmarkStart w:id="2213" w:name="_Toc330827633"/>
      <w:bookmarkStart w:id="2214" w:name="_Toc330829214"/>
      <w:bookmarkStart w:id="2215" w:name="_Toc330830758"/>
      <w:bookmarkStart w:id="2216" w:name="_Toc330832306"/>
      <w:bookmarkStart w:id="2217" w:name="_Toc330827634"/>
      <w:bookmarkStart w:id="2218" w:name="_Toc330829215"/>
      <w:bookmarkStart w:id="2219" w:name="_Toc330830759"/>
      <w:bookmarkStart w:id="2220" w:name="_Toc330832307"/>
      <w:bookmarkStart w:id="2221" w:name="_Toc330827635"/>
      <w:bookmarkStart w:id="2222" w:name="_Toc330829216"/>
      <w:bookmarkStart w:id="2223" w:name="_Toc330830760"/>
      <w:bookmarkStart w:id="2224" w:name="_Toc330832308"/>
      <w:bookmarkStart w:id="2225" w:name="_Toc330827636"/>
      <w:bookmarkStart w:id="2226" w:name="_Toc330829217"/>
      <w:bookmarkStart w:id="2227" w:name="_Toc330830761"/>
      <w:bookmarkStart w:id="2228" w:name="_Toc330832309"/>
      <w:bookmarkStart w:id="2229" w:name="_Toc330827637"/>
      <w:bookmarkStart w:id="2230" w:name="_Toc330829218"/>
      <w:bookmarkStart w:id="2231" w:name="_Toc330830762"/>
      <w:bookmarkStart w:id="2232" w:name="_Toc330832310"/>
      <w:bookmarkStart w:id="2233" w:name="_Toc330827638"/>
      <w:bookmarkStart w:id="2234" w:name="_Toc330829219"/>
      <w:bookmarkStart w:id="2235" w:name="_Toc330830763"/>
      <w:bookmarkStart w:id="2236" w:name="_Toc330832311"/>
      <w:bookmarkStart w:id="2237" w:name="_Toc330827639"/>
      <w:bookmarkStart w:id="2238" w:name="_Toc330829220"/>
      <w:bookmarkStart w:id="2239" w:name="_Toc330830764"/>
      <w:bookmarkStart w:id="2240" w:name="_Toc330832312"/>
      <w:bookmarkStart w:id="2241" w:name="_Toc330827640"/>
      <w:bookmarkStart w:id="2242" w:name="_Toc330829221"/>
      <w:bookmarkStart w:id="2243" w:name="_Toc330830765"/>
      <w:bookmarkStart w:id="2244" w:name="_Toc330832313"/>
      <w:bookmarkStart w:id="2245" w:name="_Toc330827641"/>
      <w:bookmarkStart w:id="2246" w:name="_Toc330829222"/>
      <w:bookmarkStart w:id="2247" w:name="_Toc330830766"/>
      <w:bookmarkStart w:id="2248" w:name="_Toc330832314"/>
      <w:bookmarkStart w:id="2249" w:name="_Toc330827642"/>
      <w:bookmarkStart w:id="2250" w:name="_Toc330829223"/>
      <w:bookmarkStart w:id="2251" w:name="_Toc330830767"/>
      <w:bookmarkStart w:id="2252" w:name="_Toc330832315"/>
      <w:bookmarkStart w:id="2253" w:name="_Toc330827643"/>
      <w:bookmarkStart w:id="2254" w:name="_Toc330829224"/>
      <w:bookmarkStart w:id="2255" w:name="_Toc330830768"/>
      <w:bookmarkStart w:id="2256" w:name="_Toc330832316"/>
      <w:bookmarkStart w:id="2257" w:name="_Toc330827644"/>
      <w:bookmarkStart w:id="2258" w:name="_Toc330829225"/>
      <w:bookmarkStart w:id="2259" w:name="_Toc330830769"/>
      <w:bookmarkStart w:id="2260" w:name="_Toc330832317"/>
      <w:bookmarkStart w:id="2261" w:name="_Toc330827645"/>
      <w:bookmarkStart w:id="2262" w:name="_Toc330829226"/>
      <w:bookmarkStart w:id="2263" w:name="_Toc330830770"/>
      <w:bookmarkStart w:id="2264" w:name="_Toc330832318"/>
      <w:bookmarkStart w:id="2265" w:name="_Toc330827646"/>
      <w:bookmarkStart w:id="2266" w:name="_Toc330829227"/>
      <w:bookmarkStart w:id="2267" w:name="_Toc330830771"/>
      <w:bookmarkStart w:id="2268" w:name="_Toc330832319"/>
      <w:bookmarkStart w:id="2269" w:name="_Toc330827647"/>
      <w:bookmarkStart w:id="2270" w:name="_Toc330829228"/>
      <w:bookmarkStart w:id="2271" w:name="_Toc330830772"/>
      <w:bookmarkStart w:id="2272" w:name="_Toc330832320"/>
      <w:bookmarkStart w:id="2273" w:name="_Toc330827648"/>
      <w:bookmarkStart w:id="2274" w:name="_Toc330829229"/>
      <w:bookmarkStart w:id="2275" w:name="_Toc330830773"/>
      <w:bookmarkStart w:id="2276" w:name="_Toc330832321"/>
      <w:bookmarkStart w:id="2277" w:name="_Toc330827649"/>
      <w:bookmarkStart w:id="2278" w:name="_Toc330829230"/>
      <w:bookmarkStart w:id="2279" w:name="_Toc330830774"/>
      <w:bookmarkStart w:id="2280" w:name="_Toc330832322"/>
      <w:bookmarkStart w:id="2281" w:name="_Toc330827650"/>
      <w:bookmarkStart w:id="2282" w:name="_Toc330829231"/>
      <w:bookmarkStart w:id="2283" w:name="_Toc330830775"/>
      <w:bookmarkStart w:id="2284" w:name="_Toc330832323"/>
      <w:bookmarkStart w:id="2285" w:name="_Toc330827651"/>
      <w:bookmarkStart w:id="2286" w:name="_Toc330829232"/>
      <w:bookmarkStart w:id="2287" w:name="_Toc330830776"/>
      <w:bookmarkStart w:id="2288" w:name="_Toc330832324"/>
      <w:bookmarkStart w:id="2289" w:name="_Toc330827652"/>
      <w:bookmarkStart w:id="2290" w:name="_Toc330829233"/>
      <w:bookmarkStart w:id="2291" w:name="_Toc330830777"/>
      <w:bookmarkStart w:id="2292" w:name="_Toc330832325"/>
      <w:bookmarkStart w:id="2293" w:name="_Toc330827653"/>
      <w:bookmarkStart w:id="2294" w:name="_Toc330829234"/>
      <w:bookmarkStart w:id="2295" w:name="_Toc330830778"/>
      <w:bookmarkStart w:id="2296" w:name="_Toc330832326"/>
      <w:bookmarkStart w:id="2297" w:name="_Toc330827654"/>
      <w:bookmarkStart w:id="2298" w:name="_Toc330829235"/>
      <w:bookmarkStart w:id="2299" w:name="_Toc330830779"/>
      <w:bookmarkStart w:id="2300" w:name="_Toc330832327"/>
      <w:bookmarkStart w:id="2301" w:name="_Toc330827655"/>
      <w:bookmarkStart w:id="2302" w:name="_Toc330829236"/>
      <w:bookmarkStart w:id="2303" w:name="_Toc330830780"/>
      <w:bookmarkStart w:id="2304" w:name="_Toc330832328"/>
      <w:bookmarkStart w:id="2305" w:name="_Toc330827656"/>
      <w:bookmarkStart w:id="2306" w:name="_Toc330829237"/>
      <w:bookmarkStart w:id="2307" w:name="_Toc330830781"/>
      <w:bookmarkStart w:id="2308" w:name="_Toc330832329"/>
      <w:bookmarkStart w:id="2309" w:name="_Toc330827657"/>
      <w:bookmarkStart w:id="2310" w:name="_Toc330829238"/>
      <w:bookmarkStart w:id="2311" w:name="_Toc330830782"/>
      <w:bookmarkStart w:id="2312" w:name="_Toc330832330"/>
      <w:bookmarkStart w:id="2313" w:name="_Toc330827658"/>
      <w:bookmarkStart w:id="2314" w:name="_Toc330829239"/>
      <w:bookmarkStart w:id="2315" w:name="_Toc330830783"/>
      <w:bookmarkStart w:id="2316" w:name="_Toc330832331"/>
      <w:bookmarkStart w:id="2317" w:name="_Toc330827659"/>
      <w:bookmarkStart w:id="2318" w:name="_Toc330829240"/>
      <w:bookmarkStart w:id="2319" w:name="_Toc330830784"/>
      <w:bookmarkStart w:id="2320" w:name="_Toc330832332"/>
      <w:bookmarkStart w:id="2321" w:name="_Toc330827660"/>
      <w:bookmarkStart w:id="2322" w:name="_Toc330829241"/>
      <w:bookmarkStart w:id="2323" w:name="_Toc330830785"/>
      <w:bookmarkStart w:id="2324" w:name="_Toc330832333"/>
      <w:bookmarkStart w:id="2325" w:name="_Toc330827661"/>
      <w:bookmarkStart w:id="2326" w:name="_Toc330829242"/>
      <w:bookmarkStart w:id="2327" w:name="_Toc330830786"/>
      <w:bookmarkStart w:id="2328" w:name="_Toc330832334"/>
      <w:bookmarkStart w:id="2329" w:name="_Toc330827662"/>
      <w:bookmarkStart w:id="2330" w:name="_Toc330829243"/>
      <w:bookmarkStart w:id="2331" w:name="_Toc330830787"/>
      <w:bookmarkStart w:id="2332" w:name="_Toc330832335"/>
      <w:bookmarkStart w:id="2333" w:name="_Toc330827663"/>
      <w:bookmarkStart w:id="2334" w:name="_Toc330829244"/>
      <w:bookmarkStart w:id="2335" w:name="_Toc330830788"/>
      <w:bookmarkStart w:id="2336" w:name="_Toc330832336"/>
      <w:bookmarkStart w:id="2337" w:name="_Toc330827664"/>
      <w:bookmarkStart w:id="2338" w:name="_Toc330829245"/>
      <w:bookmarkStart w:id="2339" w:name="_Toc330830789"/>
      <w:bookmarkStart w:id="2340" w:name="_Toc330832337"/>
      <w:bookmarkStart w:id="2341" w:name="_Toc330827665"/>
      <w:bookmarkStart w:id="2342" w:name="_Toc330829246"/>
      <w:bookmarkStart w:id="2343" w:name="_Toc330830790"/>
      <w:bookmarkStart w:id="2344" w:name="_Toc330832338"/>
      <w:bookmarkStart w:id="2345" w:name="_Toc330827666"/>
      <w:bookmarkStart w:id="2346" w:name="_Toc330829247"/>
      <w:bookmarkStart w:id="2347" w:name="_Toc330830791"/>
      <w:bookmarkStart w:id="2348" w:name="_Toc330832339"/>
      <w:bookmarkStart w:id="2349" w:name="_Toc330827667"/>
      <w:bookmarkStart w:id="2350" w:name="_Toc330829248"/>
      <w:bookmarkStart w:id="2351" w:name="_Toc330830792"/>
      <w:bookmarkStart w:id="2352" w:name="_Toc330832340"/>
      <w:bookmarkStart w:id="2353" w:name="_Toc330827668"/>
      <w:bookmarkStart w:id="2354" w:name="_Toc330829249"/>
      <w:bookmarkStart w:id="2355" w:name="_Toc330830793"/>
      <w:bookmarkStart w:id="2356" w:name="_Toc330832341"/>
      <w:bookmarkStart w:id="2357" w:name="_Toc330827669"/>
      <w:bookmarkStart w:id="2358" w:name="_Toc330829250"/>
      <w:bookmarkStart w:id="2359" w:name="_Toc330830794"/>
      <w:bookmarkStart w:id="2360" w:name="_Toc330832342"/>
      <w:bookmarkStart w:id="2361" w:name="_Toc330827670"/>
      <w:bookmarkStart w:id="2362" w:name="_Toc330829251"/>
      <w:bookmarkStart w:id="2363" w:name="_Toc330830795"/>
      <w:bookmarkStart w:id="2364" w:name="_Toc330832343"/>
      <w:bookmarkStart w:id="2365" w:name="_Toc330827671"/>
      <w:bookmarkStart w:id="2366" w:name="_Toc330829252"/>
      <w:bookmarkStart w:id="2367" w:name="_Toc330830796"/>
      <w:bookmarkStart w:id="2368" w:name="_Toc330832344"/>
      <w:bookmarkStart w:id="2369" w:name="_Toc330827672"/>
      <w:bookmarkStart w:id="2370" w:name="_Toc330829253"/>
      <w:bookmarkStart w:id="2371" w:name="_Toc330830797"/>
      <w:bookmarkStart w:id="2372" w:name="_Toc330832345"/>
      <w:bookmarkStart w:id="2373" w:name="_Toc330827673"/>
      <w:bookmarkStart w:id="2374" w:name="_Toc330829254"/>
      <w:bookmarkStart w:id="2375" w:name="_Toc330830798"/>
      <w:bookmarkStart w:id="2376" w:name="_Toc330832346"/>
      <w:bookmarkStart w:id="2377" w:name="_Toc330827674"/>
      <w:bookmarkStart w:id="2378" w:name="_Toc330829255"/>
      <w:bookmarkStart w:id="2379" w:name="_Toc330830799"/>
      <w:bookmarkStart w:id="2380" w:name="_Toc330832347"/>
      <w:bookmarkStart w:id="2381" w:name="_Toc330827675"/>
      <w:bookmarkStart w:id="2382" w:name="_Toc330829256"/>
      <w:bookmarkStart w:id="2383" w:name="_Toc330830800"/>
      <w:bookmarkStart w:id="2384" w:name="_Toc330832348"/>
      <w:bookmarkStart w:id="2385" w:name="_Toc330827676"/>
      <w:bookmarkStart w:id="2386" w:name="_Toc330829257"/>
      <w:bookmarkStart w:id="2387" w:name="_Toc330830801"/>
      <w:bookmarkStart w:id="2388" w:name="_Toc330832349"/>
      <w:bookmarkStart w:id="2389" w:name="_Toc330827677"/>
      <w:bookmarkStart w:id="2390" w:name="_Toc330829258"/>
      <w:bookmarkStart w:id="2391" w:name="_Toc330830802"/>
      <w:bookmarkStart w:id="2392" w:name="_Toc330832350"/>
      <w:bookmarkStart w:id="2393" w:name="_Toc330827678"/>
      <w:bookmarkStart w:id="2394" w:name="_Toc330829259"/>
      <w:bookmarkStart w:id="2395" w:name="_Toc330830803"/>
      <w:bookmarkStart w:id="2396" w:name="_Toc330832351"/>
      <w:bookmarkStart w:id="2397" w:name="_Toc330827679"/>
      <w:bookmarkStart w:id="2398" w:name="_Toc330829260"/>
      <w:bookmarkStart w:id="2399" w:name="_Toc330830804"/>
      <w:bookmarkStart w:id="2400" w:name="_Toc330832352"/>
      <w:bookmarkStart w:id="2401" w:name="_Toc330827680"/>
      <w:bookmarkStart w:id="2402" w:name="_Toc330829261"/>
      <w:bookmarkStart w:id="2403" w:name="_Toc330830805"/>
      <w:bookmarkStart w:id="2404" w:name="_Toc330832353"/>
      <w:bookmarkStart w:id="2405" w:name="_Toc330827681"/>
      <w:bookmarkStart w:id="2406" w:name="_Toc330829262"/>
      <w:bookmarkStart w:id="2407" w:name="_Toc330830806"/>
      <w:bookmarkStart w:id="2408" w:name="_Toc330832354"/>
      <w:bookmarkStart w:id="2409" w:name="_Toc330827683"/>
      <w:bookmarkStart w:id="2410" w:name="_Toc330829264"/>
      <w:bookmarkStart w:id="2411" w:name="_Toc330830808"/>
      <w:bookmarkStart w:id="2412" w:name="_Toc330832356"/>
      <w:bookmarkStart w:id="2413" w:name="_Toc330827684"/>
      <w:bookmarkStart w:id="2414" w:name="_Toc330829265"/>
      <w:bookmarkStart w:id="2415" w:name="_Toc330830809"/>
      <w:bookmarkStart w:id="2416" w:name="_Toc330832357"/>
      <w:bookmarkStart w:id="2417" w:name="_Toc330827685"/>
      <w:bookmarkStart w:id="2418" w:name="_Toc330829266"/>
      <w:bookmarkStart w:id="2419" w:name="_Toc330830810"/>
      <w:bookmarkStart w:id="2420" w:name="_Toc330832358"/>
      <w:bookmarkStart w:id="2421" w:name="_Toc330827686"/>
      <w:bookmarkStart w:id="2422" w:name="_Toc330829267"/>
      <w:bookmarkStart w:id="2423" w:name="_Toc330830811"/>
      <w:bookmarkStart w:id="2424" w:name="_Toc330832359"/>
      <w:bookmarkStart w:id="2425" w:name="_Toc330827687"/>
      <w:bookmarkStart w:id="2426" w:name="_Toc330829268"/>
      <w:bookmarkStart w:id="2427" w:name="_Toc330830812"/>
      <w:bookmarkStart w:id="2428" w:name="_Toc330832360"/>
      <w:bookmarkStart w:id="2429" w:name="_Toc330827688"/>
      <w:bookmarkStart w:id="2430" w:name="_Toc330829269"/>
      <w:bookmarkStart w:id="2431" w:name="_Toc330830813"/>
      <w:bookmarkStart w:id="2432" w:name="_Toc330832361"/>
      <w:bookmarkStart w:id="2433" w:name="_Toc330827689"/>
      <w:bookmarkStart w:id="2434" w:name="_Toc330829270"/>
      <w:bookmarkStart w:id="2435" w:name="_Toc330830814"/>
      <w:bookmarkStart w:id="2436" w:name="_Toc330832362"/>
      <w:bookmarkStart w:id="2437" w:name="_Toc330827690"/>
      <w:bookmarkStart w:id="2438" w:name="_Toc330829271"/>
      <w:bookmarkStart w:id="2439" w:name="_Toc330830815"/>
      <w:bookmarkStart w:id="2440" w:name="_Toc330832363"/>
      <w:bookmarkStart w:id="2441" w:name="_Toc330827691"/>
      <w:bookmarkStart w:id="2442" w:name="_Toc330829272"/>
      <w:bookmarkStart w:id="2443" w:name="_Toc330830816"/>
      <w:bookmarkStart w:id="2444" w:name="_Toc330832364"/>
      <w:bookmarkStart w:id="2445" w:name="_Toc330827692"/>
      <w:bookmarkStart w:id="2446" w:name="_Toc330829273"/>
      <w:bookmarkStart w:id="2447" w:name="_Toc330830817"/>
      <w:bookmarkStart w:id="2448" w:name="_Toc330832365"/>
      <w:bookmarkStart w:id="2449" w:name="_Toc330827693"/>
      <w:bookmarkStart w:id="2450" w:name="_Toc330829274"/>
      <w:bookmarkStart w:id="2451" w:name="_Toc330830818"/>
      <w:bookmarkStart w:id="2452" w:name="_Toc330832366"/>
      <w:bookmarkStart w:id="2453" w:name="_Toc330827694"/>
      <w:bookmarkStart w:id="2454" w:name="_Toc330829275"/>
      <w:bookmarkStart w:id="2455" w:name="_Toc330830819"/>
      <w:bookmarkStart w:id="2456" w:name="_Toc330832367"/>
      <w:bookmarkStart w:id="2457" w:name="_Toc330827695"/>
      <w:bookmarkStart w:id="2458" w:name="_Toc330829276"/>
      <w:bookmarkStart w:id="2459" w:name="_Toc330830820"/>
      <w:bookmarkStart w:id="2460" w:name="_Toc330832368"/>
      <w:bookmarkStart w:id="2461" w:name="_Toc330827696"/>
      <w:bookmarkStart w:id="2462" w:name="_Toc330829277"/>
      <w:bookmarkStart w:id="2463" w:name="_Toc330830821"/>
      <w:bookmarkStart w:id="2464" w:name="_Toc330832369"/>
      <w:bookmarkStart w:id="2465" w:name="_Toc330827697"/>
      <w:bookmarkStart w:id="2466" w:name="_Toc330829278"/>
      <w:bookmarkStart w:id="2467" w:name="_Toc330830822"/>
      <w:bookmarkStart w:id="2468" w:name="_Toc330832370"/>
      <w:bookmarkStart w:id="2469" w:name="_Toc330827698"/>
      <w:bookmarkStart w:id="2470" w:name="_Toc330829279"/>
      <w:bookmarkStart w:id="2471" w:name="_Toc330830823"/>
      <w:bookmarkStart w:id="2472" w:name="_Toc330832371"/>
      <w:bookmarkStart w:id="2473" w:name="_Toc330827699"/>
      <w:bookmarkStart w:id="2474" w:name="_Toc330829280"/>
      <w:bookmarkStart w:id="2475" w:name="_Toc330830824"/>
      <w:bookmarkStart w:id="2476" w:name="_Toc330832372"/>
      <w:bookmarkStart w:id="2477" w:name="_Toc330827700"/>
      <w:bookmarkStart w:id="2478" w:name="_Toc330829281"/>
      <w:bookmarkStart w:id="2479" w:name="_Toc330830825"/>
      <w:bookmarkStart w:id="2480" w:name="_Toc330832373"/>
      <w:bookmarkStart w:id="2481" w:name="_Toc330827701"/>
      <w:bookmarkStart w:id="2482" w:name="_Toc330829282"/>
      <w:bookmarkStart w:id="2483" w:name="_Toc330830826"/>
      <w:bookmarkStart w:id="2484" w:name="_Toc330832374"/>
      <w:bookmarkStart w:id="2485" w:name="_Toc330827702"/>
      <w:bookmarkStart w:id="2486" w:name="_Toc330829283"/>
      <w:bookmarkStart w:id="2487" w:name="_Toc330830827"/>
      <w:bookmarkStart w:id="2488" w:name="_Toc330832375"/>
      <w:bookmarkStart w:id="2489" w:name="_Toc330827703"/>
      <w:bookmarkStart w:id="2490" w:name="_Toc330829284"/>
      <w:bookmarkStart w:id="2491" w:name="_Toc330830828"/>
      <w:bookmarkStart w:id="2492" w:name="_Toc330832376"/>
      <w:bookmarkStart w:id="2493" w:name="_Toc330827704"/>
      <w:bookmarkStart w:id="2494" w:name="_Toc330829285"/>
      <w:bookmarkStart w:id="2495" w:name="_Toc330830829"/>
      <w:bookmarkStart w:id="2496" w:name="_Toc330832377"/>
      <w:bookmarkStart w:id="2497" w:name="_Toc330827705"/>
      <w:bookmarkStart w:id="2498" w:name="_Toc330829286"/>
      <w:bookmarkStart w:id="2499" w:name="_Toc330830830"/>
      <w:bookmarkStart w:id="2500" w:name="_Toc330832378"/>
      <w:bookmarkStart w:id="2501" w:name="_Toc330827706"/>
      <w:bookmarkStart w:id="2502" w:name="_Toc330829287"/>
      <w:bookmarkStart w:id="2503" w:name="_Toc330830831"/>
      <w:bookmarkStart w:id="2504" w:name="_Toc330832379"/>
      <w:bookmarkStart w:id="2505" w:name="_Toc330827707"/>
      <w:bookmarkStart w:id="2506" w:name="_Toc330829288"/>
      <w:bookmarkStart w:id="2507" w:name="_Toc330830832"/>
      <w:bookmarkStart w:id="2508" w:name="_Toc330832380"/>
      <w:bookmarkStart w:id="2509" w:name="_Toc330827708"/>
      <w:bookmarkStart w:id="2510" w:name="_Toc330829289"/>
      <w:bookmarkStart w:id="2511" w:name="_Toc330830833"/>
      <w:bookmarkStart w:id="2512" w:name="_Toc330832381"/>
      <w:bookmarkStart w:id="2513" w:name="_Toc330827710"/>
      <w:bookmarkStart w:id="2514" w:name="_Toc330829291"/>
      <w:bookmarkStart w:id="2515" w:name="_Toc330830835"/>
      <w:bookmarkStart w:id="2516" w:name="_Toc330832383"/>
      <w:bookmarkStart w:id="2517" w:name="_Toc330827711"/>
      <w:bookmarkStart w:id="2518" w:name="_Toc330829292"/>
      <w:bookmarkStart w:id="2519" w:name="_Toc330830836"/>
      <w:bookmarkStart w:id="2520" w:name="_Toc330832384"/>
      <w:bookmarkStart w:id="2521" w:name="_Toc330827712"/>
      <w:bookmarkStart w:id="2522" w:name="_Toc330829293"/>
      <w:bookmarkStart w:id="2523" w:name="_Toc330830837"/>
      <w:bookmarkStart w:id="2524" w:name="_Toc330832385"/>
      <w:bookmarkStart w:id="2525" w:name="_Toc330827713"/>
      <w:bookmarkStart w:id="2526" w:name="_Toc330829294"/>
      <w:bookmarkStart w:id="2527" w:name="_Toc330830838"/>
      <w:bookmarkStart w:id="2528" w:name="_Toc330832386"/>
      <w:bookmarkStart w:id="2529" w:name="_Toc330827714"/>
      <w:bookmarkStart w:id="2530" w:name="_Toc330829295"/>
      <w:bookmarkStart w:id="2531" w:name="_Toc330830839"/>
      <w:bookmarkStart w:id="2532" w:name="_Toc330832387"/>
      <w:bookmarkStart w:id="2533" w:name="_Toc330827715"/>
      <w:bookmarkStart w:id="2534" w:name="_Toc330829296"/>
      <w:bookmarkStart w:id="2535" w:name="_Toc330830840"/>
      <w:bookmarkStart w:id="2536" w:name="_Toc330832388"/>
      <w:bookmarkStart w:id="2537" w:name="_Toc330827716"/>
      <w:bookmarkStart w:id="2538" w:name="_Toc330829297"/>
      <w:bookmarkStart w:id="2539" w:name="_Toc330830841"/>
      <w:bookmarkStart w:id="2540" w:name="_Toc330832389"/>
      <w:bookmarkStart w:id="2541" w:name="_Toc330827717"/>
      <w:bookmarkStart w:id="2542" w:name="_Toc330829298"/>
      <w:bookmarkStart w:id="2543" w:name="_Toc330830842"/>
      <w:bookmarkStart w:id="2544" w:name="_Toc330832390"/>
      <w:bookmarkStart w:id="2545" w:name="_Toc330827718"/>
      <w:bookmarkStart w:id="2546" w:name="_Toc330829299"/>
      <w:bookmarkStart w:id="2547" w:name="_Toc330830843"/>
      <w:bookmarkStart w:id="2548" w:name="_Toc330832391"/>
      <w:bookmarkStart w:id="2549" w:name="_Toc330827719"/>
      <w:bookmarkStart w:id="2550" w:name="_Toc330829300"/>
      <w:bookmarkStart w:id="2551" w:name="_Toc330830844"/>
      <w:bookmarkStart w:id="2552" w:name="_Toc330832392"/>
      <w:bookmarkStart w:id="2553" w:name="_Toc330827720"/>
      <w:bookmarkStart w:id="2554" w:name="_Toc330829301"/>
      <w:bookmarkStart w:id="2555" w:name="_Toc330830845"/>
      <w:bookmarkStart w:id="2556" w:name="_Toc330832393"/>
      <w:bookmarkStart w:id="2557" w:name="_Toc330827721"/>
      <w:bookmarkStart w:id="2558" w:name="_Toc330829302"/>
      <w:bookmarkStart w:id="2559" w:name="_Toc330830846"/>
      <w:bookmarkStart w:id="2560" w:name="_Toc330832394"/>
      <w:bookmarkStart w:id="2561" w:name="_Toc330827722"/>
      <w:bookmarkStart w:id="2562" w:name="_Toc330829303"/>
      <w:bookmarkStart w:id="2563" w:name="_Toc330830847"/>
      <w:bookmarkStart w:id="2564" w:name="_Toc330832395"/>
      <w:bookmarkStart w:id="2565" w:name="_Toc330827723"/>
      <w:bookmarkStart w:id="2566" w:name="_Toc330829304"/>
      <w:bookmarkStart w:id="2567" w:name="_Toc330830848"/>
      <w:bookmarkStart w:id="2568" w:name="_Toc330832396"/>
      <w:bookmarkStart w:id="2569" w:name="_Toc330827724"/>
      <w:bookmarkStart w:id="2570" w:name="_Toc330829305"/>
      <w:bookmarkStart w:id="2571" w:name="_Toc330830849"/>
      <w:bookmarkStart w:id="2572" w:name="_Toc330832397"/>
      <w:bookmarkStart w:id="2573" w:name="_Toc330822737"/>
      <w:bookmarkStart w:id="2574" w:name="_Toc330827725"/>
      <w:bookmarkStart w:id="2575" w:name="_Toc330829306"/>
      <w:bookmarkStart w:id="2576" w:name="_Toc330830850"/>
      <w:bookmarkStart w:id="2577" w:name="_Toc330832398"/>
      <w:bookmarkStart w:id="2578" w:name="_Toc330827726"/>
      <w:bookmarkStart w:id="2579" w:name="_Toc330829307"/>
      <w:bookmarkStart w:id="2580" w:name="_Toc330830851"/>
      <w:bookmarkStart w:id="2581" w:name="_Toc330832399"/>
      <w:bookmarkStart w:id="2582" w:name="_Toc330827727"/>
      <w:bookmarkStart w:id="2583" w:name="_Toc330829308"/>
      <w:bookmarkStart w:id="2584" w:name="_Toc330830852"/>
      <w:bookmarkStart w:id="2585" w:name="_Toc330832400"/>
      <w:bookmarkStart w:id="2586" w:name="_Toc330827728"/>
      <w:bookmarkStart w:id="2587" w:name="_Toc330829309"/>
      <w:bookmarkStart w:id="2588" w:name="_Toc330830853"/>
      <w:bookmarkStart w:id="2589" w:name="_Toc330832401"/>
      <w:bookmarkStart w:id="2590" w:name="_Toc330827729"/>
      <w:bookmarkStart w:id="2591" w:name="_Toc330829310"/>
      <w:bookmarkStart w:id="2592" w:name="_Toc330830854"/>
      <w:bookmarkStart w:id="2593" w:name="_Toc330832402"/>
      <w:bookmarkStart w:id="2594" w:name="_Toc330827730"/>
      <w:bookmarkStart w:id="2595" w:name="_Toc330829311"/>
      <w:bookmarkStart w:id="2596" w:name="_Toc330830855"/>
      <w:bookmarkStart w:id="2597" w:name="_Toc330832403"/>
      <w:bookmarkStart w:id="2598" w:name="_Toc330827731"/>
      <w:bookmarkStart w:id="2599" w:name="_Toc330829312"/>
      <w:bookmarkStart w:id="2600" w:name="_Toc330830856"/>
      <w:bookmarkStart w:id="2601" w:name="_Toc330832404"/>
      <w:bookmarkStart w:id="2602" w:name="_Toc330827732"/>
      <w:bookmarkStart w:id="2603" w:name="_Toc330829313"/>
      <w:bookmarkStart w:id="2604" w:name="_Toc330830857"/>
      <w:bookmarkStart w:id="2605" w:name="_Toc330832405"/>
      <w:bookmarkStart w:id="2606" w:name="_Toc330827733"/>
      <w:bookmarkStart w:id="2607" w:name="_Toc330829314"/>
      <w:bookmarkStart w:id="2608" w:name="_Toc330830858"/>
      <w:bookmarkStart w:id="2609" w:name="_Toc330832406"/>
      <w:bookmarkStart w:id="2610" w:name="_Toc330827734"/>
      <w:bookmarkStart w:id="2611" w:name="_Toc330829315"/>
      <w:bookmarkStart w:id="2612" w:name="_Toc330830859"/>
      <w:bookmarkStart w:id="2613" w:name="_Toc330832407"/>
      <w:bookmarkStart w:id="2614" w:name="_Toc330827735"/>
      <w:bookmarkStart w:id="2615" w:name="_Toc330829316"/>
      <w:bookmarkStart w:id="2616" w:name="_Toc330830860"/>
      <w:bookmarkStart w:id="2617" w:name="_Toc330832408"/>
      <w:bookmarkStart w:id="2618" w:name="_Toc330827736"/>
      <w:bookmarkStart w:id="2619" w:name="_Toc330829317"/>
      <w:bookmarkStart w:id="2620" w:name="_Toc330830861"/>
      <w:bookmarkStart w:id="2621" w:name="_Toc330832409"/>
      <w:bookmarkStart w:id="2622" w:name="_Toc330827737"/>
      <w:bookmarkStart w:id="2623" w:name="_Toc330829318"/>
      <w:bookmarkStart w:id="2624" w:name="_Toc330830862"/>
      <w:bookmarkStart w:id="2625" w:name="_Toc330832410"/>
      <w:bookmarkStart w:id="2626" w:name="_Toc330827738"/>
      <w:bookmarkStart w:id="2627" w:name="_Toc330829319"/>
      <w:bookmarkStart w:id="2628" w:name="_Toc330830863"/>
      <w:bookmarkStart w:id="2629" w:name="_Toc330832411"/>
      <w:bookmarkStart w:id="2630" w:name="_Toc330827739"/>
      <w:bookmarkStart w:id="2631" w:name="_Toc330829320"/>
      <w:bookmarkStart w:id="2632" w:name="_Toc330830864"/>
      <w:bookmarkStart w:id="2633" w:name="_Toc330832412"/>
      <w:bookmarkStart w:id="2634" w:name="_Toc330827740"/>
      <w:bookmarkStart w:id="2635" w:name="_Toc330829321"/>
      <w:bookmarkStart w:id="2636" w:name="_Toc330830865"/>
      <w:bookmarkStart w:id="2637" w:name="_Toc330832413"/>
      <w:bookmarkStart w:id="2638" w:name="_Toc330827741"/>
      <w:bookmarkStart w:id="2639" w:name="_Toc330829322"/>
      <w:bookmarkStart w:id="2640" w:name="_Toc330830866"/>
      <w:bookmarkStart w:id="2641" w:name="_Toc330832414"/>
      <w:bookmarkStart w:id="2642" w:name="_Toc330827742"/>
      <w:bookmarkStart w:id="2643" w:name="_Toc330829323"/>
      <w:bookmarkStart w:id="2644" w:name="_Toc330830867"/>
      <w:bookmarkStart w:id="2645" w:name="_Toc330832415"/>
      <w:bookmarkStart w:id="2646" w:name="_Toc330827743"/>
      <w:bookmarkStart w:id="2647" w:name="_Toc330829324"/>
      <w:bookmarkStart w:id="2648" w:name="_Toc330830868"/>
      <w:bookmarkStart w:id="2649" w:name="_Toc330832416"/>
      <w:bookmarkStart w:id="2650" w:name="_Toc330827744"/>
      <w:bookmarkStart w:id="2651" w:name="_Toc330829325"/>
      <w:bookmarkStart w:id="2652" w:name="_Toc330830869"/>
      <w:bookmarkStart w:id="2653" w:name="_Toc330832417"/>
      <w:bookmarkStart w:id="2654" w:name="_Toc330827745"/>
      <w:bookmarkStart w:id="2655" w:name="_Toc330829326"/>
      <w:bookmarkStart w:id="2656" w:name="_Toc330830870"/>
      <w:bookmarkStart w:id="2657" w:name="_Toc330832418"/>
      <w:bookmarkStart w:id="2658" w:name="_Toc330827746"/>
      <w:bookmarkStart w:id="2659" w:name="_Toc330829327"/>
      <w:bookmarkStart w:id="2660" w:name="_Toc330830871"/>
      <w:bookmarkStart w:id="2661" w:name="_Toc330832419"/>
      <w:bookmarkStart w:id="2662" w:name="_Toc330827747"/>
      <w:bookmarkStart w:id="2663" w:name="_Toc330829328"/>
      <w:bookmarkStart w:id="2664" w:name="_Toc330830872"/>
      <w:bookmarkStart w:id="2665" w:name="_Toc330832420"/>
      <w:bookmarkStart w:id="2666" w:name="_Toc330827748"/>
      <w:bookmarkStart w:id="2667" w:name="_Toc330829329"/>
      <w:bookmarkStart w:id="2668" w:name="_Toc330830873"/>
      <w:bookmarkStart w:id="2669" w:name="_Toc330832421"/>
      <w:bookmarkStart w:id="2670" w:name="_Toc330827749"/>
      <w:bookmarkStart w:id="2671" w:name="_Toc330829330"/>
      <w:bookmarkStart w:id="2672" w:name="_Toc330830874"/>
      <w:bookmarkStart w:id="2673" w:name="_Toc330832422"/>
      <w:bookmarkStart w:id="2674" w:name="_Toc330827750"/>
      <w:bookmarkStart w:id="2675" w:name="_Toc330829331"/>
      <w:bookmarkStart w:id="2676" w:name="_Toc330830875"/>
      <w:bookmarkStart w:id="2677" w:name="_Toc330832423"/>
      <w:bookmarkStart w:id="2678" w:name="_Toc330827751"/>
      <w:bookmarkStart w:id="2679" w:name="_Toc330829332"/>
      <w:bookmarkStart w:id="2680" w:name="_Toc330830876"/>
      <w:bookmarkStart w:id="2681" w:name="_Toc330832424"/>
      <w:bookmarkStart w:id="2682" w:name="_Toc330827752"/>
      <w:bookmarkStart w:id="2683" w:name="_Toc330829333"/>
      <w:bookmarkStart w:id="2684" w:name="_Toc330830877"/>
      <w:bookmarkStart w:id="2685" w:name="_Toc330832425"/>
      <w:bookmarkStart w:id="2686" w:name="_Toc330827753"/>
      <w:bookmarkStart w:id="2687" w:name="_Toc330829334"/>
      <w:bookmarkStart w:id="2688" w:name="_Toc330830878"/>
      <w:bookmarkStart w:id="2689" w:name="_Toc330832426"/>
      <w:bookmarkStart w:id="2690" w:name="_Toc330827754"/>
      <w:bookmarkStart w:id="2691" w:name="_Toc330829335"/>
      <w:bookmarkStart w:id="2692" w:name="_Toc330830879"/>
      <w:bookmarkStart w:id="2693" w:name="_Toc330832427"/>
      <w:bookmarkStart w:id="2694" w:name="_Toc330827755"/>
      <w:bookmarkStart w:id="2695" w:name="_Toc330829336"/>
      <w:bookmarkStart w:id="2696" w:name="_Toc330830880"/>
      <w:bookmarkStart w:id="2697" w:name="_Toc330832428"/>
      <w:bookmarkStart w:id="2698" w:name="_Toc330827756"/>
      <w:bookmarkStart w:id="2699" w:name="_Toc330829337"/>
      <w:bookmarkStart w:id="2700" w:name="_Toc330830881"/>
      <w:bookmarkStart w:id="2701" w:name="_Toc330832429"/>
      <w:bookmarkStart w:id="2702" w:name="_Toc330827757"/>
      <w:bookmarkStart w:id="2703" w:name="_Toc330829338"/>
      <w:bookmarkStart w:id="2704" w:name="_Toc330830882"/>
      <w:bookmarkStart w:id="2705" w:name="_Toc330832430"/>
      <w:bookmarkStart w:id="2706" w:name="_Toc330827758"/>
      <w:bookmarkStart w:id="2707" w:name="_Toc330829339"/>
      <w:bookmarkStart w:id="2708" w:name="_Toc330830883"/>
      <w:bookmarkStart w:id="2709" w:name="_Toc330832431"/>
      <w:bookmarkStart w:id="2710" w:name="_Toc330827759"/>
      <w:bookmarkStart w:id="2711" w:name="_Toc330829340"/>
      <w:bookmarkStart w:id="2712" w:name="_Toc330830884"/>
      <w:bookmarkStart w:id="2713" w:name="_Toc330832432"/>
      <w:bookmarkStart w:id="2714" w:name="_Toc330827760"/>
      <w:bookmarkStart w:id="2715" w:name="_Toc330829341"/>
      <w:bookmarkStart w:id="2716" w:name="_Toc330830885"/>
      <w:bookmarkStart w:id="2717" w:name="_Toc330832433"/>
      <w:bookmarkStart w:id="2718" w:name="_Toc330827761"/>
      <w:bookmarkStart w:id="2719" w:name="_Toc330829342"/>
      <w:bookmarkStart w:id="2720" w:name="_Toc330830886"/>
      <w:bookmarkStart w:id="2721" w:name="_Toc330832434"/>
      <w:bookmarkStart w:id="2722" w:name="_Toc330827762"/>
      <w:bookmarkStart w:id="2723" w:name="_Toc330829343"/>
      <w:bookmarkStart w:id="2724" w:name="_Toc330830887"/>
      <w:bookmarkStart w:id="2725" w:name="_Toc330832435"/>
      <w:bookmarkStart w:id="2726" w:name="_Toc330827763"/>
      <w:bookmarkStart w:id="2727" w:name="_Toc330829344"/>
      <w:bookmarkStart w:id="2728" w:name="_Toc330830888"/>
      <w:bookmarkStart w:id="2729" w:name="_Toc330832436"/>
      <w:bookmarkStart w:id="2730" w:name="_Toc330827764"/>
      <w:bookmarkStart w:id="2731" w:name="_Toc330829345"/>
      <w:bookmarkStart w:id="2732" w:name="_Toc330830889"/>
      <w:bookmarkStart w:id="2733" w:name="_Toc330832437"/>
      <w:bookmarkStart w:id="2734" w:name="_Toc330827765"/>
      <w:bookmarkStart w:id="2735" w:name="_Toc330829346"/>
      <w:bookmarkStart w:id="2736" w:name="_Toc330830890"/>
      <w:bookmarkStart w:id="2737" w:name="_Toc330832438"/>
      <w:bookmarkStart w:id="2738" w:name="_Toc330827766"/>
      <w:bookmarkStart w:id="2739" w:name="_Toc330829347"/>
      <w:bookmarkStart w:id="2740" w:name="_Toc330830891"/>
      <w:bookmarkStart w:id="2741" w:name="_Toc330832439"/>
      <w:bookmarkStart w:id="2742" w:name="_Toc330827767"/>
      <w:bookmarkStart w:id="2743" w:name="_Toc330829348"/>
      <w:bookmarkStart w:id="2744" w:name="_Toc330830892"/>
      <w:bookmarkStart w:id="2745" w:name="_Toc330832440"/>
      <w:bookmarkStart w:id="2746" w:name="_Toc330827768"/>
      <w:bookmarkStart w:id="2747" w:name="_Toc330829349"/>
      <w:bookmarkStart w:id="2748" w:name="_Toc330830893"/>
      <w:bookmarkStart w:id="2749" w:name="_Toc330832441"/>
      <w:bookmarkStart w:id="2750" w:name="_Toc330827769"/>
      <w:bookmarkStart w:id="2751" w:name="_Toc330829350"/>
      <w:bookmarkStart w:id="2752" w:name="_Toc330830894"/>
      <w:bookmarkStart w:id="2753" w:name="_Toc330832442"/>
      <w:bookmarkStart w:id="2754" w:name="_Toc330827770"/>
      <w:bookmarkStart w:id="2755" w:name="_Toc330829351"/>
      <w:bookmarkStart w:id="2756" w:name="_Toc330830895"/>
      <w:bookmarkStart w:id="2757" w:name="_Toc330832443"/>
      <w:bookmarkStart w:id="2758" w:name="_Toc330827771"/>
      <w:bookmarkStart w:id="2759" w:name="_Toc330829352"/>
      <w:bookmarkStart w:id="2760" w:name="_Toc330830896"/>
      <w:bookmarkStart w:id="2761" w:name="_Toc330832444"/>
      <w:bookmarkStart w:id="2762" w:name="_Toc330827772"/>
      <w:bookmarkStart w:id="2763" w:name="_Toc330829353"/>
      <w:bookmarkStart w:id="2764" w:name="_Toc330830897"/>
      <w:bookmarkStart w:id="2765" w:name="_Toc330832445"/>
      <w:bookmarkStart w:id="2766" w:name="_Toc330827773"/>
      <w:bookmarkStart w:id="2767" w:name="_Toc330829354"/>
      <w:bookmarkStart w:id="2768" w:name="_Toc330830898"/>
      <w:bookmarkStart w:id="2769" w:name="_Toc330832446"/>
      <w:bookmarkStart w:id="2770" w:name="_Toc330827774"/>
      <w:bookmarkStart w:id="2771" w:name="_Toc330829355"/>
      <w:bookmarkStart w:id="2772" w:name="_Toc330830899"/>
      <w:bookmarkStart w:id="2773" w:name="_Toc330832447"/>
      <w:bookmarkStart w:id="2774" w:name="_Toc330827775"/>
      <w:bookmarkStart w:id="2775" w:name="_Toc330829356"/>
      <w:bookmarkStart w:id="2776" w:name="_Toc330830900"/>
      <w:bookmarkStart w:id="2777" w:name="_Toc330832448"/>
      <w:bookmarkStart w:id="2778" w:name="_Toc330827776"/>
      <w:bookmarkStart w:id="2779" w:name="_Toc330829357"/>
      <w:bookmarkStart w:id="2780" w:name="_Toc330830901"/>
      <w:bookmarkStart w:id="2781" w:name="_Toc330832449"/>
      <w:bookmarkStart w:id="2782" w:name="_Toc330827777"/>
      <w:bookmarkStart w:id="2783" w:name="_Toc330829358"/>
      <w:bookmarkStart w:id="2784" w:name="_Toc330830902"/>
      <w:bookmarkStart w:id="2785" w:name="_Toc330832450"/>
      <w:bookmarkStart w:id="2786" w:name="_Toc330827778"/>
      <w:bookmarkStart w:id="2787" w:name="_Toc330829359"/>
      <w:bookmarkStart w:id="2788" w:name="_Toc330830903"/>
      <w:bookmarkStart w:id="2789" w:name="_Toc330832451"/>
      <w:bookmarkStart w:id="2790" w:name="_Toc330827779"/>
      <w:bookmarkStart w:id="2791" w:name="_Toc330829360"/>
      <w:bookmarkStart w:id="2792" w:name="_Toc330830904"/>
      <w:bookmarkStart w:id="2793" w:name="_Toc330832452"/>
      <w:bookmarkStart w:id="2794" w:name="_Toc330827780"/>
      <w:bookmarkStart w:id="2795" w:name="_Toc330829361"/>
      <w:bookmarkStart w:id="2796" w:name="_Toc330830905"/>
      <w:bookmarkStart w:id="2797" w:name="_Toc330832453"/>
      <w:bookmarkStart w:id="2798" w:name="_Toc330827781"/>
      <w:bookmarkStart w:id="2799" w:name="_Toc330829362"/>
      <w:bookmarkStart w:id="2800" w:name="_Toc330830906"/>
      <w:bookmarkStart w:id="2801" w:name="_Toc330832454"/>
      <w:bookmarkStart w:id="2802" w:name="_Toc330827782"/>
      <w:bookmarkStart w:id="2803" w:name="_Toc330829363"/>
      <w:bookmarkStart w:id="2804" w:name="_Toc330830907"/>
      <w:bookmarkStart w:id="2805" w:name="_Toc330832455"/>
      <w:bookmarkStart w:id="2806" w:name="_Toc330827783"/>
      <w:bookmarkStart w:id="2807" w:name="_Toc330829364"/>
      <w:bookmarkStart w:id="2808" w:name="_Toc330830908"/>
      <w:bookmarkStart w:id="2809" w:name="_Toc330832456"/>
      <w:bookmarkStart w:id="2810" w:name="_Toc330827784"/>
      <w:bookmarkStart w:id="2811" w:name="_Toc330829365"/>
      <w:bookmarkStart w:id="2812" w:name="_Toc330830909"/>
      <w:bookmarkStart w:id="2813" w:name="_Toc330832457"/>
      <w:bookmarkStart w:id="2814" w:name="_Toc330827785"/>
      <w:bookmarkStart w:id="2815" w:name="_Toc330829366"/>
      <w:bookmarkStart w:id="2816" w:name="_Toc330830910"/>
      <w:bookmarkStart w:id="2817" w:name="_Toc330832458"/>
      <w:bookmarkStart w:id="2818" w:name="_Toc330827786"/>
      <w:bookmarkStart w:id="2819" w:name="_Toc330829367"/>
      <w:bookmarkStart w:id="2820" w:name="_Toc330830911"/>
      <w:bookmarkStart w:id="2821" w:name="_Toc330832459"/>
      <w:bookmarkStart w:id="2822" w:name="_Toc330827787"/>
      <w:bookmarkStart w:id="2823" w:name="_Toc330829368"/>
      <w:bookmarkStart w:id="2824" w:name="_Toc330830912"/>
      <w:bookmarkStart w:id="2825" w:name="_Toc330832460"/>
      <w:bookmarkStart w:id="2826" w:name="_Toc330827788"/>
      <w:bookmarkStart w:id="2827" w:name="_Toc330829369"/>
      <w:bookmarkStart w:id="2828" w:name="_Toc330830913"/>
      <w:bookmarkStart w:id="2829" w:name="_Toc330832461"/>
      <w:bookmarkStart w:id="2830" w:name="_Toc330827789"/>
      <w:bookmarkStart w:id="2831" w:name="_Toc330829370"/>
      <w:bookmarkStart w:id="2832" w:name="_Toc330830914"/>
      <w:bookmarkStart w:id="2833" w:name="_Toc330832462"/>
      <w:bookmarkStart w:id="2834" w:name="_Toc330827790"/>
      <w:bookmarkStart w:id="2835" w:name="_Toc330829371"/>
      <w:bookmarkStart w:id="2836" w:name="_Toc330830915"/>
      <w:bookmarkStart w:id="2837" w:name="_Toc330832463"/>
      <w:bookmarkStart w:id="2838" w:name="_Toc330827791"/>
      <w:bookmarkStart w:id="2839" w:name="_Toc330829372"/>
      <w:bookmarkStart w:id="2840" w:name="_Toc330830916"/>
      <w:bookmarkStart w:id="2841" w:name="_Toc330832464"/>
      <w:bookmarkStart w:id="2842" w:name="_Toc330827792"/>
      <w:bookmarkStart w:id="2843" w:name="_Toc330829373"/>
      <w:bookmarkStart w:id="2844" w:name="_Toc330830917"/>
      <w:bookmarkStart w:id="2845" w:name="_Toc330832465"/>
      <w:bookmarkStart w:id="2846" w:name="_Toc330827793"/>
      <w:bookmarkStart w:id="2847" w:name="_Toc330829374"/>
      <w:bookmarkStart w:id="2848" w:name="_Toc330830918"/>
      <w:bookmarkStart w:id="2849" w:name="_Toc330832466"/>
      <w:bookmarkStart w:id="2850" w:name="_Toc330827794"/>
      <w:bookmarkStart w:id="2851" w:name="_Toc330829375"/>
      <w:bookmarkStart w:id="2852" w:name="_Toc330830919"/>
      <w:bookmarkStart w:id="2853" w:name="_Toc330832467"/>
      <w:bookmarkStart w:id="2854" w:name="_Toc330827795"/>
      <w:bookmarkStart w:id="2855" w:name="_Toc330829376"/>
      <w:bookmarkStart w:id="2856" w:name="_Toc330830920"/>
      <w:bookmarkStart w:id="2857" w:name="_Toc330832468"/>
      <w:bookmarkStart w:id="2858" w:name="_Toc330827796"/>
      <w:bookmarkStart w:id="2859" w:name="_Toc330829377"/>
      <w:bookmarkStart w:id="2860" w:name="_Toc330830921"/>
      <w:bookmarkStart w:id="2861" w:name="_Toc330832469"/>
      <w:bookmarkStart w:id="2862" w:name="_Toc330827797"/>
      <w:bookmarkStart w:id="2863" w:name="_Toc330829378"/>
      <w:bookmarkStart w:id="2864" w:name="_Toc330830922"/>
      <w:bookmarkStart w:id="2865" w:name="_Toc330832470"/>
      <w:bookmarkStart w:id="2866" w:name="_Toc330827798"/>
      <w:bookmarkStart w:id="2867" w:name="_Toc330829379"/>
      <w:bookmarkStart w:id="2868" w:name="_Toc330830923"/>
      <w:bookmarkStart w:id="2869" w:name="_Toc330832471"/>
      <w:bookmarkStart w:id="2870" w:name="_Toc330827799"/>
      <w:bookmarkStart w:id="2871" w:name="_Toc330829380"/>
      <w:bookmarkStart w:id="2872" w:name="_Toc330830924"/>
      <w:bookmarkStart w:id="2873" w:name="_Toc330832472"/>
      <w:bookmarkStart w:id="2874" w:name="_Toc330827800"/>
      <w:bookmarkStart w:id="2875" w:name="_Toc330829381"/>
      <w:bookmarkStart w:id="2876" w:name="_Toc330830925"/>
      <w:bookmarkStart w:id="2877" w:name="_Toc330832473"/>
      <w:bookmarkStart w:id="2878" w:name="_Toc330827801"/>
      <w:bookmarkStart w:id="2879" w:name="_Toc330829382"/>
      <w:bookmarkStart w:id="2880" w:name="_Toc330830926"/>
      <w:bookmarkStart w:id="2881" w:name="_Toc330832474"/>
      <w:bookmarkStart w:id="2882" w:name="_Toc330827802"/>
      <w:bookmarkStart w:id="2883" w:name="_Toc330829383"/>
      <w:bookmarkStart w:id="2884" w:name="_Toc330830927"/>
      <w:bookmarkStart w:id="2885" w:name="_Toc330832475"/>
      <w:bookmarkStart w:id="2886" w:name="_Toc330827803"/>
      <w:bookmarkStart w:id="2887" w:name="_Toc330829384"/>
      <w:bookmarkStart w:id="2888" w:name="_Toc330830928"/>
      <w:bookmarkStart w:id="2889" w:name="_Toc330832476"/>
      <w:bookmarkStart w:id="2890" w:name="_Toc330827804"/>
      <w:bookmarkStart w:id="2891" w:name="_Toc330829385"/>
      <w:bookmarkStart w:id="2892" w:name="_Toc330830929"/>
      <w:bookmarkStart w:id="2893" w:name="_Toc330832477"/>
      <w:bookmarkStart w:id="2894" w:name="_Toc330827805"/>
      <w:bookmarkStart w:id="2895" w:name="_Toc330829386"/>
      <w:bookmarkStart w:id="2896" w:name="_Toc330830930"/>
      <w:bookmarkStart w:id="2897" w:name="_Toc330832478"/>
      <w:bookmarkStart w:id="2898" w:name="_Toc330827806"/>
      <w:bookmarkStart w:id="2899" w:name="_Toc330829387"/>
      <w:bookmarkStart w:id="2900" w:name="_Toc330830931"/>
      <w:bookmarkStart w:id="2901" w:name="_Toc330832479"/>
      <w:bookmarkStart w:id="2902" w:name="_Toc330827807"/>
      <w:bookmarkStart w:id="2903" w:name="_Toc330829388"/>
      <w:bookmarkStart w:id="2904" w:name="_Toc330830932"/>
      <w:bookmarkStart w:id="2905" w:name="_Toc330832480"/>
      <w:bookmarkStart w:id="2906" w:name="_Toc330827808"/>
      <w:bookmarkStart w:id="2907" w:name="_Toc330829389"/>
      <w:bookmarkStart w:id="2908" w:name="_Toc330830933"/>
      <w:bookmarkStart w:id="2909" w:name="_Toc330832481"/>
      <w:bookmarkStart w:id="2910" w:name="_Toc330827809"/>
      <w:bookmarkStart w:id="2911" w:name="_Toc330829390"/>
      <w:bookmarkStart w:id="2912" w:name="_Toc330830934"/>
      <w:bookmarkStart w:id="2913" w:name="_Toc330832482"/>
      <w:bookmarkStart w:id="2914" w:name="_Toc330827810"/>
      <w:bookmarkStart w:id="2915" w:name="_Toc330829391"/>
      <w:bookmarkStart w:id="2916" w:name="_Toc330830935"/>
      <w:bookmarkStart w:id="2917" w:name="_Toc330832483"/>
      <w:bookmarkStart w:id="2918" w:name="_Toc330827811"/>
      <w:bookmarkStart w:id="2919" w:name="_Toc330829392"/>
      <w:bookmarkStart w:id="2920" w:name="_Toc330830936"/>
      <w:bookmarkStart w:id="2921" w:name="_Toc330832484"/>
      <w:bookmarkStart w:id="2922" w:name="_Toc330827812"/>
      <w:bookmarkStart w:id="2923" w:name="_Toc330829393"/>
      <w:bookmarkStart w:id="2924" w:name="_Toc330830937"/>
      <w:bookmarkStart w:id="2925" w:name="_Toc330832485"/>
      <w:bookmarkStart w:id="2926" w:name="_Toc330827813"/>
      <w:bookmarkStart w:id="2927" w:name="_Toc330829394"/>
      <w:bookmarkStart w:id="2928" w:name="_Toc330830938"/>
      <w:bookmarkStart w:id="2929" w:name="_Toc330832486"/>
      <w:bookmarkStart w:id="2930" w:name="_Toc330827814"/>
      <w:bookmarkStart w:id="2931" w:name="_Toc330829395"/>
      <w:bookmarkStart w:id="2932" w:name="_Toc330830939"/>
      <w:bookmarkStart w:id="2933" w:name="_Toc330832487"/>
      <w:bookmarkStart w:id="2934" w:name="_Toc330827815"/>
      <w:bookmarkStart w:id="2935" w:name="_Toc330829396"/>
      <w:bookmarkStart w:id="2936" w:name="_Toc330830940"/>
      <w:bookmarkStart w:id="2937" w:name="_Toc330832488"/>
      <w:bookmarkStart w:id="2938" w:name="_Toc330827816"/>
      <w:bookmarkStart w:id="2939" w:name="_Toc330829397"/>
      <w:bookmarkStart w:id="2940" w:name="_Toc330830941"/>
      <w:bookmarkStart w:id="2941" w:name="_Toc330832489"/>
      <w:bookmarkStart w:id="2942" w:name="_Toc330827817"/>
      <w:bookmarkStart w:id="2943" w:name="_Toc330829398"/>
      <w:bookmarkStart w:id="2944" w:name="_Toc330830942"/>
      <w:bookmarkStart w:id="2945" w:name="_Toc330832490"/>
      <w:bookmarkStart w:id="2946" w:name="_Toc330827818"/>
      <w:bookmarkStart w:id="2947" w:name="_Toc330829399"/>
      <w:bookmarkStart w:id="2948" w:name="_Toc330830943"/>
      <w:bookmarkStart w:id="2949" w:name="_Toc330832491"/>
      <w:bookmarkStart w:id="2950" w:name="_Toc330827819"/>
      <w:bookmarkStart w:id="2951" w:name="_Toc330829400"/>
      <w:bookmarkStart w:id="2952" w:name="_Toc330830944"/>
      <w:bookmarkStart w:id="2953" w:name="_Toc330832492"/>
      <w:bookmarkStart w:id="2954" w:name="_Toc330827820"/>
      <w:bookmarkStart w:id="2955" w:name="_Toc330829401"/>
      <w:bookmarkStart w:id="2956" w:name="_Toc330830945"/>
      <w:bookmarkStart w:id="2957" w:name="_Toc330832493"/>
      <w:bookmarkStart w:id="2958" w:name="_Toc330827821"/>
      <w:bookmarkStart w:id="2959" w:name="_Toc330829402"/>
      <w:bookmarkStart w:id="2960" w:name="_Toc330830946"/>
      <w:bookmarkStart w:id="2961" w:name="_Toc330832494"/>
      <w:bookmarkStart w:id="2962" w:name="_Toc330827822"/>
      <w:bookmarkStart w:id="2963" w:name="_Toc330829403"/>
      <w:bookmarkStart w:id="2964" w:name="_Toc330830947"/>
      <w:bookmarkStart w:id="2965" w:name="_Toc330832495"/>
      <w:bookmarkStart w:id="2966" w:name="_Toc330827823"/>
      <w:bookmarkStart w:id="2967" w:name="_Toc330829404"/>
      <w:bookmarkStart w:id="2968" w:name="_Toc330830948"/>
      <w:bookmarkStart w:id="2969" w:name="_Toc330832496"/>
      <w:bookmarkStart w:id="2970" w:name="_Toc330827824"/>
      <w:bookmarkStart w:id="2971" w:name="_Toc330829405"/>
      <w:bookmarkStart w:id="2972" w:name="_Toc330830949"/>
      <w:bookmarkStart w:id="2973" w:name="_Toc330832497"/>
      <w:bookmarkStart w:id="2974" w:name="_Toc330827825"/>
      <w:bookmarkStart w:id="2975" w:name="_Toc330829406"/>
      <w:bookmarkStart w:id="2976" w:name="_Toc330830950"/>
      <w:bookmarkStart w:id="2977" w:name="_Toc330832498"/>
      <w:bookmarkStart w:id="2978" w:name="_Toc330827826"/>
      <w:bookmarkStart w:id="2979" w:name="_Toc330829407"/>
      <w:bookmarkStart w:id="2980" w:name="_Toc330830951"/>
      <w:bookmarkStart w:id="2981" w:name="_Toc330832499"/>
      <w:bookmarkStart w:id="2982" w:name="_Toc330827827"/>
      <w:bookmarkStart w:id="2983" w:name="_Toc330829408"/>
      <w:bookmarkStart w:id="2984" w:name="_Toc330830952"/>
      <w:bookmarkStart w:id="2985" w:name="_Toc330832500"/>
      <w:bookmarkStart w:id="2986" w:name="_Toc330827828"/>
      <w:bookmarkStart w:id="2987" w:name="_Toc330829409"/>
      <w:bookmarkStart w:id="2988" w:name="_Toc330830953"/>
      <w:bookmarkStart w:id="2989" w:name="_Toc330832501"/>
      <w:bookmarkStart w:id="2990" w:name="_Toc330827829"/>
      <w:bookmarkStart w:id="2991" w:name="_Toc330829410"/>
      <w:bookmarkStart w:id="2992" w:name="_Toc330830954"/>
      <w:bookmarkStart w:id="2993" w:name="_Toc330832502"/>
      <w:bookmarkStart w:id="2994" w:name="_Toc330827830"/>
      <w:bookmarkStart w:id="2995" w:name="_Toc330829411"/>
      <w:bookmarkStart w:id="2996" w:name="_Toc330830955"/>
      <w:bookmarkStart w:id="2997" w:name="_Toc330832503"/>
      <w:bookmarkStart w:id="2998" w:name="_Toc330827831"/>
      <w:bookmarkStart w:id="2999" w:name="_Toc330829412"/>
      <w:bookmarkStart w:id="3000" w:name="_Toc330830956"/>
      <w:bookmarkStart w:id="3001" w:name="_Toc330832504"/>
      <w:bookmarkStart w:id="3002" w:name="_Toc330827832"/>
      <w:bookmarkStart w:id="3003" w:name="_Toc330829413"/>
      <w:bookmarkStart w:id="3004" w:name="_Toc330830957"/>
      <w:bookmarkStart w:id="3005" w:name="_Toc330832505"/>
      <w:bookmarkStart w:id="3006" w:name="_Toc330827833"/>
      <w:bookmarkStart w:id="3007" w:name="_Toc330829414"/>
      <w:bookmarkStart w:id="3008" w:name="_Toc330830958"/>
      <w:bookmarkStart w:id="3009" w:name="_Toc330832506"/>
      <w:bookmarkStart w:id="3010" w:name="_Toc330827834"/>
      <w:bookmarkStart w:id="3011" w:name="_Toc330829415"/>
      <w:bookmarkStart w:id="3012" w:name="_Toc330830959"/>
      <w:bookmarkStart w:id="3013" w:name="_Toc330832507"/>
      <w:bookmarkStart w:id="3014" w:name="_Toc330827835"/>
      <w:bookmarkStart w:id="3015" w:name="_Toc330829416"/>
      <w:bookmarkStart w:id="3016" w:name="_Toc330830960"/>
      <w:bookmarkStart w:id="3017" w:name="_Toc330832508"/>
      <w:bookmarkStart w:id="3018" w:name="_Toc330827836"/>
      <w:bookmarkStart w:id="3019" w:name="_Toc330829417"/>
      <w:bookmarkStart w:id="3020" w:name="_Toc330830961"/>
      <w:bookmarkStart w:id="3021" w:name="_Toc330832509"/>
      <w:bookmarkStart w:id="3022" w:name="_Toc330827837"/>
      <w:bookmarkStart w:id="3023" w:name="_Toc330829418"/>
      <w:bookmarkStart w:id="3024" w:name="_Toc330830962"/>
      <w:bookmarkStart w:id="3025" w:name="_Toc330832510"/>
      <w:bookmarkStart w:id="3026" w:name="_Toc330827838"/>
      <w:bookmarkStart w:id="3027" w:name="_Toc330829419"/>
      <w:bookmarkStart w:id="3028" w:name="_Toc330830963"/>
      <w:bookmarkStart w:id="3029" w:name="_Toc330832511"/>
      <w:bookmarkStart w:id="3030" w:name="_Toc330827839"/>
      <w:bookmarkStart w:id="3031" w:name="_Toc330829420"/>
      <w:bookmarkStart w:id="3032" w:name="_Toc330830964"/>
      <w:bookmarkStart w:id="3033" w:name="_Toc330832512"/>
      <w:bookmarkStart w:id="3034" w:name="_Toc330827840"/>
      <w:bookmarkStart w:id="3035" w:name="_Toc330829421"/>
      <w:bookmarkStart w:id="3036" w:name="_Toc330830965"/>
      <w:bookmarkStart w:id="3037" w:name="_Toc330832513"/>
      <w:bookmarkStart w:id="3038" w:name="_Toc330827841"/>
      <w:bookmarkStart w:id="3039" w:name="_Toc330829422"/>
      <w:bookmarkStart w:id="3040" w:name="_Toc330830966"/>
      <w:bookmarkStart w:id="3041" w:name="_Toc330832514"/>
      <w:bookmarkStart w:id="3042" w:name="_Toc330827842"/>
      <w:bookmarkStart w:id="3043" w:name="_Toc330829423"/>
      <w:bookmarkStart w:id="3044" w:name="_Toc330830967"/>
      <w:bookmarkStart w:id="3045" w:name="_Toc330832515"/>
      <w:bookmarkStart w:id="3046" w:name="_Toc330827843"/>
      <w:bookmarkStart w:id="3047" w:name="_Toc330829424"/>
      <w:bookmarkStart w:id="3048" w:name="_Toc330830968"/>
      <w:bookmarkStart w:id="3049" w:name="_Toc330832516"/>
      <w:bookmarkStart w:id="3050" w:name="_Toc330827844"/>
      <w:bookmarkStart w:id="3051" w:name="_Toc330829425"/>
      <w:bookmarkStart w:id="3052" w:name="_Toc330830969"/>
      <w:bookmarkStart w:id="3053" w:name="_Toc330832517"/>
      <w:bookmarkStart w:id="3054" w:name="_Toc330827845"/>
      <w:bookmarkStart w:id="3055" w:name="_Toc330829426"/>
      <w:bookmarkStart w:id="3056" w:name="_Toc330830970"/>
      <w:bookmarkStart w:id="3057" w:name="_Toc330832518"/>
      <w:bookmarkStart w:id="3058" w:name="_Toc330827846"/>
      <w:bookmarkStart w:id="3059" w:name="_Toc330829427"/>
      <w:bookmarkStart w:id="3060" w:name="_Toc330830971"/>
      <w:bookmarkStart w:id="3061" w:name="_Toc330832519"/>
      <w:bookmarkStart w:id="3062" w:name="_Toc330827847"/>
      <w:bookmarkStart w:id="3063" w:name="_Toc330829428"/>
      <w:bookmarkStart w:id="3064" w:name="_Toc330830972"/>
      <w:bookmarkStart w:id="3065" w:name="_Toc330832520"/>
      <w:bookmarkStart w:id="3066" w:name="_Toc330827848"/>
      <w:bookmarkStart w:id="3067" w:name="_Toc330829429"/>
      <w:bookmarkStart w:id="3068" w:name="_Toc330830973"/>
      <w:bookmarkStart w:id="3069" w:name="_Toc330832521"/>
      <w:bookmarkStart w:id="3070" w:name="_Toc330827849"/>
      <w:bookmarkStart w:id="3071" w:name="_Toc330829430"/>
      <w:bookmarkStart w:id="3072" w:name="_Toc330830974"/>
      <w:bookmarkStart w:id="3073" w:name="_Toc330832522"/>
      <w:bookmarkStart w:id="3074" w:name="_Toc330827850"/>
      <w:bookmarkStart w:id="3075" w:name="_Toc330829431"/>
      <w:bookmarkStart w:id="3076" w:name="_Toc330830975"/>
      <w:bookmarkStart w:id="3077" w:name="_Toc330832523"/>
      <w:bookmarkStart w:id="3078" w:name="_Toc330827851"/>
      <w:bookmarkStart w:id="3079" w:name="_Toc330829432"/>
      <w:bookmarkStart w:id="3080" w:name="_Toc330830976"/>
      <w:bookmarkStart w:id="3081" w:name="_Toc330832524"/>
      <w:bookmarkStart w:id="3082" w:name="_Toc330827852"/>
      <w:bookmarkStart w:id="3083" w:name="_Toc330829433"/>
      <w:bookmarkStart w:id="3084" w:name="_Toc330830977"/>
      <w:bookmarkStart w:id="3085" w:name="_Toc330832525"/>
      <w:bookmarkStart w:id="3086" w:name="_Toc330827853"/>
      <w:bookmarkStart w:id="3087" w:name="_Toc330829434"/>
      <w:bookmarkStart w:id="3088" w:name="_Toc330830978"/>
      <w:bookmarkStart w:id="3089" w:name="_Toc330832526"/>
      <w:bookmarkStart w:id="3090" w:name="_Toc330827854"/>
      <w:bookmarkStart w:id="3091" w:name="_Toc330829435"/>
      <w:bookmarkStart w:id="3092" w:name="_Toc330830979"/>
      <w:bookmarkStart w:id="3093" w:name="_Toc330832527"/>
      <w:bookmarkStart w:id="3094" w:name="_Toc330827855"/>
      <w:bookmarkStart w:id="3095" w:name="_Toc330829436"/>
      <w:bookmarkStart w:id="3096" w:name="_Toc330830980"/>
      <w:bookmarkStart w:id="3097" w:name="_Toc330832528"/>
      <w:bookmarkStart w:id="3098" w:name="_Toc330827856"/>
      <w:bookmarkStart w:id="3099" w:name="_Toc330829437"/>
      <w:bookmarkStart w:id="3100" w:name="_Toc330830981"/>
      <w:bookmarkStart w:id="3101" w:name="_Toc330832529"/>
      <w:bookmarkStart w:id="3102" w:name="_Toc330827857"/>
      <w:bookmarkStart w:id="3103" w:name="_Toc330829438"/>
      <w:bookmarkStart w:id="3104" w:name="_Toc330830982"/>
      <w:bookmarkStart w:id="3105" w:name="_Toc330832530"/>
      <w:bookmarkStart w:id="3106" w:name="_Toc330827858"/>
      <w:bookmarkStart w:id="3107" w:name="_Toc330829439"/>
      <w:bookmarkStart w:id="3108" w:name="_Toc330830983"/>
      <w:bookmarkStart w:id="3109" w:name="_Toc330832531"/>
      <w:bookmarkStart w:id="3110" w:name="_Toc330827859"/>
      <w:bookmarkStart w:id="3111" w:name="_Toc330829440"/>
      <w:bookmarkStart w:id="3112" w:name="_Toc330830984"/>
      <w:bookmarkStart w:id="3113" w:name="_Toc330832532"/>
      <w:bookmarkStart w:id="3114" w:name="_Toc330827860"/>
      <w:bookmarkStart w:id="3115" w:name="_Toc330829441"/>
      <w:bookmarkStart w:id="3116" w:name="_Toc330830985"/>
      <w:bookmarkStart w:id="3117" w:name="_Toc330832533"/>
      <w:bookmarkStart w:id="3118" w:name="_Toc330827861"/>
      <w:bookmarkStart w:id="3119" w:name="_Toc330829442"/>
      <w:bookmarkStart w:id="3120" w:name="_Toc330830986"/>
      <w:bookmarkStart w:id="3121" w:name="_Toc330832534"/>
      <w:bookmarkStart w:id="3122" w:name="_Toc330827862"/>
      <w:bookmarkStart w:id="3123" w:name="_Toc330829443"/>
      <w:bookmarkStart w:id="3124" w:name="_Toc330830987"/>
      <w:bookmarkStart w:id="3125" w:name="_Toc330832535"/>
      <w:bookmarkStart w:id="3126" w:name="_Toc330827863"/>
      <w:bookmarkStart w:id="3127" w:name="_Toc330829444"/>
      <w:bookmarkStart w:id="3128" w:name="_Toc330830988"/>
      <w:bookmarkStart w:id="3129" w:name="_Toc330832536"/>
      <w:bookmarkStart w:id="3130" w:name="_Toc330827864"/>
      <w:bookmarkStart w:id="3131" w:name="_Toc330829445"/>
      <w:bookmarkStart w:id="3132" w:name="_Toc330830989"/>
      <w:bookmarkStart w:id="3133" w:name="_Toc330832537"/>
      <w:bookmarkStart w:id="3134" w:name="_Toc330827865"/>
      <w:bookmarkStart w:id="3135" w:name="_Toc330829446"/>
      <w:bookmarkStart w:id="3136" w:name="_Toc330830990"/>
      <w:bookmarkStart w:id="3137" w:name="_Toc330832538"/>
      <w:bookmarkStart w:id="3138" w:name="_Toc330827866"/>
      <w:bookmarkStart w:id="3139" w:name="_Toc330829447"/>
      <w:bookmarkStart w:id="3140" w:name="_Toc330830991"/>
      <w:bookmarkStart w:id="3141" w:name="_Toc330832539"/>
      <w:bookmarkStart w:id="3142" w:name="_Toc330827867"/>
      <w:bookmarkStart w:id="3143" w:name="_Toc330829448"/>
      <w:bookmarkStart w:id="3144" w:name="_Toc330830992"/>
      <w:bookmarkStart w:id="3145" w:name="_Toc330832540"/>
      <w:bookmarkStart w:id="3146" w:name="_Toc330827868"/>
      <w:bookmarkStart w:id="3147" w:name="_Toc330829449"/>
      <w:bookmarkStart w:id="3148" w:name="_Toc330830993"/>
      <w:bookmarkStart w:id="3149" w:name="_Toc330832541"/>
      <w:bookmarkStart w:id="3150" w:name="_Toc330827869"/>
      <w:bookmarkStart w:id="3151" w:name="_Toc330829450"/>
      <w:bookmarkStart w:id="3152" w:name="_Toc330830994"/>
      <w:bookmarkStart w:id="3153" w:name="_Toc330832542"/>
      <w:bookmarkStart w:id="3154" w:name="_Toc330827870"/>
      <w:bookmarkStart w:id="3155" w:name="_Toc330829451"/>
      <w:bookmarkStart w:id="3156" w:name="_Toc330830995"/>
      <w:bookmarkStart w:id="3157" w:name="_Toc330832543"/>
      <w:bookmarkStart w:id="3158" w:name="_Toc330827871"/>
      <w:bookmarkStart w:id="3159" w:name="_Toc330829452"/>
      <w:bookmarkStart w:id="3160" w:name="_Toc330830996"/>
      <w:bookmarkStart w:id="3161" w:name="_Toc330832544"/>
      <w:bookmarkStart w:id="3162" w:name="_Toc330827872"/>
      <w:bookmarkStart w:id="3163" w:name="_Toc330829453"/>
      <w:bookmarkStart w:id="3164" w:name="_Toc330830997"/>
      <w:bookmarkStart w:id="3165" w:name="_Toc330832545"/>
      <w:bookmarkStart w:id="3166" w:name="_Toc330827873"/>
      <w:bookmarkStart w:id="3167" w:name="_Toc330829454"/>
      <w:bookmarkStart w:id="3168" w:name="_Toc330830998"/>
      <w:bookmarkStart w:id="3169" w:name="_Toc330832546"/>
      <w:bookmarkStart w:id="3170" w:name="_Toc330827874"/>
      <w:bookmarkStart w:id="3171" w:name="_Toc330829455"/>
      <w:bookmarkStart w:id="3172" w:name="_Toc330830999"/>
      <w:bookmarkStart w:id="3173" w:name="_Toc330832547"/>
      <w:bookmarkStart w:id="3174" w:name="_Toc330827875"/>
      <w:bookmarkStart w:id="3175" w:name="_Toc330829456"/>
      <w:bookmarkStart w:id="3176" w:name="_Toc330831000"/>
      <w:bookmarkStart w:id="3177" w:name="_Toc330832548"/>
      <w:bookmarkStart w:id="3178" w:name="_Toc330827876"/>
      <w:bookmarkStart w:id="3179" w:name="_Toc330829457"/>
      <w:bookmarkStart w:id="3180" w:name="_Toc330831001"/>
      <w:bookmarkStart w:id="3181" w:name="_Toc330832549"/>
      <w:bookmarkStart w:id="3182" w:name="_Toc330827877"/>
      <w:bookmarkStart w:id="3183" w:name="_Toc330829458"/>
      <w:bookmarkStart w:id="3184" w:name="_Toc330831002"/>
      <w:bookmarkStart w:id="3185" w:name="_Toc330832550"/>
      <w:bookmarkStart w:id="3186" w:name="_Toc330827878"/>
      <w:bookmarkStart w:id="3187" w:name="_Toc330829459"/>
      <w:bookmarkStart w:id="3188" w:name="_Toc330831003"/>
      <w:bookmarkStart w:id="3189" w:name="_Toc330832551"/>
      <w:bookmarkStart w:id="3190" w:name="_Toc330827879"/>
      <w:bookmarkStart w:id="3191" w:name="_Toc330829460"/>
      <w:bookmarkStart w:id="3192" w:name="_Toc330831004"/>
      <w:bookmarkStart w:id="3193" w:name="_Toc330832552"/>
      <w:bookmarkStart w:id="3194" w:name="_Toc330827880"/>
      <w:bookmarkStart w:id="3195" w:name="_Toc330829461"/>
      <w:bookmarkStart w:id="3196" w:name="_Toc330831005"/>
      <w:bookmarkStart w:id="3197" w:name="_Toc330832553"/>
      <w:bookmarkStart w:id="3198" w:name="_Toc330827881"/>
      <w:bookmarkStart w:id="3199" w:name="_Toc330829462"/>
      <w:bookmarkStart w:id="3200" w:name="_Toc330831006"/>
      <w:bookmarkStart w:id="3201" w:name="_Toc330832554"/>
      <w:bookmarkStart w:id="3202" w:name="_Toc330827882"/>
      <w:bookmarkStart w:id="3203" w:name="_Toc330829463"/>
      <w:bookmarkStart w:id="3204" w:name="_Toc330831007"/>
      <w:bookmarkStart w:id="3205" w:name="_Toc330832555"/>
      <w:bookmarkStart w:id="3206" w:name="_Toc330827883"/>
      <w:bookmarkStart w:id="3207" w:name="_Toc330829464"/>
      <w:bookmarkStart w:id="3208" w:name="_Toc330831008"/>
      <w:bookmarkStart w:id="3209" w:name="_Toc330832556"/>
      <w:bookmarkStart w:id="3210" w:name="_Toc330827884"/>
      <w:bookmarkStart w:id="3211" w:name="_Toc330829465"/>
      <w:bookmarkStart w:id="3212" w:name="_Toc330831009"/>
      <w:bookmarkStart w:id="3213" w:name="_Toc330832557"/>
      <w:bookmarkStart w:id="3214" w:name="_Toc330827885"/>
      <w:bookmarkStart w:id="3215" w:name="_Toc330829466"/>
      <w:bookmarkStart w:id="3216" w:name="_Toc330831010"/>
      <w:bookmarkStart w:id="3217" w:name="_Toc330832558"/>
      <w:bookmarkStart w:id="3218" w:name="_Toc330827886"/>
      <w:bookmarkStart w:id="3219" w:name="_Toc330829467"/>
      <w:bookmarkStart w:id="3220" w:name="_Toc330831011"/>
      <w:bookmarkStart w:id="3221" w:name="_Toc330832559"/>
      <w:bookmarkStart w:id="3222" w:name="_Toc330827887"/>
      <w:bookmarkStart w:id="3223" w:name="_Toc330829468"/>
      <w:bookmarkStart w:id="3224" w:name="_Toc330831012"/>
      <w:bookmarkStart w:id="3225" w:name="_Toc330832560"/>
      <w:bookmarkStart w:id="3226" w:name="_Toc330827888"/>
      <w:bookmarkStart w:id="3227" w:name="_Toc330829469"/>
      <w:bookmarkStart w:id="3228" w:name="_Toc330831013"/>
      <w:bookmarkStart w:id="3229" w:name="_Toc330832561"/>
      <w:bookmarkStart w:id="3230" w:name="_Toc330827889"/>
      <w:bookmarkStart w:id="3231" w:name="_Toc330829470"/>
      <w:bookmarkStart w:id="3232" w:name="_Toc330831014"/>
      <w:bookmarkStart w:id="3233" w:name="_Toc330832562"/>
      <w:bookmarkStart w:id="3234" w:name="_Toc330827890"/>
      <w:bookmarkStart w:id="3235" w:name="_Toc330829471"/>
      <w:bookmarkStart w:id="3236" w:name="_Toc330831015"/>
      <w:bookmarkStart w:id="3237" w:name="_Toc330832563"/>
      <w:bookmarkStart w:id="3238" w:name="_Toc330827891"/>
      <w:bookmarkStart w:id="3239" w:name="_Toc330829472"/>
      <w:bookmarkStart w:id="3240" w:name="_Toc330831016"/>
      <w:bookmarkStart w:id="3241" w:name="_Toc330832564"/>
      <w:bookmarkStart w:id="3242" w:name="_Toc330827892"/>
      <w:bookmarkStart w:id="3243" w:name="_Toc330829473"/>
      <w:bookmarkStart w:id="3244" w:name="_Toc330831017"/>
      <w:bookmarkStart w:id="3245" w:name="_Toc330832565"/>
      <w:bookmarkStart w:id="3246" w:name="_Toc330827893"/>
      <w:bookmarkStart w:id="3247" w:name="_Toc330829474"/>
      <w:bookmarkStart w:id="3248" w:name="_Toc330831018"/>
      <w:bookmarkStart w:id="3249" w:name="_Toc330832566"/>
      <w:bookmarkStart w:id="3250" w:name="_Toc330827894"/>
      <w:bookmarkStart w:id="3251" w:name="_Toc330829475"/>
      <w:bookmarkStart w:id="3252" w:name="_Toc330831019"/>
      <w:bookmarkStart w:id="3253" w:name="_Toc330832567"/>
      <w:bookmarkStart w:id="3254" w:name="_Toc330827895"/>
      <w:bookmarkStart w:id="3255" w:name="_Toc330829476"/>
      <w:bookmarkStart w:id="3256" w:name="_Toc330831020"/>
      <w:bookmarkStart w:id="3257" w:name="_Toc330832568"/>
      <w:bookmarkStart w:id="3258" w:name="_Toc330827896"/>
      <w:bookmarkStart w:id="3259" w:name="_Toc330829477"/>
      <w:bookmarkStart w:id="3260" w:name="_Toc330831021"/>
      <w:bookmarkStart w:id="3261" w:name="_Toc330832569"/>
      <w:bookmarkStart w:id="3262" w:name="_Toc330827897"/>
      <w:bookmarkStart w:id="3263" w:name="_Toc330829478"/>
      <w:bookmarkStart w:id="3264" w:name="_Toc330831022"/>
      <w:bookmarkStart w:id="3265" w:name="_Toc330832570"/>
      <w:bookmarkStart w:id="3266" w:name="_Toc330827898"/>
      <w:bookmarkStart w:id="3267" w:name="_Toc330829479"/>
      <w:bookmarkStart w:id="3268" w:name="_Toc330831023"/>
      <w:bookmarkStart w:id="3269" w:name="_Toc330832571"/>
      <w:bookmarkStart w:id="3270" w:name="_Toc330827899"/>
      <w:bookmarkStart w:id="3271" w:name="_Toc330829480"/>
      <w:bookmarkStart w:id="3272" w:name="_Toc330831024"/>
      <w:bookmarkStart w:id="3273" w:name="_Toc330832572"/>
      <w:bookmarkStart w:id="3274" w:name="_Toc330827900"/>
      <w:bookmarkStart w:id="3275" w:name="_Toc330829481"/>
      <w:bookmarkStart w:id="3276" w:name="_Toc330831025"/>
      <w:bookmarkStart w:id="3277" w:name="_Toc330832573"/>
      <w:bookmarkStart w:id="3278" w:name="_Toc330827901"/>
      <w:bookmarkStart w:id="3279" w:name="_Toc330829482"/>
      <w:bookmarkStart w:id="3280" w:name="_Toc330831026"/>
      <w:bookmarkStart w:id="3281" w:name="_Toc330832574"/>
      <w:bookmarkStart w:id="3282" w:name="_Toc330827902"/>
      <w:bookmarkStart w:id="3283" w:name="_Toc330829483"/>
      <w:bookmarkStart w:id="3284" w:name="_Toc330831027"/>
      <w:bookmarkStart w:id="3285" w:name="_Toc330832575"/>
      <w:bookmarkStart w:id="3286" w:name="_Toc330827903"/>
      <w:bookmarkStart w:id="3287" w:name="_Toc330829484"/>
      <w:bookmarkStart w:id="3288" w:name="_Toc330831028"/>
      <w:bookmarkStart w:id="3289" w:name="_Toc330832576"/>
      <w:bookmarkStart w:id="3290" w:name="_Toc330827904"/>
      <w:bookmarkStart w:id="3291" w:name="_Toc330829485"/>
      <w:bookmarkStart w:id="3292" w:name="_Toc330831029"/>
      <w:bookmarkStart w:id="3293" w:name="_Toc330832577"/>
      <w:bookmarkStart w:id="3294" w:name="_Toc330827905"/>
      <w:bookmarkStart w:id="3295" w:name="_Toc330829486"/>
      <w:bookmarkStart w:id="3296" w:name="_Toc330831030"/>
      <w:bookmarkStart w:id="3297" w:name="_Toc330832578"/>
      <w:bookmarkStart w:id="3298" w:name="_Toc330827906"/>
      <w:bookmarkStart w:id="3299" w:name="_Toc330829487"/>
      <w:bookmarkStart w:id="3300" w:name="_Toc330831031"/>
      <w:bookmarkStart w:id="3301" w:name="_Toc330832579"/>
      <w:bookmarkStart w:id="3302" w:name="_Toc330827907"/>
      <w:bookmarkStart w:id="3303" w:name="_Toc330829488"/>
      <w:bookmarkStart w:id="3304" w:name="_Toc330831032"/>
      <w:bookmarkStart w:id="3305" w:name="_Toc330832580"/>
      <w:bookmarkStart w:id="3306" w:name="_Toc330827909"/>
      <w:bookmarkStart w:id="3307" w:name="_Toc330829490"/>
      <w:bookmarkStart w:id="3308" w:name="_Toc330831034"/>
      <w:bookmarkStart w:id="3309" w:name="_Toc330832582"/>
      <w:bookmarkStart w:id="3310" w:name="_Toc330827910"/>
      <w:bookmarkStart w:id="3311" w:name="_Toc330829491"/>
      <w:bookmarkStart w:id="3312" w:name="_Toc330831035"/>
      <w:bookmarkStart w:id="3313" w:name="_Toc330832583"/>
      <w:bookmarkStart w:id="3314" w:name="_Toc330827911"/>
      <w:bookmarkStart w:id="3315" w:name="_Toc330829492"/>
      <w:bookmarkStart w:id="3316" w:name="_Toc330831036"/>
      <w:bookmarkStart w:id="3317" w:name="_Toc330832584"/>
      <w:bookmarkStart w:id="3318" w:name="_Toc330827912"/>
      <w:bookmarkStart w:id="3319" w:name="_Toc330829493"/>
      <w:bookmarkStart w:id="3320" w:name="_Toc330831037"/>
      <w:bookmarkStart w:id="3321" w:name="_Toc330832585"/>
      <w:bookmarkStart w:id="3322" w:name="_Toc330827913"/>
      <w:bookmarkStart w:id="3323" w:name="_Toc330829494"/>
      <w:bookmarkStart w:id="3324" w:name="_Toc330831038"/>
      <w:bookmarkStart w:id="3325" w:name="_Toc330832586"/>
      <w:bookmarkStart w:id="3326" w:name="_Toc330827914"/>
      <w:bookmarkStart w:id="3327" w:name="_Toc330829495"/>
      <w:bookmarkStart w:id="3328" w:name="_Toc330831039"/>
      <w:bookmarkStart w:id="3329" w:name="_Toc330832587"/>
      <w:bookmarkStart w:id="3330" w:name="_Toc330827915"/>
      <w:bookmarkStart w:id="3331" w:name="_Toc330829496"/>
      <w:bookmarkStart w:id="3332" w:name="_Toc330831040"/>
      <w:bookmarkStart w:id="3333" w:name="_Toc330832588"/>
      <w:bookmarkStart w:id="3334" w:name="_Toc330827916"/>
      <w:bookmarkStart w:id="3335" w:name="_Toc330829497"/>
      <w:bookmarkStart w:id="3336" w:name="_Toc330831041"/>
      <w:bookmarkStart w:id="3337" w:name="_Toc330832589"/>
      <w:bookmarkStart w:id="3338" w:name="_Toc330827917"/>
      <w:bookmarkStart w:id="3339" w:name="_Toc330829498"/>
      <w:bookmarkStart w:id="3340" w:name="_Toc330831042"/>
      <w:bookmarkStart w:id="3341" w:name="_Toc330832590"/>
      <w:bookmarkStart w:id="3342" w:name="_Toc330827918"/>
      <w:bookmarkStart w:id="3343" w:name="_Toc330829499"/>
      <w:bookmarkStart w:id="3344" w:name="_Toc330831043"/>
      <w:bookmarkStart w:id="3345" w:name="_Toc330832591"/>
      <w:bookmarkStart w:id="3346" w:name="_Toc330827919"/>
      <w:bookmarkStart w:id="3347" w:name="_Toc330829500"/>
      <w:bookmarkStart w:id="3348" w:name="_Toc330831044"/>
      <w:bookmarkStart w:id="3349" w:name="_Toc330832592"/>
      <w:bookmarkStart w:id="3350" w:name="_Toc330827920"/>
      <w:bookmarkStart w:id="3351" w:name="_Toc330829501"/>
      <w:bookmarkStart w:id="3352" w:name="_Toc330831045"/>
      <w:bookmarkStart w:id="3353" w:name="_Toc330832593"/>
      <w:bookmarkStart w:id="3354" w:name="_Toc330827921"/>
      <w:bookmarkStart w:id="3355" w:name="_Toc330829502"/>
      <w:bookmarkStart w:id="3356" w:name="_Toc330831046"/>
      <w:bookmarkStart w:id="3357" w:name="_Toc330832594"/>
      <w:bookmarkStart w:id="3358" w:name="_Toc330827922"/>
      <w:bookmarkStart w:id="3359" w:name="_Toc330829503"/>
      <w:bookmarkStart w:id="3360" w:name="_Toc330831047"/>
      <w:bookmarkStart w:id="3361" w:name="_Toc330832595"/>
      <w:bookmarkStart w:id="3362" w:name="_Toc330827923"/>
      <w:bookmarkStart w:id="3363" w:name="_Toc330829504"/>
      <w:bookmarkStart w:id="3364" w:name="_Toc330831048"/>
      <w:bookmarkStart w:id="3365" w:name="_Toc330832596"/>
      <w:bookmarkStart w:id="3366" w:name="_Toc330827924"/>
      <w:bookmarkStart w:id="3367" w:name="_Toc330829505"/>
      <w:bookmarkStart w:id="3368" w:name="_Toc330831049"/>
      <w:bookmarkStart w:id="3369" w:name="_Toc330832597"/>
      <w:bookmarkStart w:id="3370" w:name="_Toc330827925"/>
      <w:bookmarkStart w:id="3371" w:name="_Toc330829506"/>
      <w:bookmarkStart w:id="3372" w:name="_Toc330831050"/>
      <w:bookmarkStart w:id="3373" w:name="_Toc330832598"/>
      <w:bookmarkStart w:id="3374" w:name="_Toc330827926"/>
      <w:bookmarkStart w:id="3375" w:name="_Toc330829507"/>
      <w:bookmarkStart w:id="3376" w:name="_Toc330831051"/>
      <w:bookmarkStart w:id="3377" w:name="_Toc330832599"/>
      <w:bookmarkStart w:id="3378" w:name="_Toc330827927"/>
      <w:bookmarkStart w:id="3379" w:name="_Toc330829508"/>
      <w:bookmarkStart w:id="3380" w:name="_Toc330831052"/>
      <w:bookmarkStart w:id="3381" w:name="_Toc330832600"/>
      <w:bookmarkStart w:id="3382" w:name="_Toc330827928"/>
      <w:bookmarkStart w:id="3383" w:name="_Toc330829509"/>
      <w:bookmarkStart w:id="3384" w:name="_Toc330831053"/>
      <w:bookmarkStart w:id="3385" w:name="_Toc330832601"/>
      <w:bookmarkStart w:id="3386" w:name="_Toc330827929"/>
      <w:bookmarkStart w:id="3387" w:name="_Toc330829510"/>
      <w:bookmarkStart w:id="3388" w:name="_Toc330831054"/>
      <w:bookmarkStart w:id="3389" w:name="_Toc330832602"/>
      <w:bookmarkStart w:id="3390" w:name="_Toc330827930"/>
      <w:bookmarkStart w:id="3391" w:name="_Toc330829511"/>
      <w:bookmarkStart w:id="3392" w:name="_Toc330831055"/>
      <w:bookmarkStart w:id="3393" w:name="_Toc330832603"/>
      <w:bookmarkStart w:id="3394" w:name="_Toc330827931"/>
      <w:bookmarkStart w:id="3395" w:name="_Toc330829512"/>
      <w:bookmarkStart w:id="3396" w:name="_Toc330831056"/>
      <w:bookmarkStart w:id="3397" w:name="_Toc330832604"/>
      <w:bookmarkStart w:id="3398" w:name="_Toc330827932"/>
      <w:bookmarkStart w:id="3399" w:name="_Toc330829513"/>
      <w:bookmarkStart w:id="3400" w:name="_Toc330831057"/>
      <w:bookmarkStart w:id="3401" w:name="_Toc330832605"/>
      <w:bookmarkStart w:id="3402" w:name="_Toc330827933"/>
      <w:bookmarkStart w:id="3403" w:name="_Toc330829514"/>
      <w:bookmarkStart w:id="3404" w:name="_Toc330831058"/>
      <w:bookmarkStart w:id="3405" w:name="_Toc330832606"/>
      <w:bookmarkStart w:id="3406" w:name="_Toc330827934"/>
      <w:bookmarkStart w:id="3407" w:name="_Toc330829515"/>
      <w:bookmarkStart w:id="3408" w:name="_Toc330831059"/>
      <w:bookmarkStart w:id="3409" w:name="_Toc330832607"/>
      <w:bookmarkStart w:id="3410" w:name="_Toc330827935"/>
      <w:bookmarkStart w:id="3411" w:name="_Toc330829516"/>
      <w:bookmarkStart w:id="3412" w:name="_Toc330831060"/>
      <w:bookmarkStart w:id="3413" w:name="_Toc330832608"/>
      <w:bookmarkStart w:id="3414" w:name="_Toc330827936"/>
      <w:bookmarkStart w:id="3415" w:name="_Toc330829517"/>
      <w:bookmarkStart w:id="3416" w:name="_Toc330831061"/>
      <w:bookmarkStart w:id="3417" w:name="_Toc330832609"/>
      <w:bookmarkStart w:id="3418" w:name="_Toc330827937"/>
      <w:bookmarkStart w:id="3419" w:name="_Toc330829518"/>
      <w:bookmarkStart w:id="3420" w:name="_Toc330831062"/>
      <w:bookmarkStart w:id="3421" w:name="_Toc330832610"/>
      <w:bookmarkStart w:id="3422" w:name="_Toc330827938"/>
      <w:bookmarkStart w:id="3423" w:name="_Toc330829519"/>
      <w:bookmarkStart w:id="3424" w:name="_Toc330831063"/>
      <w:bookmarkStart w:id="3425" w:name="_Toc330832611"/>
      <w:bookmarkStart w:id="3426" w:name="_Toc330827939"/>
      <w:bookmarkStart w:id="3427" w:name="_Toc330829520"/>
      <w:bookmarkStart w:id="3428" w:name="_Toc330831064"/>
      <w:bookmarkStart w:id="3429" w:name="_Toc330832612"/>
      <w:bookmarkStart w:id="3430" w:name="_Toc330827940"/>
      <w:bookmarkStart w:id="3431" w:name="_Toc330829521"/>
      <w:bookmarkStart w:id="3432" w:name="_Toc330831065"/>
      <w:bookmarkStart w:id="3433" w:name="_Toc330832613"/>
      <w:bookmarkStart w:id="3434" w:name="_Toc330827941"/>
      <w:bookmarkStart w:id="3435" w:name="_Toc330829522"/>
      <w:bookmarkStart w:id="3436" w:name="_Toc330831066"/>
      <w:bookmarkStart w:id="3437" w:name="_Toc330832614"/>
      <w:bookmarkStart w:id="3438" w:name="_Toc330827942"/>
      <w:bookmarkStart w:id="3439" w:name="_Toc330829523"/>
      <w:bookmarkStart w:id="3440" w:name="_Toc330831067"/>
      <w:bookmarkStart w:id="3441" w:name="_Toc330832615"/>
      <w:bookmarkStart w:id="3442" w:name="_Toc330827943"/>
      <w:bookmarkStart w:id="3443" w:name="_Toc330829524"/>
      <w:bookmarkStart w:id="3444" w:name="_Toc330831068"/>
      <w:bookmarkStart w:id="3445" w:name="_Toc330832616"/>
      <w:bookmarkStart w:id="3446" w:name="_Toc330827944"/>
      <w:bookmarkStart w:id="3447" w:name="_Toc330829525"/>
      <w:bookmarkStart w:id="3448" w:name="_Toc330831069"/>
      <w:bookmarkStart w:id="3449" w:name="_Toc330832617"/>
      <w:bookmarkStart w:id="3450" w:name="_Toc330827945"/>
      <w:bookmarkStart w:id="3451" w:name="_Toc330829526"/>
      <w:bookmarkStart w:id="3452" w:name="_Toc330831070"/>
      <w:bookmarkStart w:id="3453" w:name="_Toc330832618"/>
      <w:bookmarkStart w:id="3454" w:name="_Toc330827946"/>
      <w:bookmarkStart w:id="3455" w:name="_Toc330829527"/>
      <w:bookmarkStart w:id="3456" w:name="_Toc330831071"/>
      <w:bookmarkStart w:id="3457" w:name="_Toc330832619"/>
      <w:bookmarkStart w:id="3458" w:name="_Toc330827947"/>
      <w:bookmarkStart w:id="3459" w:name="_Toc330829528"/>
      <w:bookmarkStart w:id="3460" w:name="_Toc330831072"/>
      <w:bookmarkStart w:id="3461" w:name="_Toc330832620"/>
      <w:bookmarkStart w:id="3462" w:name="_Toc330827948"/>
      <w:bookmarkStart w:id="3463" w:name="_Toc330829529"/>
      <w:bookmarkStart w:id="3464" w:name="_Toc330831073"/>
      <w:bookmarkStart w:id="3465" w:name="_Toc330832621"/>
      <w:bookmarkStart w:id="3466" w:name="_Toc330827949"/>
      <w:bookmarkStart w:id="3467" w:name="_Toc330829530"/>
      <w:bookmarkStart w:id="3468" w:name="_Toc330831074"/>
      <w:bookmarkStart w:id="3469" w:name="_Toc330832622"/>
      <w:bookmarkStart w:id="3470" w:name="_Toc330827950"/>
      <w:bookmarkStart w:id="3471" w:name="_Toc330829531"/>
      <w:bookmarkStart w:id="3472" w:name="_Toc330831075"/>
      <w:bookmarkStart w:id="3473" w:name="_Toc330832623"/>
      <w:bookmarkStart w:id="3474" w:name="_Toc330827951"/>
      <w:bookmarkStart w:id="3475" w:name="_Toc330829532"/>
      <w:bookmarkStart w:id="3476" w:name="_Toc330831076"/>
      <w:bookmarkStart w:id="3477" w:name="_Toc330832624"/>
      <w:bookmarkStart w:id="3478" w:name="_Toc330827952"/>
      <w:bookmarkStart w:id="3479" w:name="_Toc330829533"/>
      <w:bookmarkStart w:id="3480" w:name="_Toc330831077"/>
      <w:bookmarkStart w:id="3481" w:name="_Toc330832625"/>
      <w:bookmarkStart w:id="3482" w:name="_Toc330827953"/>
      <w:bookmarkStart w:id="3483" w:name="_Toc330829534"/>
      <w:bookmarkStart w:id="3484" w:name="_Toc330831078"/>
      <w:bookmarkStart w:id="3485" w:name="_Toc330832626"/>
      <w:bookmarkStart w:id="3486" w:name="_Toc330827955"/>
      <w:bookmarkStart w:id="3487" w:name="_Toc330829536"/>
      <w:bookmarkStart w:id="3488" w:name="_Toc330831080"/>
      <w:bookmarkStart w:id="3489" w:name="_Toc330832628"/>
      <w:bookmarkStart w:id="3490" w:name="_Toc330827956"/>
      <w:bookmarkStart w:id="3491" w:name="_Toc330829537"/>
      <w:bookmarkStart w:id="3492" w:name="_Toc330831081"/>
      <w:bookmarkStart w:id="3493" w:name="_Toc330832629"/>
      <w:bookmarkStart w:id="3494" w:name="_Toc330827957"/>
      <w:bookmarkStart w:id="3495" w:name="_Toc330829538"/>
      <w:bookmarkStart w:id="3496" w:name="_Toc330831082"/>
      <w:bookmarkStart w:id="3497" w:name="_Toc330832630"/>
      <w:bookmarkStart w:id="3498" w:name="_Toc330827958"/>
      <w:bookmarkStart w:id="3499" w:name="_Toc330829539"/>
      <w:bookmarkStart w:id="3500" w:name="_Toc330831083"/>
      <w:bookmarkStart w:id="3501" w:name="_Toc330832631"/>
      <w:bookmarkStart w:id="3502" w:name="_Toc330827959"/>
      <w:bookmarkStart w:id="3503" w:name="_Toc330829540"/>
      <w:bookmarkStart w:id="3504" w:name="_Toc330831084"/>
      <w:bookmarkStart w:id="3505" w:name="_Toc330832632"/>
      <w:bookmarkStart w:id="3506" w:name="_Toc330827960"/>
      <w:bookmarkStart w:id="3507" w:name="_Toc330829541"/>
      <w:bookmarkStart w:id="3508" w:name="_Toc330831085"/>
      <w:bookmarkStart w:id="3509" w:name="_Toc330832633"/>
      <w:bookmarkStart w:id="3510" w:name="_Toc330827961"/>
      <w:bookmarkStart w:id="3511" w:name="_Toc330829542"/>
      <w:bookmarkStart w:id="3512" w:name="_Toc330831086"/>
      <w:bookmarkStart w:id="3513" w:name="_Toc330832634"/>
      <w:bookmarkStart w:id="3514" w:name="_Toc330827963"/>
      <w:bookmarkStart w:id="3515" w:name="_Toc330829544"/>
      <w:bookmarkStart w:id="3516" w:name="_Toc330831088"/>
      <w:bookmarkStart w:id="3517" w:name="_Toc330832636"/>
      <w:bookmarkStart w:id="3518" w:name="_Toc330827964"/>
      <w:bookmarkStart w:id="3519" w:name="_Toc330829545"/>
      <w:bookmarkStart w:id="3520" w:name="_Toc330831089"/>
      <w:bookmarkStart w:id="3521" w:name="_Toc330832637"/>
      <w:bookmarkStart w:id="3522" w:name="_Toc330827965"/>
      <w:bookmarkStart w:id="3523" w:name="_Toc330829546"/>
      <w:bookmarkStart w:id="3524" w:name="_Toc330831090"/>
      <w:bookmarkStart w:id="3525" w:name="_Toc330832638"/>
      <w:bookmarkStart w:id="3526" w:name="_Toc330827966"/>
      <w:bookmarkStart w:id="3527" w:name="_Toc330829547"/>
      <w:bookmarkStart w:id="3528" w:name="_Toc330831091"/>
      <w:bookmarkStart w:id="3529" w:name="_Toc330832639"/>
      <w:bookmarkStart w:id="3530" w:name="_Toc330827967"/>
      <w:bookmarkStart w:id="3531" w:name="_Toc330829548"/>
      <w:bookmarkStart w:id="3532" w:name="_Toc330831092"/>
      <w:bookmarkStart w:id="3533" w:name="_Toc330832640"/>
      <w:bookmarkStart w:id="3534" w:name="_Toc330827968"/>
      <w:bookmarkStart w:id="3535" w:name="_Toc330829549"/>
      <w:bookmarkStart w:id="3536" w:name="_Toc330831093"/>
      <w:bookmarkStart w:id="3537" w:name="_Toc330832641"/>
      <w:bookmarkStart w:id="3538" w:name="_Toc330827969"/>
      <w:bookmarkStart w:id="3539" w:name="_Toc330829550"/>
      <w:bookmarkStart w:id="3540" w:name="_Toc330831094"/>
      <w:bookmarkStart w:id="3541" w:name="_Toc330832642"/>
      <w:bookmarkStart w:id="3542" w:name="_Toc330827970"/>
      <w:bookmarkStart w:id="3543" w:name="_Toc330829551"/>
      <w:bookmarkStart w:id="3544" w:name="_Toc330831095"/>
      <w:bookmarkStart w:id="3545" w:name="_Toc330832643"/>
      <w:bookmarkStart w:id="3546" w:name="_Toc330827971"/>
      <w:bookmarkStart w:id="3547" w:name="_Toc330829552"/>
      <w:bookmarkStart w:id="3548" w:name="_Toc330831096"/>
      <w:bookmarkStart w:id="3549" w:name="_Toc330832644"/>
      <w:bookmarkStart w:id="3550" w:name="_Toc330827972"/>
      <w:bookmarkStart w:id="3551" w:name="_Toc330829553"/>
      <w:bookmarkStart w:id="3552" w:name="_Toc330831097"/>
      <w:bookmarkStart w:id="3553" w:name="_Toc330832645"/>
      <w:bookmarkStart w:id="3554" w:name="_Toc330827973"/>
      <w:bookmarkStart w:id="3555" w:name="_Toc330829554"/>
      <w:bookmarkStart w:id="3556" w:name="_Toc330831098"/>
      <w:bookmarkStart w:id="3557" w:name="_Toc330832646"/>
      <w:bookmarkStart w:id="3558" w:name="_Toc330827974"/>
      <w:bookmarkStart w:id="3559" w:name="_Toc330829555"/>
      <w:bookmarkStart w:id="3560" w:name="_Toc330831099"/>
      <w:bookmarkStart w:id="3561" w:name="_Toc330832647"/>
      <w:bookmarkStart w:id="3562" w:name="_Toc330827975"/>
      <w:bookmarkStart w:id="3563" w:name="_Toc330829556"/>
      <w:bookmarkStart w:id="3564" w:name="_Toc330831100"/>
      <w:bookmarkStart w:id="3565" w:name="_Toc330832648"/>
      <w:bookmarkStart w:id="3566" w:name="_Toc330827976"/>
      <w:bookmarkStart w:id="3567" w:name="_Toc330829557"/>
      <w:bookmarkStart w:id="3568" w:name="_Toc330831101"/>
      <w:bookmarkStart w:id="3569" w:name="_Toc330832649"/>
      <w:bookmarkStart w:id="3570" w:name="_Toc330827977"/>
      <w:bookmarkStart w:id="3571" w:name="_Toc330829558"/>
      <w:bookmarkStart w:id="3572" w:name="_Toc330831102"/>
      <w:bookmarkStart w:id="3573" w:name="_Toc330832650"/>
      <w:bookmarkStart w:id="3574" w:name="_Toc330827978"/>
      <w:bookmarkStart w:id="3575" w:name="_Toc330829559"/>
      <w:bookmarkStart w:id="3576" w:name="_Toc330831103"/>
      <w:bookmarkStart w:id="3577" w:name="_Toc330832651"/>
      <w:bookmarkStart w:id="3578" w:name="_Toc330827979"/>
      <w:bookmarkStart w:id="3579" w:name="_Toc330829560"/>
      <w:bookmarkStart w:id="3580" w:name="_Toc330831104"/>
      <w:bookmarkStart w:id="3581" w:name="_Toc330832652"/>
      <w:bookmarkStart w:id="3582" w:name="_Toc330827980"/>
      <w:bookmarkStart w:id="3583" w:name="_Toc330829561"/>
      <w:bookmarkStart w:id="3584" w:name="_Toc330831105"/>
      <w:bookmarkStart w:id="3585" w:name="_Toc330832653"/>
      <w:bookmarkStart w:id="3586" w:name="_Toc330827981"/>
      <w:bookmarkStart w:id="3587" w:name="_Toc330829562"/>
      <w:bookmarkStart w:id="3588" w:name="_Toc330831106"/>
      <w:bookmarkStart w:id="3589" w:name="_Toc330832654"/>
      <w:bookmarkStart w:id="3590" w:name="_Toc330827982"/>
      <w:bookmarkStart w:id="3591" w:name="_Toc330829563"/>
      <w:bookmarkStart w:id="3592" w:name="_Toc330831107"/>
      <w:bookmarkStart w:id="3593" w:name="_Toc330832655"/>
      <w:bookmarkStart w:id="3594" w:name="_Toc330827983"/>
      <w:bookmarkStart w:id="3595" w:name="_Toc330829564"/>
      <w:bookmarkStart w:id="3596" w:name="_Toc330831108"/>
      <w:bookmarkStart w:id="3597" w:name="_Toc330832656"/>
      <w:bookmarkStart w:id="3598" w:name="_Toc330827984"/>
      <w:bookmarkStart w:id="3599" w:name="_Toc330829565"/>
      <w:bookmarkStart w:id="3600" w:name="_Toc330831109"/>
      <w:bookmarkStart w:id="3601" w:name="_Toc330832657"/>
      <w:bookmarkStart w:id="3602" w:name="_Toc330827985"/>
      <w:bookmarkStart w:id="3603" w:name="_Toc330829566"/>
      <w:bookmarkStart w:id="3604" w:name="_Toc330831110"/>
      <w:bookmarkStart w:id="3605" w:name="_Toc330832658"/>
      <w:bookmarkStart w:id="3606" w:name="_Toc330827986"/>
      <w:bookmarkStart w:id="3607" w:name="_Toc330829567"/>
      <w:bookmarkStart w:id="3608" w:name="_Toc330831111"/>
      <w:bookmarkStart w:id="3609" w:name="_Toc330832659"/>
      <w:bookmarkStart w:id="3610" w:name="_Toc330827987"/>
      <w:bookmarkStart w:id="3611" w:name="_Toc330829568"/>
      <w:bookmarkStart w:id="3612" w:name="_Toc330831112"/>
      <w:bookmarkStart w:id="3613" w:name="_Toc330832660"/>
      <w:bookmarkStart w:id="3614" w:name="_Toc330827988"/>
      <w:bookmarkStart w:id="3615" w:name="_Toc330829569"/>
      <w:bookmarkStart w:id="3616" w:name="_Toc330831113"/>
      <w:bookmarkStart w:id="3617" w:name="_Toc330832661"/>
      <w:bookmarkStart w:id="3618" w:name="_Toc330827989"/>
      <w:bookmarkStart w:id="3619" w:name="_Toc330829570"/>
      <w:bookmarkStart w:id="3620" w:name="_Toc330831114"/>
      <w:bookmarkStart w:id="3621" w:name="_Toc330832662"/>
      <w:bookmarkStart w:id="3622" w:name="_Toc330827991"/>
      <w:bookmarkStart w:id="3623" w:name="_Toc330829572"/>
      <w:bookmarkStart w:id="3624" w:name="_Toc330831116"/>
      <w:bookmarkStart w:id="3625" w:name="_Toc330832664"/>
      <w:bookmarkStart w:id="3626" w:name="_Toc330827992"/>
      <w:bookmarkStart w:id="3627" w:name="_Toc330829573"/>
      <w:bookmarkStart w:id="3628" w:name="_Toc330831117"/>
      <w:bookmarkStart w:id="3629" w:name="_Toc330832665"/>
      <w:bookmarkStart w:id="3630" w:name="_Toc330827993"/>
      <w:bookmarkStart w:id="3631" w:name="_Toc330829574"/>
      <w:bookmarkStart w:id="3632" w:name="_Toc330831118"/>
      <w:bookmarkStart w:id="3633" w:name="_Toc330832666"/>
      <w:bookmarkStart w:id="3634" w:name="_Toc330827994"/>
      <w:bookmarkStart w:id="3635" w:name="_Toc330829575"/>
      <w:bookmarkStart w:id="3636" w:name="_Toc330831119"/>
      <w:bookmarkStart w:id="3637" w:name="_Toc330832667"/>
      <w:bookmarkStart w:id="3638" w:name="_Toc330827995"/>
      <w:bookmarkStart w:id="3639" w:name="_Toc330829576"/>
      <w:bookmarkStart w:id="3640" w:name="_Toc330831120"/>
      <w:bookmarkStart w:id="3641" w:name="_Toc330832668"/>
      <w:bookmarkStart w:id="3642" w:name="_Toc330827996"/>
      <w:bookmarkStart w:id="3643" w:name="_Toc330829577"/>
      <w:bookmarkStart w:id="3644" w:name="_Toc330831121"/>
      <w:bookmarkStart w:id="3645" w:name="_Toc330832669"/>
      <w:bookmarkStart w:id="3646" w:name="_Toc330827997"/>
      <w:bookmarkStart w:id="3647" w:name="_Toc330829578"/>
      <w:bookmarkStart w:id="3648" w:name="_Toc330831122"/>
      <w:bookmarkStart w:id="3649" w:name="_Toc330832670"/>
      <w:bookmarkStart w:id="3650" w:name="_Toc330827998"/>
      <w:bookmarkStart w:id="3651" w:name="_Toc330829579"/>
      <w:bookmarkStart w:id="3652" w:name="_Toc330831123"/>
      <w:bookmarkStart w:id="3653" w:name="_Toc330832671"/>
      <w:bookmarkStart w:id="3654" w:name="_Toc330827999"/>
      <w:bookmarkStart w:id="3655" w:name="_Toc330829580"/>
      <w:bookmarkStart w:id="3656" w:name="_Toc330831124"/>
      <w:bookmarkStart w:id="3657" w:name="_Toc330832672"/>
      <w:bookmarkStart w:id="3658" w:name="_Toc330828000"/>
      <w:bookmarkStart w:id="3659" w:name="_Toc330829581"/>
      <w:bookmarkStart w:id="3660" w:name="_Toc330831125"/>
      <w:bookmarkStart w:id="3661" w:name="_Toc330832673"/>
      <w:bookmarkStart w:id="3662" w:name="_Toc330828001"/>
      <w:bookmarkStart w:id="3663" w:name="_Toc330829582"/>
      <w:bookmarkStart w:id="3664" w:name="_Toc330831126"/>
      <w:bookmarkStart w:id="3665" w:name="_Toc330832674"/>
      <w:bookmarkStart w:id="3666" w:name="_Toc330828002"/>
      <w:bookmarkStart w:id="3667" w:name="_Toc330829583"/>
      <w:bookmarkStart w:id="3668" w:name="_Toc330831127"/>
      <w:bookmarkStart w:id="3669" w:name="_Toc330832675"/>
      <w:bookmarkStart w:id="3670" w:name="_Toc330828003"/>
      <w:bookmarkStart w:id="3671" w:name="_Toc330829584"/>
      <w:bookmarkStart w:id="3672" w:name="_Toc330831128"/>
      <w:bookmarkStart w:id="3673" w:name="_Toc330832676"/>
      <w:bookmarkStart w:id="3674" w:name="_Toc330828004"/>
      <w:bookmarkStart w:id="3675" w:name="_Toc330829585"/>
      <w:bookmarkStart w:id="3676" w:name="_Toc330831129"/>
      <w:bookmarkStart w:id="3677" w:name="_Toc330832677"/>
      <w:bookmarkStart w:id="3678" w:name="_Toc330828005"/>
      <w:bookmarkStart w:id="3679" w:name="_Toc330829586"/>
      <w:bookmarkStart w:id="3680" w:name="_Toc330831130"/>
      <w:bookmarkStart w:id="3681" w:name="_Toc330832678"/>
      <w:bookmarkStart w:id="3682" w:name="_Toc330828006"/>
      <w:bookmarkStart w:id="3683" w:name="_Toc330829587"/>
      <w:bookmarkStart w:id="3684" w:name="_Toc330831131"/>
      <w:bookmarkStart w:id="3685" w:name="_Toc330832679"/>
      <w:bookmarkStart w:id="3686" w:name="_Toc330828007"/>
      <w:bookmarkStart w:id="3687" w:name="_Toc330829588"/>
      <w:bookmarkStart w:id="3688" w:name="_Toc330831132"/>
      <w:bookmarkStart w:id="3689" w:name="_Toc330832680"/>
      <w:bookmarkStart w:id="3690" w:name="_Toc330828008"/>
      <w:bookmarkStart w:id="3691" w:name="_Toc330829589"/>
      <w:bookmarkStart w:id="3692" w:name="_Toc330831133"/>
      <w:bookmarkStart w:id="3693" w:name="_Toc330832681"/>
      <w:bookmarkStart w:id="3694" w:name="_Toc330828009"/>
      <w:bookmarkStart w:id="3695" w:name="_Toc330829590"/>
      <w:bookmarkStart w:id="3696" w:name="_Toc330831134"/>
      <w:bookmarkStart w:id="3697" w:name="_Toc330832682"/>
      <w:bookmarkStart w:id="3698" w:name="_Toc330828010"/>
      <w:bookmarkStart w:id="3699" w:name="_Toc330829591"/>
      <w:bookmarkStart w:id="3700" w:name="_Toc330831135"/>
      <w:bookmarkStart w:id="3701" w:name="_Toc330832683"/>
      <w:bookmarkStart w:id="3702" w:name="_Toc330828011"/>
      <w:bookmarkStart w:id="3703" w:name="_Toc330829592"/>
      <w:bookmarkStart w:id="3704" w:name="_Toc330831136"/>
      <w:bookmarkStart w:id="3705" w:name="_Toc330832684"/>
      <w:bookmarkStart w:id="3706" w:name="_Toc330828012"/>
      <w:bookmarkStart w:id="3707" w:name="_Toc330829593"/>
      <w:bookmarkStart w:id="3708" w:name="_Toc330831137"/>
      <w:bookmarkStart w:id="3709" w:name="_Toc330832685"/>
      <w:bookmarkStart w:id="3710" w:name="_Toc330828013"/>
      <w:bookmarkStart w:id="3711" w:name="_Toc330829594"/>
      <w:bookmarkStart w:id="3712" w:name="_Toc330831138"/>
      <w:bookmarkStart w:id="3713" w:name="_Toc330832686"/>
      <w:bookmarkStart w:id="3714" w:name="_Toc330828014"/>
      <w:bookmarkStart w:id="3715" w:name="_Toc330829595"/>
      <w:bookmarkStart w:id="3716" w:name="_Toc330831139"/>
      <w:bookmarkStart w:id="3717" w:name="_Toc330832687"/>
      <w:bookmarkStart w:id="3718" w:name="_Toc330828015"/>
      <w:bookmarkStart w:id="3719" w:name="_Toc330829596"/>
      <w:bookmarkStart w:id="3720" w:name="_Toc330831140"/>
      <w:bookmarkStart w:id="3721" w:name="_Toc330832688"/>
      <w:bookmarkStart w:id="3722" w:name="_Toc330828016"/>
      <w:bookmarkStart w:id="3723" w:name="_Toc330829597"/>
      <w:bookmarkStart w:id="3724" w:name="_Toc330831141"/>
      <w:bookmarkStart w:id="3725" w:name="_Toc330832689"/>
      <w:bookmarkStart w:id="3726" w:name="_Toc330828017"/>
      <w:bookmarkStart w:id="3727" w:name="_Toc330829598"/>
      <w:bookmarkStart w:id="3728" w:name="_Toc330831142"/>
      <w:bookmarkStart w:id="3729" w:name="_Toc330832690"/>
      <w:bookmarkStart w:id="3730" w:name="_Toc330828018"/>
      <w:bookmarkStart w:id="3731" w:name="_Toc330829599"/>
      <w:bookmarkStart w:id="3732" w:name="_Toc330831143"/>
      <w:bookmarkStart w:id="3733" w:name="_Toc330832691"/>
      <w:bookmarkStart w:id="3734" w:name="_Toc330828019"/>
      <w:bookmarkStart w:id="3735" w:name="_Toc330829600"/>
      <w:bookmarkStart w:id="3736" w:name="_Toc330831144"/>
      <w:bookmarkStart w:id="3737" w:name="_Toc330832692"/>
      <w:bookmarkStart w:id="3738" w:name="_Toc330828020"/>
      <w:bookmarkStart w:id="3739" w:name="_Toc330829601"/>
      <w:bookmarkStart w:id="3740" w:name="_Toc330831145"/>
      <w:bookmarkStart w:id="3741" w:name="_Toc330832693"/>
      <w:bookmarkStart w:id="3742" w:name="_Toc330828021"/>
      <w:bookmarkStart w:id="3743" w:name="_Toc330829602"/>
      <w:bookmarkStart w:id="3744" w:name="_Toc330831146"/>
      <w:bookmarkStart w:id="3745" w:name="_Toc330832694"/>
      <w:bookmarkStart w:id="3746" w:name="_Toc330828023"/>
      <w:bookmarkStart w:id="3747" w:name="_Toc330829604"/>
      <w:bookmarkStart w:id="3748" w:name="_Toc330831148"/>
      <w:bookmarkStart w:id="3749" w:name="_Toc330832696"/>
      <w:bookmarkStart w:id="3750" w:name="_Toc330828024"/>
      <w:bookmarkStart w:id="3751" w:name="_Toc330829605"/>
      <w:bookmarkStart w:id="3752" w:name="_Toc330831149"/>
      <w:bookmarkStart w:id="3753" w:name="_Toc330832697"/>
      <w:bookmarkStart w:id="3754" w:name="_Toc330828025"/>
      <w:bookmarkStart w:id="3755" w:name="_Toc330829606"/>
      <w:bookmarkStart w:id="3756" w:name="_Toc330831150"/>
      <w:bookmarkStart w:id="3757" w:name="_Toc330832698"/>
      <w:bookmarkStart w:id="3758" w:name="_Toc330828026"/>
      <w:bookmarkStart w:id="3759" w:name="_Toc330829607"/>
      <w:bookmarkStart w:id="3760" w:name="_Toc330831151"/>
      <w:bookmarkStart w:id="3761" w:name="_Toc330832699"/>
      <w:bookmarkStart w:id="3762" w:name="_Toc330828027"/>
      <w:bookmarkStart w:id="3763" w:name="_Toc330829608"/>
      <w:bookmarkStart w:id="3764" w:name="_Toc330831152"/>
      <w:bookmarkStart w:id="3765" w:name="_Toc330832700"/>
      <w:bookmarkStart w:id="3766" w:name="_Toc330828028"/>
      <w:bookmarkStart w:id="3767" w:name="_Toc330829609"/>
      <w:bookmarkStart w:id="3768" w:name="_Toc330831153"/>
      <w:bookmarkStart w:id="3769" w:name="_Toc330832701"/>
      <w:bookmarkStart w:id="3770" w:name="_Toc330828029"/>
      <w:bookmarkStart w:id="3771" w:name="_Toc330829610"/>
      <w:bookmarkStart w:id="3772" w:name="_Toc330831154"/>
      <w:bookmarkStart w:id="3773" w:name="_Toc330832702"/>
      <w:bookmarkStart w:id="3774" w:name="_Toc330828030"/>
      <w:bookmarkStart w:id="3775" w:name="_Toc330829611"/>
      <w:bookmarkStart w:id="3776" w:name="_Toc330831155"/>
      <w:bookmarkStart w:id="3777" w:name="_Toc330832703"/>
      <w:bookmarkStart w:id="3778" w:name="_Toc330828031"/>
      <w:bookmarkStart w:id="3779" w:name="_Toc330829612"/>
      <w:bookmarkStart w:id="3780" w:name="_Toc330831156"/>
      <w:bookmarkStart w:id="3781" w:name="_Toc330832704"/>
      <w:bookmarkStart w:id="3782" w:name="_Toc330828032"/>
      <w:bookmarkStart w:id="3783" w:name="_Toc330829613"/>
      <w:bookmarkStart w:id="3784" w:name="_Toc330831157"/>
      <w:bookmarkStart w:id="3785" w:name="_Toc330832705"/>
      <w:bookmarkStart w:id="3786" w:name="_Toc330828033"/>
      <w:bookmarkStart w:id="3787" w:name="_Toc330829614"/>
      <w:bookmarkStart w:id="3788" w:name="_Toc330831158"/>
      <w:bookmarkStart w:id="3789" w:name="_Toc330832706"/>
      <w:bookmarkStart w:id="3790" w:name="_Toc330828034"/>
      <w:bookmarkStart w:id="3791" w:name="_Toc330829615"/>
      <w:bookmarkStart w:id="3792" w:name="_Toc330831159"/>
      <w:bookmarkStart w:id="3793" w:name="_Toc330832707"/>
      <w:bookmarkStart w:id="3794" w:name="_Toc330828035"/>
      <w:bookmarkStart w:id="3795" w:name="_Toc330829616"/>
      <w:bookmarkStart w:id="3796" w:name="_Toc330831160"/>
      <w:bookmarkStart w:id="3797" w:name="_Toc330832708"/>
      <w:bookmarkStart w:id="3798" w:name="_Toc330828036"/>
      <w:bookmarkStart w:id="3799" w:name="_Toc330829617"/>
      <w:bookmarkStart w:id="3800" w:name="_Toc330831161"/>
      <w:bookmarkStart w:id="3801" w:name="_Toc330832709"/>
      <w:bookmarkStart w:id="3802" w:name="_Toc330828037"/>
      <w:bookmarkStart w:id="3803" w:name="_Toc330829618"/>
      <w:bookmarkStart w:id="3804" w:name="_Toc330831162"/>
      <w:bookmarkStart w:id="3805" w:name="_Toc330832710"/>
      <w:bookmarkStart w:id="3806" w:name="_Toc330828038"/>
      <w:bookmarkStart w:id="3807" w:name="_Toc330829619"/>
      <w:bookmarkStart w:id="3808" w:name="_Toc330831163"/>
      <w:bookmarkStart w:id="3809" w:name="_Toc330832711"/>
      <w:bookmarkStart w:id="3810" w:name="_Toc330828039"/>
      <w:bookmarkStart w:id="3811" w:name="_Toc330829620"/>
      <w:bookmarkStart w:id="3812" w:name="_Toc330831164"/>
      <w:bookmarkStart w:id="3813" w:name="_Toc330832712"/>
      <w:bookmarkStart w:id="3814" w:name="_Toc330828040"/>
      <w:bookmarkStart w:id="3815" w:name="_Toc330829621"/>
      <w:bookmarkStart w:id="3816" w:name="_Toc330831165"/>
      <w:bookmarkStart w:id="3817" w:name="_Toc330832713"/>
      <w:bookmarkStart w:id="3818" w:name="_Toc330828041"/>
      <w:bookmarkStart w:id="3819" w:name="_Toc330829622"/>
      <w:bookmarkStart w:id="3820" w:name="_Toc330831166"/>
      <w:bookmarkStart w:id="3821" w:name="_Toc330832714"/>
      <w:bookmarkStart w:id="3822" w:name="_Toc330828042"/>
      <w:bookmarkStart w:id="3823" w:name="_Toc330829623"/>
      <w:bookmarkStart w:id="3824" w:name="_Toc330831167"/>
      <w:bookmarkStart w:id="3825" w:name="_Toc330832715"/>
      <w:bookmarkStart w:id="3826" w:name="_Toc330828043"/>
      <w:bookmarkStart w:id="3827" w:name="_Toc330829624"/>
      <w:bookmarkStart w:id="3828" w:name="_Toc330831168"/>
      <w:bookmarkStart w:id="3829" w:name="_Toc330832716"/>
      <w:bookmarkStart w:id="3830" w:name="_Toc330828044"/>
      <w:bookmarkStart w:id="3831" w:name="_Toc330829625"/>
      <w:bookmarkStart w:id="3832" w:name="_Toc330831169"/>
      <w:bookmarkStart w:id="3833" w:name="_Toc330832717"/>
      <w:bookmarkStart w:id="3834" w:name="_Toc330828045"/>
      <w:bookmarkStart w:id="3835" w:name="_Toc330829626"/>
      <w:bookmarkStart w:id="3836" w:name="_Toc330831170"/>
      <w:bookmarkStart w:id="3837" w:name="_Toc330832718"/>
      <w:bookmarkStart w:id="3838" w:name="_Toc330828046"/>
      <w:bookmarkStart w:id="3839" w:name="_Toc330829627"/>
      <w:bookmarkStart w:id="3840" w:name="_Toc330831171"/>
      <w:bookmarkStart w:id="3841" w:name="_Toc330832719"/>
      <w:bookmarkStart w:id="3842" w:name="_Toc330828047"/>
      <w:bookmarkStart w:id="3843" w:name="_Toc330829628"/>
      <w:bookmarkStart w:id="3844" w:name="_Toc330831172"/>
      <w:bookmarkStart w:id="3845" w:name="_Toc330832720"/>
      <w:bookmarkStart w:id="3846" w:name="_Toc330828048"/>
      <w:bookmarkStart w:id="3847" w:name="_Toc330829629"/>
      <w:bookmarkStart w:id="3848" w:name="_Toc330831173"/>
      <w:bookmarkStart w:id="3849" w:name="_Toc330832721"/>
      <w:bookmarkStart w:id="3850" w:name="_Toc330828049"/>
      <w:bookmarkStart w:id="3851" w:name="_Toc330829630"/>
      <w:bookmarkStart w:id="3852" w:name="_Toc330831174"/>
      <w:bookmarkStart w:id="3853" w:name="_Toc330832722"/>
      <w:bookmarkStart w:id="3854" w:name="_Toc330828050"/>
      <w:bookmarkStart w:id="3855" w:name="_Toc330829631"/>
      <w:bookmarkStart w:id="3856" w:name="_Toc330831175"/>
      <w:bookmarkStart w:id="3857" w:name="_Toc330832723"/>
      <w:bookmarkStart w:id="3858" w:name="_Toc330828051"/>
      <w:bookmarkStart w:id="3859" w:name="_Toc330829632"/>
      <w:bookmarkStart w:id="3860" w:name="_Toc330831176"/>
      <w:bookmarkStart w:id="3861" w:name="_Toc330832724"/>
      <w:bookmarkStart w:id="3862" w:name="_Toc330828052"/>
      <w:bookmarkStart w:id="3863" w:name="_Toc330829633"/>
      <w:bookmarkStart w:id="3864" w:name="_Toc330831177"/>
      <w:bookmarkStart w:id="3865" w:name="_Toc330832725"/>
      <w:bookmarkStart w:id="3866" w:name="_Toc330828053"/>
      <w:bookmarkStart w:id="3867" w:name="_Toc330829634"/>
      <w:bookmarkStart w:id="3868" w:name="_Toc330831178"/>
      <w:bookmarkStart w:id="3869" w:name="_Toc330832726"/>
      <w:bookmarkStart w:id="3870" w:name="_Toc330828055"/>
      <w:bookmarkStart w:id="3871" w:name="_Toc330829636"/>
      <w:bookmarkStart w:id="3872" w:name="_Toc330831180"/>
      <w:bookmarkStart w:id="3873" w:name="_Toc330832728"/>
      <w:bookmarkStart w:id="3874" w:name="_Toc330828056"/>
      <w:bookmarkStart w:id="3875" w:name="_Toc330829637"/>
      <w:bookmarkStart w:id="3876" w:name="_Toc330831181"/>
      <w:bookmarkStart w:id="3877" w:name="_Toc330832729"/>
      <w:bookmarkStart w:id="3878" w:name="_Toc330828057"/>
      <w:bookmarkStart w:id="3879" w:name="_Toc330829638"/>
      <w:bookmarkStart w:id="3880" w:name="_Toc330831182"/>
      <w:bookmarkStart w:id="3881" w:name="_Toc330832730"/>
      <w:bookmarkStart w:id="3882" w:name="_Toc330828058"/>
      <w:bookmarkStart w:id="3883" w:name="_Toc330829639"/>
      <w:bookmarkStart w:id="3884" w:name="_Toc330831183"/>
      <w:bookmarkStart w:id="3885" w:name="_Toc330832731"/>
      <w:bookmarkStart w:id="3886" w:name="_Toc330828059"/>
      <w:bookmarkStart w:id="3887" w:name="_Toc330829640"/>
      <w:bookmarkStart w:id="3888" w:name="_Toc330831184"/>
      <w:bookmarkStart w:id="3889" w:name="_Toc330832732"/>
      <w:bookmarkStart w:id="3890" w:name="_Toc330828060"/>
      <w:bookmarkStart w:id="3891" w:name="_Toc330829641"/>
      <w:bookmarkStart w:id="3892" w:name="_Toc330831185"/>
      <w:bookmarkStart w:id="3893" w:name="_Toc330832733"/>
      <w:bookmarkStart w:id="3894" w:name="_Toc330828061"/>
      <w:bookmarkStart w:id="3895" w:name="_Toc330829642"/>
      <w:bookmarkStart w:id="3896" w:name="_Toc330831186"/>
      <w:bookmarkStart w:id="3897" w:name="_Toc330832734"/>
      <w:bookmarkStart w:id="3898" w:name="_Toc330828062"/>
      <w:bookmarkStart w:id="3899" w:name="_Toc330829643"/>
      <w:bookmarkStart w:id="3900" w:name="_Toc330831187"/>
      <w:bookmarkStart w:id="3901" w:name="_Toc330832735"/>
      <w:bookmarkStart w:id="3902" w:name="_Toc330828063"/>
      <w:bookmarkStart w:id="3903" w:name="_Toc330829644"/>
      <w:bookmarkStart w:id="3904" w:name="_Toc330831188"/>
      <w:bookmarkStart w:id="3905" w:name="_Toc330832736"/>
      <w:bookmarkStart w:id="3906" w:name="_Toc330828064"/>
      <w:bookmarkStart w:id="3907" w:name="_Toc330829645"/>
      <w:bookmarkStart w:id="3908" w:name="_Toc330831189"/>
      <w:bookmarkStart w:id="3909" w:name="_Toc330832737"/>
      <w:bookmarkStart w:id="3910" w:name="_Toc330828065"/>
      <w:bookmarkStart w:id="3911" w:name="_Toc330829646"/>
      <w:bookmarkStart w:id="3912" w:name="_Toc330831190"/>
      <w:bookmarkStart w:id="3913" w:name="_Toc330832738"/>
      <w:bookmarkStart w:id="3914" w:name="_Toc330828066"/>
      <w:bookmarkStart w:id="3915" w:name="_Toc330829647"/>
      <w:bookmarkStart w:id="3916" w:name="_Toc330831191"/>
      <w:bookmarkStart w:id="3917" w:name="_Toc330832739"/>
      <w:bookmarkStart w:id="3918" w:name="_Toc330828067"/>
      <w:bookmarkStart w:id="3919" w:name="_Toc330829648"/>
      <w:bookmarkStart w:id="3920" w:name="_Toc330831192"/>
      <w:bookmarkStart w:id="3921" w:name="_Toc330832740"/>
      <w:bookmarkStart w:id="3922" w:name="_Toc330828068"/>
      <w:bookmarkStart w:id="3923" w:name="_Toc330829649"/>
      <w:bookmarkStart w:id="3924" w:name="_Toc330831193"/>
      <w:bookmarkStart w:id="3925" w:name="_Toc330832741"/>
      <w:bookmarkStart w:id="3926" w:name="_Toc330828069"/>
      <w:bookmarkStart w:id="3927" w:name="_Toc330829650"/>
      <w:bookmarkStart w:id="3928" w:name="_Toc330831194"/>
      <w:bookmarkStart w:id="3929" w:name="_Toc330832742"/>
      <w:bookmarkStart w:id="3930" w:name="_Toc330828070"/>
      <w:bookmarkStart w:id="3931" w:name="_Toc330829651"/>
      <w:bookmarkStart w:id="3932" w:name="_Toc330831195"/>
      <w:bookmarkStart w:id="3933" w:name="_Toc330832743"/>
      <w:bookmarkStart w:id="3934" w:name="_Toc330828071"/>
      <w:bookmarkStart w:id="3935" w:name="_Toc330829652"/>
      <w:bookmarkStart w:id="3936" w:name="_Toc330831196"/>
      <w:bookmarkStart w:id="3937" w:name="_Toc330832744"/>
      <w:bookmarkStart w:id="3938" w:name="_Toc330828072"/>
      <w:bookmarkStart w:id="3939" w:name="_Toc330829653"/>
      <w:bookmarkStart w:id="3940" w:name="_Toc330831197"/>
      <w:bookmarkStart w:id="3941" w:name="_Toc330832745"/>
      <w:bookmarkStart w:id="3942" w:name="_Toc330828073"/>
      <w:bookmarkStart w:id="3943" w:name="_Toc330829654"/>
      <w:bookmarkStart w:id="3944" w:name="_Toc330831198"/>
      <w:bookmarkStart w:id="3945" w:name="_Toc330832746"/>
      <w:bookmarkStart w:id="3946" w:name="_Toc330828074"/>
      <w:bookmarkStart w:id="3947" w:name="_Toc330829655"/>
      <w:bookmarkStart w:id="3948" w:name="_Toc330831199"/>
      <w:bookmarkStart w:id="3949" w:name="_Toc330832747"/>
      <w:bookmarkStart w:id="3950" w:name="_Toc330828075"/>
      <w:bookmarkStart w:id="3951" w:name="_Toc330829656"/>
      <w:bookmarkStart w:id="3952" w:name="_Toc330831200"/>
      <w:bookmarkStart w:id="3953" w:name="_Toc330832748"/>
      <w:bookmarkStart w:id="3954" w:name="_Toc330828076"/>
      <w:bookmarkStart w:id="3955" w:name="_Toc330829657"/>
      <w:bookmarkStart w:id="3956" w:name="_Toc330831201"/>
      <w:bookmarkStart w:id="3957" w:name="_Toc330832749"/>
      <w:bookmarkStart w:id="3958" w:name="_Toc330828077"/>
      <w:bookmarkStart w:id="3959" w:name="_Toc330829658"/>
      <w:bookmarkStart w:id="3960" w:name="_Toc330831202"/>
      <w:bookmarkStart w:id="3961" w:name="_Toc330832750"/>
      <w:bookmarkStart w:id="3962" w:name="_Toc330828078"/>
      <w:bookmarkStart w:id="3963" w:name="_Toc330829659"/>
      <w:bookmarkStart w:id="3964" w:name="_Toc330831203"/>
      <w:bookmarkStart w:id="3965" w:name="_Toc330832751"/>
      <w:bookmarkStart w:id="3966" w:name="_Toc330828079"/>
      <w:bookmarkStart w:id="3967" w:name="_Toc330829660"/>
      <w:bookmarkStart w:id="3968" w:name="_Toc330831204"/>
      <w:bookmarkStart w:id="3969" w:name="_Toc330832752"/>
      <w:bookmarkStart w:id="3970" w:name="_Toc330828080"/>
      <w:bookmarkStart w:id="3971" w:name="_Toc330829661"/>
      <w:bookmarkStart w:id="3972" w:name="_Toc330831205"/>
      <w:bookmarkStart w:id="3973" w:name="_Toc330832753"/>
      <w:bookmarkStart w:id="3974" w:name="_Toc330828081"/>
      <w:bookmarkStart w:id="3975" w:name="_Toc330829662"/>
      <w:bookmarkStart w:id="3976" w:name="_Toc330831206"/>
      <w:bookmarkStart w:id="3977" w:name="_Toc330832754"/>
      <w:bookmarkStart w:id="3978" w:name="_Toc330828082"/>
      <w:bookmarkStart w:id="3979" w:name="_Toc330829663"/>
      <w:bookmarkStart w:id="3980" w:name="_Toc330831207"/>
      <w:bookmarkStart w:id="3981" w:name="_Toc330832755"/>
      <w:bookmarkStart w:id="3982" w:name="_Toc330828083"/>
      <w:bookmarkStart w:id="3983" w:name="_Toc330829664"/>
      <w:bookmarkStart w:id="3984" w:name="_Toc330831208"/>
      <w:bookmarkStart w:id="3985" w:name="_Toc330832756"/>
      <w:bookmarkStart w:id="3986" w:name="_Toc330828084"/>
      <w:bookmarkStart w:id="3987" w:name="_Toc330829665"/>
      <w:bookmarkStart w:id="3988" w:name="_Toc330831209"/>
      <w:bookmarkStart w:id="3989" w:name="_Toc330832757"/>
      <w:bookmarkStart w:id="3990" w:name="_Toc330828085"/>
      <w:bookmarkStart w:id="3991" w:name="_Toc330829666"/>
      <w:bookmarkStart w:id="3992" w:name="_Toc330831210"/>
      <w:bookmarkStart w:id="3993" w:name="_Toc330832758"/>
      <w:bookmarkStart w:id="3994" w:name="_Toc330828087"/>
      <w:bookmarkStart w:id="3995" w:name="_Toc330829668"/>
      <w:bookmarkStart w:id="3996" w:name="_Toc330831212"/>
      <w:bookmarkStart w:id="3997" w:name="_Toc330832760"/>
      <w:bookmarkStart w:id="3998" w:name="_Toc330828088"/>
      <w:bookmarkStart w:id="3999" w:name="_Toc330829669"/>
      <w:bookmarkStart w:id="4000" w:name="_Toc330831213"/>
      <w:bookmarkStart w:id="4001" w:name="_Toc330832761"/>
      <w:bookmarkStart w:id="4002" w:name="_Toc330828089"/>
      <w:bookmarkStart w:id="4003" w:name="_Toc330829670"/>
      <w:bookmarkStart w:id="4004" w:name="_Toc330831214"/>
      <w:bookmarkStart w:id="4005" w:name="_Toc330832762"/>
      <w:bookmarkStart w:id="4006" w:name="_Toc330828090"/>
      <w:bookmarkStart w:id="4007" w:name="_Toc330829671"/>
      <w:bookmarkStart w:id="4008" w:name="_Toc330831215"/>
      <w:bookmarkStart w:id="4009" w:name="_Toc330832763"/>
      <w:bookmarkStart w:id="4010" w:name="_Toc330828091"/>
      <w:bookmarkStart w:id="4011" w:name="_Toc330829672"/>
      <w:bookmarkStart w:id="4012" w:name="_Toc330831216"/>
      <w:bookmarkStart w:id="4013" w:name="_Toc330832764"/>
      <w:bookmarkStart w:id="4014" w:name="_Toc330828092"/>
      <w:bookmarkStart w:id="4015" w:name="_Toc330829673"/>
      <w:bookmarkStart w:id="4016" w:name="_Toc330831217"/>
      <w:bookmarkStart w:id="4017" w:name="_Toc330832765"/>
      <w:bookmarkStart w:id="4018" w:name="_Toc330828093"/>
      <w:bookmarkStart w:id="4019" w:name="_Toc330829674"/>
      <w:bookmarkStart w:id="4020" w:name="_Toc330831218"/>
      <w:bookmarkStart w:id="4021" w:name="_Toc330832766"/>
      <w:bookmarkStart w:id="4022" w:name="_Toc330828094"/>
      <w:bookmarkStart w:id="4023" w:name="_Toc330829675"/>
      <w:bookmarkStart w:id="4024" w:name="_Toc330831219"/>
      <w:bookmarkStart w:id="4025" w:name="_Toc330832767"/>
      <w:bookmarkStart w:id="4026" w:name="_Toc330828095"/>
      <w:bookmarkStart w:id="4027" w:name="_Toc330829676"/>
      <w:bookmarkStart w:id="4028" w:name="_Toc330831220"/>
      <w:bookmarkStart w:id="4029" w:name="_Toc330832768"/>
      <w:bookmarkStart w:id="4030" w:name="_Toc330828096"/>
      <w:bookmarkStart w:id="4031" w:name="_Toc330829677"/>
      <w:bookmarkStart w:id="4032" w:name="_Toc330831221"/>
      <w:bookmarkStart w:id="4033" w:name="_Toc330832769"/>
      <w:bookmarkStart w:id="4034" w:name="_Toc330828097"/>
      <w:bookmarkStart w:id="4035" w:name="_Toc330829678"/>
      <w:bookmarkStart w:id="4036" w:name="_Toc330831222"/>
      <w:bookmarkStart w:id="4037" w:name="_Toc330832770"/>
      <w:bookmarkStart w:id="4038" w:name="_Toc330828098"/>
      <w:bookmarkStart w:id="4039" w:name="_Toc330829679"/>
      <w:bookmarkStart w:id="4040" w:name="_Toc330831223"/>
      <w:bookmarkStart w:id="4041" w:name="_Toc330832771"/>
      <w:bookmarkStart w:id="4042" w:name="_Toc330828099"/>
      <w:bookmarkStart w:id="4043" w:name="_Toc330829680"/>
      <w:bookmarkStart w:id="4044" w:name="_Toc330831224"/>
      <w:bookmarkStart w:id="4045" w:name="_Toc330832772"/>
      <w:bookmarkStart w:id="4046" w:name="_Toc330828100"/>
      <w:bookmarkStart w:id="4047" w:name="_Toc330829681"/>
      <w:bookmarkStart w:id="4048" w:name="_Toc330831225"/>
      <w:bookmarkStart w:id="4049" w:name="_Toc330832773"/>
      <w:bookmarkStart w:id="4050" w:name="_Toc330828101"/>
      <w:bookmarkStart w:id="4051" w:name="_Toc330829682"/>
      <w:bookmarkStart w:id="4052" w:name="_Toc330831226"/>
      <w:bookmarkStart w:id="4053" w:name="_Toc330832774"/>
      <w:bookmarkStart w:id="4054" w:name="_Toc330828102"/>
      <w:bookmarkStart w:id="4055" w:name="_Toc330829683"/>
      <w:bookmarkStart w:id="4056" w:name="_Toc330831227"/>
      <w:bookmarkStart w:id="4057" w:name="_Toc330832775"/>
      <w:bookmarkStart w:id="4058" w:name="_Toc330828103"/>
      <w:bookmarkStart w:id="4059" w:name="_Toc330829684"/>
      <w:bookmarkStart w:id="4060" w:name="_Toc330831228"/>
      <w:bookmarkStart w:id="4061" w:name="_Toc330832776"/>
      <w:bookmarkStart w:id="4062" w:name="_Toc330828104"/>
      <w:bookmarkStart w:id="4063" w:name="_Toc330829685"/>
      <w:bookmarkStart w:id="4064" w:name="_Toc330831229"/>
      <w:bookmarkStart w:id="4065" w:name="_Toc330832777"/>
      <w:bookmarkStart w:id="4066" w:name="_Toc330828105"/>
      <w:bookmarkStart w:id="4067" w:name="_Toc330829686"/>
      <w:bookmarkStart w:id="4068" w:name="_Toc330831230"/>
      <w:bookmarkStart w:id="4069" w:name="_Toc330832778"/>
      <w:bookmarkStart w:id="4070" w:name="_Toc330828106"/>
      <w:bookmarkStart w:id="4071" w:name="_Toc330829687"/>
      <w:bookmarkStart w:id="4072" w:name="_Toc330831231"/>
      <w:bookmarkStart w:id="4073" w:name="_Toc330832779"/>
      <w:bookmarkStart w:id="4074" w:name="_Toc330828107"/>
      <w:bookmarkStart w:id="4075" w:name="_Toc330829688"/>
      <w:bookmarkStart w:id="4076" w:name="_Toc330831232"/>
      <w:bookmarkStart w:id="4077" w:name="_Toc330832780"/>
      <w:bookmarkStart w:id="4078" w:name="_Toc330828108"/>
      <w:bookmarkStart w:id="4079" w:name="_Toc330829689"/>
      <w:bookmarkStart w:id="4080" w:name="_Toc330831233"/>
      <w:bookmarkStart w:id="4081" w:name="_Toc330832781"/>
      <w:bookmarkStart w:id="4082" w:name="_Toc330828109"/>
      <w:bookmarkStart w:id="4083" w:name="_Toc330829690"/>
      <w:bookmarkStart w:id="4084" w:name="_Toc330831234"/>
      <w:bookmarkStart w:id="4085" w:name="_Toc330832782"/>
      <w:bookmarkStart w:id="4086" w:name="_Toc330828110"/>
      <w:bookmarkStart w:id="4087" w:name="_Toc330829691"/>
      <w:bookmarkStart w:id="4088" w:name="_Toc330831235"/>
      <w:bookmarkStart w:id="4089" w:name="_Toc330832783"/>
      <w:bookmarkStart w:id="4090" w:name="_Toc330828111"/>
      <w:bookmarkStart w:id="4091" w:name="_Toc330829692"/>
      <w:bookmarkStart w:id="4092" w:name="_Toc330831236"/>
      <w:bookmarkStart w:id="4093" w:name="_Toc330832784"/>
      <w:bookmarkStart w:id="4094" w:name="_Toc330828113"/>
      <w:bookmarkStart w:id="4095" w:name="_Toc330829694"/>
      <w:bookmarkStart w:id="4096" w:name="_Toc330831238"/>
      <w:bookmarkStart w:id="4097" w:name="_Toc330832786"/>
      <w:bookmarkStart w:id="4098" w:name="_Toc330828114"/>
      <w:bookmarkStart w:id="4099" w:name="_Toc330829695"/>
      <w:bookmarkStart w:id="4100" w:name="_Toc330831239"/>
      <w:bookmarkStart w:id="4101" w:name="_Toc330832787"/>
      <w:bookmarkStart w:id="4102" w:name="_Toc330828115"/>
      <w:bookmarkStart w:id="4103" w:name="_Toc330829696"/>
      <w:bookmarkStart w:id="4104" w:name="_Toc330831240"/>
      <w:bookmarkStart w:id="4105" w:name="_Toc330832788"/>
      <w:bookmarkStart w:id="4106" w:name="_Toc330828116"/>
      <w:bookmarkStart w:id="4107" w:name="_Toc330829697"/>
      <w:bookmarkStart w:id="4108" w:name="_Toc330831241"/>
      <w:bookmarkStart w:id="4109" w:name="_Toc330832789"/>
      <w:bookmarkStart w:id="4110" w:name="_Toc330828117"/>
      <w:bookmarkStart w:id="4111" w:name="_Toc330829698"/>
      <w:bookmarkStart w:id="4112" w:name="_Toc330831242"/>
      <w:bookmarkStart w:id="4113" w:name="_Toc330832790"/>
      <w:bookmarkStart w:id="4114" w:name="_Toc330828118"/>
      <w:bookmarkStart w:id="4115" w:name="_Toc330829699"/>
      <w:bookmarkStart w:id="4116" w:name="_Toc330831243"/>
      <w:bookmarkStart w:id="4117" w:name="_Toc330832791"/>
      <w:bookmarkStart w:id="4118" w:name="_Toc330828119"/>
      <w:bookmarkStart w:id="4119" w:name="_Toc330829700"/>
      <w:bookmarkStart w:id="4120" w:name="_Toc330831244"/>
      <w:bookmarkStart w:id="4121" w:name="_Toc330832792"/>
      <w:bookmarkStart w:id="4122" w:name="_Toc330828120"/>
      <w:bookmarkStart w:id="4123" w:name="_Toc330829701"/>
      <w:bookmarkStart w:id="4124" w:name="_Toc330831245"/>
      <w:bookmarkStart w:id="4125" w:name="_Toc330832793"/>
      <w:bookmarkStart w:id="4126" w:name="_Toc330828121"/>
      <w:bookmarkStart w:id="4127" w:name="_Toc330829702"/>
      <w:bookmarkStart w:id="4128" w:name="_Toc330831246"/>
      <w:bookmarkStart w:id="4129" w:name="_Toc330832794"/>
      <w:bookmarkStart w:id="4130" w:name="_Toc330828122"/>
      <w:bookmarkStart w:id="4131" w:name="_Toc330829703"/>
      <w:bookmarkStart w:id="4132" w:name="_Toc330831247"/>
      <w:bookmarkStart w:id="4133" w:name="_Toc330832795"/>
      <w:bookmarkStart w:id="4134" w:name="_Toc330828123"/>
      <w:bookmarkStart w:id="4135" w:name="_Toc330829704"/>
      <w:bookmarkStart w:id="4136" w:name="_Toc330831248"/>
      <w:bookmarkStart w:id="4137" w:name="_Toc330832796"/>
      <w:bookmarkStart w:id="4138" w:name="_Toc330828124"/>
      <w:bookmarkStart w:id="4139" w:name="_Toc330829705"/>
      <w:bookmarkStart w:id="4140" w:name="_Toc330831249"/>
      <w:bookmarkStart w:id="4141" w:name="_Toc330832797"/>
      <w:bookmarkStart w:id="4142" w:name="_Toc330828125"/>
      <w:bookmarkStart w:id="4143" w:name="_Toc330829706"/>
      <w:bookmarkStart w:id="4144" w:name="_Toc330831250"/>
      <w:bookmarkStart w:id="4145" w:name="_Toc330832798"/>
      <w:bookmarkStart w:id="4146" w:name="_Toc330828126"/>
      <w:bookmarkStart w:id="4147" w:name="_Toc330829707"/>
      <w:bookmarkStart w:id="4148" w:name="_Toc330831251"/>
      <w:bookmarkStart w:id="4149" w:name="_Toc330832799"/>
      <w:bookmarkStart w:id="4150" w:name="_Toc330828127"/>
      <w:bookmarkStart w:id="4151" w:name="_Toc330829708"/>
      <w:bookmarkStart w:id="4152" w:name="_Toc330831252"/>
      <w:bookmarkStart w:id="4153" w:name="_Toc330832800"/>
      <w:bookmarkStart w:id="4154" w:name="_Toc330828128"/>
      <w:bookmarkStart w:id="4155" w:name="_Toc330829709"/>
      <w:bookmarkStart w:id="4156" w:name="_Toc330831253"/>
      <w:bookmarkStart w:id="4157" w:name="_Toc330832801"/>
      <w:bookmarkStart w:id="4158" w:name="_Toc330828129"/>
      <w:bookmarkStart w:id="4159" w:name="_Toc330829710"/>
      <w:bookmarkStart w:id="4160" w:name="_Toc330831254"/>
      <w:bookmarkStart w:id="4161" w:name="_Toc330832802"/>
      <w:bookmarkStart w:id="4162" w:name="_Toc330828130"/>
      <w:bookmarkStart w:id="4163" w:name="_Toc330829711"/>
      <w:bookmarkStart w:id="4164" w:name="_Toc330831255"/>
      <w:bookmarkStart w:id="4165" w:name="_Toc330832803"/>
      <w:bookmarkStart w:id="4166" w:name="_Toc330828131"/>
      <w:bookmarkStart w:id="4167" w:name="_Toc330829712"/>
      <w:bookmarkStart w:id="4168" w:name="_Toc330831256"/>
      <w:bookmarkStart w:id="4169" w:name="_Toc330832804"/>
      <w:bookmarkStart w:id="4170" w:name="_Toc330828132"/>
      <w:bookmarkStart w:id="4171" w:name="_Toc330829713"/>
      <w:bookmarkStart w:id="4172" w:name="_Toc330831257"/>
      <w:bookmarkStart w:id="4173" w:name="_Toc330832805"/>
      <w:bookmarkStart w:id="4174" w:name="_Toc330828133"/>
      <w:bookmarkStart w:id="4175" w:name="_Toc330829714"/>
      <w:bookmarkStart w:id="4176" w:name="_Toc330831258"/>
      <w:bookmarkStart w:id="4177" w:name="_Toc330832806"/>
      <w:bookmarkStart w:id="4178" w:name="_Toc330828134"/>
      <w:bookmarkStart w:id="4179" w:name="_Toc330829715"/>
      <w:bookmarkStart w:id="4180" w:name="_Toc330831259"/>
      <w:bookmarkStart w:id="4181" w:name="_Toc330832807"/>
      <w:bookmarkStart w:id="4182" w:name="_Toc330828135"/>
      <w:bookmarkStart w:id="4183" w:name="_Toc330829716"/>
      <w:bookmarkStart w:id="4184" w:name="_Toc330831260"/>
      <w:bookmarkStart w:id="4185" w:name="_Toc330832808"/>
      <w:bookmarkStart w:id="4186" w:name="_Toc330828136"/>
      <w:bookmarkStart w:id="4187" w:name="_Toc330829717"/>
      <w:bookmarkStart w:id="4188" w:name="_Toc330831261"/>
      <w:bookmarkStart w:id="4189" w:name="_Toc330832809"/>
      <w:bookmarkStart w:id="4190" w:name="_Toc330828137"/>
      <w:bookmarkStart w:id="4191" w:name="_Toc330829718"/>
      <w:bookmarkStart w:id="4192" w:name="_Toc330831262"/>
      <w:bookmarkStart w:id="4193" w:name="_Toc330832810"/>
      <w:bookmarkEnd w:id="10"/>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p>
    <w:p w:rsidR="001474F5" w:rsidRDefault="001474F5" w:rsidP="006153B3">
      <w:pPr>
        <w:pStyle w:val="a5"/>
        <w:spacing w:after="120"/>
        <w:ind w:left="426"/>
      </w:pPr>
      <w:bookmarkStart w:id="4194" w:name="_Toc341084483"/>
      <w:bookmarkStart w:id="4195" w:name="_Toc329331398"/>
    </w:p>
    <w:p w:rsidR="006153B3" w:rsidRDefault="00916BD2" w:rsidP="006153B3">
      <w:pPr>
        <w:pStyle w:val="1"/>
        <w:spacing w:after="360"/>
      </w:pPr>
      <w:bookmarkStart w:id="4196" w:name="_Toc390353976"/>
      <w:r>
        <w:rPr>
          <w:rFonts w:hint="eastAsia"/>
        </w:rPr>
        <w:lastRenderedPageBreak/>
        <w:t>System Arc</w:t>
      </w:r>
      <w:bookmarkStart w:id="4197" w:name="_GoBack"/>
      <w:bookmarkEnd w:id="4197"/>
      <w:r>
        <w:rPr>
          <w:rFonts w:hint="eastAsia"/>
        </w:rPr>
        <w:t>hitecture</w:t>
      </w:r>
      <w:bookmarkEnd w:id="4196"/>
    </w:p>
    <w:p w:rsidR="00916BD2" w:rsidRDefault="00916BD2" w:rsidP="00916BD2">
      <w:pPr>
        <w:pStyle w:val="a5"/>
        <w:spacing w:before="120" w:after="120"/>
        <w:ind w:left="426"/>
      </w:pPr>
      <w:r w:rsidRPr="006D123D">
        <w:t>The main components of the system’s architecture include</w:t>
      </w:r>
      <w:r>
        <w:t>:</w:t>
      </w:r>
    </w:p>
    <w:p w:rsidR="00916BD2" w:rsidRDefault="00916BD2" w:rsidP="00362CE7">
      <w:pPr>
        <w:pStyle w:val="a5"/>
        <w:numPr>
          <w:ilvl w:val="0"/>
          <w:numId w:val="16"/>
        </w:numPr>
        <w:wordWrap/>
        <w:autoSpaceDE/>
        <w:autoSpaceDN/>
        <w:adjustRightInd w:val="0"/>
        <w:snapToGrid w:val="0"/>
        <w:spacing w:before="120" w:afterLines="0" w:after="120" w:line="240" w:lineRule="auto"/>
        <w:ind w:leftChars="0" w:left="709" w:hanging="283"/>
        <w:jc w:val="left"/>
      </w:pPr>
      <w:r>
        <w:t xml:space="preserve">The </w:t>
      </w:r>
      <w:r w:rsidR="005C308D">
        <w:t>webserver (</w:t>
      </w:r>
      <w:r w:rsidR="005C308D">
        <w:rPr>
          <w:rFonts w:hint="eastAsia"/>
        </w:rPr>
        <w:t xml:space="preserve">using </w:t>
      </w:r>
      <w:proofErr w:type="spellStart"/>
      <w:r w:rsidR="005C308D">
        <w:rPr>
          <w:rFonts w:hint="eastAsia"/>
        </w:rPr>
        <w:t>mWallet</w:t>
      </w:r>
      <w:proofErr w:type="spellEnd"/>
      <w:r w:rsidR="005C308D">
        <w:rPr>
          <w:rFonts w:hint="eastAsia"/>
        </w:rPr>
        <w:t xml:space="preserve"> Server)</w:t>
      </w:r>
      <w:r>
        <w:t xml:space="preserve"> running in the DMZ. The web server communicates with the application server in a protected environment.</w:t>
      </w:r>
    </w:p>
    <w:p w:rsidR="00916BD2" w:rsidRDefault="00916BD2" w:rsidP="00362CE7">
      <w:pPr>
        <w:pStyle w:val="a5"/>
        <w:numPr>
          <w:ilvl w:val="0"/>
          <w:numId w:val="16"/>
        </w:numPr>
        <w:wordWrap/>
        <w:autoSpaceDE/>
        <w:autoSpaceDN/>
        <w:adjustRightInd w:val="0"/>
        <w:snapToGrid w:val="0"/>
        <w:spacing w:before="120" w:afterLines="0" w:after="120" w:line="240" w:lineRule="auto"/>
        <w:ind w:leftChars="0" w:left="709" w:hanging="283"/>
        <w:jc w:val="left"/>
      </w:pPr>
      <w:r>
        <w:t>The application server runs in active/active mode which is maintained throughout the session replication.</w:t>
      </w:r>
    </w:p>
    <w:p w:rsidR="00916BD2" w:rsidRPr="00916BD2" w:rsidRDefault="00916BD2" w:rsidP="00916BD2">
      <w:pPr>
        <w:pStyle w:val="a5"/>
        <w:spacing w:after="120"/>
        <w:ind w:left="426"/>
      </w:pPr>
      <w:r w:rsidRPr="00400609">
        <w:t>An Oracle database server, in the protected environment, maintains the application data.</w:t>
      </w:r>
    </w:p>
    <w:p w:rsidR="00E77DB2" w:rsidRDefault="00222D12" w:rsidP="00E77DB2">
      <w:pPr>
        <w:pStyle w:val="20"/>
        <w:spacing w:before="240" w:after="240"/>
        <w:ind w:left="567"/>
      </w:pPr>
      <w:bookmarkStart w:id="4198" w:name="_Toc390353977"/>
      <w:bookmarkStart w:id="4199" w:name="_Toc354058844"/>
      <w:bookmarkStart w:id="4200" w:name="_Toc354058839"/>
      <w:r>
        <w:rPr>
          <w:rFonts w:hint="eastAsia"/>
        </w:rPr>
        <w:t>Network Architecture</w:t>
      </w:r>
      <w:r w:rsidR="00E77DB2">
        <w:rPr>
          <w:rFonts w:hint="eastAsia"/>
        </w:rPr>
        <w:t xml:space="preserve"> View</w:t>
      </w:r>
      <w:r w:rsidR="002954BE">
        <w:rPr>
          <w:rFonts w:hint="eastAsia"/>
        </w:rPr>
        <w:t xml:space="preserve"> for Production Environment</w:t>
      </w:r>
      <w:bookmarkEnd w:id="4198"/>
      <w:r w:rsidR="00E77DB2">
        <w:rPr>
          <w:rFonts w:hint="eastAsia"/>
        </w:rPr>
        <w:t xml:space="preserve"> </w:t>
      </w:r>
      <w:bookmarkEnd w:id="4199"/>
    </w:p>
    <w:p w:rsidR="00E77DB2" w:rsidRDefault="00222D12" w:rsidP="00E77DB2">
      <w:pPr>
        <w:pStyle w:val="a5"/>
        <w:spacing w:before="120" w:after="120"/>
        <w:ind w:left="426"/>
      </w:pPr>
      <w:r w:rsidRPr="00222D12">
        <w:t>The following is network</w:t>
      </w:r>
      <w:r w:rsidRPr="00222D12">
        <w:rPr>
          <w:rFonts w:hint="eastAsia"/>
        </w:rPr>
        <w:t xml:space="preserve"> </w:t>
      </w:r>
      <w:r w:rsidRPr="00222D12">
        <w:t>architecture</w:t>
      </w:r>
      <w:r w:rsidRPr="00222D12">
        <w:rPr>
          <w:rFonts w:hint="eastAsia"/>
        </w:rPr>
        <w:t xml:space="preserve"> </w:t>
      </w:r>
      <w:r w:rsidR="00E77DB2" w:rsidRPr="00222D12">
        <w:t>with Hardware Load Balancers at the Web Servers (</w:t>
      </w:r>
      <w:r w:rsidR="005C308D">
        <w:rPr>
          <w:rFonts w:hint="eastAsia"/>
        </w:rPr>
        <w:t xml:space="preserve">using </w:t>
      </w:r>
      <w:proofErr w:type="spellStart"/>
      <w:r w:rsidR="005C308D">
        <w:rPr>
          <w:rFonts w:hint="eastAsia"/>
        </w:rPr>
        <w:t>mWallet</w:t>
      </w:r>
      <w:proofErr w:type="spellEnd"/>
      <w:r w:rsidR="005C308D">
        <w:rPr>
          <w:rFonts w:hint="eastAsia"/>
        </w:rPr>
        <w:t xml:space="preserve"> Server</w:t>
      </w:r>
      <w:r w:rsidR="00E77DB2" w:rsidRPr="00222D12">
        <w:t>) and Application Servers</w:t>
      </w:r>
      <w:r w:rsidR="005C308D">
        <w:rPr>
          <w:rFonts w:hint="eastAsia"/>
        </w:rPr>
        <w:t xml:space="preserve"> </w:t>
      </w:r>
      <w:r w:rsidR="00E77DB2" w:rsidRPr="00222D12">
        <w:t xml:space="preserve">Layers. </w:t>
      </w:r>
    </w:p>
    <w:p w:rsidR="00222D12" w:rsidRDefault="00D1549C" w:rsidP="00222D12">
      <w:pPr>
        <w:pStyle w:val="a5"/>
        <w:keepNext/>
        <w:spacing w:after="120"/>
        <w:ind w:left="426"/>
      </w:pPr>
      <w:r>
        <w:rPr>
          <w:rFonts w:hint="eastAsia"/>
          <w:noProof/>
        </w:rPr>
        <w:drawing>
          <wp:inline distT="0" distB="0" distL="0" distR="0" wp14:anchorId="51513FE8" wp14:editId="350D9234">
            <wp:extent cx="5727700" cy="3300095"/>
            <wp:effectExtent l="0" t="0" r="635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D Realtime Network Architecture in phase 1.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3300095"/>
                    </a:xfrm>
                    <a:prstGeom prst="rect">
                      <a:avLst/>
                    </a:prstGeom>
                  </pic:spPr>
                </pic:pic>
              </a:graphicData>
            </a:graphic>
          </wp:inline>
        </w:drawing>
      </w:r>
    </w:p>
    <w:p w:rsidR="00E77DB2" w:rsidRDefault="00222D12" w:rsidP="00222D12">
      <w:pPr>
        <w:pStyle w:val="af1"/>
        <w:jc w:val="center"/>
      </w:pPr>
      <w:bookmarkStart w:id="4201" w:name="_Toc390354034"/>
      <w:r>
        <w:t xml:space="preserve">Figure </w:t>
      </w:r>
      <w:r w:rsidR="003A020C">
        <w:fldChar w:fldCharType="begin"/>
      </w:r>
      <w:r w:rsidR="003A020C">
        <w:instrText xml:space="preserve"> SEQ Figure \* ARABIC </w:instrText>
      </w:r>
      <w:r w:rsidR="003A020C">
        <w:fldChar w:fldCharType="separate"/>
      </w:r>
      <w:r w:rsidR="00D76EF3">
        <w:rPr>
          <w:noProof/>
        </w:rPr>
        <w:t>1</w:t>
      </w:r>
      <w:r w:rsidR="003A020C">
        <w:rPr>
          <w:noProof/>
        </w:rPr>
        <w:fldChar w:fldCharType="end"/>
      </w:r>
      <w:r>
        <w:rPr>
          <w:rFonts w:hint="eastAsia"/>
        </w:rPr>
        <w:t xml:space="preserve"> Network Architecture Diagram</w:t>
      </w:r>
      <w:r w:rsidR="002954BE">
        <w:rPr>
          <w:rFonts w:hint="eastAsia"/>
        </w:rPr>
        <w:t xml:space="preserve"> for Production Environment</w:t>
      </w:r>
      <w:bookmarkEnd w:id="4201"/>
    </w:p>
    <w:p w:rsidR="00E77DB2" w:rsidRDefault="0039102A" w:rsidP="00E77DB2">
      <w:pPr>
        <w:pStyle w:val="30"/>
        <w:spacing w:before="240" w:after="240"/>
        <w:ind w:left="567" w:hanging="567"/>
      </w:pPr>
      <w:bookmarkStart w:id="4202" w:name="_Toc390353978"/>
      <w:r>
        <w:rPr>
          <w:rFonts w:hint="eastAsia"/>
        </w:rPr>
        <w:t>Hostname and IP Address</w:t>
      </w:r>
      <w:r w:rsidR="005C308D">
        <w:rPr>
          <w:rFonts w:hint="eastAsia"/>
        </w:rPr>
        <w:t xml:space="preserve"> for production environment</w:t>
      </w:r>
      <w:bookmarkEnd w:id="4202"/>
    </w:p>
    <w:tbl>
      <w:tblPr>
        <w:tblStyle w:val="af"/>
        <w:tblW w:w="9117"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674"/>
        <w:gridCol w:w="1356"/>
        <w:gridCol w:w="1364"/>
        <w:gridCol w:w="1560"/>
        <w:gridCol w:w="1638"/>
      </w:tblGrid>
      <w:tr w:rsidR="005C308D" w:rsidTr="004778DB">
        <w:trPr>
          <w:trHeight w:val="340"/>
        </w:trPr>
        <w:tc>
          <w:tcPr>
            <w:tcW w:w="1525" w:type="dxa"/>
            <w:shd w:val="clear" w:color="auto" w:fill="D9D9D9" w:themeFill="background1" w:themeFillShade="D9"/>
            <w:vAlign w:val="center"/>
          </w:tcPr>
          <w:p w:rsidR="005C308D" w:rsidRPr="00594B9C" w:rsidRDefault="005C308D" w:rsidP="00594B9C">
            <w:pPr>
              <w:pStyle w:val="a5"/>
              <w:wordWrap/>
              <w:spacing w:afterLines="0" w:line="240" w:lineRule="auto"/>
              <w:ind w:leftChars="0" w:left="0"/>
            </w:pPr>
            <w:proofErr w:type="spellStart"/>
            <w:r w:rsidRPr="00594B9C">
              <w:t>VMWare</w:t>
            </w:r>
            <w:proofErr w:type="spellEnd"/>
          </w:p>
          <w:p w:rsidR="005C308D" w:rsidRPr="00594B9C" w:rsidRDefault="005C308D" w:rsidP="00594B9C">
            <w:pPr>
              <w:pStyle w:val="a5"/>
              <w:wordWrap/>
              <w:spacing w:afterLines="0" w:line="240" w:lineRule="auto"/>
              <w:ind w:leftChars="0" w:left="0"/>
            </w:pPr>
            <w:r w:rsidRPr="00594B9C">
              <w:t>Virtual Server</w:t>
            </w:r>
          </w:p>
        </w:tc>
        <w:tc>
          <w:tcPr>
            <w:tcW w:w="1674" w:type="dxa"/>
            <w:shd w:val="clear" w:color="auto" w:fill="D9D9D9" w:themeFill="background1" w:themeFillShade="D9"/>
            <w:vAlign w:val="center"/>
          </w:tcPr>
          <w:p w:rsidR="005C308D" w:rsidRPr="00594B9C" w:rsidRDefault="005C308D" w:rsidP="00594B9C">
            <w:pPr>
              <w:pStyle w:val="a5"/>
              <w:wordWrap/>
              <w:spacing w:afterLines="0" w:line="240" w:lineRule="auto"/>
              <w:ind w:leftChars="0" w:left="0"/>
            </w:pPr>
            <w:r w:rsidRPr="00594B9C">
              <w:t>Host Name</w:t>
            </w:r>
          </w:p>
        </w:tc>
        <w:tc>
          <w:tcPr>
            <w:tcW w:w="1356" w:type="dxa"/>
            <w:shd w:val="clear" w:color="auto" w:fill="D9D9D9" w:themeFill="background1" w:themeFillShade="D9"/>
            <w:vAlign w:val="center"/>
          </w:tcPr>
          <w:p w:rsidR="005C308D" w:rsidRPr="00594B9C" w:rsidRDefault="005C308D" w:rsidP="00594B9C">
            <w:pPr>
              <w:pStyle w:val="a5"/>
              <w:wordWrap/>
              <w:spacing w:afterLines="0" w:line="240" w:lineRule="auto"/>
              <w:ind w:leftChars="0" w:left="0"/>
            </w:pPr>
            <w:r w:rsidRPr="00594B9C">
              <w:t>OS Version</w:t>
            </w:r>
          </w:p>
        </w:tc>
        <w:tc>
          <w:tcPr>
            <w:tcW w:w="1364" w:type="dxa"/>
            <w:shd w:val="clear" w:color="auto" w:fill="D9D9D9" w:themeFill="background1" w:themeFillShade="D9"/>
            <w:vAlign w:val="center"/>
          </w:tcPr>
          <w:p w:rsidR="005C308D" w:rsidRPr="00594B9C" w:rsidRDefault="005C308D" w:rsidP="00594B9C">
            <w:pPr>
              <w:pStyle w:val="a5"/>
              <w:wordWrap/>
              <w:spacing w:afterLines="0" w:line="240" w:lineRule="auto"/>
              <w:ind w:leftChars="0" w:left="0"/>
            </w:pPr>
            <w:r w:rsidRPr="00594B9C">
              <w:t>Software</w:t>
            </w:r>
          </w:p>
        </w:tc>
        <w:tc>
          <w:tcPr>
            <w:tcW w:w="1560" w:type="dxa"/>
            <w:shd w:val="clear" w:color="auto" w:fill="D9D9D9" w:themeFill="background1" w:themeFillShade="D9"/>
            <w:vAlign w:val="center"/>
          </w:tcPr>
          <w:p w:rsidR="005C308D" w:rsidRPr="00594B9C" w:rsidRDefault="005C308D" w:rsidP="00594B9C">
            <w:pPr>
              <w:pStyle w:val="a5"/>
              <w:wordWrap/>
              <w:spacing w:afterLines="0" w:line="240" w:lineRule="auto"/>
              <w:ind w:leftChars="0" w:left="0"/>
            </w:pPr>
            <w:r w:rsidRPr="00594B9C">
              <w:t>IP</w:t>
            </w:r>
          </w:p>
        </w:tc>
        <w:tc>
          <w:tcPr>
            <w:tcW w:w="1638" w:type="dxa"/>
            <w:shd w:val="clear" w:color="auto" w:fill="D9D9D9" w:themeFill="background1" w:themeFillShade="D9"/>
            <w:vAlign w:val="center"/>
          </w:tcPr>
          <w:p w:rsidR="005C308D" w:rsidRPr="00594B9C" w:rsidRDefault="005C308D" w:rsidP="00594B9C">
            <w:pPr>
              <w:pStyle w:val="a5"/>
              <w:wordWrap/>
              <w:spacing w:afterLines="0" w:line="240" w:lineRule="auto"/>
              <w:ind w:leftChars="0" w:left="0"/>
            </w:pPr>
            <w:r w:rsidRPr="00594B9C">
              <w:t>Port</w:t>
            </w:r>
          </w:p>
        </w:tc>
      </w:tr>
      <w:tr w:rsidR="005C308D" w:rsidTr="00F907F4">
        <w:trPr>
          <w:trHeight w:val="340"/>
        </w:trPr>
        <w:tc>
          <w:tcPr>
            <w:tcW w:w="1525" w:type="dxa"/>
            <w:vAlign w:val="center"/>
          </w:tcPr>
          <w:p w:rsidR="005C308D" w:rsidRPr="00594B9C" w:rsidRDefault="005C308D" w:rsidP="00594B9C">
            <w:pPr>
              <w:wordWrap/>
              <w:jc w:val="left"/>
            </w:pPr>
            <w:r w:rsidRPr="00594B9C">
              <w:t>DB Server 1</w:t>
            </w:r>
          </w:p>
        </w:tc>
        <w:tc>
          <w:tcPr>
            <w:tcW w:w="1674" w:type="dxa"/>
            <w:vAlign w:val="center"/>
          </w:tcPr>
          <w:p w:rsidR="005C308D" w:rsidRPr="00594B9C" w:rsidRDefault="00AB30AD" w:rsidP="00C7426F">
            <w:pPr>
              <w:wordWrap/>
              <w:jc w:val="left"/>
            </w:pPr>
            <w:r w:rsidRPr="00594B9C">
              <w:t>cmsprdodbl001</w:t>
            </w:r>
          </w:p>
        </w:tc>
        <w:tc>
          <w:tcPr>
            <w:tcW w:w="1356" w:type="dxa"/>
            <w:vAlign w:val="center"/>
          </w:tcPr>
          <w:p w:rsidR="005C308D" w:rsidRPr="00594B9C" w:rsidRDefault="00F907F4" w:rsidP="00594B9C">
            <w:pPr>
              <w:wordWrap/>
              <w:jc w:val="center"/>
            </w:pPr>
            <w:r w:rsidRPr="00594B9C">
              <w:t>-</w:t>
            </w:r>
          </w:p>
        </w:tc>
        <w:tc>
          <w:tcPr>
            <w:tcW w:w="1364" w:type="dxa"/>
            <w:vAlign w:val="center"/>
          </w:tcPr>
          <w:p w:rsidR="005C308D" w:rsidRPr="00594B9C" w:rsidRDefault="005C308D" w:rsidP="00594B9C">
            <w:pPr>
              <w:wordWrap/>
              <w:jc w:val="left"/>
            </w:pPr>
            <w:r w:rsidRPr="00594B9C">
              <w:t>Oracle for RAC</w:t>
            </w:r>
          </w:p>
        </w:tc>
        <w:tc>
          <w:tcPr>
            <w:tcW w:w="1560" w:type="dxa"/>
          </w:tcPr>
          <w:p w:rsidR="005C308D" w:rsidRPr="00594B9C" w:rsidRDefault="00AB30AD" w:rsidP="00594B9C">
            <w:pPr>
              <w:pStyle w:val="a5"/>
              <w:wordWrap/>
              <w:spacing w:afterLines="0" w:line="240" w:lineRule="auto"/>
              <w:ind w:leftChars="0" w:left="0"/>
              <w:jc w:val="left"/>
            </w:pPr>
            <w:r w:rsidRPr="00594B9C">
              <w:t>10.44.56.131</w:t>
            </w:r>
          </w:p>
        </w:tc>
        <w:tc>
          <w:tcPr>
            <w:tcW w:w="1638" w:type="dxa"/>
          </w:tcPr>
          <w:p w:rsidR="005C308D" w:rsidRPr="00594B9C" w:rsidRDefault="00C7426F" w:rsidP="00594B9C">
            <w:pPr>
              <w:pStyle w:val="a5"/>
              <w:wordWrap/>
              <w:spacing w:afterLines="0" w:line="240" w:lineRule="auto"/>
              <w:ind w:leftChars="0" w:left="0"/>
              <w:jc w:val="left"/>
            </w:pPr>
            <w:r w:rsidRPr="00594B9C">
              <w:t>-</w:t>
            </w:r>
          </w:p>
        </w:tc>
      </w:tr>
      <w:tr w:rsidR="005C308D" w:rsidTr="004778DB">
        <w:trPr>
          <w:trHeight w:val="340"/>
        </w:trPr>
        <w:tc>
          <w:tcPr>
            <w:tcW w:w="1525" w:type="dxa"/>
            <w:vAlign w:val="center"/>
          </w:tcPr>
          <w:p w:rsidR="005C308D" w:rsidRPr="00C7426F" w:rsidRDefault="005C308D" w:rsidP="00594B9C">
            <w:pPr>
              <w:wordWrap/>
              <w:jc w:val="left"/>
            </w:pPr>
            <w:r w:rsidRPr="00C7426F">
              <w:t>DB Server 2</w:t>
            </w:r>
          </w:p>
        </w:tc>
        <w:tc>
          <w:tcPr>
            <w:tcW w:w="1674" w:type="dxa"/>
          </w:tcPr>
          <w:p w:rsidR="005C308D" w:rsidRPr="00C7426F" w:rsidRDefault="005C308D" w:rsidP="00594B9C">
            <w:pPr>
              <w:wordWrap/>
              <w:jc w:val="left"/>
            </w:pPr>
            <w:r w:rsidRPr="00C7426F">
              <w:t>cmsprdodbl002</w:t>
            </w:r>
          </w:p>
        </w:tc>
        <w:tc>
          <w:tcPr>
            <w:tcW w:w="1356" w:type="dxa"/>
            <w:vAlign w:val="center"/>
          </w:tcPr>
          <w:p w:rsidR="005C308D" w:rsidRPr="00C7426F" w:rsidRDefault="005C308D" w:rsidP="00594B9C">
            <w:pPr>
              <w:wordWrap/>
              <w:jc w:val="left"/>
            </w:pPr>
            <w:r w:rsidRPr="00C7426F">
              <w:t> </w:t>
            </w:r>
            <w:proofErr w:type="spellStart"/>
            <w:r w:rsidRPr="00C7426F">
              <w:t>Redhat</w:t>
            </w:r>
            <w:proofErr w:type="spellEnd"/>
            <w:r w:rsidRPr="00C7426F">
              <w:t xml:space="preserve"> 6.5</w:t>
            </w:r>
          </w:p>
        </w:tc>
        <w:tc>
          <w:tcPr>
            <w:tcW w:w="1364" w:type="dxa"/>
            <w:vAlign w:val="center"/>
          </w:tcPr>
          <w:p w:rsidR="005C308D" w:rsidRPr="00C7426F" w:rsidRDefault="005C308D" w:rsidP="00594B9C">
            <w:pPr>
              <w:wordWrap/>
              <w:jc w:val="left"/>
            </w:pPr>
            <w:r w:rsidRPr="00C7426F">
              <w:t>Oracle for RAC</w:t>
            </w:r>
          </w:p>
        </w:tc>
        <w:tc>
          <w:tcPr>
            <w:tcW w:w="1560" w:type="dxa"/>
          </w:tcPr>
          <w:p w:rsidR="005C308D" w:rsidRPr="00C7426F" w:rsidRDefault="00B425B0" w:rsidP="00594B9C">
            <w:pPr>
              <w:pStyle w:val="a5"/>
              <w:wordWrap/>
              <w:spacing w:afterLines="0" w:line="240" w:lineRule="auto"/>
              <w:ind w:leftChars="0" w:left="0"/>
              <w:jc w:val="left"/>
            </w:pPr>
            <w:r w:rsidRPr="00C7426F">
              <w:t>10.44.56.132</w:t>
            </w:r>
          </w:p>
        </w:tc>
        <w:tc>
          <w:tcPr>
            <w:tcW w:w="1638" w:type="dxa"/>
          </w:tcPr>
          <w:p w:rsidR="005C308D" w:rsidRPr="00594B9C" w:rsidRDefault="00C7426F" w:rsidP="00594B9C">
            <w:pPr>
              <w:pStyle w:val="a5"/>
              <w:wordWrap/>
              <w:spacing w:afterLines="0" w:line="240" w:lineRule="auto"/>
              <w:ind w:leftChars="0" w:left="0"/>
              <w:jc w:val="left"/>
              <w:rPr>
                <w:highlight w:val="yellow"/>
              </w:rPr>
            </w:pPr>
            <w:r w:rsidRPr="00594B9C">
              <w:t>-</w:t>
            </w:r>
          </w:p>
        </w:tc>
      </w:tr>
      <w:tr w:rsidR="005C308D" w:rsidTr="004778DB">
        <w:trPr>
          <w:trHeight w:val="340"/>
        </w:trPr>
        <w:tc>
          <w:tcPr>
            <w:tcW w:w="1525" w:type="dxa"/>
            <w:vAlign w:val="center"/>
          </w:tcPr>
          <w:p w:rsidR="005C308D" w:rsidRPr="00594B9C" w:rsidRDefault="005C308D" w:rsidP="00594B9C">
            <w:pPr>
              <w:wordWrap/>
            </w:pPr>
            <w:r w:rsidRPr="00594B9C">
              <w:t>WAS 1</w:t>
            </w:r>
          </w:p>
        </w:tc>
        <w:tc>
          <w:tcPr>
            <w:tcW w:w="1674" w:type="dxa"/>
            <w:vAlign w:val="center"/>
          </w:tcPr>
          <w:p w:rsidR="005C308D" w:rsidRPr="00594B9C" w:rsidRDefault="005C308D" w:rsidP="00594B9C">
            <w:pPr>
              <w:wordWrap/>
            </w:pPr>
            <w:r w:rsidRPr="00594B9C">
              <w:t>cmsprdappl001</w:t>
            </w:r>
          </w:p>
        </w:tc>
        <w:tc>
          <w:tcPr>
            <w:tcW w:w="1356" w:type="dxa"/>
            <w:vAlign w:val="center"/>
          </w:tcPr>
          <w:p w:rsidR="005C308D" w:rsidRPr="00594B9C" w:rsidRDefault="005C308D" w:rsidP="00594B9C">
            <w:pPr>
              <w:wordWrap/>
            </w:pPr>
            <w:r w:rsidRPr="00594B9C">
              <w:t> </w:t>
            </w:r>
            <w:proofErr w:type="spellStart"/>
            <w:r w:rsidRPr="00594B9C">
              <w:t>Redhat</w:t>
            </w:r>
            <w:proofErr w:type="spellEnd"/>
            <w:r w:rsidRPr="00594B9C">
              <w:t xml:space="preserve"> 6.5</w:t>
            </w:r>
          </w:p>
        </w:tc>
        <w:tc>
          <w:tcPr>
            <w:tcW w:w="1364" w:type="dxa"/>
            <w:vAlign w:val="center"/>
          </w:tcPr>
          <w:p w:rsidR="005C308D" w:rsidRPr="00594B9C" w:rsidRDefault="005C308D" w:rsidP="00594B9C">
            <w:pPr>
              <w:wordWrap/>
            </w:pPr>
            <w:r w:rsidRPr="00594B9C">
              <w:t> JBOSS 5</w:t>
            </w:r>
          </w:p>
        </w:tc>
        <w:tc>
          <w:tcPr>
            <w:tcW w:w="1560" w:type="dxa"/>
            <w:vAlign w:val="center"/>
          </w:tcPr>
          <w:p w:rsidR="005C308D" w:rsidRPr="00594B9C" w:rsidRDefault="005C308D" w:rsidP="00594B9C">
            <w:pPr>
              <w:pStyle w:val="a5"/>
              <w:wordWrap/>
              <w:spacing w:afterLines="0" w:line="240" w:lineRule="auto"/>
              <w:ind w:leftChars="0" w:left="0"/>
            </w:pPr>
            <w:r w:rsidRPr="00594B9C">
              <w:t>10.44.58.145</w:t>
            </w:r>
          </w:p>
        </w:tc>
        <w:tc>
          <w:tcPr>
            <w:tcW w:w="1638" w:type="dxa"/>
            <w:vAlign w:val="center"/>
          </w:tcPr>
          <w:p w:rsidR="005C308D" w:rsidRPr="00594B9C" w:rsidRDefault="005C308D" w:rsidP="00594B9C">
            <w:pPr>
              <w:pStyle w:val="a5"/>
              <w:wordWrap/>
              <w:spacing w:afterLines="0" w:line="240" w:lineRule="auto"/>
              <w:ind w:leftChars="0" w:left="0"/>
            </w:pPr>
            <w:r w:rsidRPr="00594B9C">
              <w:t>Admin portal : 8480</w:t>
            </w:r>
          </w:p>
          <w:p w:rsidR="005C308D" w:rsidRPr="00594B9C" w:rsidRDefault="005C308D" w:rsidP="00594B9C">
            <w:pPr>
              <w:pStyle w:val="a5"/>
              <w:wordWrap/>
              <w:spacing w:afterLines="0" w:line="240" w:lineRule="auto"/>
              <w:ind w:leftChars="0" w:left="0"/>
            </w:pPr>
            <w:r w:rsidRPr="00594B9C">
              <w:t>Integration Sever: 8180</w:t>
            </w:r>
          </w:p>
        </w:tc>
      </w:tr>
      <w:tr w:rsidR="005C308D" w:rsidTr="004778DB">
        <w:trPr>
          <w:trHeight w:val="1270"/>
        </w:trPr>
        <w:tc>
          <w:tcPr>
            <w:tcW w:w="1525" w:type="dxa"/>
            <w:vAlign w:val="center"/>
          </w:tcPr>
          <w:p w:rsidR="005C308D" w:rsidRPr="00594B9C" w:rsidRDefault="005C308D" w:rsidP="00594B9C">
            <w:pPr>
              <w:wordWrap/>
            </w:pPr>
            <w:r w:rsidRPr="00594B9C">
              <w:lastRenderedPageBreak/>
              <w:t>WAS 2</w:t>
            </w:r>
          </w:p>
        </w:tc>
        <w:tc>
          <w:tcPr>
            <w:tcW w:w="1674" w:type="dxa"/>
            <w:vAlign w:val="center"/>
          </w:tcPr>
          <w:p w:rsidR="005C308D" w:rsidRPr="00594B9C" w:rsidRDefault="005C308D" w:rsidP="00594B9C">
            <w:pPr>
              <w:wordWrap/>
            </w:pPr>
            <w:r w:rsidRPr="00594B9C">
              <w:t>cmsprdappl002</w:t>
            </w:r>
          </w:p>
        </w:tc>
        <w:tc>
          <w:tcPr>
            <w:tcW w:w="1356" w:type="dxa"/>
            <w:vAlign w:val="center"/>
          </w:tcPr>
          <w:p w:rsidR="005C308D" w:rsidRPr="00594B9C" w:rsidRDefault="005C308D" w:rsidP="00594B9C">
            <w:pPr>
              <w:wordWrap/>
            </w:pPr>
            <w:r w:rsidRPr="00594B9C">
              <w:t> </w:t>
            </w:r>
            <w:proofErr w:type="spellStart"/>
            <w:r w:rsidRPr="00594B9C">
              <w:t>Redhat</w:t>
            </w:r>
            <w:proofErr w:type="spellEnd"/>
            <w:r w:rsidRPr="00594B9C">
              <w:t xml:space="preserve"> 6.5</w:t>
            </w:r>
          </w:p>
        </w:tc>
        <w:tc>
          <w:tcPr>
            <w:tcW w:w="1364" w:type="dxa"/>
            <w:vAlign w:val="center"/>
          </w:tcPr>
          <w:p w:rsidR="005C308D" w:rsidRPr="00594B9C" w:rsidRDefault="005C308D" w:rsidP="00594B9C">
            <w:pPr>
              <w:wordWrap/>
            </w:pPr>
            <w:r w:rsidRPr="00594B9C">
              <w:t> JBOSS 5</w:t>
            </w:r>
          </w:p>
        </w:tc>
        <w:tc>
          <w:tcPr>
            <w:tcW w:w="1560" w:type="dxa"/>
            <w:vAlign w:val="center"/>
          </w:tcPr>
          <w:p w:rsidR="005C308D" w:rsidRPr="00594B9C" w:rsidRDefault="005C308D" w:rsidP="00594B9C">
            <w:pPr>
              <w:pStyle w:val="a5"/>
              <w:wordWrap/>
              <w:spacing w:afterLines="0" w:line="240" w:lineRule="auto"/>
              <w:ind w:leftChars="0" w:left="0"/>
            </w:pPr>
            <w:r w:rsidRPr="00594B9C">
              <w:t>10.44.58.145</w:t>
            </w:r>
          </w:p>
        </w:tc>
        <w:tc>
          <w:tcPr>
            <w:tcW w:w="1638" w:type="dxa"/>
            <w:vAlign w:val="center"/>
          </w:tcPr>
          <w:p w:rsidR="005C308D" w:rsidRPr="00594B9C" w:rsidRDefault="005C308D" w:rsidP="00594B9C">
            <w:pPr>
              <w:pStyle w:val="a5"/>
              <w:wordWrap/>
              <w:spacing w:afterLines="0" w:line="240" w:lineRule="auto"/>
              <w:ind w:leftChars="0" w:left="0"/>
            </w:pPr>
            <w:r w:rsidRPr="00594B9C">
              <w:t>Admin portal : 8480</w:t>
            </w:r>
          </w:p>
          <w:p w:rsidR="005C308D" w:rsidRPr="00594B9C" w:rsidRDefault="005C308D" w:rsidP="00594B9C">
            <w:pPr>
              <w:pStyle w:val="a5"/>
              <w:wordWrap/>
              <w:spacing w:afterLines="0" w:line="240" w:lineRule="auto"/>
              <w:ind w:leftChars="0" w:left="0"/>
            </w:pPr>
            <w:r w:rsidRPr="00594B9C">
              <w:t>Integration Sever: 8180</w:t>
            </w:r>
          </w:p>
        </w:tc>
      </w:tr>
      <w:tr w:rsidR="005C308D" w:rsidTr="004778DB">
        <w:trPr>
          <w:trHeight w:val="64"/>
        </w:trPr>
        <w:tc>
          <w:tcPr>
            <w:tcW w:w="1525" w:type="dxa"/>
            <w:vAlign w:val="center"/>
          </w:tcPr>
          <w:p w:rsidR="005C308D" w:rsidRPr="00594B9C" w:rsidRDefault="005C308D" w:rsidP="00594B9C">
            <w:pPr>
              <w:wordWrap/>
            </w:pPr>
            <w:proofErr w:type="spellStart"/>
            <w:r w:rsidRPr="00594B9C">
              <w:t>mWallet</w:t>
            </w:r>
            <w:proofErr w:type="spellEnd"/>
            <w:r w:rsidRPr="00594B9C">
              <w:t xml:space="preserve"> Web 1  (DMZ)</w:t>
            </w:r>
          </w:p>
        </w:tc>
        <w:tc>
          <w:tcPr>
            <w:tcW w:w="1674" w:type="dxa"/>
            <w:vAlign w:val="center"/>
          </w:tcPr>
          <w:p w:rsidR="005C308D" w:rsidRPr="00594B9C" w:rsidRDefault="00C7426F" w:rsidP="00594B9C">
            <w:pPr>
              <w:wordWrap/>
            </w:pPr>
            <w:r w:rsidRPr="00594B9C">
              <w:t>-</w:t>
            </w:r>
          </w:p>
        </w:tc>
        <w:tc>
          <w:tcPr>
            <w:tcW w:w="1356" w:type="dxa"/>
            <w:vAlign w:val="center"/>
          </w:tcPr>
          <w:p w:rsidR="005C308D" w:rsidRPr="00594B9C" w:rsidRDefault="005C308D" w:rsidP="00594B9C">
            <w:pPr>
              <w:wordWrap/>
            </w:pPr>
            <w:r w:rsidRPr="00594B9C">
              <w:t> </w:t>
            </w:r>
            <w:proofErr w:type="spellStart"/>
            <w:r w:rsidRPr="00594B9C">
              <w:t>Redhat</w:t>
            </w:r>
            <w:proofErr w:type="spellEnd"/>
            <w:r w:rsidRPr="00594B9C">
              <w:t xml:space="preserve"> 6.4</w:t>
            </w:r>
          </w:p>
        </w:tc>
        <w:tc>
          <w:tcPr>
            <w:tcW w:w="1364" w:type="dxa"/>
            <w:vAlign w:val="center"/>
          </w:tcPr>
          <w:p w:rsidR="005C308D" w:rsidRPr="00594B9C" w:rsidRDefault="005C308D" w:rsidP="00594B9C">
            <w:pPr>
              <w:wordWrap/>
            </w:pPr>
            <w:r w:rsidRPr="00594B9C">
              <w:t> Apache</w:t>
            </w:r>
          </w:p>
        </w:tc>
        <w:tc>
          <w:tcPr>
            <w:tcW w:w="1560" w:type="dxa"/>
            <w:vAlign w:val="center"/>
          </w:tcPr>
          <w:p w:rsidR="005C308D" w:rsidRPr="00594B9C" w:rsidRDefault="005C308D" w:rsidP="00594B9C">
            <w:pPr>
              <w:pStyle w:val="a5"/>
              <w:wordWrap/>
              <w:spacing w:afterLines="0" w:line="240" w:lineRule="auto"/>
              <w:ind w:leftChars="0" w:left="0"/>
            </w:pPr>
            <w:r w:rsidRPr="00594B9C">
              <w:t>202.40.251.201</w:t>
            </w:r>
          </w:p>
        </w:tc>
        <w:tc>
          <w:tcPr>
            <w:tcW w:w="1638" w:type="dxa"/>
            <w:vAlign w:val="center"/>
          </w:tcPr>
          <w:p w:rsidR="005C308D" w:rsidRPr="00594B9C" w:rsidRDefault="005C308D" w:rsidP="00594B9C">
            <w:pPr>
              <w:pStyle w:val="a5"/>
              <w:wordWrap/>
              <w:spacing w:afterLines="0" w:line="240" w:lineRule="auto"/>
              <w:ind w:leftChars="0" w:left="0"/>
            </w:pPr>
            <w:r w:rsidRPr="00594B9C">
              <w:t>443</w:t>
            </w:r>
          </w:p>
        </w:tc>
      </w:tr>
      <w:tr w:rsidR="005C308D" w:rsidTr="004778DB">
        <w:trPr>
          <w:trHeight w:val="64"/>
        </w:trPr>
        <w:tc>
          <w:tcPr>
            <w:tcW w:w="1525" w:type="dxa"/>
            <w:vAlign w:val="center"/>
          </w:tcPr>
          <w:p w:rsidR="005C308D" w:rsidRPr="00594B9C" w:rsidRDefault="005C308D" w:rsidP="00594B9C">
            <w:pPr>
              <w:wordWrap/>
            </w:pPr>
            <w:proofErr w:type="spellStart"/>
            <w:r w:rsidRPr="00594B9C">
              <w:t>mWallet</w:t>
            </w:r>
            <w:proofErr w:type="spellEnd"/>
            <w:r w:rsidRPr="00594B9C">
              <w:t xml:space="preserve"> Web 2 (DMZ)</w:t>
            </w:r>
          </w:p>
        </w:tc>
        <w:tc>
          <w:tcPr>
            <w:tcW w:w="1674" w:type="dxa"/>
            <w:vAlign w:val="center"/>
          </w:tcPr>
          <w:p w:rsidR="005C308D" w:rsidRPr="00594B9C" w:rsidRDefault="00C7426F" w:rsidP="00594B9C">
            <w:pPr>
              <w:wordWrap/>
            </w:pPr>
            <w:r w:rsidRPr="00594B9C">
              <w:t>-</w:t>
            </w:r>
          </w:p>
        </w:tc>
        <w:tc>
          <w:tcPr>
            <w:tcW w:w="1356" w:type="dxa"/>
            <w:vAlign w:val="center"/>
          </w:tcPr>
          <w:p w:rsidR="005C308D" w:rsidRPr="00594B9C" w:rsidRDefault="005C308D" w:rsidP="00594B9C">
            <w:pPr>
              <w:wordWrap/>
            </w:pPr>
            <w:r w:rsidRPr="00594B9C">
              <w:t> </w:t>
            </w:r>
            <w:proofErr w:type="spellStart"/>
            <w:r w:rsidRPr="00594B9C">
              <w:t>Redhat</w:t>
            </w:r>
            <w:proofErr w:type="spellEnd"/>
            <w:r w:rsidRPr="00594B9C">
              <w:t xml:space="preserve"> 6.4</w:t>
            </w:r>
          </w:p>
        </w:tc>
        <w:tc>
          <w:tcPr>
            <w:tcW w:w="1364" w:type="dxa"/>
            <w:vAlign w:val="center"/>
          </w:tcPr>
          <w:p w:rsidR="005C308D" w:rsidRPr="00594B9C" w:rsidRDefault="005C308D" w:rsidP="00594B9C">
            <w:pPr>
              <w:wordWrap/>
            </w:pPr>
            <w:r w:rsidRPr="00594B9C">
              <w:t> Apache</w:t>
            </w:r>
          </w:p>
        </w:tc>
        <w:tc>
          <w:tcPr>
            <w:tcW w:w="1560" w:type="dxa"/>
            <w:vAlign w:val="center"/>
          </w:tcPr>
          <w:p w:rsidR="005C308D" w:rsidRPr="00594B9C" w:rsidRDefault="005C308D" w:rsidP="00594B9C">
            <w:pPr>
              <w:pStyle w:val="a5"/>
              <w:wordWrap/>
              <w:spacing w:afterLines="0" w:line="240" w:lineRule="auto"/>
              <w:ind w:leftChars="0" w:left="0"/>
            </w:pPr>
            <w:r w:rsidRPr="00594B9C">
              <w:t>202.40.251.202</w:t>
            </w:r>
          </w:p>
        </w:tc>
        <w:tc>
          <w:tcPr>
            <w:tcW w:w="1638" w:type="dxa"/>
            <w:vAlign w:val="center"/>
          </w:tcPr>
          <w:p w:rsidR="005C308D" w:rsidRPr="00594B9C" w:rsidRDefault="005C308D" w:rsidP="00594B9C">
            <w:pPr>
              <w:pStyle w:val="a5"/>
              <w:wordWrap/>
              <w:spacing w:afterLines="0" w:line="240" w:lineRule="auto"/>
              <w:ind w:leftChars="0" w:left="0"/>
            </w:pPr>
            <w:r w:rsidRPr="00594B9C">
              <w:t>443</w:t>
            </w:r>
          </w:p>
        </w:tc>
      </w:tr>
      <w:tr w:rsidR="004778DB" w:rsidTr="004778DB">
        <w:trPr>
          <w:trHeight w:val="64"/>
        </w:trPr>
        <w:tc>
          <w:tcPr>
            <w:tcW w:w="1525" w:type="dxa"/>
            <w:vAlign w:val="center"/>
          </w:tcPr>
          <w:p w:rsidR="004778DB" w:rsidRPr="00C7426F" w:rsidRDefault="004778DB" w:rsidP="00594B9C">
            <w:pPr>
              <w:wordWrap/>
            </w:pPr>
            <w:proofErr w:type="spellStart"/>
            <w:r w:rsidRPr="00C7426F">
              <w:t>mWallet</w:t>
            </w:r>
            <w:proofErr w:type="spellEnd"/>
            <w:r w:rsidRPr="00C7426F">
              <w:t xml:space="preserve"> WAS 1</w:t>
            </w:r>
          </w:p>
        </w:tc>
        <w:tc>
          <w:tcPr>
            <w:tcW w:w="1674" w:type="dxa"/>
            <w:vAlign w:val="center"/>
          </w:tcPr>
          <w:p w:rsidR="004778DB" w:rsidRPr="00C7426F" w:rsidRDefault="00C7426F" w:rsidP="00594B9C">
            <w:pPr>
              <w:wordWrap/>
            </w:pPr>
            <w:r w:rsidRPr="00C7426F">
              <w:t>-</w:t>
            </w:r>
          </w:p>
        </w:tc>
        <w:tc>
          <w:tcPr>
            <w:tcW w:w="1356" w:type="dxa"/>
            <w:vAlign w:val="center"/>
          </w:tcPr>
          <w:p w:rsidR="004778DB" w:rsidRPr="00C7426F" w:rsidRDefault="004778DB" w:rsidP="00594B9C">
            <w:pPr>
              <w:wordWrap/>
            </w:pPr>
            <w:proofErr w:type="spellStart"/>
            <w:r w:rsidRPr="00C7426F">
              <w:t>Redhat</w:t>
            </w:r>
            <w:proofErr w:type="spellEnd"/>
            <w:r w:rsidRPr="00C7426F">
              <w:t xml:space="preserve"> 6.4</w:t>
            </w:r>
          </w:p>
        </w:tc>
        <w:tc>
          <w:tcPr>
            <w:tcW w:w="1364" w:type="dxa"/>
            <w:vAlign w:val="center"/>
          </w:tcPr>
          <w:p w:rsidR="004778DB" w:rsidRPr="00C7426F" w:rsidRDefault="004778DB" w:rsidP="00594B9C">
            <w:pPr>
              <w:wordWrap/>
            </w:pPr>
            <w:r w:rsidRPr="00C7426F">
              <w:t> JBOSS 5</w:t>
            </w:r>
          </w:p>
        </w:tc>
        <w:tc>
          <w:tcPr>
            <w:tcW w:w="1560" w:type="dxa"/>
            <w:vAlign w:val="center"/>
          </w:tcPr>
          <w:p w:rsidR="004778DB" w:rsidRPr="00594B9C" w:rsidRDefault="00C7426F" w:rsidP="00594B9C">
            <w:pPr>
              <w:pStyle w:val="a5"/>
              <w:wordWrap/>
              <w:spacing w:afterLines="0" w:line="240" w:lineRule="auto"/>
              <w:ind w:leftChars="0" w:left="0"/>
              <w:rPr>
                <w:highlight w:val="yellow"/>
              </w:rPr>
            </w:pPr>
            <w:r w:rsidRPr="00594B9C">
              <w:t>-</w:t>
            </w:r>
          </w:p>
        </w:tc>
        <w:tc>
          <w:tcPr>
            <w:tcW w:w="1638" w:type="dxa"/>
            <w:vAlign w:val="center"/>
          </w:tcPr>
          <w:p w:rsidR="004778DB" w:rsidRPr="00594B9C" w:rsidRDefault="00C7426F" w:rsidP="00594B9C">
            <w:pPr>
              <w:pStyle w:val="a5"/>
              <w:wordWrap/>
              <w:spacing w:afterLines="0" w:line="240" w:lineRule="auto"/>
              <w:ind w:leftChars="0" w:left="0"/>
              <w:rPr>
                <w:highlight w:val="yellow"/>
              </w:rPr>
            </w:pPr>
            <w:r w:rsidRPr="00594B9C">
              <w:t>-</w:t>
            </w:r>
          </w:p>
        </w:tc>
      </w:tr>
      <w:tr w:rsidR="004778DB" w:rsidTr="004778DB">
        <w:trPr>
          <w:trHeight w:val="64"/>
        </w:trPr>
        <w:tc>
          <w:tcPr>
            <w:tcW w:w="1525" w:type="dxa"/>
            <w:vAlign w:val="center"/>
          </w:tcPr>
          <w:p w:rsidR="004778DB" w:rsidRPr="00C7426F" w:rsidRDefault="004778DB" w:rsidP="00594B9C">
            <w:pPr>
              <w:wordWrap/>
            </w:pPr>
            <w:proofErr w:type="spellStart"/>
            <w:r w:rsidRPr="00C7426F">
              <w:t>mWallet</w:t>
            </w:r>
            <w:proofErr w:type="spellEnd"/>
            <w:r w:rsidRPr="00C7426F">
              <w:t xml:space="preserve"> WAS 2</w:t>
            </w:r>
          </w:p>
        </w:tc>
        <w:tc>
          <w:tcPr>
            <w:tcW w:w="1674" w:type="dxa"/>
            <w:vAlign w:val="center"/>
          </w:tcPr>
          <w:p w:rsidR="004778DB" w:rsidRPr="00C7426F" w:rsidRDefault="00C7426F" w:rsidP="00594B9C">
            <w:pPr>
              <w:wordWrap/>
            </w:pPr>
            <w:r w:rsidRPr="00C7426F">
              <w:t>-</w:t>
            </w:r>
          </w:p>
        </w:tc>
        <w:tc>
          <w:tcPr>
            <w:tcW w:w="1356" w:type="dxa"/>
            <w:vAlign w:val="center"/>
          </w:tcPr>
          <w:p w:rsidR="004778DB" w:rsidRPr="00C7426F" w:rsidRDefault="004778DB" w:rsidP="00594B9C">
            <w:pPr>
              <w:wordWrap/>
            </w:pPr>
            <w:proofErr w:type="spellStart"/>
            <w:r w:rsidRPr="00C7426F">
              <w:t>Redhat</w:t>
            </w:r>
            <w:proofErr w:type="spellEnd"/>
            <w:r w:rsidRPr="00C7426F">
              <w:t xml:space="preserve"> 6.4</w:t>
            </w:r>
          </w:p>
        </w:tc>
        <w:tc>
          <w:tcPr>
            <w:tcW w:w="1364" w:type="dxa"/>
            <w:vAlign w:val="center"/>
          </w:tcPr>
          <w:p w:rsidR="004778DB" w:rsidRPr="00C7426F" w:rsidRDefault="004778DB" w:rsidP="00594B9C">
            <w:pPr>
              <w:wordWrap/>
            </w:pPr>
            <w:r w:rsidRPr="00C7426F">
              <w:t> JBOSS 5</w:t>
            </w:r>
          </w:p>
        </w:tc>
        <w:tc>
          <w:tcPr>
            <w:tcW w:w="1560" w:type="dxa"/>
            <w:vAlign w:val="center"/>
          </w:tcPr>
          <w:p w:rsidR="004778DB" w:rsidRPr="00594B9C" w:rsidRDefault="00C7426F" w:rsidP="00594B9C">
            <w:pPr>
              <w:pStyle w:val="a5"/>
              <w:wordWrap/>
              <w:spacing w:afterLines="0" w:line="240" w:lineRule="auto"/>
              <w:ind w:leftChars="0" w:left="0"/>
              <w:rPr>
                <w:highlight w:val="yellow"/>
              </w:rPr>
            </w:pPr>
            <w:r w:rsidRPr="00594B9C">
              <w:t>-</w:t>
            </w:r>
          </w:p>
        </w:tc>
        <w:tc>
          <w:tcPr>
            <w:tcW w:w="1638" w:type="dxa"/>
            <w:vAlign w:val="center"/>
          </w:tcPr>
          <w:p w:rsidR="004778DB" w:rsidRPr="00594B9C" w:rsidRDefault="00C7426F" w:rsidP="00594B9C">
            <w:pPr>
              <w:pStyle w:val="a5"/>
              <w:wordWrap/>
              <w:spacing w:afterLines="0" w:line="240" w:lineRule="auto"/>
              <w:ind w:leftChars="0" w:left="0"/>
              <w:rPr>
                <w:highlight w:val="yellow"/>
              </w:rPr>
            </w:pPr>
            <w:r w:rsidRPr="00594B9C">
              <w:t>-</w:t>
            </w:r>
          </w:p>
        </w:tc>
      </w:tr>
      <w:tr w:rsidR="004778DB" w:rsidTr="004778DB">
        <w:trPr>
          <w:trHeight w:val="64"/>
        </w:trPr>
        <w:tc>
          <w:tcPr>
            <w:tcW w:w="1525" w:type="dxa"/>
            <w:vAlign w:val="center"/>
          </w:tcPr>
          <w:p w:rsidR="004778DB" w:rsidRPr="00594B9C" w:rsidRDefault="004778DB" w:rsidP="00594B9C">
            <w:pPr>
              <w:wordWrap/>
            </w:pPr>
            <w:r w:rsidRPr="00594B9C">
              <w:t>LMS</w:t>
            </w:r>
          </w:p>
        </w:tc>
        <w:tc>
          <w:tcPr>
            <w:tcW w:w="1674" w:type="dxa"/>
            <w:vAlign w:val="center"/>
          </w:tcPr>
          <w:p w:rsidR="004778DB" w:rsidRPr="00594B9C" w:rsidRDefault="00C7426F" w:rsidP="00594B9C">
            <w:pPr>
              <w:wordWrap/>
            </w:pPr>
            <w:r w:rsidRPr="00594B9C">
              <w:t>-</w:t>
            </w:r>
          </w:p>
        </w:tc>
        <w:tc>
          <w:tcPr>
            <w:tcW w:w="1356" w:type="dxa"/>
            <w:vAlign w:val="center"/>
          </w:tcPr>
          <w:p w:rsidR="004778DB" w:rsidRPr="00594B9C" w:rsidRDefault="004778DB" w:rsidP="00594B9C">
            <w:pPr>
              <w:wordWrap/>
              <w:jc w:val="center"/>
            </w:pPr>
            <w:r w:rsidRPr="00594B9C">
              <w:t>-</w:t>
            </w:r>
          </w:p>
        </w:tc>
        <w:tc>
          <w:tcPr>
            <w:tcW w:w="1364" w:type="dxa"/>
            <w:vAlign w:val="center"/>
          </w:tcPr>
          <w:p w:rsidR="004778DB" w:rsidRPr="00594B9C" w:rsidRDefault="004778DB" w:rsidP="00594B9C">
            <w:pPr>
              <w:wordWrap/>
              <w:jc w:val="center"/>
            </w:pPr>
            <w:r w:rsidRPr="00594B9C">
              <w:t>-</w:t>
            </w:r>
          </w:p>
        </w:tc>
        <w:tc>
          <w:tcPr>
            <w:tcW w:w="1560" w:type="dxa"/>
            <w:vAlign w:val="center"/>
          </w:tcPr>
          <w:p w:rsidR="004778DB" w:rsidRPr="00594B9C" w:rsidRDefault="00D76EF3" w:rsidP="00594B9C">
            <w:pPr>
              <w:pStyle w:val="a5"/>
              <w:wordWrap/>
              <w:spacing w:afterLines="0" w:line="240" w:lineRule="auto"/>
              <w:ind w:leftChars="0" w:left="0"/>
            </w:pPr>
            <w:r w:rsidRPr="00594B9C">
              <w:t>10.54.34.189</w:t>
            </w:r>
          </w:p>
        </w:tc>
        <w:tc>
          <w:tcPr>
            <w:tcW w:w="1638" w:type="dxa"/>
            <w:vAlign w:val="center"/>
          </w:tcPr>
          <w:p w:rsidR="004778DB" w:rsidRPr="00594B9C" w:rsidRDefault="00D76EF3" w:rsidP="00594B9C">
            <w:pPr>
              <w:pStyle w:val="a5"/>
              <w:wordWrap/>
              <w:spacing w:afterLines="0" w:line="240" w:lineRule="auto"/>
              <w:ind w:leftChars="0" w:left="0"/>
            </w:pPr>
            <w:r w:rsidRPr="00594B9C">
              <w:t>443</w:t>
            </w:r>
          </w:p>
        </w:tc>
      </w:tr>
    </w:tbl>
    <w:p w:rsidR="0039102A" w:rsidRPr="0039102A" w:rsidRDefault="0039102A" w:rsidP="0039102A">
      <w:pPr>
        <w:pStyle w:val="a5"/>
        <w:spacing w:after="120"/>
        <w:ind w:left="426"/>
      </w:pPr>
    </w:p>
    <w:p w:rsidR="002954BE" w:rsidRDefault="002954BE" w:rsidP="002954BE">
      <w:pPr>
        <w:pStyle w:val="20"/>
        <w:spacing w:before="240" w:after="240"/>
        <w:ind w:left="567"/>
      </w:pPr>
      <w:bookmarkStart w:id="4203" w:name="_Toc390353979"/>
      <w:r>
        <w:rPr>
          <w:rFonts w:hint="eastAsia"/>
        </w:rPr>
        <w:t>Network Architecture View for Staging Server</w:t>
      </w:r>
      <w:bookmarkEnd w:id="4203"/>
    </w:p>
    <w:p w:rsidR="00E77DB2" w:rsidRDefault="00D76EF3" w:rsidP="00E77DB2">
      <w:pPr>
        <w:pStyle w:val="a5"/>
        <w:spacing w:after="120"/>
        <w:ind w:left="426"/>
      </w:pPr>
      <w:r w:rsidRPr="00222D12">
        <w:t>The following is network</w:t>
      </w:r>
      <w:r w:rsidRPr="00222D12">
        <w:rPr>
          <w:rFonts w:hint="eastAsia"/>
        </w:rPr>
        <w:t xml:space="preserve"> </w:t>
      </w:r>
      <w:r w:rsidRPr="00222D12">
        <w:t>architecture</w:t>
      </w:r>
      <w:r w:rsidRPr="00222D12">
        <w:rPr>
          <w:rFonts w:hint="eastAsia"/>
        </w:rPr>
        <w:t xml:space="preserve"> </w:t>
      </w:r>
      <w:r w:rsidRPr="00222D12">
        <w:t xml:space="preserve">with </w:t>
      </w:r>
      <w:r>
        <w:t>the Web Server</w:t>
      </w:r>
      <w:r w:rsidRPr="00222D12">
        <w:t xml:space="preserve"> (</w:t>
      </w:r>
      <w:r>
        <w:rPr>
          <w:rFonts w:hint="eastAsia"/>
        </w:rPr>
        <w:t xml:space="preserve">using </w:t>
      </w:r>
      <w:proofErr w:type="spellStart"/>
      <w:r>
        <w:rPr>
          <w:rFonts w:hint="eastAsia"/>
        </w:rPr>
        <w:t>mWallet</w:t>
      </w:r>
      <w:proofErr w:type="spellEnd"/>
      <w:r>
        <w:rPr>
          <w:rFonts w:hint="eastAsia"/>
        </w:rPr>
        <w:t xml:space="preserve"> Server</w:t>
      </w:r>
      <w:r w:rsidRPr="00222D12">
        <w:t>) and Application Servers</w:t>
      </w:r>
      <w:r>
        <w:rPr>
          <w:rFonts w:hint="eastAsia"/>
        </w:rPr>
        <w:t xml:space="preserve"> </w:t>
      </w:r>
      <w:r w:rsidRPr="00222D12">
        <w:t>Layers.</w:t>
      </w:r>
    </w:p>
    <w:p w:rsidR="00D76EF3" w:rsidRDefault="002954BE" w:rsidP="00D76EF3">
      <w:pPr>
        <w:pStyle w:val="a5"/>
        <w:keepNext/>
        <w:spacing w:after="120"/>
        <w:ind w:left="426"/>
      </w:pPr>
      <w:r>
        <w:rPr>
          <w:rFonts w:hint="eastAsia"/>
          <w:noProof/>
        </w:rPr>
        <w:drawing>
          <wp:inline distT="0" distB="0" distL="0" distR="0" wp14:anchorId="64AEB672" wp14:editId="1D9A204A">
            <wp:extent cx="5727700" cy="4386580"/>
            <wp:effectExtent l="0" t="0" r="635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T Realtime Network 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4386580"/>
                    </a:xfrm>
                    <a:prstGeom prst="rect">
                      <a:avLst/>
                    </a:prstGeom>
                  </pic:spPr>
                </pic:pic>
              </a:graphicData>
            </a:graphic>
          </wp:inline>
        </w:drawing>
      </w:r>
    </w:p>
    <w:p w:rsidR="002954BE" w:rsidRDefault="00D76EF3" w:rsidP="00D76EF3">
      <w:pPr>
        <w:pStyle w:val="af1"/>
        <w:jc w:val="center"/>
      </w:pPr>
      <w:bookmarkStart w:id="4204" w:name="_Toc390354035"/>
      <w:r>
        <w:t xml:space="preserve">Figure </w:t>
      </w:r>
      <w:r w:rsidR="003A020C">
        <w:fldChar w:fldCharType="begin"/>
      </w:r>
      <w:r w:rsidR="003A020C">
        <w:instrText xml:space="preserve"> SEQ Figure \* ARABIC </w:instrText>
      </w:r>
      <w:r w:rsidR="003A020C">
        <w:fldChar w:fldCharType="separate"/>
      </w:r>
      <w:r>
        <w:rPr>
          <w:noProof/>
        </w:rPr>
        <w:t>2</w:t>
      </w:r>
      <w:r w:rsidR="003A020C">
        <w:rPr>
          <w:noProof/>
        </w:rPr>
        <w:fldChar w:fldCharType="end"/>
      </w:r>
      <w:r>
        <w:rPr>
          <w:rFonts w:hint="eastAsia"/>
        </w:rPr>
        <w:t xml:space="preserve"> </w:t>
      </w:r>
      <w:r w:rsidRPr="00C76AB9">
        <w:t xml:space="preserve">Network Architecture Diagram for </w:t>
      </w:r>
      <w:r>
        <w:rPr>
          <w:rFonts w:hint="eastAsia"/>
        </w:rPr>
        <w:t>UAT</w:t>
      </w:r>
      <w:bookmarkEnd w:id="4204"/>
    </w:p>
    <w:p w:rsidR="00D76EF3" w:rsidRDefault="00D76EF3" w:rsidP="00D76EF3">
      <w:pPr>
        <w:pStyle w:val="30"/>
        <w:spacing w:before="240" w:after="240"/>
        <w:ind w:left="567" w:hanging="567"/>
      </w:pPr>
      <w:bookmarkStart w:id="4205" w:name="_Toc390353980"/>
      <w:r>
        <w:rPr>
          <w:rFonts w:hint="eastAsia"/>
        </w:rPr>
        <w:t>Hostname and IP Address for UAT environment</w:t>
      </w:r>
      <w:bookmarkEnd w:id="4205"/>
    </w:p>
    <w:tbl>
      <w:tblPr>
        <w:tblStyle w:val="af"/>
        <w:tblW w:w="9117"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8"/>
        <w:gridCol w:w="1711"/>
        <w:gridCol w:w="1356"/>
        <w:gridCol w:w="1364"/>
        <w:gridCol w:w="1560"/>
        <w:gridCol w:w="1638"/>
      </w:tblGrid>
      <w:tr w:rsidR="002954BE" w:rsidTr="002954BE">
        <w:trPr>
          <w:trHeight w:val="340"/>
        </w:trPr>
        <w:tc>
          <w:tcPr>
            <w:tcW w:w="1488" w:type="dxa"/>
            <w:shd w:val="clear" w:color="auto" w:fill="D9D9D9" w:themeFill="background1" w:themeFillShade="D9"/>
            <w:vAlign w:val="center"/>
          </w:tcPr>
          <w:p w:rsidR="002954BE" w:rsidRDefault="002954BE" w:rsidP="002954BE">
            <w:pPr>
              <w:pStyle w:val="a5"/>
              <w:spacing w:afterLines="0" w:line="240" w:lineRule="auto"/>
              <w:ind w:leftChars="0" w:left="0"/>
            </w:pPr>
            <w:proofErr w:type="spellStart"/>
            <w:r>
              <w:rPr>
                <w:rFonts w:hint="eastAsia"/>
              </w:rPr>
              <w:t>VMWare</w:t>
            </w:r>
            <w:proofErr w:type="spellEnd"/>
          </w:p>
          <w:p w:rsidR="002954BE" w:rsidRDefault="002954BE" w:rsidP="002954BE">
            <w:pPr>
              <w:pStyle w:val="a5"/>
              <w:spacing w:afterLines="0" w:line="240" w:lineRule="auto"/>
              <w:ind w:leftChars="0" w:left="0"/>
            </w:pPr>
            <w:r>
              <w:rPr>
                <w:rFonts w:hint="eastAsia"/>
              </w:rPr>
              <w:lastRenderedPageBreak/>
              <w:t>Virtual Server</w:t>
            </w:r>
          </w:p>
        </w:tc>
        <w:tc>
          <w:tcPr>
            <w:tcW w:w="1711" w:type="dxa"/>
            <w:shd w:val="clear" w:color="auto" w:fill="D9D9D9" w:themeFill="background1" w:themeFillShade="D9"/>
            <w:vAlign w:val="center"/>
          </w:tcPr>
          <w:p w:rsidR="002954BE" w:rsidRDefault="002954BE" w:rsidP="002954BE">
            <w:pPr>
              <w:pStyle w:val="a5"/>
              <w:spacing w:afterLines="0" w:line="240" w:lineRule="auto"/>
              <w:ind w:leftChars="0" w:left="0"/>
            </w:pPr>
            <w:r>
              <w:rPr>
                <w:rFonts w:hint="eastAsia"/>
              </w:rPr>
              <w:lastRenderedPageBreak/>
              <w:t>Host Name</w:t>
            </w:r>
          </w:p>
        </w:tc>
        <w:tc>
          <w:tcPr>
            <w:tcW w:w="1356" w:type="dxa"/>
            <w:shd w:val="clear" w:color="auto" w:fill="D9D9D9" w:themeFill="background1" w:themeFillShade="D9"/>
            <w:vAlign w:val="center"/>
          </w:tcPr>
          <w:p w:rsidR="002954BE" w:rsidRDefault="002954BE" w:rsidP="002954BE">
            <w:pPr>
              <w:pStyle w:val="a5"/>
              <w:spacing w:afterLines="0" w:line="240" w:lineRule="auto"/>
              <w:ind w:leftChars="0" w:left="0"/>
            </w:pPr>
            <w:r>
              <w:rPr>
                <w:rFonts w:hint="eastAsia"/>
              </w:rPr>
              <w:t>OS Version</w:t>
            </w:r>
          </w:p>
        </w:tc>
        <w:tc>
          <w:tcPr>
            <w:tcW w:w="1364" w:type="dxa"/>
            <w:shd w:val="clear" w:color="auto" w:fill="D9D9D9" w:themeFill="background1" w:themeFillShade="D9"/>
            <w:vAlign w:val="center"/>
          </w:tcPr>
          <w:p w:rsidR="002954BE" w:rsidRDefault="002954BE" w:rsidP="002954BE">
            <w:pPr>
              <w:pStyle w:val="a5"/>
              <w:spacing w:afterLines="0" w:line="240" w:lineRule="auto"/>
              <w:ind w:leftChars="0" w:left="0"/>
            </w:pPr>
            <w:r>
              <w:rPr>
                <w:rFonts w:hint="eastAsia"/>
              </w:rPr>
              <w:t>Software</w:t>
            </w:r>
          </w:p>
        </w:tc>
        <w:tc>
          <w:tcPr>
            <w:tcW w:w="1560" w:type="dxa"/>
            <w:shd w:val="clear" w:color="auto" w:fill="D9D9D9" w:themeFill="background1" w:themeFillShade="D9"/>
            <w:vAlign w:val="center"/>
          </w:tcPr>
          <w:p w:rsidR="002954BE" w:rsidRDefault="002954BE" w:rsidP="002954BE">
            <w:pPr>
              <w:pStyle w:val="a5"/>
              <w:spacing w:afterLines="0" w:line="240" w:lineRule="auto"/>
              <w:ind w:leftChars="0" w:left="0"/>
            </w:pPr>
            <w:r>
              <w:rPr>
                <w:rFonts w:hint="eastAsia"/>
              </w:rPr>
              <w:t>IP</w:t>
            </w:r>
          </w:p>
        </w:tc>
        <w:tc>
          <w:tcPr>
            <w:tcW w:w="1638" w:type="dxa"/>
            <w:shd w:val="clear" w:color="auto" w:fill="D9D9D9" w:themeFill="background1" w:themeFillShade="D9"/>
            <w:vAlign w:val="center"/>
          </w:tcPr>
          <w:p w:rsidR="002954BE" w:rsidRDefault="002954BE" w:rsidP="002954BE">
            <w:pPr>
              <w:pStyle w:val="a5"/>
              <w:spacing w:afterLines="0" w:line="240" w:lineRule="auto"/>
              <w:ind w:leftChars="0" w:left="0"/>
            </w:pPr>
            <w:r>
              <w:rPr>
                <w:rFonts w:hint="eastAsia"/>
              </w:rPr>
              <w:t>Port</w:t>
            </w:r>
          </w:p>
        </w:tc>
      </w:tr>
      <w:tr w:rsidR="002954BE" w:rsidTr="00D76EF3">
        <w:trPr>
          <w:trHeight w:val="340"/>
        </w:trPr>
        <w:tc>
          <w:tcPr>
            <w:tcW w:w="1488" w:type="dxa"/>
            <w:vAlign w:val="center"/>
          </w:tcPr>
          <w:p w:rsidR="002954BE" w:rsidRPr="00D76EF3" w:rsidRDefault="00D76EF3" w:rsidP="00594B9C">
            <w:pPr>
              <w:wordWrap/>
              <w:jc w:val="left"/>
            </w:pPr>
            <w:r w:rsidRPr="00D76EF3">
              <w:lastRenderedPageBreak/>
              <w:t>Web (DMZ)</w:t>
            </w:r>
          </w:p>
        </w:tc>
        <w:tc>
          <w:tcPr>
            <w:tcW w:w="1711" w:type="dxa"/>
            <w:vAlign w:val="center"/>
          </w:tcPr>
          <w:p w:rsidR="002954BE" w:rsidRPr="00D76EF3" w:rsidRDefault="00D76EF3" w:rsidP="00594B9C">
            <w:pPr>
              <w:wordWrap/>
              <w:jc w:val="left"/>
            </w:pPr>
            <w:r w:rsidRPr="00D76EF3">
              <w:t>-</w:t>
            </w:r>
          </w:p>
        </w:tc>
        <w:tc>
          <w:tcPr>
            <w:tcW w:w="1356" w:type="dxa"/>
            <w:vAlign w:val="center"/>
          </w:tcPr>
          <w:p w:rsidR="002954BE" w:rsidRPr="00D76EF3" w:rsidRDefault="00D76EF3" w:rsidP="00594B9C">
            <w:pPr>
              <w:wordWrap/>
              <w:jc w:val="left"/>
            </w:pPr>
            <w:r w:rsidRPr="00D76EF3">
              <w:t>-</w:t>
            </w:r>
          </w:p>
        </w:tc>
        <w:tc>
          <w:tcPr>
            <w:tcW w:w="1364" w:type="dxa"/>
            <w:vAlign w:val="center"/>
          </w:tcPr>
          <w:p w:rsidR="002954BE" w:rsidRPr="00D76EF3" w:rsidRDefault="00D76EF3" w:rsidP="00594B9C">
            <w:pPr>
              <w:wordWrap/>
              <w:jc w:val="left"/>
            </w:pPr>
            <w:r w:rsidRPr="00594B9C">
              <w:t>Apache</w:t>
            </w:r>
          </w:p>
        </w:tc>
        <w:tc>
          <w:tcPr>
            <w:tcW w:w="1560" w:type="dxa"/>
            <w:vAlign w:val="center"/>
          </w:tcPr>
          <w:p w:rsidR="002954BE" w:rsidRPr="00594B9C" w:rsidRDefault="00D76EF3" w:rsidP="00594B9C">
            <w:pPr>
              <w:wordWrap/>
              <w:jc w:val="left"/>
            </w:pPr>
            <w:r w:rsidRPr="00594B9C">
              <w:t>118.201.1.55</w:t>
            </w:r>
          </w:p>
        </w:tc>
        <w:tc>
          <w:tcPr>
            <w:tcW w:w="1638" w:type="dxa"/>
            <w:vAlign w:val="center"/>
          </w:tcPr>
          <w:p w:rsidR="002954BE" w:rsidRPr="00594B9C" w:rsidRDefault="00D76EF3" w:rsidP="00594B9C">
            <w:pPr>
              <w:wordWrap/>
              <w:jc w:val="left"/>
            </w:pPr>
            <w:r w:rsidRPr="00594B9C">
              <w:t>80</w:t>
            </w:r>
          </w:p>
        </w:tc>
      </w:tr>
      <w:tr w:rsidR="00D76EF3" w:rsidTr="00D76EF3">
        <w:trPr>
          <w:trHeight w:val="340"/>
        </w:trPr>
        <w:tc>
          <w:tcPr>
            <w:tcW w:w="1488" w:type="dxa"/>
            <w:vAlign w:val="center"/>
          </w:tcPr>
          <w:p w:rsidR="00D76EF3" w:rsidRPr="00D76EF3" w:rsidRDefault="00D76EF3" w:rsidP="00594B9C">
            <w:pPr>
              <w:wordWrap/>
              <w:jc w:val="left"/>
            </w:pPr>
            <w:r w:rsidRPr="00D76EF3">
              <w:t xml:space="preserve">WAS </w:t>
            </w:r>
          </w:p>
        </w:tc>
        <w:tc>
          <w:tcPr>
            <w:tcW w:w="1711" w:type="dxa"/>
            <w:vAlign w:val="center"/>
          </w:tcPr>
          <w:p w:rsidR="00D76EF3" w:rsidRPr="00594B9C" w:rsidRDefault="00D76EF3" w:rsidP="00594B9C">
            <w:pPr>
              <w:wordWrap/>
              <w:jc w:val="left"/>
            </w:pPr>
            <w:r w:rsidRPr="00594B9C">
              <w:t>cmsdevappl001</w:t>
            </w:r>
          </w:p>
        </w:tc>
        <w:tc>
          <w:tcPr>
            <w:tcW w:w="1356" w:type="dxa"/>
            <w:vAlign w:val="center"/>
          </w:tcPr>
          <w:p w:rsidR="00D76EF3" w:rsidRPr="00594B9C" w:rsidRDefault="00D76EF3" w:rsidP="00594B9C">
            <w:pPr>
              <w:wordWrap/>
              <w:jc w:val="left"/>
            </w:pPr>
            <w:r w:rsidRPr="00594B9C">
              <w:t> </w:t>
            </w:r>
            <w:proofErr w:type="spellStart"/>
            <w:r w:rsidRPr="00594B9C">
              <w:t>Redhat</w:t>
            </w:r>
            <w:proofErr w:type="spellEnd"/>
            <w:r w:rsidRPr="00594B9C">
              <w:t xml:space="preserve"> 6.5</w:t>
            </w:r>
          </w:p>
        </w:tc>
        <w:tc>
          <w:tcPr>
            <w:tcW w:w="1364" w:type="dxa"/>
            <w:vAlign w:val="center"/>
          </w:tcPr>
          <w:p w:rsidR="00D76EF3" w:rsidRPr="00594B9C" w:rsidRDefault="00D76EF3" w:rsidP="00594B9C">
            <w:pPr>
              <w:wordWrap/>
              <w:jc w:val="left"/>
            </w:pPr>
            <w:r w:rsidRPr="00594B9C">
              <w:t> JBOSS 5</w:t>
            </w:r>
          </w:p>
        </w:tc>
        <w:tc>
          <w:tcPr>
            <w:tcW w:w="1560" w:type="dxa"/>
            <w:vAlign w:val="center"/>
          </w:tcPr>
          <w:p w:rsidR="00D76EF3" w:rsidRPr="00D76EF3" w:rsidRDefault="00D76EF3" w:rsidP="00594B9C">
            <w:pPr>
              <w:pStyle w:val="a5"/>
              <w:wordWrap/>
              <w:spacing w:after="120"/>
              <w:ind w:leftChars="0" w:left="0"/>
              <w:jc w:val="left"/>
            </w:pPr>
            <w:r w:rsidRPr="00D76EF3">
              <w:t>10.44.56.133</w:t>
            </w:r>
          </w:p>
        </w:tc>
        <w:tc>
          <w:tcPr>
            <w:tcW w:w="1638" w:type="dxa"/>
            <w:vAlign w:val="center"/>
          </w:tcPr>
          <w:p w:rsidR="00D76EF3" w:rsidRPr="00D76EF3" w:rsidRDefault="00D76EF3" w:rsidP="00594B9C">
            <w:pPr>
              <w:pStyle w:val="a5"/>
              <w:wordWrap/>
              <w:spacing w:after="120" w:line="240" w:lineRule="auto"/>
              <w:ind w:leftChars="0" w:left="0"/>
              <w:jc w:val="left"/>
            </w:pPr>
            <w:r w:rsidRPr="00D76EF3">
              <w:t>Admin portal : 8480</w:t>
            </w:r>
          </w:p>
          <w:p w:rsidR="00D76EF3" w:rsidRPr="00D76EF3" w:rsidRDefault="00D76EF3" w:rsidP="00594B9C">
            <w:pPr>
              <w:pStyle w:val="a5"/>
              <w:wordWrap/>
              <w:spacing w:after="120"/>
              <w:ind w:leftChars="0" w:left="0"/>
              <w:jc w:val="left"/>
            </w:pPr>
            <w:r w:rsidRPr="00D76EF3">
              <w:t>Integration Sever: 8180</w:t>
            </w:r>
          </w:p>
        </w:tc>
      </w:tr>
      <w:tr w:rsidR="00D76EF3" w:rsidTr="00D76EF3">
        <w:trPr>
          <w:trHeight w:val="340"/>
        </w:trPr>
        <w:tc>
          <w:tcPr>
            <w:tcW w:w="1488" w:type="dxa"/>
            <w:vAlign w:val="center"/>
          </w:tcPr>
          <w:p w:rsidR="00D76EF3" w:rsidRPr="00D76EF3" w:rsidRDefault="00D76EF3" w:rsidP="00594B9C">
            <w:pPr>
              <w:wordWrap/>
              <w:jc w:val="left"/>
            </w:pPr>
            <w:r w:rsidRPr="00D76EF3">
              <w:t>DB Server</w:t>
            </w:r>
          </w:p>
        </w:tc>
        <w:tc>
          <w:tcPr>
            <w:tcW w:w="1711" w:type="dxa"/>
            <w:vAlign w:val="center"/>
          </w:tcPr>
          <w:p w:rsidR="00D76EF3" w:rsidRPr="00594B9C" w:rsidRDefault="00D76EF3" w:rsidP="00594B9C">
            <w:pPr>
              <w:wordWrap/>
              <w:jc w:val="left"/>
            </w:pPr>
            <w:r w:rsidRPr="00594B9C">
              <w:t>cmsdevodbl001</w:t>
            </w:r>
          </w:p>
        </w:tc>
        <w:tc>
          <w:tcPr>
            <w:tcW w:w="1356" w:type="dxa"/>
            <w:vAlign w:val="center"/>
          </w:tcPr>
          <w:p w:rsidR="00D76EF3" w:rsidRPr="00594B9C" w:rsidRDefault="00D76EF3" w:rsidP="00594B9C">
            <w:pPr>
              <w:wordWrap/>
              <w:jc w:val="left"/>
            </w:pPr>
            <w:r w:rsidRPr="00594B9C">
              <w:t> </w:t>
            </w:r>
            <w:proofErr w:type="spellStart"/>
            <w:r w:rsidRPr="00594B9C">
              <w:t>Redhat</w:t>
            </w:r>
            <w:proofErr w:type="spellEnd"/>
            <w:r w:rsidRPr="00594B9C">
              <w:t xml:space="preserve"> 6.5</w:t>
            </w:r>
          </w:p>
        </w:tc>
        <w:tc>
          <w:tcPr>
            <w:tcW w:w="1364" w:type="dxa"/>
            <w:vAlign w:val="center"/>
          </w:tcPr>
          <w:p w:rsidR="00D76EF3" w:rsidRPr="00594B9C" w:rsidRDefault="00D76EF3" w:rsidP="00594B9C">
            <w:pPr>
              <w:wordWrap/>
              <w:jc w:val="left"/>
            </w:pPr>
            <w:r w:rsidRPr="00594B9C">
              <w:t>Oracle</w:t>
            </w:r>
          </w:p>
        </w:tc>
        <w:tc>
          <w:tcPr>
            <w:tcW w:w="1560" w:type="dxa"/>
            <w:vAlign w:val="center"/>
          </w:tcPr>
          <w:p w:rsidR="00D76EF3" w:rsidRPr="00D76EF3" w:rsidRDefault="00AE5F71" w:rsidP="00594B9C">
            <w:pPr>
              <w:pStyle w:val="a5"/>
              <w:wordWrap/>
              <w:spacing w:after="120" w:line="240" w:lineRule="auto"/>
              <w:ind w:leftChars="0" w:left="0"/>
              <w:jc w:val="left"/>
            </w:pPr>
            <w:r w:rsidRPr="00AE5F71">
              <w:t>10.44.56.134</w:t>
            </w:r>
          </w:p>
        </w:tc>
        <w:tc>
          <w:tcPr>
            <w:tcW w:w="1638" w:type="dxa"/>
            <w:vAlign w:val="center"/>
          </w:tcPr>
          <w:p w:rsidR="00D76EF3" w:rsidRPr="00D76EF3" w:rsidRDefault="00AE5F71" w:rsidP="00594B9C">
            <w:pPr>
              <w:pStyle w:val="a5"/>
              <w:wordWrap/>
              <w:spacing w:after="120" w:line="240" w:lineRule="auto"/>
              <w:ind w:leftChars="0" w:left="0"/>
              <w:jc w:val="left"/>
            </w:pPr>
            <w:r>
              <w:rPr>
                <w:rFonts w:hint="eastAsia"/>
              </w:rPr>
              <w:t>1831</w:t>
            </w:r>
          </w:p>
        </w:tc>
      </w:tr>
      <w:tr w:rsidR="00D76EF3" w:rsidTr="00D76EF3">
        <w:trPr>
          <w:trHeight w:val="1270"/>
        </w:trPr>
        <w:tc>
          <w:tcPr>
            <w:tcW w:w="1488" w:type="dxa"/>
            <w:vAlign w:val="center"/>
          </w:tcPr>
          <w:p w:rsidR="00D76EF3" w:rsidRPr="00D76EF3" w:rsidRDefault="00D76EF3" w:rsidP="00594B9C">
            <w:pPr>
              <w:wordWrap/>
              <w:jc w:val="left"/>
            </w:pPr>
            <w:proofErr w:type="spellStart"/>
            <w:r w:rsidRPr="00D76EF3">
              <w:t>mWallet</w:t>
            </w:r>
            <w:proofErr w:type="spellEnd"/>
            <w:r w:rsidRPr="00D76EF3">
              <w:t xml:space="preserve"> UAT Server (Web)</w:t>
            </w:r>
          </w:p>
        </w:tc>
        <w:tc>
          <w:tcPr>
            <w:tcW w:w="1711" w:type="dxa"/>
            <w:vAlign w:val="center"/>
          </w:tcPr>
          <w:p w:rsidR="00D76EF3" w:rsidRPr="00D76EF3" w:rsidRDefault="000C19B1" w:rsidP="00594B9C">
            <w:pPr>
              <w:wordWrap/>
              <w:jc w:val="left"/>
            </w:pPr>
            <w:r w:rsidRPr="00D76EF3">
              <w:t>-</w:t>
            </w:r>
          </w:p>
        </w:tc>
        <w:tc>
          <w:tcPr>
            <w:tcW w:w="1356" w:type="dxa"/>
            <w:vAlign w:val="center"/>
          </w:tcPr>
          <w:p w:rsidR="00D76EF3" w:rsidRPr="00D76EF3" w:rsidRDefault="00D76EF3" w:rsidP="00594B9C">
            <w:pPr>
              <w:wordWrap/>
              <w:jc w:val="left"/>
            </w:pPr>
            <w:proofErr w:type="spellStart"/>
            <w:r w:rsidRPr="00594B9C">
              <w:t>Redhat</w:t>
            </w:r>
            <w:proofErr w:type="spellEnd"/>
            <w:r w:rsidRPr="00594B9C">
              <w:t xml:space="preserve"> 6.4</w:t>
            </w:r>
          </w:p>
        </w:tc>
        <w:tc>
          <w:tcPr>
            <w:tcW w:w="1364" w:type="dxa"/>
            <w:vAlign w:val="center"/>
          </w:tcPr>
          <w:p w:rsidR="00D76EF3" w:rsidRPr="00D76EF3" w:rsidRDefault="00D76EF3" w:rsidP="00594B9C">
            <w:pPr>
              <w:wordWrap/>
              <w:jc w:val="left"/>
            </w:pPr>
            <w:r w:rsidRPr="00D76EF3">
              <w:t>Apache</w:t>
            </w:r>
          </w:p>
        </w:tc>
        <w:tc>
          <w:tcPr>
            <w:tcW w:w="1560" w:type="dxa"/>
            <w:vAlign w:val="center"/>
          </w:tcPr>
          <w:p w:rsidR="00D76EF3" w:rsidRPr="00D76EF3" w:rsidRDefault="00D76EF3" w:rsidP="00594B9C">
            <w:pPr>
              <w:pStyle w:val="a5"/>
              <w:wordWrap/>
              <w:spacing w:after="120" w:line="240" w:lineRule="auto"/>
              <w:ind w:leftChars="0" w:left="0"/>
              <w:jc w:val="left"/>
            </w:pPr>
            <w:r w:rsidRPr="00D76EF3">
              <w:t>202.40.251.199</w:t>
            </w:r>
          </w:p>
        </w:tc>
        <w:tc>
          <w:tcPr>
            <w:tcW w:w="1638" w:type="dxa"/>
            <w:vAlign w:val="center"/>
          </w:tcPr>
          <w:p w:rsidR="00D76EF3" w:rsidRPr="00D76EF3" w:rsidRDefault="00D76EF3" w:rsidP="00594B9C">
            <w:pPr>
              <w:pStyle w:val="a5"/>
              <w:wordWrap/>
              <w:spacing w:after="120" w:line="240" w:lineRule="auto"/>
              <w:ind w:leftChars="0" w:left="0"/>
              <w:jc w:val="left"/>
            </w:pPr>
            <w:r w:rsidRPr="00D76EF3">
              <w:t>9090</w:t>
            </w:r>
          </w:p>
        </w:tc>
      </w:tr>
      <w:tr w:rsidR="00D76EF3" w:rsidTr="00265441">
        <w:trPr>
          <w:trHeight w:val="339"/>
        </w:trPr>
        <w:tc>
          <w:tcPr>
            <w:tcW w:w="1488" w:type="dxa"/>
            <w:vAlign w:val="center"/>
          </w:tcPr>
          <w:p w:rsidR="00D76EF3" w:rsidRPr="00D76EF3" w:rsidRDefault="00D76EF3" w:rsidP="00594B9C">
            <w:pPr>
              <w:wordWrap/>
              <w:jc w:val="left"/>
            </w:pPr>
            <w:r w:rsidRPr="00D76EF3">
              <w:t>LMS</w:t>
            </w:r>
          </w:p>
        </w:tc>
        <w:tc>
          <w:tcPr>
            <w:tcW w:w="1711" w:type="dxa"/>
            <w:vAlign w:val="center"/>
          </w:tcPr>
          <w:p w:rsidR="00D76EF3" w:rsidRPr="00D76EF3" w:rsidRDefault="00D76EF3" w:rsidP="00594B9C">
            <w:pPr>
              <w:wordWrap/>
              <w:jc w:val="left"/>
            </w:pPr>
            <w:r w:rsidRPr="00D76EF3">
              <w:t>-</w:t>
            </w:r>
          </w:p>
        </w:tc>
        <w:tc>
          <w:tcPr>
            <w:tcW w:w="1356" w:type="dxa"/>
            <w:vAlign w:val="center"/>
          </w:tcPr>
          <w:p w:rsidR="00D76EF3" w:rsidRPr="00D76EF3" w:rsidRDefault="00D76EF3" w:rsidP="00594B9C">
            <w:pPr>
              <w:wordWrap/>
              <w:jc w:val="left"/>
            </w:pPr>
            <w:r w:rsidRPr="00D76EF3">
              <w:t>-</w:t>
            </w:r>
          </w:p>
        </w:tc>
        <w:tc>
          <w:tcPr>
            <w:tcW w:w="1364" w:type="dxa"/>
            <w:vAlign w:val="center"/>
          </w:tcPr>
          <w:p w:rsidR="00D76EF3" w:rsidRPr="00D76EF3" w:rsidRDefault="00D76EF3" w:rsidP="00594B9C">
            <w:pPr>
              <w:wordWrap/>
              <w:jc w:val="left"/>
            </w:pPr>
            <w:r w:rsidRPr="00D76EF3">
              <w:t>-</w:t>
            </w:r>
          </w:p>
        </w:tc>
        <w:tc>
          <w:tcPr>
            <w:tcW w:w="1560" w:type="dxa"/>
            <w:vAlign w:val="center"/>
          </w:tcPr>
          <w:p w:rsidR="00D76EF3" w:rsidRPr="00594B9C" w:rsidRDefault="00D76EF3" w:rsidP="00594B9C">
            <w:pPr>
              <w:wordWrap/>
              <w:jc w:val="left"/>
            </w:pPr>
            <w:r w:rsidRPr="00594B9C">
              <w:t>10.54.34.189</w:t>
            </w:r>
          </w:p>
        </w:tc>
        <w:tc>
          <w:tcPr>
            <w:tcW w:w="1638" w:type="dxa"/>
            <w:vAlign w:val="center"/>
          </w:tcPr>
          <w:p w:rsidR="00D76EF3" w:rsidRPr="00594B9C" w:rsidRDefault="00D76EF3" w:rsidP="00594B9C">
            <w:pPr>
              <w:wordWrap/>
              <w:jc w:val="left"/>
            </w:pPr>
            <w:r w:rsidRPr="00594B9C">
              <w:t>443</w:t>
            </w:r>
          </w:p>
        </w:tc>
      </w:tr>
    </w:tbl>
    <w:p w:rsidR="002954BE" w:rsidRDefault="002954BE" w:rsidP="00E77DB2">
      <w:pPr>
        <w:pStyle w:val="a5"/>
        <w:spacing w:after="120"/>
        <w:ind w:left="426"/>
      </w:pPr>
    </w:p>
    <w:p w:rsidR="00876EC8" w:rsidRDefault="00916BD2" w:rsidP="00E77DB2">
      <w:pPr>
        <w:pStyle w:val="20"/>
        <w:spacing w:before="240" w:after="240"/>
        <w:ind w:left="567"/>
      </w:pPr>
      <w:bookmarkStart w:id="4206" w:name="_Toc390353981"/>
      <w:r w:rsidRPr="006D123D">
        <w:t>Web Server</w:t>
      </w:r>
      <w:bookmarkEnd w:id="4200"/>
      <w:bookmarkEnd w:id="4206"/>
    </w:p>
    <w:p w:rsidR="007E0955" w:rsidRDefault="00916BD2" w:rsidP="00FC6E40">
      <w:pPr>
        <w:pStyle w:val="a5"/>
        <w:spacing w:after="120"/>
        <w:ind w:left="426"/>
      </w:pPr>
      <w:r w:rsidRPr="00393E0D">
        <w:t>The web server is responsible for parsing requests to the application server and sending responses to the client applications through a secured communications channel. Traffic is managed based on priority by load balancers in the DMZ.</w:t>
      </w:r>
      <w:r w:rsidR="00EF7FE9">
        <w:rPr>
          <w:rFonts w:hint="eastAsia"/>
        </w:rPr>
        <w:t xml:space="preserve"> </w:t>
      </w:r>
    </w:p>
    <w:p w:rsidR="00876EC8" w:rsidRDefault="00916BD2" w:rsidP="00AA4ECA">
      <w:pPr>
        <w:pStyle w:val="30"/>
        <w:spacing w:before="240" w:after="240"/>
        <w:ind w:left="567" w:hanging="567"/>
      </w:pPr>
      <w:bookmarkStart w:id="4207" w:name="_Toc390353982"/>
      <w:r>
        <w:t>Apache</w:t>
      </w:r>
      <w:bookmarkEnd w:id="4207"/>
    </w:p>
    <w:p w:rsidR="005D7C5C" w:rsidRDefault="00916BD2" w:rsidP="00916BD2">
      <w:pPr>
        <w:pStyle w:val="a5"/>
        <w:spacing w:after="120"/>
        <w:ind w:left="426"/>
      </w:pPr>
      <w:r w:rsidRPr="006D123D">
        <w:t>Apache is an open</w:t>
      </w:r>
      <w:r w:rsidRPr="006D123D">
        <w:noBreakHyphen/>
        <w:t>source web server application th</w:t>
      </w:r>
      <w:r>
        <w:t>at</w:t>
      </w:r>
      <w:r w:rsidRPr="006D123D">
        <w:t xml:space="preserve"> uses </w:t>
      </w:r>
      <w:r>
        <w:t xml:space="preserve">the </w:t>
      </w:r>
      <w:r w:rsidRPr="006D123D">
        <w:t>Java servlet and Java</w:t>
      </w:r>
      <w:r w:rsidRPr="006D123D">
        <w:rPr>
          <w:rFonts w:hint="eastAsia"/>
        </w:rPr>
        <w:t xml:space="preserve"> </w:t>
      </w:r>
      <w:r w:rsidRPr="006D123D">
        <w:t>Server pages.</w:t>
      </w:r>
      <w:r w:rsidR="005D7C5C">
        <w:rPr>
          <w:rFonts w:hint="eastAsia"/>
        </w:rPr>
        <w:t xml:space="preserve"> </w:t>
      </w:r>
    </w:p>
    <w:p w:rsidR="001D6870" w:rsidRDefault="00916BD2" w:rsidP="00916BD2">
      <w:pPr>
        <w:pStyle w:val="20"/>
        <w:spacing w:before="240" w:after="240"/>
        <w:ind w:left="567"/>
      </w:pPr>
      <w:bookmarkStart w:id="4208" w:name="_Toc354058840"/>
      <w:bookmarkStart w:id="4209" w:name="_Toc390353983"/>
      <w:r w:rsidRPr="006D123D">
        <w:t>Application Server</w:t>
      </w:r>
      <w:bookmarkEnd w:id="4208"/>
      <w:bookmarkEnd w:id="4209"/>
    </w:p>
    <w:p w:rsidR="00100563" w:rsidRDefault="00327CC6" w:rsidP="00100563">
      <w:pPr>
        <w:pStyle w:val="a5"/>
        <w:spacing w:after="120"/>
        <w:ind w:left="426"/>
      </w:pPr>
      <w:r>
        <w:rPr>
          <w:rFonts w:hint="eastAsia"/>
        </w:rPr>
        <w:t>CMS</w:t>
      </w:r>
      <w:r w:rsidR="00916BD2" w:rsidRPr="006D123D">
        <w:t xml:space="preserve"> functions are carried out on the application server.</w:t>
      </w:r>
    </w:p>
    <w:p w:rsidR="00916BD2" w:rsidRPr="006D123D" w:rsidRDefault="00916BD2" w:rsidP="00E77DB2">
      <w:pPr>
        <w:pStyle w:val="30"/>
        <w:spacing w:before="240" w:after="240"/>
        <w:ind w:left="567" w:hanging="567"/>
      </w:pPr>
      <w:bookmarkStart w:id="4210" w:name="_Toc390353984"/>
      <w:proofErr w:type="spellStart"/>
      <w:r w:rsidRPr="006D123D">
        <w:t>JBoss</w:t>
      </w:r>
      <w:bookmarkEnd w:id="4210"/>
      <w:proofErr w:type="spellEnd"/>
    </w:p>
    <w:p w:rsidR="00916BD2" w:rsidRDefault="00916BD2" w:rsidP="00916BD2">
      <w:pPr>
        <w:pStyle w:val="a5"/>
        <w:spacing w:after="120"/>
        <w:ind w:left="426"/>
      </w:pPr>
      <w:r w:rsidRPr="006D123D">
        <w:t xml:space="preserve">The </w:t>
      </w:r>
      <w:r w:rsidR="00327CC6">
        <w:rPr>
          <w:rFonts w:hint="eastAsia"/>
        </w:rPr>
        <w:t>CMS</w:t>
      </w:r>
      <w:r w:rsidR="00327CC6" w:rsidRPr="006D123D">
        <w:t xml:space="preserve"> </w:t>
      </w:r>
      <w:r w:rsidRPr="006D123D">
        <w:t xml:space="preserve">environment utilizes </w:t>
      </w:r>
      <w:proofErr w:type="spellStart"/>
      <w:r w:rsidRPr="006D123D">
        <w:t>JBoss</w:t>
      </w:r>
      <w:proofErr w:type="spellEnd"/>
      <w:r w:rsidRPr="006D123D">
        <w:t xml:space="preserve">, which is </w:t>
      </w:r>
      <w:r w:rsidR="00327CC6" w:rsidRPr="006D123D">
        <w:t>open</w:t>
      </w:r>
      <w:r w:rsidRPr="006D123D">
        <w:noBreakHyphen/>
        <w:t>source Java application server software.</w:t>
      </w:r>
    </w:p>
    <w:p w:rsidR="00916BD2" w:rsidRDefault="003F0E97" w:rsidP="00E77DB2">
      <w:pPr>
        <w:pStyle w:val="30"/>
        <w:spacing w:before="240" w:after="240"/>
        <w:ind w:left="567" w:hanging="567"/>
      </w:pPr>
      <w:bookmarkStart w:id="4211" w:name="_Toc390353985"/>
      <w:r>
        <w:rPr>
          <w:rFonts w:hint="eastAsia"/>
        </w:rPr>
        <w:t xml:space="preserve">CMS Admin </w:t>
      </w:r>
      <w:r w:rsidR="00916BD2">
        <w:rPr>
          <w:rFonts w:hint="eastAsia"/>
        </w:rPr>
        <w:t>Server</w:t>
      </w:r>
      <w:bookmarkEnd w:id="4211"/>
      <w:r w:rsidR="00916BD2">
        <w:rPr>
          <w:rFonts w:hint="eastAsia"/>
        </w:rPr>
        <w:t xml:space="preserve"> </w:t>
      </w:r>
    </w:p>
    <w:p w:rsidR="00916BD2" w:rsidRPr="00DB4061" w:rsidRDefault="00EE74AF" w:rsidP="00916BD2">
      <w:pPr>
        <w:pStyle w:val="a5"/>
        <w:spacing w:after="120"/>
        <w:ind w:left="426"/>
      </w:pPr>
      <w:r>
        <w:rPr>
          <w:rFonts w:hint="eastAsia"/>
        </w:rPr>
        <w:t>CMS admin</w:t>
      </w:r>
      <w:r>
        <w:t xml:space="preserve"> portal server is for the merchants and MNO administrators. </w:t>
      </w:r>
      <w:r>
        <w:rPr>
          <w:rFonts w:hint="eastAsia"/>
        </w:rPr>
        <w:t>Admin p</w:t>
      </w:r>
      <w:r>
        <w:t>ortal server provides merchant management, coupon management and reports.</w:t>
      </w:r>
      <w:r w:rsidR="00916BD2">
        <w:t xml:space="preserve"> </w:t>
      </w:r>
    </w:p>
    <w:p w:rsidR="00916BD2" w:rsidRDefault="003F0E97" w:rsidP="00E77DB2">
      <w:pPr>
        <w:pStyle w:val="30"/>
        <w:spacing w:before="240" w:after="240"/>
        <w:ind w:left="567" w:hanging="567"/>
      </w:pPr>
      <w:bookmarkStart w:id="4212" w:name="_Toc390353986"/>
      <w:r>
        <w:rPr>
          <w:rFonts w:hint="eastAsia"/>
        </w:rPr>
        <w:t>CMS Integration</w:t>
      </w:r>
      <w:r w:rsidR="00916BD2">
        <w:rPr>
          <w:rFonts w:hint="eastAsia"/>
        </w:rPr>
        <w:t xml:space="preserve"> Server</w:t>
      </w:r>
      <w:bookmarkEnd w:id="4212"/>
      <w:r w:rsidR="00916BD2">
        <w:rPr>
          <w:rFonts w:hint="eastAsia"/>
        </w:rPr>
        <w:t xml:space="preserve"> </w:t>
      </w:r>
    </w:p>
    <w:p w:rsidR="00916BD2" w:rsidRDefault="00EE74AF" w:rsidP="00916BD2">
      <w:pPr>
        <w:pStyle w:val="a5"/>
        <w:spacing w:after="120"/>
        <w:ind w:left="426"/>
      </w:pPr>
      <w:r>
        <w:rPr>
          <w:rFonts w:hint="eastAsia"/>
        </w:rPr>
        <w:t>CMS integration</w:t>
      </w:r>
      <w:r>
        <w:t xml:space="preserve"> </w:t>
      </w:r>
      <w:r>
        <w:rPr>
          <w:rFonts w:hint="eastAsia"/>
        </w:rPr>
        <w:t>s</w:t>
      </w:r>
      <w:r>
        <w:t xml:space="preserve">erver provides the connection from the client’s mobile device to the coupon management system. Client requests various services related to coupon via the </w:t>
      </w:r>
      <w:r>
        <w:rPr>
          <w:rFonts w:hint="eastAsia"/>
        </w:rPr>
        <w:t>CMS integration</w:t>
      </w:r>
      <w:r>
        <w:t xml:space="preserve"> server, and receives the responses for the service requests.</w:t>
      </w:r>
    </w:p>
    <w:p w:rsidR="00916BD2" w:rsidRDefault="00916BD2" w:rsidP="00916BD2">
      <w:pPr>
        <w:pStyle w:val="1"/>
        <w:spacing w:after="360"/>
      </w:pPr>
      <w:bookmarkStart w:id="4213" w:name="_Toc354058851"/>
      <w:bookmarkStart w:id="4214" w:name="_Toc390353987"/>
      <w:r w:rsidRPr="006D123D">
        <w:lastRenderedPageBreak/>
        <w:t>Web and Application Server Setup</w:t>
      </w:r>
      <w:bookmarkEnd w:id="4213"/>
      <w:r w:rsidR="006E66CF">
        <w:rPr>
          <w:rFonts w:hint="eastAsia"/>
        </w:rPr>
        <w:t xml:space="preserve"> (PRD)</w:t>
      </w:r>
      <w:bookmarkEnd w:id="4214"/>
    </w:p>
    <w:p w:rsidR="00916BD2" w:rsidRPr="00FB677D" w:rsidRDefault="00916BD2" w:rsidP="00916BD2">
      <w:pPr>
        <w:pStyle w:val="a5"/>
        <w:spacing w:after="120"/>
        <w:ind w:left="426"/>
      </w:pPr>
      <w:r w:rsidRPr="00FB677D">
        <w:t xml:space="preserve">This section provides detailed instructions for installing and configuring the web and application server components for the </w:t>
      </w:r>
      <w:r w:rsidR="00EE74AF">
        <w:rPr>
          <w:rFonts w:hint="eastAsia"/>
        </w:rPr>
        <w:t>CMS</w:t>
      </w:r>
      <w:r w:rsidRPr="00FB677D">
        <w:t xml:space="preserve"> </w:t>
      </w:r>
      <w:r>
        <w:t>environment</w:t>
      </w:r>
      <w:r w:rsidRPr="00FB677D">
        <w:t>.</w:t>
      </w:r>
    </w:p>
    <w:p w:rsidR="00916BD2" w:rsidRPr="006D123D" w:rsidRDefault="00916BD2" w:rsidP="008225D6">
      <w:pPr>
        <w:pStyle w:val="20"/>
        <w:spacing w:before="240" w:after="240"/>
        <w:ind w:left="567"/>
      </w:pPr>
      <w:bookmarkStart w:id="4215" w:name="_Toc295399889"/>
      <w:bookmarkStart w:id="4216" w:name="_Toc307307117"/>
      <w:bookmarkStart w:id="4217" w:name="_Toc316897950"/>
      <w:bookmarkStart w:id="4218" w:name="_Toc322594528"/>
      <w:bookmarkStart w:id="4219" w:name="_Toc354058852"/>
      <w:bookmarkStart w:id="4220" w:name="_Toc390353988"/>
      <w:r w:rsidRPr="006D123D">
        <w:t>Web Server Setup</w:t>
      </w:r>
      <w:bookmarkEnd w:id="4215"/>
      <w:bookmarkEnd w:id="4216"/>
      <w:bookmarkEnd w:id="4217"/>
      <w:bookmarkEnd w:id="4218"/>
      <w:bookmarkEnd w:id="4219"/>
      <w:bookmarkEnd w:id="4220"/>
    </w:p>
    <w:p w:rsidR="00916BD2" w:rsidRDefault="00916BD2" w:rsidP="00916BD2">
      <w:pPr>
        <w:pStyle w:val="a5"/>
        <w:spacing w:after="120"/>
        <w:ind w:left="426"/>
      </w:pPr>
      <w:r w:rsidRPr="006D123D">
        <w:rPr>
          <w:rFonts w:hint="eastAsia"/>
        </w:rPr>
        <w:t xml:space="preserve">The </w:t>
      </w:r>
      <w:r>
        <w:t xml:space="preserve">following </w:t>
      </w:r>
      <w:r w:rsidRPr="006D123D">
        <w:rPr>
          <w:rFonts w:hint="eastAsia"/>
        </w:rPr>
        <w:t>instruction</w:t>
      </w:r>
      <w:r w:rsidRPr="006D123D">
        <w:t>s</w:t>
      </w:r>
      <w:r w:rsidRPr="006D123D">
        <w:rPr>
          <w:rFonts w:hint="eastAsia"/>
        </w:rPr>
        <w:t xml:space="preserve"> describe how to set up</w:t>
      </w:r>
      <w:r w:rsidRPr="006D123D">
        <w:t xml:space="preserve"> the</w:t>
      </w:r>
      <w:r w:rsidRPr="006D123D">
        <w:rPr>
          <w:rFonts w:hint="eastAsia"/>
        </w:rPr>
        <w:t xml:space="preserve"> </w:t>
      </w:r>
      <w:r w:rsidRPr="006D123D">
        <w:t>A</w:t>
      </w:r>
      <w:r w:rsidRPr="006D123D">
        <w:rPr>
          <w:rFonts w:hint="eastAsia"/>
        </w:rPr>
        <w:t xml:space="preserve">pache </w:t>
      </w:r>
      <w:r w:rsidRPr="006D123D">
        <w:t>‘</w:t>
      </w:r>
      <w:r w:rsidRPr="006D123D">
        <w:rPr>
          <w:rFonts w:hint="eastAsia"/>
        </w:rPr>
        <w:t>mod proxy</w:t>
      </w:r>
      <w:r w:rsidRPr="006D123D">
        <w:t>’</w:t>
      </w:r>
      <w:r w:rsidRPr="006D123D">
        <w:rPr>
          <w:rFonts w:hint="eastAsia"/>
        </w:rPr>
        <w:t xml:space="preserve">. If </w:t>
      </w:r>
      <w:r w:rsidR="00EE74AF">
        <w:rPr>
          <w:rFonts w:hint="eastAsia"/>
        </w:rPr>
        <w:t>there are</w:t>
      </w:r>
      <w:r w:rsidRPr="006D123D">
        <w:rPr>
          <w:rFonts w:hint="eastAsia"/>
        </w:rPr>
        <w:t xml:space="preserve"> </w:t>
      </w:r>
      <w:r w:rsidR="00EE74AF">
        <w:rPr>
          <w:rFonts w:hint="eastAsia"/>
        </w:rPr>
        <w:t>prepared</w:t>
      </w:r>
      <w:r w:rsidRPr="006D123D">
        <w:rPr>
          <w:rFonts w:hint="eastAsia"/>
        </w:rPr>
        <w:t xml:space="preserve"> load balancer and reverse proxy solution, </w:t>
      </w:r>
      <w:r w:rsidR="00EE74AF">
        <w:rPr>
          <w:rFonts w:hint="eastAsia"/>
        </w:rPr>
        <w:t>it would be</w:t>
      </w:r>
      <w:r w:rsidRPr="006D123D">
        <w:rPr>
          <w:rFonts w:hint="eastAsia"/>
        </w:rPr>
        <w:t xml:space="preserve"> </w:t>
      </w:r>
      <w:r w:rsidRPr="006D123D">
        <w:t>replace</w:t>
      </w:r>
      <w:r w:rsidR="00EE74AF">
        <w:rPr>
          <w:rFonts w:hint="eastAsia"/>
        </w:rPr>
        <w:t>d</w:t>
      </w:r>
      <w:r w:rsidRPr="006D123D">
        <w:rPr>
          <w:rFonts w:hint="eastAsia"/>
        </w:rPr>
        <w:t xml:space="preserve"> with </w:t>
      </w:r>
      <w:r w:rsidR="00EE74AF">
        <w:rPr>
          <w:rFonts w:hint="eastAsia"/>
        </w:rPr>
        <w:t>the</w:t>
      </w:r>
      <w:r w:rsidRPr="006D123D">
        <w:rPr>
          <w:rFonts w:hint="eastAsia"/>
        </w:rPr>
        <w:t xml:space="preserve"> own </w:t>
      </w:r>
      <w:r w:rsidRPr="006D123D">
        <w:t>configuration</w:t>
      </w:r>
      <w:r w:rsidRPr="006D123D">
        <w:rPr>
          <w:rFonts w:hint="eastAsia"/>
        </w:rPr>
        <w:t>.</w:t>
      </w:r>
      <w:r w:rsidRPr="006D123D">
        <w:t xml:space="preserve"> </w:t>
      </w:r>
      <w:r>
        <w:t xml:space="preserve">The instructions in this section are to be used </w:t>
      </w:r>
      <w:r w:rsidRPr="006D123D">
        <w:t xml:space="preserve">to install and configure Apache on the web server machine for the </w:t>
      </w:r>
      <w:r w:rsidR="00EE74AF">
        <w:rPr>
          <w:rFonts w:hint="eastAsia"/>
        </w:rPr>
        <w:t>CMS</w:t>
      </w:r>
      <w:r w:rsidRPr="006D123D">
        <w:t xml:space="preserve"> environment.</w:t>
      </w:r>
      <w:r>
        <w:t xml:space="preserve"> </w:t>
      </w:r>
    </w:p>
    <w:p w:rsidR="00916BD2" w:rsidRPr="006D123D" w:rsidRDefault="00916BD2" w:rsidP="008225D6">
      <w:pPr>
        <w:pStyle w:val="30"/>
        <w:spacing w:before="240" w:after="240"/>
        <w:ind w:left="567" w:hanging="567"/>
      </w:pPr>
      <w:bookmarkStart w:id="4221" w:name="_Toc354058853"/>
      <w:bookmarkStart w:id="4222" w:name="_Toc390353989"/>
      <w:r w:rsidRPr="006D123D">
        <w:t>Before begin</w:t>
      </w:r>
      <w:bookmarkEnd w:id="4221"/>
      <w:bookmarkEnd w:id="4222"/>
    </w:p>
    <w:p w:rsidR="00916BD2" w:rsidRDefault="00916BD2" w:rsidP="00916BD2">
      <w:pPr>
        <w:pStyle w:val="a5"/>
        <w:spacing w:after="120"/>
        <w:ind w:left="426"/>
      </w:pPr>
      <w:r w:rsidRPr="006D123D">
        <w:t xml:space="preserve">Ensure the Web server </w:t>
      </w:r>
      <w:r>
        <w:t>servers are</w:t>
      </w:r>
      <w:r w:rsidRPr="006D123D">
        <w:t xml:space="preserve"> </w:t>
      </w:r>
      <w:r>
        <w:t>prepared</w:t>
      </w:r>
      <w:r w:rsidRPr="006D123D">
        <w:t xml:space="preserve"> according to the prerequisites</w:t>
      </w:r>
      <w:r>
        <w:t xml:space="preserve"> on the following Web sites:</w:t>
      </w:r>
    </w:p>
    <w:p w:rsidR="00916BD2" w:rsidRPr="002F304E" w:rsidRDefault="003A020C" w:rsidP="009A460E">
      <w:pPr>
        <w:pStyle w:val="a2"/>
        <w:numPr>
          <w:ilvl w:val="0"/>
          <w:numId w:val="8"/>
        </w:numPr>
        <w:tabs>
          <w:tab w:val="left" w:pos="2160"/>
        </w:tabs>
        <w:spacing w:line="240" w:lineRule="auto"/>
        <w:contextualSpacing/>
        <w:rPr>
          <w:rFonts w:eastAsia="맑은 고딕" w:cs="Times New Roman"/>
        </w:rPr>
      </w:pPr>
      <w:hyperlink r:id="rId14" w:history="1">
        <w:r w:rsidR="00916BD2" w:rsidRPr="002F304E">
          <w:rPr>
            <w:rStyle w:val="af4"/>
            <w:rFonts w:eastAsia="맑은 고딕" w:cs="Times New Roman"/>
          </w:rPr>
          <w:t>http://httpd.apache.org/docs/2.2/install.html</w:t>
        </w:r>
      </w:hyperlink>
    </w:p>
    <w:p w:rsidR="00916BD2" w:rsidRDefault="00916BD2" w:rsidP="008225D6">
      <w:pPr>
        <w:pStyle w:val="30"/>
        <w:spacing w:before="240" w:after="240"/>
        <w:ind w:left="567" w:hanging="567"/>
      </w:pPr>
      <w:bookmarkStart w:id="4223" w:name="_Toc334993077"/>
      <w:bookmarkStart w:id="4224" w:name="_Toc335029070"/>
      <w:bookmarkStart w:id="4225" w:name="_Toc334993079"/>
      <w:bookmarkStart w:id="4226" w:name="_Toc335029072"/>
      <w:bookmarkStart w:id="4227" w:name="_Toc354058856"/>
      <w:bookmarkStart w:id="4228" w:name="_Toc390353990"/>
      <w:bookmarkStart w:id="4229" w:name="_Toc322594530"/>
      <w:bookmarkEnd w:id="4223"/>
      <w:bookmarkEnd w:id="4224"/>
      <w:bookmarkEnd w:id="4225"/>
      <w:bookmarkEnd w:id="4226"/>
      <w:r>
        <w:rPr>
          <w:rFonts w:hint="eastAsia"/>
        </w:rPr>
        <w:t>Apache proxy configuration</w:t>
      </w:r>
      <w:bookmarkEnd w:id="4227"/>
      <w:bookmarkEnd w:id="4228"/>
      <w:r>
        <w:rPr>
          <w:rFonts w:hint="eastAsia"/>
        </w:rPr>
        <w:t xml:space="preserve"> </w:t>
      </w:r>
    </w:p>
    <w:p w:rsidR="00916BD2" w:rsidRPr="00F33C4F" w:rsidRDefault="00916BD2" w:rsidP="008225D6">
      <w:pPr>
        <w:pStyle w:val="a5"/>
        <w:spacing w:after="120"/>
        <w:ind w:left="426"/>
      </w:pPr>
      <w:r w:rsidRPr="00F33C4F">
        <w:t>Apache proxy is conf</w:t>
      </w:r>
      <w:r w:rsidR="006E66CF">
        <w:t xml:space="preserve">igured by editing the file </w:t>
      </w:r>
      <w:proofErr w:type="spellStart"/>
      <w:r w:rsidR="006E66CF">
        <w:t>http</w:t>
      </w:r>
      <w:r w:rsidR="006E66CF">
        <w:rPr>
          <w:rFonts w:hint="eastAsia"/>
        </w:rPr>
        <w:t>d</w:t>
      </w:r>
      <w:r w:rsidRPr="00F33C4F">
        <w:t>.conf</w:t>
      </w:r>
      <w:proofErr w:type="spellEnd"/>
      <w:r>
        <w:t>.</w:t>
      </w:r>
    </w:p>
    <w:p w:rsidR="00916BD2" w:rsidRDefault="00916BD2" w:rsidP="008225D6">
      <w:pPr>
        <w:pStyle w:val="a5"/>
        <w:spacing w:after="120"/>
        <w:ind w:left="426"/>
      </w:pPr>
      <w:r w:rsidRPr="00F33C4F">
        <w:t>Example configuration:</w:t>
      </w:r>
    </w:p>
    <w:tbl>
      <w:tblPr>
        <w:tblStyle w:val="af"/>
        <w:tblW w:w="0" w:type="auto"/>
        <w:tblInd w:w="426" w:type="dxa"/>
        <w:shd w:val="clear" w:color="auto" w:fill="D9D9D9" w:themeFill="background1" w:themeFillShade="D9"/>
        <w:tblLook w:val="04A0" w:firstRow="1" w:lastRow="0" w:firstColumn="1" w:lastColumn="0" w:noHBand="0" w:noVBand="1"/>
      </w:tblPr>
      <w:tblGrid>
        <w:gridCol w:w="8810"/>
      </w:tblGrid>
      <w:tr w:rsidR="008225D6" w:rsidTr="008225D6">
        <w:tc>
          <w:tcPr>
            <w:tcW w:w="9218" w:type="dxa"/>
            <w:shd w:val="clear" w:color="auto" w:fill="D9D9D9" w:themeFill="background1" w:themeFillShade="D9"/>
          </w:tcPr>
          <w:p w:rsidR="008225D6" w:rsidRPr="00034A28" w:rsidRDefault="008225D6" w:rsidP="008225D6">
            <w:pPr>
              <w:pStyle w:val="a5"/>
              <w:spacing w:afterLines="0" w:line="240" w:lineRule="auto"/>
              <w:ind w:left="426"/>
              <w:jc w:val="left"/>
              <w:rPr>
                <w:sz w:val="18"/>
                <w:szCs w:val="18"/>
              </w:rPr>
            </w:pPr>
            <w:r w:rsidRPr="00034A28">
              <w:rPr>
                <w:sz w:val="18"/>
                <w:szCs w:val="18"/>
              </w:rPr>
              <w:t xml:space="preserve">… </w:t>
            </w:r>
          </w:p>
          <w:p w:rsidR="008225D6" w:rsidRPr="00034A28" w:rsidRDefault="008225D6" w:rsidP="008225D6">
            <w:pPr>
              <w:pStyle w:val="a5"/>
              <w:spacing w:afterLines="0" w:line="240" w:lineRule="auto"/>
              <w:ind w:left="426"/>
              <w:jc w:val="left"/>
              <w:rPr>
                <w:rFonts w:ascii="Courier New" w:hAnsi="Courier New" w:cs="Courier New"/>
                <w:sz w:val="18"/>
                <w:szCs w:val="18"/>
              </w:rPr>
            </w:pPr>
          </w:p>
          <w:p w:rsidR="008225D6" w:rsidRPr="00034A28" w:rsidRDefault="008225D6" w:rsidP="008225D6">
            <w:pPr>
              <w:pStyle w:val="a5"/>
              <w:spacing w:afterLines="0" w:line="240" w:lineRule="auto"/>
              <w:ind w:left="426"/>
              <w:jc w:val="left"/>
              <w:rPr>
                <w:rFonts w:ascii="Courier New" w:hAnsi="Courier New" w:cs="Courier New"/>
                <w:sz w:val="18"/>
                <w:szCs w:val="18"/>
              </w:rPr>
            </w:pPr>
            <w:r w:rsidRPr="00034A28">
              <w:rPr>
                <w:rFonts w:ascii="Courier New" w:hAnsi="Courier New" w:cs="Courier New"/>
                <w:sz w:val="18"/>
                <w:szCs w:val="18"/>
              </w:rPr>
              <w:t># Date: 2014-06-05</w:t>
            </w:r>
          </w:p>
          <w:p w:rsidR="008225D6" w:rsidRPr="00034A28" w:rsidRDefault="008225D6" w:rsidP="008225D6">
            <w:pPr>
              <w:pStyle w:val="a5"/>
              <w:spacing w:afterLines="0" w:line="240" w:lineRule="auto"/>
              <w:ind w:left="426"/>
              <w:jc w:val="left"/>
              <w:rPr>
                <w:rFonts w:ascii="Courier New" w:hAnsi="Courier New" w:cs="Courier New"/>
                <w:sz w:val="18"/>
                <w:szCs w:val="18"/>
              </w:rPr>
            </w:pPr>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mWallet</w:t>
            </w:r>
            <w:proofErr w:type="spellEnd"/>
            <w:r w:rsidRPr="00034A28">
              <w:rPr>
                <w:rFonts w:ascii="Courier New" w:hAnsi="Courier New" w:cs="Courier New"/>
                <w:sz w:val="18"/>
                <w:szCs w:val="18"/>
              </w:rPr>
              <w:t xml:space="preserve"> p4B and CMS p1 cut-over</w:t>
            </w:r>
          </w:p>
          <w:p w:rsidR="008225D6" w:rsidRPr="00034A28" w:rsidRDefault="008225D6" w:rsidP="008225D6">
            <w:pPr>
              <w:pStyle w:val="a5"/>
              <w:spacing w:afterLines="0" w:line="240" w:lineRule="auto"/>
              <w:ind w:left="426"/>
              <w:jc w:val="left"/>
              <w:rPr>
                <w:rFonts w:ascii="Courier New" w:hAnsi="Courier New" w:cs="Courier New"/>
                <w:sz w:val="18"/>
                <w:szCs w:val="18"/>
              </w:rPr>
            </w:pPr>
            <w:r w:rsidRPr="00034A28">
              <w:rPr>
                <w:rFonts w:ascii="Courier New" w:hAnsi="Courier New" w:cs="Courier New"/>
                <w:sz w:val="18"/>
                <w:szCs w:val="18"/>
              </w:rPr>
              <w:t>#&lt;Proxy balancer://corpay&gt;</w:t>
            </w:r>
          </w:p>
          <w:p w:rsidR="008225D6" w:rsidRPr="00034A28" w:rsidRDefault="008225D6" w:rsidP="008225D6">
            <w:pPr>
              <w:pStyle w:val="a5"/>
              <w:spacing w:afterLines="0" w:line="240" w:lineRule="auto"/>
              <w:ind w:left="426"/>
              <w:jc w:val="left"/>
              <w:rPr>
                <w:rFonts w:ascii="Courier New" w:hAnsi="Courier New" w:cs="Courier New"/>
                <w:sz w:val="18"/>
                <w:szCs w:val="18"/>
              </w:rPr>
            </w:pPr>
            <w:r w:rsidRPr="00034A28">
              <w:rPr>
                <w:rFonts w:ascii="Courier New" w:hAnsi="Courier New" w:cs="Courier New"/>
                <w:sz w:val="18"/>
                <w:szCs w:val="18"/>
              </w:rPr>
              <w:t>#</w:t>
            </w:r>
            <w:proofErr w:type="spellStart"/>
            <w:r w:rsidRPr="00034A28">
              <w:rPr>
                <w:rFonts w:ascii="Courier New" w:hAnsi="Courier New" w:cs="Courier New"/>
                <w:sz w:val="18"/>
                <w:szCs w:val="18"/>
              </w:rPr>
              <w:t>BalancerMember</w:t>
            </w:r>
            <w:proofErr w:type="spellEnd"/>
            <w:r w:rsidRPr="00034A28">
              <w:rPr>
                <w:rFonts w:ascii="Courier New" w:hAnsi="Courier New" w:cs="Courier New"/>
                <w:sz w:val="18"/>
                <w:szCs w:val="18"/>
              </w:rPr>
              <w:t xml:space="preserve"> http://172.33.0.51:9090/corpay route=corpay1</w:t>
            </w:r>
          </w:p>
          <w:p w:rsidR="008225D6" w:rsidRPr="00034A28" w:rsidRDefault="008225D6" w:rsidP="008225D6">
            <w:pPr>
              <w:pStyle w:val="a5"/>
              <w:spacing w:afterLines="0" w:line="240" w:lineRule="auto"/>
              <w:ind w:left="426"/>
              <w:jc w:val="left"/>
              <w:rPr>
                <w:rFonts w:ascii="Courier New" w:hAnsi="Courier New" w:cs="Courier New"/>
                <w:sz w:val="18"/>
                <w:szCs w:val="18"/>
              </w:rPr>
            </w:pPr>
            <w:r w:rsidRPr="00034A28">
              <w:rPr>
                <w:rFonts w:ascii="Courier New" w:hAnsi="Courier New" w:cs="Courier New"/>
                <w:sz w:val="18"/>
                <w:szCs w:val="18"/>
              </w:rPr>
              <w:t>#</w:t>
            </w:r>
            <w:proofErr w:type="spellStart"/>
            <w:r w:rsidRPr="00034A28">
              <w:rPr>
                <w:rFonts w:ascii="Courier New" w:hAnsi="Courier New" w:cs="Courier New"/>
                <w:sz w:val="18"/>
                <w:szCs w:val="18"/>
              </w:rPr>
              <w:t>BalancerMember</w:t>
            </w:r>
            <w:proofErr w:type="spellEnd"/>
            <w:r w:rsidRPr="00034A28">
              <w:rPr>
                <w:rFonts w:ascii="Courier New" w:hAnsi="Courier New" w:cs="Courier New"/>
                <w:sz w:val="18"/>
                <w:szCs w:val="18"/>
              </w:rPr>
              <w:t xml:space="preserve"> http://172.33.0.52:9090/corpay route=corpay2</w:t>
            </w:r>
          </w:p>
          <w:p w:rsidR="008225D6" w:rsidRPr="00034A28" w:rsidRDefault="008225D6" w:rsidP="008225D6">
            <w:pPr>
              <w:pStyle w:val="a5"/>
              <w:spacing w:afterLines="0" w:line="240" w:lineRule="auto"/>
              <w:ind w:left="426"/>
              <w:jc w:val="left"/>
              <w:rPr>
                <w:rFonts w:ascii="Courier New" w:hAnsi="Courier New" w:cs="Courier New"/>
                <w:sz w:val="18"/>
                <w:szCs w:val="18"/>
              </w:rPr>
            </w:pPr>
            <w:r w:rsidRPr="00034A28">
              <w:rPr>
                <w:rFonts w:ascii="Courier New" w:hAnsi="Courier New" w:cs="Courier New"/>
                <w:sz w:val="18"/>
                <w:szCs w:val="18"/>
              </w:rPr>
              <w:t>#&lt;/Proxy&gt;</w:t>
            </w:r>
          </w:p>
          <w:p w:rsidR="008225D6" w:rsidRPr="00034A28" w:rsidRDefault="008225D6" w:rsidP="008225D6">
            <w:pPr>
              <w:pStyle w:val="a5"/>
              <w:spacing w:afterLines="0" w:line="240" w:lineRule="auto"/>
              <w:ind w:left="426"/>
              <w:jc w:val="left"/>
              <w:rPr>
                <w:rFonts w:ascii="Courier New" w:hAnsi="Courier New" w:cs="Courier New"/>
                <w:sz w:val="18"/>
                <w:szCs w:val="18"/>
              </w:rPr>
            </w:pPr>
            <w:r w:rsidRPr="00034A28">
              <w:rPr>
                <w:rFonts w:ascii="Courier New" w:hAnsi="Courier New" w:cs="Courier New"/>
                <w:sz w:val="18"/>
                <w:szCs w:val="18"/>
              </w:rPr>
              <w:t>#&lt;Proxy balancer://corpay_p3&gt;</w:t>
            </w:r>
          </w:p>
          <w:p w:rsidR="008225D6" w:rsidRPr="00034A28" w:rsidRDefault="008225D6" w:rsidP="008225D6">
            <w:pPr>
              <w:pStyle w:val="a5"/>
              <w:spacing w:afterLines="0" w:line="240" w:lineRule="auto"/>
              <w:ind w:left="426"/>
              <w:jc w:val="left"/>
              <w:rPr>
                <w:rFonts w:ascii="Courier New" w:hAnsi="Courier New" w:cs="Courier New"/>
                <w:sz w:val="18"/>
                <w:szCs w:val="18"/>
              </w:rPr>
            </w:pPr>
            <w:r w:rsidRPr="00034A28">
              <w:rPr>
                <w:rFonts w:ascii="Courier New" w:hAnsi="Courier New" w:cs="Courier New"/>
                <w:sz w:val="18"/>
                <w:szCs w:val="18"/>
              </w:rPr>
              <w:t>#</w:t>
            </w:r>
            <w:proofErr w:type="spellStart"/>
            <w:r w:rsidRPr="00034A28">
              <w:rPr>
                <w:rFonts w:ascii="Courier New" w:hAnsi="Courier New" w:cs="Courier New"/>
                <w:sz w:val="18"/>
                <w:szCs w:val="18"/>
              </w:rPr>
              <w:t>BalancerMember</w:t>
            </w:r>
            <w:proofErr w:type="spellEnd"/>
            <w:r w:rsidRPr="00034A28">
              <w:rPr>
                <w:rFonts w:ascii="Courier New" w:hAnsi="Courier New" w:cs="Courier New"/>
                <w:sz w:val="18"/>
                <w:szCs w:val="18"/>
              </w:rPr>
              <w:t xml:space="preserve"> http://172.33.0.51:9090/corpay route=corpay1</w:t>
            </w:r>
          </w:p>
          <w:p w:rsidR="008225D6" w:rsidRPr="00034A28" w:rsidRDefault="008225D6" w:rsidP="008225D6">
            <w:pPr>
              <w:pStyle w:val="a5"/>
              <w:spacing w:afterLines="0" w:line="240" w:lineRule="auto"/>
              <w:ind w:left="426"/>
              <w:jc w:val="left"/>
              <w:rPr>
                <w:rFonts w:ascii="Courier New" w:hAnsi="Courier New" w:cs="Courier New"/>
                <w:sz w:val="18"/>
                <w:szCs w:val="18"/>
              </w:rPr>
            </w:pPr>
            <w:r w:rsidRPr="00034A28">
              <w:rPr>
                <w:rFonts w:ascii="Courier New" w:hAnsi="Courier New" w:cs="Courier New"/>
                <w:sz w:val="18"/>
                <w:szCs w:val="18"/>
              </w:rPr>
              <w:t>#</w:t>
            </w:r>
            <w:proofErr w:type="spellStart"/>
            <w:r w:rsidRPr="00034A28">
              <w:rPr>
                <w:rFonts w:ascii="Courier New" w:hAnsi="Courier New" w:cs="Courier New"/>
                <w:sz w:val="18"/>
                <w:szCs w:val="18"/>
              </w:rPr>
              <w:t>BalancerMember</w:t>
            </w:r>
            <w:proofErr w:type="spellEnd"/>
            <w:r w:rsidRPr="00034A28">
              <w:rPr>
                <w:rFonts w:ascii="Courier New" w:hAnsi="Courier New" w:cs="Courier New"/>
                <w:sz w:val="18"/>
                <w:szCs w:val="18"/>
              </w:rPr>
              <w:t xml:space="preserve"> http://172.33.0.52:9090/corpay route=corpay2</w:t>
            </w:r>
          </w:p>
          <w:p w:rsidR="008225D6" w:rsidRPr="00034A28" w:rsidRDefault="008225D6" w:rsidP="008225D6">
            <w:pPr>
              <w:pStyle w:val="a5"/>
              <w:spacing w:afterLines="0" w:line="240" w:lineRule="auto"/>
              <w:ind w:left="426"/>
              <w:jc w:val="left"/>
              <w:rPr>
                <w:rFonts w:ascii="Courier New" w:hAnsi="Courier New" w:cs="Courier New"/>
                <w:sz w:val="18"/>
                <w:szCs w:val="18"/>
              </w:rPr>
            </w:pPr>
            <w:r w:rsidRPr="00034A28">
              <w:rPr>
                <w:rFonts w:ascii="Courier New" w:hAnsi="Courier New" w:cs="Courier New"/>
                <w:sz w:val="18"/>
                <w:szCs w:val="18"/>
              </w:rPr>
              <w:t>#&lt;/Proxy&gt;</w:t>
            </w:r>
          </w:p>
          <w:p w:rsidR="008225D6" w:rsidRPr="00034A28" w:rsidRDefault="008225D6" w:rsidP="008225D6">
            <w:pPr>
              <w:pStyle w:val="a5"/>
              <w:spacing w:afterLines="0" w:line="240" w:lineRule="auto"/>
              <w:ind w:left="426"/>
              <w:jc w:val="left"/>
              <w:rPr>
                <w:rFonts w:ascii="Courier New" w:hAnsi="Courier New" w:cs="Courier New"/>
                <w:sz w:val="18"/>
                <w:szCs w:val="18"/>
              </w:rPr>
            </w:pPr>
            <w:r w:rsidRPr="00034A28">
              <w:rPr>
                <w:rFonts w:ascii="Courier New" w:hAnsi="Courier New" w:cs="Courier New"/>
                <w:sz w:val="18"/>
                <w:szCs w:val="18"/>
              </w:rPr>
              <w:t>#&lt;Proxy balancer://corpay_p3B&gt;</w:t>
            </w:r>
          </w:p>
          <w:p w:rsidR="008225D6" w:rsidRPr="00034A28" w:rsidRDefault="008225D6" w:rsidP="008225D6">
            <w:pPr>
              <w:pStyle w:val="a5"/>
              <w:spacing w:afterLines="0" w:line="240" w:lineRule="auto"/>
              <w:ind w:left="426"/>
              <w:jc w:val="left"/>
              <w:rPr>
                <w:rFonts w:ascii="Courier New" w:hAnsi="Courier New" w:cs="Courier New"/>
                <w:sz w:val="18"/>
                <w:szCs w:val="18"/>
              </w:rPr>
            </w:pPr>
            <w:r w:rsidRPr="00034A28">
              <w:rPr>
                <w:rFonts w:ascii="Courier New" w:hAnsi="Courier New" w:cs="Courier New"/>
                <w:sz w:val="18"/>
                <w:szCs w:val="18"/>
              </w:rPr>
              <w:t>#</w:t>
            </w:r>
            <w:proofErr w:type="spellStart"/>
            <w:r w:rsidRPr="00034A28">
              <w:rPr>
                <w:rFonts w:ascii="Courier New" w:hAnsi="Courier New" w:cs="Courier New"/>
                <w:sz w:val="18"/>
                <w:szCs w:val="18"/>
              </w:rPr>
              <w:t>BalancerMember</w:t>
            </w:r>
            <w:proofErr w:type="spellEnd"/>
            <w:r w:rsidRPr="00034A28">
              <w:rPr>
                <w:rFonts w:ascii="Courier New" w:hAnsi="Courier New" w:cs="Courier New"/>
                <w:sz w:val="18"/>
                <w:szCs w:val="18"/>
              </w:rPr>
              <w:t xml:space="preserve"> http://172.33.0.51:9190/corpay route=corpay1</w:t>
            </w:r>
          </w:p>
          <w:p w:rsidR="008225D6" w:rsidRPr="00034A28" w:rsidRDefault="008225D6" w:rsidP="008225D6">
            <w:pPr>
              <w:pStyle w:val="a5"/>
              <w:spacing w:afterLines="0" w:line="240" w:lineRule="auto"/>
              <w:ind w:left="426"/>
              <w:jc w:val="left"/>
              <w:rPr>
                <w:rFonts w:ascii="Courier New" w:hAnsi="Courier New" w:cs="Courier New"/>
                <w:sz w:val="18"/>
                <w:szCs w:val="18"/>
              </w:rPr>
            </w:pPr>
            <w:r w:rsidRPr="00034A28">
              <w:rPr>
                <w:rFonts w:ascii="Courier New" w:hAnsi="Courier New" w:cs="Courier New"/>
                <w:sz w:val="18"/>
                <w:szCs w:val="18"/>
              </w:rPr>
              <w:t>#</w:t>
            </w:r>
            <w:proofErr w:type="spellStart"/>
            <w:r w:rsidRPr="00034A28">
              <w:rPr>
                <w:rFonts w:ascii="Courier New" w:hAnsi="Courier New" w:cs="Courier New"/>
                <w:sz w:val="18"/>
                <w:szCs w:val="18"/>
              </w:rPr>
              <w:t>BalancerMember</w:t>
            </w:r>
            <w:proofErr w:type="spellEnd"/>
            <w:r w:rsidRPr="00034A28">
              <w:rPr>
                <w:rFonts w:ascii="Courier New" w:hAnsi="Courier New" w:cs="Courier New"/>
                <w:sz w:val="18"/>
                <w:szCs w:val="18"/>
              </w:rPr>
              <w:t xml:space="preserve"> http://172.33.0.52:9190/corpay route=corpay2</w:t>
            </w:r>
          </w:p>
          <w:p w:rsidR="008225D6" w:rsidRPr="00034A28" w:rsidRDefault="008225D6" w:rsidP="008225D6">
            <w:pPr>
              <w:pStyle w:val="a5"/>
              <w:spacing w:afterLines="0" w:line="240" w:lineRule="auto"/>
              <w:ind w:left="426"/>
              <w:jc w:val="left"/>
              <w:rPr>
                <w:rFonts w:ascii="Courier New" w:hAnsi="Courier New" w:cs="Courier New"/>
                <w:sz w:val="18"/>
                <w:szCs w:val="18"/>
              </w:rPr>
            </w:pPr>
            <w:r w:rsidRPr="00034A28">
              <w:rPr>
                <w:rFonts w:ascii="Courier New" w:hAnsi="Courier New" w:cs="Courier New"/>
                <w:sz w:val="18"/>
                <w:szCs w:val="18"/>
              </w:rPr>
              <w:t>#&lt;/Proxy&gt;</w:t>
            </w:r>
          </w:p>
          <w:p w:rsidR="008225D6" w:rsidRPr="00034A28" w:rsidRDefault="008225D6" w:rsidP="008225D6">
            <w:pPr>
              <w:pStyle w:val="a5"/>
              <w:spacing w:afterLines="0" w:line="240" w:lineRule="auto"/>
              <w:ind w:left="426"/>
              <w:jc w:val="left"/>
              <w:rPr>
                <w:rFonts w:ascii="Courier New" w:hAnsi="Courier New" w:cs="Courier New"/>
                <w:sz w:val="18"/>
                <w:szCs w:val="18"/>
              </w:rPr>
            </w:pPr>
            <w:r w:rsidRPr="00034A28">
              <w:rPr>
                <w:rFonts w:ascii="Courier New" w:hAnsi="Courier New" w:cs="Courier New"/>
                <w:sz w:val="18"/>
                <w:szCs w:val="18"/>
              </w:rPr>
              <w:t>&lt;Proxy balancer://corpay_p4&gt;</w:t>
            </w:r>
          </w:p>
          <w:p w:rsidR="008225D6" w:rsidRPr="00034A28" w:rsidRDefault="008225D6" w:rsidP="008225D6">
            <w:pPr>
              <w:pStyle w:val="a5"/>
              <w:spacing w:afterLines="0" w:line="240" w:lineRule="auto"/>
              <w:ind w:left="426"/>
              <w:jc w:val="left"/>
              <w:rPr>
                <w:rFonts w:ascii="Courier New" w:hAnsi="Courier New" w:cs="Courier New"/>
                <w:sz w:val="18"/>
                <w:szCs w:val="18"/>
              </w:rPr>
            </w:pPr>
            <w:proofErr w:type="spellStart"/>
            <w:r w:rsidRPr="00034A28">
              <w:rPr>
                <w:rFonts w:ascii="Courier New" w:hAnsi="Courier New" w:cs="Courier New"/>
                <w:sz w:val="18"/>
                <w:szCs w:val="18"/>
              </w:rPr>
              <w:t>BalancerMember</w:t>
            </w:r>
            <w:proofErr w:type="spellEnd"/>
            <w:r w:rsidRPr="00034A28">
              <w:rPr>
                <w:rFonts w:ascii="Courier New" w:hAnsi="Courier New" w:cs="Courier New"/>
                <w:sz w:val="18"/>
                <w:szCs w:val="18"/>
              </w:rPr>
              <w:t xml:space="preserve"> http://172.33.0.51:8080/corpay route=corpay1</w:t>
            </w:r>
          </w:p>
          <w:p w:rsidR="008225D6" w:rsidRPr="00034A28" w:rsidRDefault="008225D6" w:rsidP="008225D6">
            <w:pPr>
              <w:pStyle w:val="a5"/>
              <w:spacing w:afterLines="0" w:line="240" w:lineRule="auto"/>
              <w:ind w:left="426"/>
              <w:jc w:val="left"/>
              <w:rPr>
                <w:rFonts w:ascii="Courier New" w:hAnsi="Courier New" w:cs="Courier New"/>
                <w:sz w:val="18"/>
                <w:szCs w:val="18"/>
              </w:rPr>
            </w:pPr>
            <w:proofErr w:type="spellStart"/>
            <w:r w:rsidRPr="00034A28">
              <w:rPr>
                <w:rFonts w:ascii="Courier New" w:hAnsi="Courier New" w:cs="Courier New"/>
                <w:sz w:val="18"/>
                <w:szCs w:val="18"/>
              </w:rPr>
              <w:t>BalancerMember</w:t>
            </w:r>
            <w:proofErr w:type="spellEnd"/>
            <w:r w:rsidRPr="00034A28">
              <w:rPr>
                <w:rFonts w:ascii="Courier New" w:hAnsi="Courier New" w:cs="Courier New"/>
                <w:sz w:val="18"/>
                <w:szCs w:val="18"/>
              </w:rPr>
              <w:t xml:space="preserve"> http://172.33.0.52:8080/corpay route=corpay2</w:t>
            </w:r>
          </w:p>
          <w:p w:rsidR="008225D6" w:rsidRPr="00034A28" w:rsidRDefault="008225D6" w:rsidP="008225D6">
            <w:pPr>
              <w:pStyle w:val="a5"/>
              <w:spacing w:afterLines="0" w:line="240" w:lineRule="auto"/>
              <w:ind w:left="426"/>
              <w:jc w:val="left"/>
              <w:rPr>
                <w:rFonts w:ascii="Courier New" w:hAnsi="Courier New" w:cs="Courier New"/>
                <w:sz w:val="18"/>
                <w:szCs w:val="18"/>
              </w:rPr>
            </w:pPr>
            <w:r w:rsidRPr="00034A28">
              <w:rPr>
                <w:rFonts w:ascii="Courier New" w:hAnsi="Courier New" w:cs="Courier New"/>
                <w:sz w:val="18"/>
                <w:szCs w:val="18"/>
              </w:rPr>
              <w:t>&lt;/Proxy&gt;</w:t>
            </w:r>
          </w:p>
          <w:p w:rsidR="008225D6" w:rsidRPr="00034A28" w:rsidRDefault="008225D6" w:rsidP="008225D6">
            <w:pPr>
              <w:pStyle w:val="a5"/>
              <w:spacing w:afterLines="0" w:line="240" w:lineRule="auto"/>
              <w:ind w:left="426"/>
              <w:jc w:val="left"/>
              <w:rPr>
                <w:rFonts w:ascii="Courier New" w:hAnsi="Courier New" w:cs="Courier New"/>
                <w:sz w:val="18"/>
                <w:szCs w:val="18"/>
              </w:rPr>
            </w:pPr>
            <w:r w:rsidRPr="00034A28">
              <w:rPr>
                <w:rFonts w:ascii="Courier New" w:hAnsi="Courier New" w:cs="Courier New"/>
                <w:sz w:val="18"/>
                <w:szCs w:val="18"/>
              </w:rPr>
              <w:t>&lt;Proxy balancer://corpay_p4B&gt;</w:t>
            </w:r>
          </w:p>
          <w:p w:rsidR="008225D6" w:rsidRPr="00034A28" w:rsidRDefault="008225D6" w:rsidP="008225D6">
            <w:pPr>
              <w:pStyle w:val="a5"/>
              <w:spacing w:afterLines="0" w:line="240" w:lineRule="auto"/>
              <w:ind w:left="426"/>
              <w:jc w:val="left"/>
              <w:rPr>
                <w:rFonts w:ascii="Courier New" w:hAnsi="Courier New" w:cs="Courier New"/>
                <w:sz w:val="18"/>
                <w:szCs w:val="18"/>
              </w:rPr>
            </w:pPr>
            <w:proofErr w:type="spellStart"/>
            <w:r w:rsidRPr="00034A28">
              <w:rPr>
                <w:rFonts w:ascii="Courier New" w:hAnsi="Courier New" w:cs="Courier New"/>
                <w:sz w:val="18"/>
                <w:szCs w:val="18"/>
              </w:rPr>
              <w:t>BalancerMember</w:t>
            </w:r>
            <w:proofErr w:type="spellEnd"/>
            <w:r w:rsidRPr="00034A28">
              <w:rPr>
                <w:rFonts w:ascii="Courier New" w:hAnsi="Courier New" w:cs="Courier New"/>
                <w:sz w:val="18"/>
                <w:szCs w:val="18"/>
              </w:rPr>
              <w:t xml:space="preserve"> http://172.33.0.51:9090/corpay route=corpay1</w:t>
            </w:r>
          </w:p>
          <w:p w:rsidR="008225D6" w:rsidRPr="00034A28" w:rsidRDefault="008225D6" w:rsidP="008225D6">
            <w:pPr>
              <w:pStyle w:val="a5"/>
              <w:spacing w:afterLines="0" w:line="240" w:lineRule="auto"/>
              <w:ind w:left="426"/>
              <w:jc w:val="left"/>
              <w:rPr>
                <w:rFonts w:ascii="Courier New" w:hAnsi="Courier New" w:cs="Courier New"/>
                <w:sz w:val="18"/>
                <w:szCs w:val="18"/>
              </w:rPr>
            </w:pPr>
            <w:proofErr w:type="spellStart"/>
            <w:r w:rsidRPr="00034A28">
              <w:rPr>
                <w:rFonts w:ascii="Courier New" w:hAnsi="Courier New" w:cs="Courier New"/>
                <w:sz w:val="18"/>
                <w:szCs w:val="18"/>
              </w:rPr>
              <w:t>BalancerMember</w:t>
            </w:r>
            <w:proofErr w:type="spellEnd"/>
            <w:r w:rsidRPr="00034A28">
              <w:rPr>
                <w:rFonts w:ascii="Courier New" w:hAnsi="Courier New" w:cs="Courier New"/>
                <w:sz w:val="18"/>
                <w:szCs w:val="18"/>
              </w:rPr>
              <w:t xml:space="preserve"> http://172.33.0.52:9090/corpay route=corpay2</w:t>
            </w:r>
          </w:p>
          <w:p w:rsidR="008225D6" w:rsidRPr="00034A28" w:rsidRDefault="008225D6" w:rsidP="008225D6">
            <w:pPr>
              <w:pStyle w:val="a5"/>
              <w:spacing w:afterLines="0" w:line="240" w:lineRule="auto"/>
              <w:ind w:left="426"/>
              <w:jc w:val="left"/>
              <w:rPr>
                <w:rFonts w:ascii="Courier New" w:hAnsi="Courier New" w:cs="Courier New"/>
                <w:sz w:val="18"/>
                <w:szCs w:val="18"/>
              </w:rPr>
            </w:pPr>
            <w:r w:rsidRPr="00034A28">
              <w:rPr>
                <w:rFonts w:ascii="Courier New" w:hAnsi="Courier New" w:cs="Courier New"/>
                <w:sz w:val="18"/>
                <w:szCs w:val="18"/>
              </w:rPr>
              <w:t>&lt;/Proxy&gt;</w:t>
            </w:r>
          </w:p>
          <w:p w:rsidR="008225D6" w:rsidRPr="00034A28" w:rsidRDefault="008225D6" w:rsidP="008225D6">
            <w:pPr>
              <w:pStyle w:val="a5"/>
              <w:spacing w:afterLines="0" w:line="240" w:lineRule="auto"/>
              <w:ind w:left="426"/>
              <w:jc w:val="left"/>
              <w:rPr>
                <w:rFonts w:ascii="Courier New" w:hAnsi="Courier New" w:cs="Courier New"/>
                <w:sz w:val="18"/>
                <w:szCs w:val="18"/>
              </w:rPr>
            </w:pPr>
            <w:r w:rsidRPr="00034A28">
              <w:rPr>
                <w:rFonts w:ascii="Courier New" w:hAnsi="Courier New" w:cs="Courier New"/>
                <w:sz w:val="18"/>
                <w:szCs w:val="18"/>
              </w:rPr>
              <w:t>&lt;Proxy balancer://stcms_ci_p1&gt;</w:t>
            </w:r>
          </w:p>
          <w:p w:rsidR="008225D6" w:rsidRPr="00034A28" w:rsidRDefault="008225D6" w:rsidP="008225D6">
            <w:pPr>
              <w:pStyle w:val="a5"/>
              <w:spacing w:afterLines="0" w:line="240" w:lineRule="auto"/>
              <w:ind w:left="426"/>
              <w:jc w:val="left"/>
              <w:rPr>
                <w:rFonts w:ascii="Courier New" w:hAnsi="Courier New" w:cs="Courier New"/>
                <w:sz w:val="18"/>
                <w:szCs w:val="18"/>
              </w:rPr>
            </w:pPr>
            <w:proofErr w:type="spellStart"/>
            <w:r w:rsidRPr="00034A28">
              <w:rPr>
                <w:rFonts w:ascii="Courier New" w:hAnsi="Courier New" w:cs="Courier New"/>
                <w:sz w:val="18"/>
                <w:szCs w:val="18"/>
              </w:rPr>
              <w:t>BalancerMember</w:t>
            </w:r>
            <w:proofErr w:type="spellEnd"/>
            <w:r w:rsidRPr="00034A28">
              <w:rPr>
                <w:rFonts w:ascii="Courier New" w:hAnsi="Courier New" w:cs="Courier New"/>
                <w:sz w:val="18"/>
                <w:szCs w:val="18"/>
              </w:rPr>
              <w:t xml:space="preserve"> http://10.44.56.145:8180/stcms route=stcms_ci1</w:t>
            </w:r>
          </w:p>
          <w:p w:rsidR="008225D6" w:rsidRPr="00034A28" w:rsidRDefault="008225D6" w:rsidP="008225D6">
            <w:pPr>
              <w:pStyle w:val="a5"/>
              <w:spacing w:afterLines="0" w:line="240" w:lineRule="auto"/>
              <w:ind w:left="426"/>
              <w:jc w:val="left"/>
              <w:rPr>
                <w:rFonts w:ascii="Courier New" w:hAnsi="Courier New" w:cs="Courier New"/>
                <w:sz w:val="18"/>
                <w:szCs w:val="18"/>
              </w:rPr>
            </w:pPr>
            <w:proofErr w:type="spellStart"/>
            <w:r w:rsidRPr="00034A28">
              <w:rPr>
                <w:rFonts w:ascii="Courier New" w:hAnsi="Courier New" w:cs="Courier New"/>
                <w:sz w:val="18"/>
                <w:szCs w:val="18"/>
              </w:rPr>
              <w:t>BalancerMember</w:t>
            </w:r>
            <w:proofErr w:type="spellEnd"/>
            <w:r w:rsidRPr="00034A28">
              <w:rPr>
                <w:rFonts w:ascii="Courier New" w:hAnsi="Courier New" w:cs="Courier New"/>
                <w:sz w:val="18"/>
                <w:szCs w:val="18"/>
              </w:rPr>
              <w:t xml:space="preserve"> http://10.44.56.146:8180/stcms route=stcms_ci2</w:t>
            </w:r>
          </w:p>
          <w:p w:rsidR="008225D6" w:rsidRPr="00034A28" w:rsidRDefault="008225D6" w:rsidP="008225D6">
            <w:pPr>
              <w:pStyle w:val="a5"/>
              <w:spacing w:afterLines="0" w:line="240" w:lineRule="auto"/>
              <w:ind w:left="426"/>
              <w:jc w:val="left"/>
              <w:rPr>
                <w:rFonts w:ascii="Courier New" w:hAnsi="Courier New" w:cs="Courier New"/>
                <w:sz w:val="18"/>
                <w:szCs w:val="18"/>
              </w:rPr>
            </w:pPr>
            <w:r w:rsidRPr="00034A28">
              <w:rPr>
                <w:rFonts w:ascii="Courier New" w:hAnsi="Courier New" w:cs="Courier New"/>
                <w:sz w:val="18"/>
                <w:szCs w:val="18"/>
              </w:rPr>
              <w:t>&lt;/Proxy&gt;</w:t>
            </w:r>
          </w:p>
          <w:p w:rsidR="008225D6" w:rsidRPr="00034A28" w:rsidRDefault="008225D6" w:rsidP="008225D6">
            <w:pPr>
              <w:pStyle w:val="a5"/>
              <w:spacing w:afterLines="0" w:line="240" w:lineRule="auto"/>
              <w:ind w:left="426"/>
              <w:jc w:val="left"/>
              <w:rPr>
                <w:rFonts w:ascii="Courier New" w:hAnsi="Courier New" w:cs="Courier New"/>
                <w:sz w:val="18"/>
                <w:szCs w:val="18"/>
              </w:rPr>
            </w:pPr>
            <w:r w:rsidRPr="00034A28">
              <w:rPr>
                <w:rFonts w:ascii="Courier New" w:hAnsi="Courier New" w:cs="Courier New"/>
                <w:sz w:val="18"/>
                <w:szCs w:val="18"/>
              </w:rPr>
              <w:t>#&lt;Proxy balancer://oma&gt;</w:t>
            </w:r>
          </w:p>
          <w:p w:rsidR="008225D6" w:rsidRPr="00034A28" w:rsidRDefault="008225D6" w:rsidP="008225D6">
            <w:pPr>
              <w:pStyle w:val="a5"/>
              <w:spacing w:afterLines="0" w:line="240" w:lineRule="auto"/>
              <w:ind w:left="426"/>
              <w:jc w:val="left"/>
              <w:rPr>
                <w:rFonts w:ascii="Courier New" w:hAnsi="Courier New" w:cs="Courier New"/>
                <w:sz w:val="18"/>
                <w:szCs w:val="18"/>
              </w:rPr>
            </w:pPr>
            <w:r w:rsidRPr="00034A28">
              <w:rPr>
                <w:rFonts w:ascii="Courier New" w:hAnsi="Courier New" w:cs="Courier New"/>
                <w:sz w:val="18"/>
                <w:szCs w:val="18"/>
              </w:rPr>
              <w:t>#</w:t>
            </w:r>
            <w:proofErr w:type="spellStart"/>
            <w:r w:rsidRPr="00034A28">
              <w:rPr>
                <w:rFonts w:ascii="Courier New" w:hAnsi="Courier New" w:cs="Courier New"/>
                <w:sz w:val="18"/>
                <w:szCs w:val="18"/>
              </w:rPr>
              <w:t>BalancerMember</w:t>
            </w:r>
            <w:proofErr w:type="spellEnd"/>
            <w:r w:rsidRPr="00034A28">
              <w:rPr>
                <w:rFonts w:ascii="Courier New" w:hAnsi="Courier New" w:cs="Courier New"/>
                <w:sz w:val="18"/>
                <w:szCs w:val="18"/>
              </w:rPr>
              <w:t xml:space="preserve"> http://172.33.0.51:7080/oma route=oma1</w:t>
            </w:r>
          </w:p>
          <w:p w:rsidR="008225D6" w:rsidRPr="00034A28" w:rsidRDefault="008225D6" w:rsidP="008225D6">
            <w:pPr>
              <w:pStyle w:val="a5"/>
              <w:spacing w:afterLines="0" w:line="240" w:lineRule="auto"/>
              <w:ind w:left="426"/>
              <w:jc w:val="left"/>
              <w:rPr>
                <w:rFonts w:ascii="Courier New" w:hAnsi="Courier New" w:cs="Courier New"/>
                <w:sz w:val="18"/>
                <w:szCs w:val="18"/>
              </w:rPr>
            </w:pPr>
            <w:r w:rsidRPr="00034A28">
              <w:rPr>
                <w:rFonts w:ascii="Courier New" w:hAnsi="Courier New" w:cs="Courier New"/>
                <w:sz w:val="18"/>
                <w:szCs w:val="18"/>
              </w:rPr>
              <w:t>#</w:t>
            </w:r>
            <w:proofErr w:type="spellStart"/>
            <w:r w:rsidRPr="00034A28">
              <w:rPr>
                <w:rFonts w:ascii="Courier New" w:hAnsi="Courier New" w:cs="Courier New"/>
                <w:sz w:val="18"/>
                <w:szCs w:val="18"/>
              </w:rPr>
              <w:t>BalancerMember</w:t>
            </w:r>
            <w:proofErr w:type="spellEnd"/>
            <w:r w:rsidRPr="00034A28">
              <w:rPr>
                <w:rFonts w:ascii="Courier New" w:hAnsi="Courier New" w:cs="Courier New"/>
                <w:sz w:val="18"/>
                <w:szCs w:val="18"/>
              </w:rPr>
              <w:t xml:space="preserve"> http://172.33.0.51:7080/oma route=oma1</w:t>
            </w:r>
          </w:p>
          <w:p w:rsidR="008225D6" w:rsidRPr="00034A28" w:rsidRDefault="008225D6" w:rsidP="008225D6">
            <w:pPr>
              <w:pStyle w:val="a5"/>
              <w:spacing w:afterLines="0" w:line="240" w:lineRule="auto"/>
              <w:ind w:left="426"/>
              <w:jc w:val="left"/>
              <w:rPr>
                <w:rFonts w:ascii="Courier New" w:hAnsi="Courier New" w:cs="Courier New"/>
                <w:sz w:val="18"/>
                <w:szCs w:val="18"/>
              </w:rPr>
            </w:pPr>
            <w:r w:rsidRPr="00034A28">
              <w:rPr>
                <w:rFonts w:ascii="Courier New" w:hAnsi="Courier New" w:cs="Courier New"/>
                <w:sz w:val="18"/>
                <w:szCs w:val="18"/>
              </w:rPr>
              <w:t>#&lt;/Proxy&gt;</w:t>
            </w:r>
          </w:p>
          <w:p w:rsidR="008225D6" w:rsidRPr="00034A28" w:rsidRDefault="008225D6" w:rsidP="008225D6">
            <w:pPr>
              <w:pStyle w:val="a5"/>
              <w:spacing w:afterLines="0" w:line="240" w:lineRule="auto"/>
              <w:ind w:left="426"/>
              <w:jc w:val="left"/>
              <w:rPr>
                <w:rFonts w:ascii="Courier New" w:hAnsi="Courier New" w:cs="Courier New"/>
                <w:sz w:val="18"/>
                <w:szCs w:val="18"/>
              </w:rPr>
            </w:pPr>
          </w:p>
          <w:p w:rsidR="008225D6" w:rsidRPr="00034A28" w:rsidRDefault="008225D6" w:rsidP="008225D6">
            <w:pPr>
              <w:pStyle w:val="a5"/>
              <w:spacing w:afterLines="0" w:line="240" w:lineRule="auto"/>
              <w:ind w:left="426"/>
              <w:jc w:val="left"/>
              <w:rPr>
                <w:rFonts w:ascii="Courier New" w:hAnsi="Courier New" w:cs="Courier New"/>
                <w:sz w:val="18"/>
                <w:szCs w:val="18"/>
              </w:rPr>
            </w:pPr>
            <w:proofErr w:type="spellStart"/>
            <w:r w:rsidRPr="00034A28">
              <w:rPr>
                <w:rFonts w:ascii="Courier New" w:hAnsi="Courier New" w:cs="Courier New"/>
                <w:sz w:val="18"/>
                <w:szCs w:val="18"/>
              </w:rPr>
              <w:t>ProxyPass</w:t>
            </w:r>
            <w:proofErr w:type="spellEnd"/>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corpay</w:t>
            </w:r>
            <w:proofErr w:type="spellEnd"/>
            <w:r w:rsidRPr="00034A28">
              <w:rPr>
                <w:rFonts w:ascii="Courier New" w:hAnsi="Courier New" w:cs="Courier New"/>
                <w:sz w:val="18"/>
                <w:szCs w:val="18"/>
              </w:rPr>
              <w:t xml:space="preserve"> balancer://corpay_p4 </w:t>
            </w:r>
            <w:proofErr w:type="spellStart"/>
            <w:r w:rsidRPr="00034A28">
              <w:rPr>
                <w:rFonts w:ascii="Courier New" w:hAnsi="Courier New" w:cs="Courier New"/>
                <w:sz w:val="18"/>
                <w:szCs w:val="18"/>
              </w:rPr>
              <w:t>lbmethod</w:t>
            </w:r>
            <w:proofErr w:type="spellEnd"/>
            <w:r w:rsidRPr="00034A28">
              <w:rPr>
                <w:rFonts w:ascii="Courier New" w:hAnsi="Courier New" w:cs="Courier New"/>
                <w:sz w:val="18"/>
                <w:szCs w:val="18"/>
              </w:rPr>
              <w:t>=</w:t>
            </w:r>
            <w:proofErr w:type="spellStart"/>
            <w:r w:rsidRPr="00034A28">
              <w:rPr>
                <w:rFonts w:ascii="Courier New" w:hAnsi="Courier New" w:cs="Courier New"/>
                <w:sz w:val="18"/>
                <w:szCs w:val="18"/>
              </w:rPr>
              <w:t>byrequests</w:t>
            </w:r>
            <w:proofErr w:type="spellEnd"/>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lastRenderedPageBreak/>
              <w:t>stickysession</w:t>
            </w:r>
            <w:proofErr w:type="spellEnd"/>
            <w:r w:rsidRPr="00034A28">
              <w:rPr>
                <w:rFonts w:ascii="Courier New" w:hAnsi="Courier New" w:cs="Courier New"/>
                <w:sz w:val="18"/>
                <w:szCs w:val="18"/>
              </w:rPr>
              <w:t>=</w:t>
            </w:r>
            <w:proofErr w:type="spellStart"/>
            <w:r w:rsidRPr="00034A28">
              <w:rPr>
                <w:rFonts w:ascii="Courier New" w:hAnsi="Courier New" w:cs="Courier New"/>
                <w:sz w:val="18"/>
                <w:szCs w:val="18"/>
              </w:rPr>
              <w:t>JSESSIONID|jsessionid</w:t>
            </w:r>
            <w:proofErr w:type="spellEnd"/>
          </w:p>
          <w:p w:rsidR="008225D6" w:rsidRPr="00034A28" w:rsidRDefault="008225D6" w:rsidP="008225D6">
            <w:pPr>
              <w:pStyle w:val="a5"/>
              <w:spacing w:afterLines="0" w:line="240" w:lineRule="auto"/>
              <w:ind w:left="426"/>
              <w:jc w:val="left"/>
              <w:rPr>
                <w:rFonts w:ascii="Courier New" w:hAnsi="Courier New" w:cs="Courier New"/>
                <w:sz w:val="18"/>
                <w:szCs w:val="18"/>
              </w:rPr>
            </w:pPr>
            <w:proofErr w:type="spellStart"/>
            <w:r w:rsidRPr="00034A28">
              <w:rPr>
                <w:rFonts w:ascii="Courier New" w:hAnsi="Courier New" w:cs="Courier New"/>
                <w:sz w:val="18"/>
                <w:szCs w:val="18"/>
              </w:rPr>
              <w:t>ProxyPass</w:t>
            </w:r>
            <w:proofErr w:type="spellEnd"/>
            <w:r w:rsidRPr="00034A28">
              <w:rPr>
                <w:rFonts w:ascii="Courier New" w:hAnsi="Courier New" w:cs="Courier New"/>
                <w:sz w:val="18"/>
                <w:szCs w:val="18"/>
              </w:rPr>
              <w:t xml:space="preserve"> /corpay_p3 balancer://corpay_p4 </w:t>
            </w:r>
            <w:proofErr w:type="spellStart"/>
            <w:r w:rsidRPr="00034A28">
              <w:rPr>
                <w:rFonts w:ascii="Courier New" w:hAnsi="Courier New" w:cs="Courier New"/>
                <w:sz w:val="18"/>
                <w:szCs w:val="18"/>
              </w:rPr>
              <w:t>lbmethod</w:t>
            </w:r>
            <w:proofErr w:type="spellEnd"/>
            <w:r w:rsidRPr="00034A28">
              <w:rPr>
                <w:rFonts w:ascii="Courier New" w:hAnsi="Courier New" w:cs="Courier New"/>
                <w:sz w:val="18"/>
                <w:szCs w:val="18"/>
              </w:rPr>
              <w:t>=</w:t>
            </w:r>
            <w:proofErr w:type="spellStart"/>
            <w:r w:rsidRPr="00034A28">
              <w:rPr>
                <w:rFonts w:ascii="Courier New" w:hAnsi="Courier New" w:cs="Courier New"/>
                <w:sz w:val="18"/>
                <w:szCs w:val="18"/>
              </w:rPr>
              <w:t>byrequests</w:t>
            </w:r>
            <w:proofErr w:type="spellEnd"/>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stickysession</w:t>
            </w:r>
            <w:proofErr w:type="spellEnd"/>
            <w:r w:rsidRPr="00034A28">
              <w:rPr>
                <w:rFonts w:ascii="Courier New" w:hAnsi="Courier New" w:cs="Courier New"/>
                <w:sz w:val="18"/>
                <w:szCs w:val="18"/>
              </w:rPr>
              <w:t>=</w:t>
            </w:r>
            <w:proofErr w:type="spellStart"/>
            <w:r w:rsidRPr="00034A28">
              <w:rPr>
                <w:rFonts w:ascii="Courier New" w:hAnsi="Courier New" w:cs="Courier New"/>
                <w:sz w:val="18"/>
                <w:szCs w:val="18"/>
              </w:rPr>
              <w:t>JSESSIONID|jsessionid</w:t>
            </w:r>
            <w:proofErr w:type="spellEnd"/>
          </w:p>
          <w:p w:rsidR="008225D6" w:rsidRPr="00034A28" w:rsidRDefault="008225D6" w:rsidP="008225D6">
            <w:pPr>
              <w:pStyle w:val="a5"/>
              <w:spacing w:afterLines="0" w:line="240" w:lineRule="auto"/>
              <w:ind w:left="426"/>
              <w:jc w:val="left"/>
              <w:rPr>
                <w:rFonts w:ascii="Courier New" w:hAnsi="Courier New" w:cs="Courier New"/>
                <w:sz w:val="18"/>
                <w:szCs w:val="18"/>
              </w:rPr>
            </w:pPr>
            <w:proofErr w:type="spellStart"/>
            <w:r w:rsidRPr="00034A28">
              <w:rPr>
                <w:rFonts w:ascii="Courier New" w:hAnsi="Courier New" w:cs="Courier New"/>
                <w:sz w:val="18"/>
                <w:szCs w:val="18"/>
              </w:rPr>
              <w:t>ProxyPass</w:t>
            </w:r>
            <w:proofErr w:type="spellEnd"/>
            <w:r w:rsidRPr="00034A28">
              <w:rPr>
                <w:rFonts w:ascii="Courier New" w:hAnsi="Courier New" w:cs="Courier New"/>
                <w:sz w:val="18"/>
                <w:szCs w:val="18"/>
              </w:rPr>
              <w:t xml:space="preserve"> /corpay_p3B balancer://corpay_p4 </w:t>
            </w:r>
            <w:proofErr w:type="spellStart"/>
            <w:r w:rsidRPr="00034A28">
              <w:rPr>
                <w:rFonts w:ascii="Courier New" w:hAnsi="Courier New" w:cs="Courier New"/>
                <w:sz w:val="18"/>
                <w:szCs w:val="18"/>
              </w:rPr>
              <w:t>lbmethod</w:t>
            </w:r>
            <w:proofErr w:type="spellEnd"/>
            <w:r w:rsidRPr="00034A28">
              <w:rPr>
                <w:rFonts w:ascii="Courier New" w:hAnsi="Courier New" w:cs="Courier New"/>
                <w:sz w:val="18"/>
                <w:szCs w:val="18"/>
              </w:rPr>
              <w:t>=</w:t>
            </w:r>
            <w:proofErr w:type="spellStart"/>
            <w:r w:rsidRPr="00034A28">
              <w:rPr>
                <w:rFonts w:ascii="Courier New" w:hAnsi="Courier New" w:cs="Courier New"/>
                <w:sz w:val="18"/>
                <w:szCs w:val="18"/>
              </w:rPr>
              <w:t>byrequests</w:t>
            </w:r>
            <w:proofErr w:type="spellEnd"/>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stickysession</w:t>
            </w:r>
            <w:proofErr w:type="spellEnd"/>
            <w:r w:rsidRPr="00034A28">
              <w:rPr>
                <w:rFonts w:ascii="Courier New" w:hAnsi="Courier New" w:cs="Courier New"/>
                <w:sz w:val="18"/>
                <w:szCs w:val="18"/>
              </w:rPr>
              <w:t>=</w:t>
            </w:r>
            <w:proofErr w:type="spellStart"/>
            <w:r w:rsidRPr="00034A28">
              <w:rPr>
                <w:rFonts w:ascii="Courier New" w:hAnsi="Courier New" w:cs="Courier New"/>
                <w:sz w:val="18"/>
                <w:szCs w:val="18"/>
              </w:rPr>
              <w:t>JSESSIONID|jsessionid</w:t>
            </w:r>
            <w:proofErr w:type="spellEnd"/>
          </w:p>
          <w:p w:rsidR="008225D6" w:rsidRPr="00034A28" w:rsidRDefault="008225D6" w:rsidP="008225D6">
            <w:pPr>
              <w:pStyle w:val="a5"/>
              <w:spacing w:afterLines="0" w:line="240" w:lineRule="auto"/>
              <w:ind w:left="426"/>
              <w:jc w:val="left"/>
              <w:rPr>
                <w:rFonts w:ascii="Courier New" w:hAnsi="Courier New" w:cs="Courier New"/>
                <w:sz w:val="18"/>
                <w:szCs w:val="18"/>
              </w:rPr>
            </w:pPr>
            <w:proofErr w:type="spellStart"/>
            <w:r w:rsidRPr="00034A28">
              <w:rPr>
                <w:rFonts w:ascii="Courier New" w:hAnsi="Courier New" w:cs="Courier New"/>
                <w:sz w:val="18"/>
                <w:szCs w:val="18"/>
              </w:rPr>
              <w:t>ProxyPass</w:t>
            </w:r>
            <w:proofErr w:type="spellEnd"/>
            <w:r w:rsidRPr="00034A28">
              <w:rPr>
                <w:rFonts w:ascii="Courier New" w:hAnsi="Courier New" w:cs="Courier New"/>
                <w:sz w:val="18"/>
                <w:szCs w:val="18"/>
              </w:rPr>
              <w:t xml:space="preserve"> /corpay_p4 balancer://corpay_p4 </w:t>
            </w:r>
            <w:proofErr w:type="spellStart"/>
            <w:r w:rsidRPr="00034A28">
              <w:rPr>
                <w:rFonts w:ascii="Courier New" w:hAnsi="Courier New" w:cs="Courier New"/>
                <w:sz w:val="18"/>
                <w:szCs w:val="18"/>
              </w:rPr>
              <w:t>lbmethod</w:t>
            </w:r>
            <w:proofErr w:type="spellEnd"/>
            <w:r w:rsidRPr="00034A28">
              <w:rPr>
                <w:rFonts w:ascii="Courier New" w:hAnsi="Courier New" w:cs="Courier New"/>
                <w:sz w:val="18"/>
                <w:szCs w:val="18"/>
              </w:rPr>
              <w:t>=</w:t>
            </w:r>
            <w:proofErr w:type="spellStart"/>
            <w:r w:rsidRPr="00034A28">
              <w:rPr>
                <w:rFonts w:ascii="Courier New" w:hAnsi="Courier New" w:cs="Courier New"/>
                <w:sz w:val="18"/>
                <w:szCs w:val="18"/>
              </w:rPr>
              <w:t>byrequests</w:t>
            </w:r>
            <w:proofErr w:type="spellEnd"/>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stickysession</w:t>
            </w:r>
            <w:proofErr w:type="spellEnd"/>
            <w:r w:rsidRPr="00034A28">
              <w:rPr>
                <w:rFonts w:ascii="Courier New" w:hAnsi="Courier New" w:cs="Courier New"/>
                <w:sz w:val="18"/>
                <w:szCs w:val="18"/>
              </w:rPr>
              <w:t>=</w:t>
            </w:r>
            <w:proofErr w:type="spellStart"/>
            <w:r w:rsidRPr="00034A28">
              <w:rPr>
                <w:rFonts w:ascii="Courier New" w:hAnsi="Courier New" w:cs="Courier New"/>
                <w:sz w:val="18"/>
                <w:szCs w:val="18"/>
              </w:rPr>
              <w:t>JSESSIONID|jsessionid</w:t>
            </w:r>
            <w:proofErr w:type="spellEnd"/>
          </w:p>
          <w:p w:rsidR="008225D6" w:rsidRPr="00034A28" w:rsidRDefault="008225D6" w:rsidP="008225D6">
            <w:pPr>
              <w:pStyle w:val="a5"/>
              <w:spacing w:afterLines="0" w:line="240" w:lineRule="auto"/>
              <w:ind w:left="426"/>
              <w:jc w:val="left"/>
              <w:rPr>
                <w:rFonts w:ascii="Courier New" w:hAnsi="Courier New" w:cs="Courier New"/>
                <w:sz w:val="18"/>
                <w:szCs w:val="18"/>
              </w:rPr>
            </w:pPr>
            <w:proofErr w:type="spellStart"/>
            <w:r w:rsidRPr="00034A28">
              <w:rPr>
                <w:rFonts w:ascii="Courier New" w:hAnsi="Courier New" w:cs="Courier New"/>
                <w:sz w:val="18"/>
                <w:szCs w:val="18"/>
              </w:rPr>
              <w:t>ProxyPass</w:t>
            </w:r>
            <w:proofErr w:type="spellEnd"/>
            <w:r w:rsidRPr="00034A28">
              <w:rPr>
                <w:rFonts w:ascii="Courier New" w:hAnsi="Courier New" w:cs="Courier New"/>
                <w:sz w:val="18"/>
                <w:szCs w:val="18"/>
              </w:rPr>
              <w:t xml:space="preserve"> /corpay_p4B balancer://corpay_p4B </w:t>
            </w:r>
            <w:proofErr w:type="spellStart"/>
            <w:r w:rsidRPr="00034A28">
              <w:rPr>
                <w:rFonts w:ascii="Courier New" w:hAnsi="Courier New" w:cs="Courier New"/>
                <w:sz w:val="18"/>
                <w:szCs w:val="18"/>
              </w:rPr>
              <w:t>lbmethod</w:t>
            </w:r>
            <w:proofErr w:type="spellEnd"/>
            <w:r w:rsidRPr="00034A28">
              <w:rPr>
                <w:rFonts w:ascii="Courier New" w:hAnsi="Courier New" w:cs="Courier New"/>
                <w:sz w:val="18"/>
                <w:szCs w:val="18"/>
              </w:rPr>
              <w:t>=</w:t>
            </w:r>
            <w:proofErr w:type="spellStart"/>
            <w:r w:rsidRPr="00034A28">
              <w:rPr>
                <w:rFonts w:ascii="Courier New" w:hAnsi="Courier New" w:cs="Courier New"/>
                <w:sz w:val="18"/>
                <w:szCs w:val="18"/>
              </w:rPr>
              <w:t>byrequests</w:t>
            </w:r>
            <w:proofErr w:type="spellEnd"/>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stickysession</w:t>
            </w:r>
            <w:proofErr w:type="spellEnd"/>
            <w:r w:rsidRPr="00034A28">
              <w:rPr>
                <w:rFonts w:ascii="Courier New" w:hAnsi="Courier New" w:cs="Courier New"/>
                <w:sz w:val="18"/>
                <w:szCs w:val="18"/>
              </w:rPr>
              <w:t>=</w:t>
            </w:r>
            <w:proofErr w:type="spellStart"/>
            <w:r w:rsidRPr="00034A28">
              <w:rPr>
                <w:rFonts w:ascii="Courier New" w:hAnsi="Courier New" w:cs="Courier New"/>
                <w:sz w:val="18"/>
                <w:szCs w:val="18"/>
              </w:rPr>
              <w:t>JSESSIONID|jsessionid</w:t>
            </w:r>
            <w:proofErr w:type="spellEnd"/>
          </w:p>
          <w:p w:rsidR="008225D6" w:rsidRPr="00034A28" w:rsidRDefault="008225D6" w:rsidP="008225D6">
            <w:pPr>
              <w:pStyle w:val="a5"/>
              <w:spacing w:afterLines="0" w:line="240" w:lineRule="auto"/>
              <w:ind w:left="426"/>
              <w:jc w:val="left"/>
              <w:rPr>
                <w:rFonts w:ascii="Courier New" w:hAnsi="Courier New" w:cs="Courier New"/>
                <w:sz w:val="18"/>
                <w:szCs w:val="18"/>
              </w:rPr>
            </w:pPr>
            <w:proofErr w:type="spellStart"/>
            <w:r w:rsidRPr="00034A28">
              <w:rPr>
                <w:rFonts w:ascii="Courier New" w:hAnsi="Courier New" w:cs="Courier New"/>
                <w:sz w:val="18"/>
                <w:szCs w:val="18"/>
              </w:rPr>
              <w:t>ProxyPass</w:t>
            </w:r>
            <w:proofErr w:type="spellEnd"/>
            <w:r w:rsidRPr="00034A28">
              <w:rPr>
                <w:rFonts w:ascii="Courier New" w:hAnsi="Courier New" w:cs="Courier New"/>
                <w:sz w:val="18"/>
                <w:szCs w:val="18"/>
              </w:rPr>
              <w:t xml:space="preserve"> /stcms_p1 balancer://stcms_ci_p1 </w:t>
            </w:r>
            <w:proofErr w:type="spellStart"/>
            <w:r w:rsidRPr="00034A28">
              <w:rPr>
                <w:rFonts w:ascii="Courier New" w:hAnsi="Courier New" w:cs="Courier New"/>
                <w:sz w:val="18"/>
                <w:szCs w:val="18"/>
              </w:rPr>
              <w:t>lbmethod</w:t>
            </w:r>
            <w:proofErr w:type="spellEnd"/>
            <w:r w:rsidRPr="00034A28">
              <w:rPr>
                <w:rFonts w:ascii="Courier New" w:hAnsi="Courier New" w:cs="Courier New"/>
                <w:sz w:val="18"/>
                <w:szCs w:val="18"/>
              </w:rPr>
              <w:t>=</w:t>
            </w:r>
            <w:proofErr w:type="spellStart"/>
            <w:r w:rsidRPr="00034A28">
              <w:rPr>
                <w:rFonts w:ascii="Courier New" w:hAnsi="Courier New" w:cs="Courier New"/>
                <w:sz w:val="18"/>
                <w:szCs w:val="18"/>
              </w:rPr>
              <w:t>byrequests</w:t>
            </w:r>
            <w:proofErr w:type="spellEnd"/>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stickysession</w:t>
            </w:r>
            <w:proofErr w:type="spellEnd"/>
            <w:r w:rsidRPr="00034A28">
              <w:rPr>
                <w:rFonts w:ascii="Courier New" w:hAnsi="Courier New" w:cs="Courier New"/>
                <w:sz w:val="18"/>
                <w:szCs w:val="18"/>
              </w:rPr>
              <w:t>=</w:t>
            </w:r>
            <w:proofErr w:type="spellStart"/>
            <w:r w:rsidRPr="00034A28">
              <w:rPr>
                <w:rFonts w:ascii="Courier New" w:hAnsi="Courier New" w:cs="Courier New"/>
                <w:sz w:val="18"/>
                <w:szCs w:val="18"/>
              </w:rPr>
              <w:t>JSESSIONID|jsessionid</w:t>
            </w:r>
            <w:proofErr w:type="spellEnd"/>
          </w:p>
          <w:p w:rsidR="008225D6" w:rsidRPr="00034A28" w:rsidRDefault="008225D6" w:rsidP="008225D6">
            <w:pPr>
              <w:pStyle w:val="a5"/>
              <w:spacing w:afterLines="0" w:line="240" w:lineRule="auto"/>
              <w:ind w:left="426"/>
              <w:jc w:val="left"/>
              <w:rPr>
                <w:rFonts w:ascii="Courier New" w:hAnsi="Courier New" w:cs="Courier New"/>
                <w:sz w:val="18"/>
                <w:szCs w:val="18"/>
              </w:rPr>
            </w:pPr>
            <w:r w:rsidRPr="00034A28">
              <w:rPr>
                <w:rFonts w:ascii="Courier New" w:hAnsi="Courier New" w:cs="Courier New"/>
                <w:sz w:val="18"/>
                <w:szCs w:val="18"/>
              </w:rPr>
              <w:t>#</w:t>
            </w:r>
            <w:proofErr w:type="spellStart"/>
            <w:r w:rsidRPr="00034A28">
              <w:rPr>
                <w:rFonts w:ascii="Courier New" w:hAnsi="Courier New" w:cs="Courier New"/>
                <w:sz w:val="18"/>
                <w:szCs w:val="18"/>
              </w:rPr>
              <w:t>ProxyPass</w:t>
            </w:r>
            <w:proofErr w:type="spellEnd"/>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oma</w:t>
            </w:r>
            <w:proofErr w:type="spellEnd"/>
            <w:r w:rsidRPr="00034A28">
              <w:rPr>
                <w:rFonts w:ascii="Courier New" w:hAnsi="Courier New" w:cs="Courier New"/>
                <w:sz w:val="18"/>
                <w:szCs w:val="18"/>
              </w:rPr>
              <w:t xml:space="preserve"> balancer://oma </w:t>
            </w:r>
            <w:proofErr w:type="spellStart"/>
            <w:r w:rsidRPr="00034A28">
              <w:rPr>
                <w:rFonts w:ascii="Courier New" w:hAnsi="Courier New" w:cs="Courier New"/>
                <w:sz w:val="18"/>
                <w:szCs w:val="18"/>
              </w:rPr>
              <w:t>lbmethod</w:t>
            </w:r>
            <w:proofErr w:type="spellEnd"/>
            <w:r w:rsidRPr="00034A28">
              <w:rPr>
                <w:rFonts w:ascii="Courier New" w:hAnsi="Courier New" w:cs="Courier New"/>
                <w:sz w:val="18"/>
                <w:szCs w:val="18"/>
              </w:rPr>
              <w:t>=</w:t>
            </w:r>
            <w:proofErr w:type="spellStart"/>
            <w:r w:rsidRPr="00034A28">
              <w:rPr>
                <w:rFonts w:ascii="Courier New" w:hAnsi="Courier New" w:cs="Courier New"/>
                <w:sz w:val="18"/>
                <w:szCs w:val="18"/>
              </w:rPr>
              <w:t>byrequests</w:t>
            </w:r>
            <w:proofErr w:type="spellEnd"/>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stickysession</w:t>
            </w:r>
            <w:proofErr w:type="spellEnd"/>
            <w:r w:rsidRPr="00034A28">
              <w:rPr>
                <w:rFonts w:ascii="Courier New" w:hAnsi="Courier New" w:cs="Courier New"/>
                <w:sz w:val="18"/>
                <w:szCs w:val="18"/>
              </w:rPr>
              <w:t>=</w:t>
            </w:r>
            <w:proofErr w:type="spellStart"/>
            <w:r w:rsidRPr="00034A28">
              <w:rPr>
                <w:rFonts w:ascii="Courier New" w:hAnsi="Courier New" w:cs="Courier New"/>
                <w:sz w:val="18"/>
                <w:szCs w:val="18"/>
              </w:rPr>
              <w:t>JSESSIONID|jsessionid</w:t>
            </w:r>
            <w:proofErr w:type="spellEnd"/>
          </w:p>
          <w:p w:rsidR="008225D6" w:rsidRPr="00034A28" w:rsidRDefault="008225D6" w:rsidP="008225D6">
            <w:pPr>
              <w:pStyle w:val="a5"/>
              <w:spacing w:afterLines="0" w:line="240" w:lineRule="auto"/>
              <w:ind w:left="426"/>
              <w:jc w:val="left"/>
              <w:rPr>
                <w:rFonts w:ascii="Courier New" w:hAnsi="Courier New" w:cs="Courier New"/>
                <w:sz w:val="18"/>
                <w:szCs w:val="18"/>
              </w:rPr>
            </w:pPr>
          </w:p>
          <w:p w:rsidR="008225D6" w:rsidRPr="00034A28" w:rsidRDefault="008225D6" w:rsidP="008225D6">
            <w:pPr>
              <w:pStyle w:val="a5"/>
              <w:spacing w:afterLines="0" w:line="240" w:lineRule="auto"/>
              <w:ind w:left="426"/>
              <w:jc w:val="left"/>
              <w:rPr>
                <w:rFonts w:ascii="Courier New" w:hAnsi="Courier New" w:cs="Courier New"/>
                <w:sz w:val="18"/>
                <w:szCs w:val="18"/>
              </w:rPr>
            </w:pPr>
          </w:p>
          <w:p w:rsidR="008225D6" w:rsidRPr="00034A28" w:rsidRDefault="008225D6" w:rsidP="008225D6">
            <w:pPr>
              <w:pStyle w:val="a5"/>
              <w:spacing w:afterLines="0" w:line="240" w:lineRule="auto"/>
              <w:ind w:left="426"/>
              <w:jc w:val="left"/>
              <w:rPr>
                <w:rFonts w:ascii="Courier New" w:hAnsi="Courier New" w:cs="Courier New"/>
                <w:sz w:val="18"/>
                <w:szCs w:val="18"/>
              </w:rPr>
            </w:pPr>
            <w:r w:rsidRPr="00034A28">
              <w:rPr>
                <w:rFonts w:ascii="Courier New" w:hAnsi="Courier New" w:cs="Courier New"/>
                <w:sz w:val="18"/>
                <w:szCs w:val="18"/>
              </w:rPr>
              <w:t># no load balance</w:t>
            </w:r>
          </w:p>
          <w:p w:rsidR="008225D6" w:rsidRPr="00034A28" w:rsidRDefault="008225D6" w:rsidP="008225D6">
            <w:pPr>
              <w:pStyle w:val="a5"/>
              <w:spacing w:afterLines="0" w:line="240" w:lineRule="auto"/>
              <w:ind w:left="426"/>
              <w:jc w:val="left"/>
              <w:rPr>
                <w:rFonts w:ascii="Courier New" w:hAnsi="Courier New" w:cs="Courier New"/>
                <w:sz w:val="18"/>
                <w:szCs w:val="18"/>
              </w:rPr>
            </w:pPr>
            <w:r w:rsidRPr="00034A28">
              <w:rPr>
                <w:rFonts w:ascii="Courier New" w:hAnsi="Courier New" w:cs="Courier New"/>
                <w:sz w:val="18"/>
                <w:szCs w:val="18"/>
              </w:rPr>
              <w:t>#</w:t>
            </w:r>
            <w:proofErr w:type="spellStart"/>
            <w:r w:rsidRPr="00034A28">
              <w:rPr>
                <w:rFonts w:ascii="Courier New" w:hAnsi="Courier New" w:cs="Courier New"/>
                <w:sz w:val="18"/>
                <w:szCs w:val="18"/>
              </w:rPr>
              <w:t>ProxyPass</w:t>
            </w:r>
            <w:proofErr w:type="spellEnd"/>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corpay</w:t>
            </w:r>
            <w:proofErr w:type="spellEnd"/>
            <w:r w:rsidRPr="00034A28">
              <w:rPr>
                <w:rFonts w:ascii="Courier New" w:hAnsi="Courier New" w:cs="Courier New"/>
                <w:sz w:val="18"/>
                <w:szCs w:val="18"/>
              </w:rPr>
              <w:t xml:space="preserve"> http://172.33.0.51:8080/corpay</w:t>
            </w:r>
          </w:p>
          <w:p w:rsidR="008225D6" w:rsidRPr="00034A28" w:rsidRDefault="008225D6" w:rsidP="008225D6">
            <w:pPr>
              <w:pStyle w:val="a5"/>
              <w:spacing w:afterLines="0" w:line="240" w:lineRule="auto"/>
              <w:ind w:left="426"/>
              <w:jc w:val="left"/>
              <w:rPr>
                <w:rFonts w:ascii="Courier New" w:hAnsi="Courier New" w:cs="Courier New"/>
                <w:sz w:val="18"/>
                <w:szCs w:val="18"/>
              </w:rPr>
            </w:pPr>
            <w:r w:rsidRPr="00034A28">
              <w:rPr>
                <w:rFonts w:ascii="Courier New" w:hAnsi="Courier New" w:cs="Courier New"/>
                <w:sz w:val="18"/>
                <w:szCs w:val="18"/>
              </w:rPr>
              <w:t>#</w:t>
            </w:r>
            <w:proofErr w:type="spellStart"/>
            <w:r w:rsidRPr="00034A28">
              <w:rPr>
                <w:rFonts w:ascii="Courier New" w:hAnsi="Courier New" w:cs="Courier New"/>
                <w:sz w:val="18"/>
                <w:szCs w:val="18"/>
              </w:rPr>
              <w:t>ProxyPassReverse</w:t>
            </w:r>
            <w:proofErr w:type="spellEnd"/>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corpay</w:t>
            </w:r>
            <w:proofErr w:type="spellEnd"/>
            <w:r w:rsidRPr="00034A28">
              <w:rPr>
                <w:rFonts w:ascii="Courier New" w:hAnsi="Courier New" w:cs="Courier New"/>
                <w:sz w:val="18"/>
                <w:szCs w:val="18"/>
              </w:rPr>
              <w:t xml:space="preserve"> http://172.33.0.51:8080/corpay</w:t>
            </w:r>
          </w:p>
          <w:p w:rsidR="008225D6" w:rsidRPr="00034A28" w:rsidRDefault="008225D6" w:rsidP="008225D6">
            <w:pPr>
              <w:pStyle w:val="a5"/>
              <w:spacing w:afterLines="0" w:line="240" w:lineRule="auto"/>
              <w:ind w:left="426"/>
              <w:jc w:val="left"/>
              <w:rPr>
                <w:rFonts w:ascii="Courier New" w:hAnsi="Courier New" w:cs="Courier New"/>
                <w:sz w:val="18"/>
                <w:szCs w:val="18"/>
              </w:rPr>
            </w:pPr>
          </w:p>
          <w:p w:rsidR="008225D6" w:rsidRPr="00034A28" w:rsidRDefault="008225D6" w:rsidP="008225D6">
            <w:pPr>
              <w:pStyle w:val="a5"/>
              <w:spacing w:afterLines="0" w:line="240" w:lineRule="auto"/>
              <w:ind w:left="426"/>
              <w:jc w:val="left"/>
              <w:rPr>
                <w:rFonts w:ascii="Courier New" w:hAnsi="Courier New" w:cs="Courier New"/>
                <w:sz w:val="18"/>
                <w:szCs w:val="18"/>
              </w:rPr>
            </w:pPr>
            <w:r w:rsidRPr="00034A28">
              <w:rPr>
                <w:rFonts w:ascii="Courier New" w:hAnsi="Courier New" w:cs="Courier New"/>
                <w:sz w:val="18"/>
                <w:szCs w:val="18"/>
              </w:rPr>
              <w:t xml:space="preserve"># for temp </w:t>
            </w:r>
            <w:proofErr w:type="spellStart"/>
            <w:r w:rsidRPr="00034A28">
              <w:rPr>
                <w:rFonts w:ascii="Courier New" w:hAnsi="Courier New" w:cs="Courier New"/>
                <w:sz w:val="18"/>
                <w:szCs w:val="18"/>
              </w:rPr>
              <w:t>oma</w:t>
            </w:r>
            <w:proofErr w:type="spellEnd"/>
          </w:p>
          <w:p w:rsidR="008225D6" w:rsidRPr="00034A28" w:rsidRDefault="008225D6" w:rsidP="008225D6">
            <w:pPr>
              <w:pStyle w:val="a5"/>
              <w:spacing w:afterLines="0" w:line="240" w:lineRule="auto"/>
              <w:ind w:left="426"/>
              <w:jc w:val="left"/>
              <w:rPr>
                <w:rFonts w:ascii="Courier New" w:hAnsi="Courier New" w:cs="Courier New"/>
                <w:sz w:val="18"/>
                <w:szCs w:val="18"/>
              </w:rPr>
            </w:pPr>
            <w:proofErr w:type="spellStart"/>
            <w:r w:rsidRPr="00034A28">
              <w:rPr>
                <w:rFonts w:ascii="Courier New" w:hAnsi="Courier New" w:cs="Courier New"/>
                <w:sz w:val="18"/>
                <w:szCs w:val="18"/>
              </w:rPr>
              <w:t>ProxyPass</w:t>
            </w:r>
            <w:proofErr w:type="spellEnd"/>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oma</w:t>
            </w:r>
            <w:proofErr w:type="spellEnd"/>
            <w:r w:rsidRPr="00034A28">
              <w:rPr>
                <w:rFonts w:ascii="Courier New" w:hAnsi="Courier New" w:cs="Courier New"/>
                <w:sz w:val="18"/>
                <w:szCs w:val="18"/>
              </w:rPr>
              <w:t xml:space="preserve"> http://172.33.0.51:7080/oma</w:t>
            </w:r>
          </w:p>
          <w:p w:rsidR="008225D6" w:rsidRPr="00034A28" w:rsidRDefault="008225D6" w:rsidP="008225D6">
            <w:pPr>
              <w:pStyle w:val="a5"/>
              <w:spacing w:afterLines="0" w:line="240" w:lineRule="auto"/>
              <w:ind w:left="426"/>
              <w:jc w:val="left"/>
              <w:rPr>
                <w:rFonts w:ascii="Courier New" w:hAnsi="Courier New" w:cs="Courier New"/>
                <w:sz w:val="18"/>
                <w:szCs w:val="18"/>
              </w:rPr>
            </w:pPr>
            <w:proofErr w:type="spellStart"/>
            <w:r w:rsidRPr="00034A28">
              <w:rPr>
                <w:rFonts w:ascii="Courier New" w:hAnsi="Courier New" w:cs="Courier New"/>
                <w:sz w:val="18"/>
                <w:szCs w:val="18"/>
              </w:rPr>
              <w:t>ProxyPassReverse</w:t>
            </w:r>
            <w:proofErr w:type="spellEnd"/>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oma</w:t>
            </w:r>
            <w:proofErr w:type="spellEnd"/>
            <w:r w:rsidRPr="00034A28">
              <w:rPr>
                <w:rFonts w:ascii="Courier New" w:hAnsi="Courier New" w:cs="Courier New"/>
                <w:sz w:val="18"/>
                <w:szCs w:val="18"/>
              </w:rPr>
              <w:t xml:space="preserve"> http://172.33.0.51:7080/oma</w:t>
            </w:r>
          </w:p>
          <w:p w:rsidR="008225D6" w:rsidRPr="00034A28" w:rsidRDefault="008225D6" w:rsidP="008225D6">
            <w:pPr>
              <w:pStyle w:val="a5"/>
              <w:spacing w:afterLines="0" w:line="240" w:lineRule="auto"/>
              <w:ind w:left="426"/>
              <w:jc w:val="left"/>
              <w:rPr>
                <w:rFonts w:ascii="Courier New" w:hAnsi="Courier New" w:cs="Courier New"/>
                <w:sz w:val="18"/>
                <w:szCs w:val="18"/>
              </w:rPr>
            </w:pPr>
          </w:p>
          <w:p w:rsidR="008225D6" w:rsidRPr="00034A28" w:rsidRDefault="008225D6" w:rsidP="008225D6">
            <w:pPr>
              <w:pStyle w:val="a5"/>
              <w:spacing w:afterLines="0" w:line="240" w:lineRule="auto"/>
              <w:ind w:left="426"/>
              <w:jc w:val="left"/>
              <w:rPr>
                <w:rFonts w:ascii="Courier New" w:hAnsi="Courier New" w:cs="Courier New"/>
                <w:sz w:val="18"/>
                <w:szCs w:val="18"/>
              </w:rPr>
            </w:pPr>
            <w:proofErr w:type="spellStart"/>
            <w:r w:rsidRPr="00034A28">
              <w:rPr>
                <w:rFonts w:ascii="Courier New" w:hAnsi="Courier New" w:cs="Courier New"/>
                <w:sz w:val="18"/>
                <w:szCs w:val="18"/>
              </w:rPr>
              <w:t>ProxyPass</w:t>
            </w:r>
            <w:proofErr w:type="spellEnd"/>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st</w:t>
            </w:r>
            <w:proofErr w:type="spellEnd"/>
            <w:r w:rsidRPr="00034A28">
              <w:rPr>
                <w:rFonts w:ascii="Courier New" w:hAnsi="Courier New" w:cs="Courier New"/>
                <w:sz w:val="18"/>
                <w:szCs w:val="18"/>
              </w:rPr>
              <w:t xml:space="preserve"> http://202.40.251.199:8080/corpay</w:t>
            </w:r>
          </w:p>
          <w:p w:rsidR="008225D6" w:rsidRPr="00034A28" w:rsidRDefault="008225D6" w:rsidP="008225D6">
            <w:pPr>
              <w:pStyle w:val="a5"/>
              <w:spacing w:afterLines="0" w:line="240" w:lineRule="auto"/>
              <w:ind w:left="426"/>
              <w:jc w:val="left"/>
              <w:rPr>
                <w:rFonts w:ascii="Courier New" w:hAnsi="Courier New" w:cs="Courier New"/>
                <w:sz w:val="18"/>
                <w:szCs w:val="18"/>
              </w:rPr>
            </w:pPr>
            <w:proofErr w:type="spellStart"/>
            <w:r w:rsidRPr="00034A28">
              <w:rPr>
                <w:rFonts w:ascii="Courier New" w:hAnsi="Courier New" w:cs="Courier New"/>
                <w:sz w:val="18"/>
                <w:szCs w:val="18"/>
              </w:rPr>
              <w:t>ProxyPassReverse</w:t>
            </w:r>
            <w:proofErr w:type="spellEnd"/>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st</w:t>
            </w:r>
            <w:proofErr w:type="spellEnd"/>
            <w:r w:rsidRPr="00034A28">
              <w:rPr>
                <w:rFonts w:ascii="Courier New" w:hAnsi="Courier New" w:cs="Courier New"/>
                <w:sz w:val="18"/>
                <w:szCs w:val="18"/>
              </w:rPr>
              <w:t xml:space="preserve"> http://202.40.251.199:8080/corpay</w:t>
            </w:r>
          </w:p>
          <w:p w:rsidR="008225D6" w:rsidRPr="00034A28" w:rsidRDefault="008225D6" w:rsidP="008225D6">
            <w:pPr>
              <w:pStyle w:val="a5"/>
              <w:spacing w:afterLines="0" w:line="240" w:lineRule="auto"/>
              <w:ind w:left="426"/>
              <w:jc w:val="left"/>
              <w:rPr>
                <w:rFonts w:ascii="Courier New" w:hAnsi="Courier New" w:cs="Courier New"/>
                <w:sz w:val="18"/>
                <w:szCs w:val="18"/>
              </w:rPr>
            </w:pPr>
            <w:proofErr w:type="spellStart"/>
            <w:r w:rsidRPr="00034A28">
              <w:rPr>
                <w:rFonts w:ascii="Courier New" w:hAnsi="Courier New" w:cs="Courier New"/>
                <w:sz w:val="18"/>
                <w:szCs w:val="18"/>
              </w:rPr>
              <w:t>ProxyPass</w:t>
            </w:r>
            <w:proofErr w:type="spellEnd"/>
            <w:r w:rsidRPr="00034A28">
              <w:rPr>
                <w:rFonts w:ascii="Courier New" w:hAnsi="Courier New" w:cs="Courier New"/>
                <w:sz w:val="18"/>
                <w:szCs w:val="18"/>
              </w:rPr>
              <w:t xml:space="preserve"> /stoma http://202.40.251.199:7080/stoma</w:t>
            </w:r>
          </w:p>
          <w:p w:rsidR="008225D6" w:rsidRPr="00034A28" w:rsidRDefault="008225D6" w:rsidP="008225D6">
            <w:pPr>
              <w:pStyle w:val="a5"/>
              <w:spacing w:afterLines="0" w:line="240" w:lineRule="auto"/>
              <w:ind w:left="426"/>
              <w:jc w:val="left"/>
              <w:rPr>
                <w:rFonts w:ascii="Courier New" w:hAnsi="Courier New" w:cs="Courier New"/>
                <w:sz w:val="18"/>
                <w:szCs w:val="18"/>
              </w:rPr>
            </w:pPr>
            <w:proofErr w:type="spellStart"/>
            <w:r w:rsidRPr="00034A28">
              <w:rPr>
                <w:rFonts w:ascii="Courier New" w:hAnsi="Courier New" w:cs="Courier New"/>
                <w:sz w:val="18"/>
                <w:szCs w:val="18"/>
              </w:rPr>
              <w:t>ProxyPassReverse</w:t>
            </w:r>
            <w:proofErr w:type="spellEnd"/>
            <w:r w:rsidRPr="00034A28">
              <w:rPr>
                <w:rFonts w:ascii="Courier New" w:hAnsi="Courier New" w:cs="Courier New"/>
                <w:sz w:val="18"/>
                <w:szCs w:val="18"/>
              </w:rPr>
              <w:t xml:space="preserve"> /stoma http://202.40.251.199:7080/stoma</w:t>
            </w:r>
          </w:p>
          <w:p w:rsidR="008225D6" w:rsidRPr="00034A28" w:rsidRDefault="008225D6" w:rsidP="008225D6">
            <w:pPr>
              <w:pStyle w:val="a5"/>
              <w:spacing w:afterLines="0" w:line="240" w:lineRule="auto"/>
              <w:ind w:left="426"/>
              <w:jc w:val="left"/>
              <w:rPr>
                <w:rFonts w:ascii="Courier New" w:hAnsi="Courier New" w:cs="Courier New"/>
                <w:sz w:val="18"/>
                <w:szCs w:val="18"/>
              </w:rPr>
            </w:pPr>
          </w:p>
          <w:p w:rsidR="008225D6" w:rsidRPr="00034A28" w:rsidRDefault="008225D6" w:rsidP="008225D6">
            <w:pPr>
              <w:pStyle w:val="a5"/>
              <w:spacing w:afterLines="0" w:line="240" w:lineRule="auto"/>
              <w:ind w:left="426"/>
              <w:jc w:val="left"/>
              <w:rPr>
                <w:rFonts w:ascii="Courier New" w:hAnsi="Courier New" w:cs="Courier New"/>
                <w:sz w:val="18"/>
                <w:szCs w:val="18"/>
              </w:rPr>
            </w:pPr>
            <w:r w:rsidRPr="00034A28">
              <w:rPr>
                <w:rFonts w:ascii="Courier New" w:hAnsi="Courier New" w:cs="Courier New"/>
                <w:sz w:val="18"/>
                <w:szCs w:val="18"/>
              </w:rPr>
              <w:t># to do disable server header without compiling</w:t>
            </w:r>
          </w:p>
          <w:p w:rsidR="008225D6" w:rsidRPr="00034A28" w:rsidRDefault="008225D6" w:rsidP="008225D6">
            <w:pPr>
              <w:pStyle w:val="a5"/>
              <w:spacing w:afterLines="0" w:line="240" w:lineRule="auto"/>
              <w:ind w:left="426"/>
              <w:jc w:val="left"/>
              <w:rPr>
                <w:rFonts w:ascii="Courier New" w:hAnsi="Courier New" w:cs="Courier New"/>
                <w:sz w:val="18"/>
                <w:szCs w:val="18"/>
              </w:rPr>
            </w:pPr>
            <w:proofErr w:type="spellStart"/>
            <w:r w:rsidRPr="00034A28">
              <w:rPr>
                <w:rFonts w:ascii="Courier New" w:hAnsi="Courier New" w:cs="Courier New"/>
                <w:sz w:val="18"/>
                <w:szCs w:val="18"/>
              </w:rPr>
              <w:t>ProxyPass</w:t>
            </w:r>
            <w:proofErr w:type="spellEnd"/>
            <w:r w:rsidRPr="00034A28">
              <w:rPr>
                <w:rFonts w:ascii="Courier New" w:hAnsi="Courier New" w:cs="Courier New"/>
                <w:sz w:val="18"/>
                <w:szCs w:val="18"/>
              </w:rPr>
              <w:t xml:space="preserve"> / http://localhost:12345/</w:t>
            </w:r>
          </w:p>
          <w:p w:rsidR="008225D6" w:rsidRPr="00034A28" w:rsidRDefault="008225D6" w:rsidP="008225D6">
            <w:pPr>
              <w:pStyle w:val="a5"/>
              <w:spacing w:afterLines="0" w:line="240" w:lineRule="auto"/>
              <w:ind w:left="426"/>
              <w:jc w:val="left"/>
              <w:rPr>
                <w:rFonts w:ascii="Courier New" w:hAnsi="Courier New" w:cs="Courier New"/>
                <w:sz w:val="18"/>
                <w:szCs w:val="18"/>
              </w:rPr>
            </w:pPr>
            <w:proofErr w:type="spellStart"/>
            <w:r w:rsidRPr="00034A28">
              <w:rPr>
                <w:rFonts w:ascii="Courier New" w:hAnsi="Courier New" w:cs="Courier New"/>
                <w:sz w:val="18"/>
                <w:szCs w:val="18"/>
              </w:rPr>
              <w:t>ProxyPassReverse</w:t>
            </w:r>
            <w:proofErr w:type="spellEnd"/>
            <w:r w:rsidRPr="00034A28">
              <w:rPr>
                <w:rFonts w:ascii="Courier New" w:hAnsi="Courier New" w:cs="Courier New"/>
                <w:sz w:val="18"/>
                <w:szCs w:val="18"/>
              </w:rPr>
              <w:t xml:space="preserve"> / http://localhost:12345/</w:t>
            </w:r>
          </w:p>
          <w:p w:rsidR="008225D6" w:rsidRPr="00034A28" w:rsidRDefault="008225D6" w:rsidP="008225D6">
            <w:pPr>
              <w:pStyle w:val="a5"/>
              <w:spacing w:afterLines="0" w:line="240" w:lineRule="auto"/>
              <w:ind w:left="426"/>
              <w:jc w:val="left"/>
              <w:rPr>
                <w:rFonts w:ascii="Courier New" w:hAnsi="Courier New" w:cs="Courier New"/>
                <w:sz w:val="18"/>
                <w:szCs w:val="18"/>
              </w:rPr>
            </w:pPr>
          </w:p>
          <w:p w:rsidR="008225D6" w:rsidRDefault="008225D6" w:rsidP="008225D6">
            <w:pPr>
              <w:pStyle w:val="a5"/>
              <w:spacing w:afterLines="0" w:line="240" w:lineRule="auto"/>
              <w:ind w:left="426"/>
              <w:jc w:val="left"/>
            </w:pPr>
            <w:r w:rsidRPr="00034A28">
              <w:rPr>
                <w:rFonts w:ascii="Courier New" w:hAnsi="Courier New" w:cs="Courier New"/>
                <w:sz w:val="18"/>
                <w:szCs w:val="18"/>
              </w:rPr>
              <w:t>…</w:t>
            </w:r>
          </w:p>
        </w:tc>
      </w:tr>
    </w:tbl>
    <w:p w:rsidR="00AB30AD" w:rsidRPr="006D123D" w:rsidRDefault="00AB30AD" w:rsidP="008225D6">
      <w:pPr>
        <w:pStyle w:val="20"/>
        <w:spacing w:before="240" w:after="240"/>
        <w:ind w:left="567"/>
      </w:pPr>
      <w:bookmarkStart w:id="4230" w:name="_Toc334993081"/>
      <w:bookmarkStart w:id="4231" w:name="_Toc335029074"/>
      <w:bookmarkStart w:id="4232" w:name="_Toc334993082"/>
      <w:bookmarkStart w:id="4233" w:name="_Toc335029075"/>
      <w:bookmarkStart w:id="4234" w:name="_Toc334993084"/>
      <w:bookmarkStart w:id="4235" w:name="_Toc335029077"/>
      <w:bookmarkStart w:id="4236" w:name="_Toc334993085"/>
      <w:bookmarkStart w:id="4237" w:name="_Toc335029078"/>
      <w:bookmarkStart w:id="4238" w:name="_Toc334993086"/>
      <w:bookmarkStart w:id="4239" w:name="_Toc335029079"/>
      <w:bookmarkStart w:id="4240" w:name="_Toc295399891"/>
      <w:bookmarkStart w:id="4241" w:name="_Toc307307119"/>
      <w:bookmarkStart w:id="4242" w:name="_Toc316897952"/>
      <w:bookmarkStart w:id="4243" w:name="_Toc322594531"/>
      <w:bookmarkStart w:id="4244" w:name="_Toc354058858"/>
      <w:bookmarkStart w:id="4245" w:name="_Toc390353991"/>
      <w:bookmarkEnd w:id="4229"/>
      <w:bookmarkEnd w:id="4230"/>
      <w:bookmarkEnd w:id="4231"/>
      <w:bookmarkEnd w:id="4232"/>
      <w:bookmarkEnd w:id="4233"/>
      <w:bookmarkEnd w:id="4234"/>
      <w:bookmarkEnd w:id="4235"/>
      <w:bookmarkEnd w:id="4236"/>
      <w:bookmarkEnd w:id="4237"/>
      <w:bookmarkEnd w:id="4238"/>
      <w:bookmarkEnd w:id="4239"/>
      <w:r w:rsidRPr="006D123D">
        <w:lastRenderedPageBreak/>
        <w:t>Application Server Setup</w:t>
      </w:r>
      <w:bookmarkEnd w:id="4240"/>
      <w:bookmarkEnd w:id="4241"/>
      <w:bookmarkEnd w:id="4242"/>
      <w:bookmarkEnd w:id="4243"/>
      <w:bookmarkEnd w:id="4244"/>
      <w:bookmarkEnd w:id="4245"/>
    </w:p>
    <w:p w:rsidR="00AB30AD" w:rsidRPr="00CE33EA" w:rsidRDefault="00AB30AD" w:rsidP="00AB30AD">
      <w:pPr>
        <w:pStyle w:val="a5"/>
        <w:spacing w:after="120"/>
        <w:ind w:left="426"/>
      </w:pPr>
      <w:r w:rsidRPr="00CE33EA">
        <w:t xml:space="preserve">The application server for </w:t>
      </w:r>
      <w:r>
        <w:rPr>
          <w:rFonts w:hint="eastAsia"/>
        </w:rPr>
        <w:t>CMS</w:t>
      </w:r>
      <w:r w:rsidRPr="00CE33EA">
        <w:t xml:space="preserve"> resides in a protected environment behind a firewall. Use the instructions in this section to install and configure </w:t>
      </w:r>
      <w:proofErr w:type="spellStart"/>
      <w:r w:rsidRPr="00CE33EA">
        <w:t>JBoss</w:t>
      </w:r>
      <w:proofErr w:type="spellEnd"/>
      <w:r w:rsidRPr="00CE33EA">
        <w:t xml:space="preserve"> on the application server machine for the </w:t>
      </w:r>
      <w:r>
        <w:rPr>
          <w:rFonts w:hint="eastAsia"/>
        </w:rPr>
        <w:t>CMS</w:t>
      </w:r>
      <w:r w:rsidRPr="00CE33EA">
        <w:t xml:space="preserve"> environment.</w:t>
      </w:r>
      <w:r w:rsidRPr="00CE33EA">
        <w:rPr>
          <w:rFonts w:hint="eastAsia"/>
        </w:rPr>
        <w:t xml:space="preserve"> </w:t>
      </w:r>
    </w:p>
    <w:p w:rsidR="00AB30AD" w:rsidRDefault="00AB30AD" w:rsidP="008225D6">
      <w:pPr>
        <w:pStyle w:val="30"/>
        <w:spacing w:before="240" w:after="240"/>
        <w:ind w:left="567" w:hanging="567"/>
      </w:pPr>
      <w:bookmarkStart w:id="4246" w:name="_Toc295399893"/>
      <w:bookmarkStart w:id="4247" w:name="_Toc307307120"/>
      <w:bookmarkStart w:id="4248" w:name="_Toc316897953"/>
      <w:bookmarkStart w:id="4249" w:name="_Toc322594532"/>
      <w:bookmarkStart w:id="4250" w:name="_Toc354058859"/>
      <w:bookmarkStart w:id="4251" w:name="_Toc390353992"/>
      <w:r w:rsidRPr="006D123D">
        <w:t xml:space="preserve">Install and Configure </w:t>
      </w:r>
      <w:r>
        <w:t>Java</w:t>
      </w:r>
      <w:bookmarkEnd w:id="4246"/>
      <w:bookmarkEnd w:id="4247"/>
      <w:bookmarkEnd w:id="4248"/>
      <w:bookmarkEnd w:id="4249"/>
      <w:bookmarkEnd w:id="4250"/>
      <w:bookmarkEnd w:id="4251"/>
    </w:p>
    <w:p w:rsidR="00AB30AD" w:rsidRDefault="00AB30AD" w:rsidP="00362CE7">
      <w:pPr>
        <w:pStyle w:val="a5"/>
        <w:numPr>
          <w:ilvl w:val="0"/>
          <w:numId w:val="18"/>
        </w:numPr>
        <w:spacing w:after="120" w:line="240" w:lineRule="auto"/>
        <w:ind w:leftChars="0" w:left="709" w:hanging="284"/>
      </w:pPr>
      <w:r>
        <w:t>Access the application server using SSH</w:t>
      </w:r>
    </w:p>
    <w:p w:rsidR="00AB30AD" w:rsidRDefault="00AB30AD" w:rsidP="00362CE7">
      <w:pPr>
        <w:pStyle w:val="a5"/>
        <w:numPr>
          <w:ilvl w:val="0"/>
          <w:numId w:val="18"/>
        </w:numPr>
        <w:spacing w:after="120" w:line="240" w:lineRule="auto"/>
        <w:ind w:leftChars="0" w:left="709" w:hanging="284"/>
      </w:pPr>
      <w:r>
        <w:rPr>
          <w:rFonts w:hint="eastAsia"/>
        </w:rPr>
        <w:t xml:space="preserve">Change directory to </w:t>
      </w:r>
      <w:r w:rsidRPr="00662A49">
        <w:t>/home/</w:t>
      </w:r>
      <w:proofErr w:type="spellStart"/>
      <w:r w:rsidRPr="00662A49">
        <w:t>cmsadmin</w:t>
      </w:r>
      <w:proofErr w:type="spellEnd"/>
      <w:r w:rsidRPr="00662A49">
        <w:t>/local</w:t>
      </w:r>
      <w:r w:rsidRPr="00361E08">
        <w:t xml:space="preserve"> </w:t>
      </w:r>
      <w:r w:rsidRPr="00D07116">
        <w:t xml:space="preserve">and </w:t>
      </w:r>
      <w:r>
        <w:rPr>
          <w:rFonts w:hint="eastAsia"/>
        </w:rPr>
        <w:t xml:space="preserve">execute </w:t>
      </w:r>
      <w:r w:rsidRPr="00662A49">
        <w:t>jdk-6u37-linux-x64.bin</w:t>
      </w:r>
      <w:r>
        <w:rPr>
          <w:rFonts w:hint="eastAsia"/>
        </w:rPr>
        <w:t xml:space="preserve"> to install Java</w:t>
      </w:r>
    </w:p>
    <w:tbl>
      <w:tblPr>
        <w:tblStyle w:val="af"/>
        <w:tblW w:w="0" w:type="auto"/>
        <w:tblInd w:w="709" w:type="dxa"/>
        <w:shd w:val="clear" w:color="auto" w:fill="D9D9D9" w:themeFill="background1" w:themeFillShade="D9"/>
        <w:tblLook w:val="04A0" w:firstRow="1" w:lastRow="0" w:firstColumn="1" w:lastColumn="0" w:noHBand="0" w:noVBand="1"/>
      </w:tblPr>
      <w:tblGrid>
        <w:gridCol w:w="8527"/>
      </w:tblGrid>
      <w:tr w:rsidR="00361E08" w:rsidTr="00361E08">
        <w:tc>
          <w:tcPr>
            <w:tcW w:w="9218" w:type="dxa"/>
            <w:shd w:val="clear" w:color="auto" w:fill="D9D9D9" w:themeFill="background1" w:themeFillShade="D9"/>
          </w:tcPr>
          <w:p w:rsidR="00361E08" w:rsidRPr="00034A28" w:rsidRDefault="00361E08"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cd /home/</w:t>
            </w:r>
            <w:proofErr w:type="spellStart"/>
            <w:r w:rsidRPr="00034A28">
              <w:rPr>
                <w:rFonts w:ascii="Courier New" w:hAnsi="Courier New" w:cs="Courier New"/>
                <w:sz w:val="18"/>
                <w:szCs w:val="18"/>
              </w:rPr>
              <w:t>cmsadmin</w:t>
            </w:r>
            <w:proofErr w:type="spellEnd"/>
            <w:r w:rsidRPr="00034A28">
              <w:rPr>
                <w:rFonts w:ascii="Courier New" w:hAnsi="Courier New" w:cs="Courier New"/>
                <w:sz w:val="18"/>
                <w:szCs w:val="18"/>
              </w:rPr>
              <w:t>/local</w:t>
            </w:r>
          </w:p>
          <w:p w:rsidR="00361E08" w:rsidRDefault="00361E08" w:rsidP="00034A28">
            <w:pPr>
              <w:pStyle w:val="a5"/>
              <w:spacing w:afterLines="0" w:line="240" w:lineRule="auto"/>
              <w:ind w:leftChars="0" w:left="1"/>
              <w:jc w:val="left"/>
            </w:pPr>
            <w:r w:rsidRPr="00034A28">
              <w:rPr>
                <w:rFonts w:ascii="Courier New" w:hAnsi="Courier New" w:cs="Courier New"/>
                <w:sz w:val="18"/>
                <w:szCs w:val="18"/>
              </w:rPr>
              <w:t>$ /home/</w:t>
            </w:r>
            <w:proofErr w:type="spellStart"/>
            <w:r w:rsidRPr="00034A28">
              <w:rPr>
                <w:rFonts w:ascii="Courier New" w:hAnsi="Courier New" w:cs="Courier New"/>
                <w:sz w:val="18"/>
                <w:szCs w:val="18"/>
              </w:rPr>
              <w:t>cmsadmin</w:t>
            </w:r>
            <w:proofErr w:type="spellEnd"/>
            <w:r w:rsidRPr="00034A28">
              <w:rPr>
                <w:rFonts w:ascii="Courier New" w:hAnsi="Courier New" w:cs="Courier New"/>
                <w:sz w:val="18"/>
                <w:szCs w:val="18"/>
              </w:rPr>
              <w:t>/download/jdk-6u37-linux-x64.bin</w:t>
            </w:r>
          </w:p>
        </w:tc>
      </w:tr>
    </w:tbl>
    <w:p w:rsidR="00AB30AD" w:rsidRDefault="00AB30AD" w:rsidP="00362CE7">
      <w:pPr>
        <w:pStyle w:val="a5"/>
        <w:numPr>
          <w:ilvl w:val="0"/>
          <w:numId w:val="18"/>
        </w:numPr>
        <w:spacing w:before="240" w:after="120" w:line="240" w:lineRule="auto"/>
        <w:ind w:leftChars="0" w:left="709" w:hanging="284"/>
      </w:pPr>
      <w:r w:rsidRPr="00DB4061">
        <w:t xml:space="preserve">Run “java </w:t>
      </w:r>
      <w:r w:rsidR="00034A28">
        <w:rPr>
          <w:rFonts w:hint="eastAsia"/>
        </w:rPr>
        <w:t>-</w:t>
      </w:r>
      <w:r w:rsidRPr="00DB4061">
        <w:t>version” command and check the expected output</w:t>
      </w:r>
    </w:p>
    <w:tbl>
      <w:tblPr>
        <w:tblStyle w:val="af"/>
        <w:tblW w:w="0" w:type="auto"/>
        <w:tblInd w:w="709" w:type="dxa"/>
        <w:tblLook w:val="04A0" w:firstRow="1" w:lastRow="0" w:firstColumn="1" w:lastColumn="0" w:noHBand="0" w:noVBand="1"/>
      </w:tblPr>
      <w:tblGrid>
        <w:gridCol w:w="8527"/>
      </w:tblGrid>
      <w:tr w:rsidR="00361E08" w:rsidTr="00361E08">
        <w:tc>
          <w:tcPr>
            <w:tcW w:w="9218" w:type="dxa"/>
            <w:shd w:val="clear" w:color="auto" w:fill="D9D9D9" w:themeFill="background1" w:themeFillShade="D9"/>
          </w:tcPr>
          <w:p w:rsidR="00361E08" w:rsidRPr="00034A28" w:rsidRDefault="00361E08"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java –version</w:t>
            </w:r>
          </w:p>
          <w:p w:rsidR="00361E08" w:rsidRPr="00034A28" w:rsidRDefault="00361E08"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java version "1.6.0_37"</w:t>
            </w:r>
          </w:p>
          <w:p w:rsidR="00361E08" w:rsidRPr="00034A28" w:rsidRDefault="00361E08"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Java(TM) SE Runtime Environment (build 1.6.0_37-b06)</w:t>
            </w:r>
          </w:p>
          <w:p w:rsidR="00361E08" w:rsidRPr="00361E08" w:rsidRDefault="00361E08" w:rsidP="00034A28">
            <w:pPr>
              <w:pStyle w:val="a5"/>
              <w:spacing w:afterLines="0" w:line="240" w:lineRule="auto"/>
              <w:ind w:leftChars="0" w:left="1"/>
              <w:jc w:val="left"/>
              <w:rPr>
                <w:b/>
              </w:rPr>
            </w:pPr>
            <w:r w:rsidRPr="00034A28">
              <w:rPr>
                <w:rFonts w:ascii="Courier New" w:hAnsi="Courier New" w:cs="Courier New"/>
                <w:sz w:val="18"/>
                <w:szCs w:val="18"/>
              </w:rPr>
              <w:t xml:space="preserve">Java </w:t>
            </w:r>
            <w:proofErr w:type="spellStart"/>
            <w:r w:rsidRPr="00034A28">
              <w:rPr>
                <w:rFonts w:ascii="Courier New" w:hAnsi="Courier New" w:cs="Courier New"/>
                <w:sz w:val="18"/>
                <w:szCs w:val="18"/>
              </w:rPr>
              <w:t>HotSpot</w:t>
            </w:r>
            <w:proofErr w:type="spellEnd"/>
            <w:r w:rsidRPr="00034A28">
              <w:rPr>
                <w:rFonts w:ascii="Courier New" w:hAnsi="Courier New" w:cs="Courier New"/>
                <w:sz w:val="18"/>
                <w:szCs w:val="18"/>
              </w:rPr>
              <w:t>(TM) 64-Bit Server VM (build 20.12-b01, mixed mode)</w:t>
            </w:r>
          </w:p>
        </w:tc>
      </w:tr>
    </w:tbl>
    <w:p w:rsidR="00AB30AD" w:rsidRDefault="00AB30AD" w:rsidP="00362CE7">
      <w:pPr>
        <w:pStyle w:val="a5"/>
        <w:numPr>
          <w:ilvl w:val="0"/>
          <w:numId w:val="18"/>
        </w:numPr>
        <w:spacing w:before="240" w:after="120" w:line="240" w:lineRule="auto"/>
        <w:ind w:leftChars="0" w:left="709" w:hanging="284"/>
      </w:pPr>
      <w:r>
        <w:t>C</w:t>
      </w:r>
      <w:r>
        <w:rPr>
          <w:rFonts w:hint="eastAsia"/>
        </w:rPr>
        <w:t>hange security library and add security provider library</w:t>
      </w:r>
    </w:p>
    <w:tbl>
      <w:tblPr>
        <w:tblStyle w:val="af"/>
        <w:tblW w:w="0" w:type="auto"/>
        <w:tblInd w:w="709" w:type="dxa"/>
        <w:tblLook w:val="04A0" w:firstRow="1" w:lastRow="0" w:firstColumn="1" w:lastColumn="0" w:noHBand="0" w:noVBand="1"/>
      </w:tblPr>
      <w:tblGrid>
        <w:gridCol w:w="8527"/>
      </w:tblGrid>
      <w:tr w:rsidR="00361E08" w:rsidTr="00361E08">
        <w:tc>
          <w:tcPr>
            <w:tcW w:w="9218" w:type="dxa"/>
            <w:shd w:val="clear" w:color="auto" w:fill="D9D9D9" w:themeFill="background1" w:themeFillShade="D9"/>
          </w:tcPr>
          <w:p w:rsidR="00361E08" w:rsidRPr="00034A28" w:rsidRDefault="00361E08"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cd /home/</w:t>
            </w:r>
            <w:proofErr w:type="spellStart"/>
            <w:r w:rsidRPr="00034A28">
              <w:rPr>
                <w:rFonts w:ascii="Courier New" w:hAnsi="Courier New" w:cs="Courier New"/>
                <w:sz w:val="18"/>
                <w:szCs w:val="18"/>
              </w:rPr>
              <w:t>cmsadmin</w:t>
            </w:r>
            <w:proofErr w:type="spellEnd"/>
            <w:r w:rsidRPr="00034A28">
              <w:rPr>
                <w:rFonts w:ascii="Courier New" w:hAnsi="Courier New" w:cs="Courier New"/>
                <w:sz w:val="18"/>
                <w:szCs w:val="18"/>
              </w:rPr>
              <w:t>/local/jdk1.6.0_37/</w:t>
            </w:r>
            <w:proofErr w:type="spellStart"/>
            <w:r w:rsidRPr="00034A28">
              <w:rPr>
                <w:rFonts w:ascii="Courier New" w:hAnsi="Courier New" w:cs="Courier New"/>
                <w:sz w:val="18"/>
                <w:szCs w:val="18"/>
              </w:rPr>
              <w:t>jre</w:t>
            </w:r>
            <w:proofErr w:type="spellEnd"/>
            <w:r w:rsidRPr="00034A28">
              <w:rPr>
                <w:rFonts w:ascii="Courier New" w:hAnsi="Courier New" w:cs="Courier New"/>
                <w:sz w:val="18"/>
                <w:szCs w:val="18"/>
              </w:rPr>
              <w:t>/lib/security</w:t>
            </w:r>
          </w:p>
          <w:p w:rsidR="00361E08" w:rsidRPr="00034A28" w:rsidRDefault="00361E08"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xml:space="preserve">$ </w:t>
            </w:r>
            <w:proofErr w:type="spellStart"/>
            <w:proofErr w:type="gramStart"/>
            <w:r w:rsidRPr="00034A28">
              <w:rPr>
                <w:rFonts w:ascii="Courier New" w:hAnsi="Courier New" w:cs="Courier New"/>
                <w:sz w:val="18"/>
                <w:szCs w:val="18"/>
              </w:rPr>
              <w:t>cp</w:t>
            </w:r>
            <w:proofErr w:type="spellEnd"/>
            <w:proofErr w:type="gramEnd"/>
            <w:r w:rsidRPr="00034A28">
              <w:rPr>
                <w:rFonts w:ascii="Courier New" w:hAnsi="Courier New" w:cs="Courier New"/>
                <w:sz w:val="18"/>
                <w:szCs w:val="18"/>
              </w:rPr>
              <w:t xml:space="preserve"> /home/</w:t>
            </w:r>
            <w:proofErr w:type="spellStart"/>
            <w:r w:rsidRPr="00034A28">
              <w:rPr>
                <w:rFonts w:ascii="Courier New" w:hAnsi="Courier New" w:cs="Courier New"/>
                <w:sz w:val="18"/>
                <w:szCs w:val="18"/>
              </w:rPr>
              <w:t>cmsadmin</w:t>
            </w:r>
            <w:proofErr w:type="spellEnd"/>
            <w:r w:rsidRPr="00034A28">
              <w:rPr>
                <w:rFonts w:ascii="Courier New" w:hAnsi="Courier New" w:cs="Courier New"/>
                <w:sz w:val="18"/>
                <w:szCs w:val="18"/>
              </w:rPr>
              <w:t>/download/for-</w:t>
            </w:r>
            <w:proofErr w:type="spellStart"/>
            <w:r w:rsidRPr="00034A28">
              <w:rPr>
                <w:rFonts w:ascii="Courier New" w:hAnsi="Courier New" w:cs="Courier New"/>
                <w:sz w:val="18"/>
                <w:szCs w:val="18"/>
              </w:rPr>
              <w:t>jdk</w:t>
            </w:r>
            <w:proofErr w:type="spellEnd"/>
            <w:r w:rsidRPr="00034A28">
              <w:rPr>
                <w:rFonts w:ascii="Courier New" w:hAnsi="Courier New" w:cs="Courier New"/>
                <w:sz w:val="18"/>
                <w:szCs w:val="18"/>
              </w:rPr>
              <w:t>/local_policy.jar ./</w:t>
            </w:r>
          </w:p>
          <w:p w:rsidR="00361E08" w:rsidRPr="00034A28" w:rsidRDefault="00361E08"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xml:space="preserve">$ </w:t>
            </w:r>
            <w:proofErr w:type="spellStart"/>
            <w:proofErr w:type="gramStart"/>
            <w:r w:rsidRPr="00034A28">
              <w:rPr>
                <w:rFonts w:ascii="Courier New" w:hAnsi="Courier New" w:cs="Courier New"/>
                <w:sz w:val="18"/>
                <w:szCs w:val="18"/>
              </w:rPr>
              <w:t>cp</w:t>
            </w:r>
            <w:proofErr w:type="spellEnd"/>
            <w:proofErr w:type="gramEnd"/>
            <w:r w:rsidRPr="00034A28">
              <w:rPr>
                <w:rFonts w:ascii="Courier New" w:hAnsi="Courier New" w:cs="Courier New"/>
                <w:sz w:val="18"/>
                <w:szCs w:val="18"/>
              </w:rPr>
              <w:t xml:space="preserve"> /home/</w:t>
            </w:r>
            <w:proofErr w:type="spellStart"/>
            <w:r w:rsidRPr="00034A28">
              <w:rPr>
                <w:rFonts w:ascii="Courier New" w:hAnsi="Courier New" w:cs="Courier New"/>
                <w:sz w:val="18"/>
                <w:szCs w:val="18"/>
              </w:rPr>
              <w:t>cmsadmin</w:t>
            </w:r>
            <w:proofErr w:type="spellEnd"/>
            <w:r w:rsidRPr="00034A28">
              <w:rPr>
                <w:rFonts w:ascii="Courier New" w:hAnsi="Courier New" w:cs="Courier New"/>
                <w:sz w:val="18"/>
                <w:szCs w:val="18"/>
              </w:rPr>
              <w:t>/download/for-</w:t>
            </w:r>
            <w:proofErr w:type="spellStart"/>
            <w:r w:rsidRPr="00034A28">
              <w:rPr>
                <w:rFonts w:ascii="Courier New" w:hAnsi="Courier New" w:cs="Courier New"/>
                <w:sz w:val="18"/>
                <w:szCs w:val="18"/>
              </w:rPr>
              <w:t>jdk</w:t>
            </w:r>
            <w:proofErr w:type="spellEnd"/>
            <w:r w:rsidRPr="00034A28">
              <w:rPr>
                <w:rFonts w:ascii="Courier New" w:hAnsi="Courier New" w:cs="Courier New"/>
                <w:sz w:val="18"/>
                <w:szCs w:val="18"/>
              </w:rPr>
              <w:t>/US_export_policy.jar ./</w:t>
            </w:r>
          </w:p>
          <w:p w:rsidR="00361E08" w:rsidRDefault="00361E08" w:rsidP="00361E08">
            <w:pPr>
              <w:pStyle w:val="a5"/>
              <w:spacing w:afterLines="0" w:line="240" w:lineRule="auto"/>
              <w:ind w:leftChars="0" w:left="0"/>
            </w:pPr>
          </w:p>
          <w:p w:rsidR="00361E08" w:rsidRPr="00034A28" w:rsidRDefault="00361E08"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lastRenderedPageBreak/>
              <w:t>$ cd /home/</w:t>
            </w:r>
            <w:proofErr w:type="spellStart"/>
            <w:r w:rsidRPr="00034A28">
              <w:rPr>
                <w:rFonts w:ascii="Courier New" w:hAnsi="Courier New" w:cs="Courier New"/>
                <w:sz w:val="18"/>
                <w:szCs w:val="18"/>
              </w:rPr>
              <w:t>cmsadmin</w:t>
            </w:r>
            <w:proofErr w:type="spellEnd"/>
            <w:r w:rsidRPr="00034A28">
              <w:rPr>
                <w:rFonts w:ascii="Courier New" w:hAnsi="Courier New" w:cs="Courier New"/>
                <w:sz w:val="18"/>
                <w:szCs w:val="18"/>
              </w:rPr>
              <w:t>/local/jdk1.6.0_37/</w:t>
            </w:r>
            <w:proofErr w:type="spellStart"/>
            <w:r w:rsidRPr="00034A28">
              <w:rPr>
                <w:rFonts w:ascii="Courier New" w:hAnsi="Courier New" w:cs="Courier New"/>
                <w:sz w:val="18"/>
                <w:szCs w:val="18"/>
              </w:rPr>
              <w:t>jre</w:t>
            </w:r>
            <w:proofErr w:type="spellEnd"/>
            <w:r w:rsidRPr="00034A28">
              <w:rPr>
                <w:rFonts w:ascii="Courier New" w:hAnsi="Courier New" w:cs="Courier New"/>
                <w:sz w:val="18"/>
                <w:szCs w:val="18"/>
              </w:rPr>
              <w:t>/lib/</w:t>
            </w:r>
            <w:proofErr w:type="spellStart"/>
            <w:r w:rsidRPr="00034A28">
              <w:rPr>
                <w:rFonts w:ascii="Courier New" w:hAnsi="Courier New" w:cs="Courier New"/>
                <w:sz w:val="18"/>
                <w:szCs w:val="18"/>
              </w:rPr>
              <w:t>ext</w:t>
            </w:r>
            <w:proofErr w:type="spellEnd"/>
          </w:p>
          <w:p w:rsidR="00361E08" w:rsidRPr="00361E08" w:rsidRDefault="00361E08" w:rsidP="00034A28">
            <w:pPr>
              <w:pStyle w:val="a5"/>
              <w:spacing w:afterLines="0" w:line="240" w:lineRule="auto"/>
              <w:ind w:leftChars="0" w:left="1"/>
              <w:jc w:val="left"/>
            </w:pPr>
            <w:r w:rsidRPr="00034A28">
              <w:rPr>
                <w:rFonts w:ascii="Courier New" w:hAnsi="Courier New" w:cs="Courier New"/>
                <w:sz w:val="18"/>
                <w:szCs w:val="18"/>
              </w:rPr>
              <w:t xml:space="preserve">$ </w:t>
            </w:r>
            <w:proofErr w:type="spellStart"/>
            <w:proofErr w:type="gramStart"/>
            <w:r w:rsidRPr="00034A28">
              <w:rPr>
                <w:rFonts w:ascii="Courier New" w:hAnsi="Courier New" w:cs="Courier New"/>
                <w:sz w:val="18"/>
                <w:szCs w:val="18"/>
              </w:rPr>
              <w:t>cp</w:t>
            </w:r>
            <w:proofErr w:type="spellEnd"/>
            <w:proofErr w:type="gramEnd"/>
            <w:r w:rsidRPr="00034A28">
              <w:rPr>
                <w:rFonts w:ascii="Courier New" w:hAnsi="Courier New" w:cs="Courier New"/>
                <w:sz w:val="18"/>
                <w:szCs w:val="18"/>
              </w:rPr>
              <w:t xml:space="preserve"> /home/</w:t>
            </w:r>
            <w:proofErr w:type="spellStart"/>
            <w:r w:rsidRPr="00034A28">
              <w:rPr>
                <w:rFonts w:ascii="Courier New" w:hAnsi="Courier New" w:cs="Courier New"/>
                <w:sz w:val="18"/>
                <w:szCs w:val="18"/>
              </w:rPr>
              <w:t>cmsadmin</w:t>
            </w:r>
            <w:proofErr w:type="spellEnd"/>
            <w:r w:rsidRPr="00034A28">
              <w:rPr>
                <w:rFonts w:ascii="Courier New" w:hAnsi="Courier New" w:cs="Courier New"/>
                <w:sz w:val="18"/>
                <w:szCs w:val="18"/>
              </w:rPr>
              <w:t>/download/for-</w:t>
            </w:r>
            <w:proofErr w:type="spellStart"/>
            <w:r w:rsidRPr="00034A28">
              <w:rPr>
                <w:rFonts w:ascii="Courier New" w:hAnsi="Courier New" w:cs="Courier New"/>
                <w:sz w:val="18"/>
                <w:szCs w:val="18"/>
              </w:rPr>
              <w:t>jdk</w:t>
            </w:r>
            <w:proofErr w:type="spellEnd"/>
            <w:r w:rsidRPr="00034A28">
              <w:rPr>
                <w:rFonts w:ascii="Courier New" w:hAnsi="Courier New" w:cs="Courier New"/>
                <w:sz w:val="18"/>
                <w:szCs w:val="18"/>
              </w:rPr>
              <w:t>/bcprov-jdk16-140.jar ./</w:t>
            </w:r>
          </w:p>
        </w:tc>
      </w:tr>
    </w:tbl>
    <w:p w:rsidR="00AB30AD" w:rsidRDefault="00AB30AD" w:rsidP="00362CE7">
      <w:pPr>
        <w:pStyle w:val="a5"/>
        <w:numPr>
          <w:ilvl w:val="0"/>
          <w:numId w:val="18"/>
        </w:numPr>
        <w:spacing w:before="240" w:after="120" w:line="240" w:lineRule="auto"/>
        <w:ind w:leftChars="0" w:left="709" w:hanging="284"/>
      </w:pPr>
      <w:r>
        <w:lastRenderedPageBreak/>
        <w:t>A</w:t>
      </w:r>
      <w:r>
        <w:rPr>
          <w:rFonts w:hint="eastAsia"/>
        </w:rPr>
        <w:t>dd security provider</w:t>
      </w:r>
    </w:p>
    <w:tbl>
      <w:tblPr>
        <w:tblStyle w:val="af"/>
        <w:tblW w:w="0" w:type="auto"/>
        <w:tblInd w:w="709" w:type="dxa"/>
        <w:tblLook w:val="04A0" w:firstRow="1" w:lastRow="0" w:firstColumn="1" w:lastColumn="0" w:noHBand="0" w:noVBand="1"/>
      </w:tblPr>
      <w:tblGrid>
        <w:gridCol w:w="8527"/>
      </w:tblGrid>
      <w:tr w:rsidR="00361E08" w:rsidRPr="009A4E38" w:rsidTr="00361E08">
        <w:tc>
          <w:tcPr>
            <w:tcW w:w="9218" w:type="dxa"/>
            <w:shd w:val="clear" w:color="auto" w:fill="D9D9D9" w:themeFill="background1" w:themeFillShade="D9"/>
          </w:tcPr>
          <w:p w:rsidR="00361E08" w:rsidRPr="009A4E38" w:rsidRDefault="00361E08" w:rsidP="00034A28">
            <w:pPr>
              <w:pStyle w:val="a5"/>
              <w:spacing w:afterLines="0" w:line="240" w:lineRule="auto"/>
              <w:ind w:leftChars="0" w:left="1"/>
              <w:jc w:val="left"/>
              <w:rPr>
                <w:rFonts w:ascii="Courier New" w:hAnsi="Courier New" w:cs="Courier New"/>
                <w:sz w:val="18"/>
                <w:szCs w:val="18"/>
              </w:rPr>
            </w:pPr>
            <w:r w:rsidRPr="009A4E38">
              <w:rPr>
                <w:rFonts w:ascii="Courier New" w:hAnsi="Courier New" w:cs="Courier New"/>
                <w:sz w:val="18"/>
                <w:szCs w:val="18"/>
              </w:rPr>
              <w:t>$ cd /home/</w:t>
            </w:r>
            <w:proofErr w:type="spellStart"/>
            <w:r w:rsidRPr="009A4E38">
              <w:rPr>
                <w:rFonts w:ascii="Courier New" w:hAnsi="Courier New" w:cs="Courier New"/>
                <w:sz w:val="18"/>
                <w:szCs w:val="18"/>
              </w:rPr>
              <w:t>cmsadmin</w:t>
            </w:r>
            <w:proofErr w:type="spellEnd"/>
            <w:r w:rsidRPr="009A4E38">
              <w:rPr>
                <w:rFonts w:ascii="Courier New" w:hAnsi="Courier New" w:cs="Courier New"/>
                <w:sz w:val="18"/>
                <w:szCs w:val="18"/>
              </w:rPr>
              <w:t>/local/jdk1.6.0_37/</w:t>
            </w:r>
            <w:proofErr w:type="spellStart"/>
            <w:r w:rsidRPr="009A4E38">
              <w:rPr>
                <w:rFonts w:ascii="Courier New" w:hAnsi="Courier New" w:cs="Courier New"/>
                <w:sz w:val="18"/>
                <w:szCs w:val="18"/>
              </w:rPr>
              <w:t>jre</w:t>
            </w:r>
            <w:proofErr w:type="spellEnd"/>
            <w:r w:rsidRPr="009A4E38">
              <w:rPr>
                <w:rFonts w:ascii="Courier New" w:hAnsi="Courier New" w:cs="Courier New"/>
                <w:sz w:val="18"/>
                <w:szCs w:val="18"/>
              </w:rPr>
              <w:t>/lib/security</w:t>
            </w:r>
          </w:p>
          <w:p w:rsidR="00361E08" w:rsidRPr="009A4E38" w:rsidRDefault="00361E08" w:rsidP="00034A28">
            <w:pPr>
              <w:pStyle w:val="a5"/>
              <w:spacing w:afterLines="0" w:line="240" w:lineRule="auto"/>
              <w:ind w:leftChars="0" w:left="1"/>
              <w:jc w:val="left"/>
              <w:rPr>
                <w:rFonts w:ascii="Courier New" w:hAnsi="Courier New" w:cs="Courier New"/>
                <w:sz w:val="18"/>
                <w:szCs w:val="18"/>
              </w:rPr>
            </w:pPr>
            <w:r w:rsidRPr="009A4E38">
              <w:rPr>
                <w:rFonts w:ascii="Courier New" w:hAnsi="Courier New" w:cs="Courier New"/>
                <w:sz w:val="18"/>
                <w:szCs w:val="18"/>
              </w:rPr>
              <w:t xml:space="preserve">$ vi </w:t>
            </w:r>
            <w:proofErr w:type="spellStart"/>
            <w:r w:rsidRPr="009A4E38">
              <w:rPr>
                <w:rFonts w:ascii="Courier New" w:hAnsi="Courier New" w:cs="Courier New"/>
                <w:sz w:val="18"/>
                <w:szCs w:val="18"/>
              </w:rPr>
              <w:t>java.security</w:t>
            </w:r>
            <w:proofErr w:type="spellEnd"/>
          </w:p>
          <w:p w:rsidR="00361E08" w:rsidRPr="009A4E38" w:rsidRDefault="00361E08" w:rsidP="00034A28">
            <w:pPr>
              <w:pStyle w:val="a5"/>
              <w:spacing w:afterLines="0" w:line="240" w:lineRule="auto"/>
              <w:ind w:leftChars="0" w:left="1"/>
              <w:jc w:val="left"/>
              <w:rPr>
                <w:rFonts w:ascii="Courier New" w:hAnsi="Courier New" w:cs="Courier New"/>
                <w:sz w:val="18"/>
                <w:szCs w:val="18"/>
              </w:rPr>
            </w:pPr>
            <w:r w:rsidRPr="009A4E38">
              <w:rPr>
                <w:rFonts w:ascii="Courier New" w:hAnsi="Courier New" w:cs="Courier New"/>
                <w:sz w:val="18"/>
                <w:szCs w:val="18"/>
              </w:rPr>
              <w:t>---------------------</w:t>
            </w:r>
          </w:p>
          <w:p w:rsidR="00361E08" w:rsidRPr="009A4E38" w:rsidRDefault="00361E08" w:rsidP="00034A28">
            <w:pPr>
              <w:pStyle w:val="a5"/>
              <w:spacing w:afterLines="0" w:line="240" w:lineRule="auto"/>
              <w:ind w:leftChars="0" w:left="1"/>
              <w:jc w:val="left"/>
              <w:rPr>
                <w:rFonts w:ascii="Courier New" w:hAnsi="Courier New" w:cs="Courier New"/>
                <w:sz w:val="18"/>
                <w:szCs w:val="18"/>
              </w:rPr>
            </w:pPr>
            <w:r w:rsidRPr="009A4E38">
              <w:rPr>
                <w:rFonts w:ascii="Courier New" w:hAnsi="Courier New" w:cs="Courier New"/>
                <w:sz w:val="18"/>
                <w:szCs w:val="18"/>
              </w:rPr>
              <w:t>…</w:t>
            </w:r>
          </w:p>
          <w:p w:rsidR="00361E08" w:rsidRPr="009A4E38" w:rsidRDefault="00361E08" w:rsidP="00034A28">
            <w:pPr>
              <w:pStyle w:val="a5"/>
              <w:spacing w:afterLines="0" w:line="240" w:lineRule="auto"/>
              <w:ind w:leftChars="0" w:left="1"/>
              <w:jc w:val="left"/>
              <w:rPr>
                <w:rFonts w:ascii="Courier New" w:hAnsi="Courier New" w:cs="Courier New"/>
                <w:sz w:val="18"/>
                <w:szCs w:val="18"/>
              </w:rPr>
            </w:pPr>
            <w:r w:rsidRPr="009A4E38">
              <w:rPr>
                <w:rFonts w:ascii="Courier New" w:hAnsi="Courier New" w:cs="Courier New"/>
                <w:sz w:val="18"/>
                <w:szCs w:val="18"/>
              </w:rPr>
              <w:t>#</w:t>
            </w:r>
          </w:p>
          <w:p w:rsidR="00361E08" w:rsidRPr="009A4E38" w:rsidRDefault="00361E08" w:rsidP="00034A28">
            <w:pPr>
              <w:pStyle w:val="a5"/>
              <w:spacing w:afterLines="0" w:line="240" w:lineRule="auto"/>
              <w:ind w:leftChars="0" w:left="1"/>
              <w:jc w:val="left"/>
              <w:rPr>
                <w:rFonts w:ascii="Courier New" w:hAnsi="Courier New" w:cs="Courier New"/>
                <w:sz w:val="18"/>
                <w:szCs w:val="18"/>
              </w:rPr>
            </w:pPr>
            <w:r w:rsidRPr="009A4E38">
              <w:rPr>
                <w:rFonts w:ascii="Courier New" w:hAnsi="Courier New" w:cs="Courier New"/>
                <w:sz w:val="18"/>
                <w:szCs w:val="18"/>
              </w:rPr>
              <w:t># List of providers and their preference orders (see above):</w:t>
            </w:r>
          </w:p>
          <w:p w:rsidR="00361E08" w:rsidRPr="009A4E38" w:rsidRDefault="00361E08" w:rsidP="00034A28">
            <w:pPr>
              <w:pStyle w:val="a5"/>
              <w:spacing w:afterLines="0" w:line="240" w:lineRule="auto"/>
              <w:ind w:leftChars="0" w:left="1"/>
              <w:jc w:val="left"/>
              <w:rPr>
                <w:rFonts w:ascii="Courier New" w:hAnsi="Courier New" w:cs="Courier New"/>
                <w:sz w:val="18"/>
                <w:szCs w:val="18"/>
              </w:rPr>
            </w:pPr>
            <w:r w:rsidRPr="009A4E38">
              <w:rPr>
                <w:rFonts w:ascii="Courier New" w:hAnsi="Courier New" w:cs="Courier New"/>
                <w:sz w:val="18"/>
                <w:szCs w:val="18"/>
              </w:rPr>
              <w:t>#</w:t>
            </w:r>
          </w:p>
          <w:p w:rsidR="00361E08" w:rsidRPr="009A4E38" w:rsidRDefault="00361E08" w:rsidP="00034A28">
            <w:pPr>
              <w:pStyle w:val="a5"/>
              <w:spacing w:afterLines="0" w:line="240" w:lineRule="auto"/>
              <w:ind w:leftChars="0" w:left="1"/>
              <w:jc w:val="left"/>
              <w:rPr>
                <w:rFonts w:ascii="Courier New" w:hAnsi="Courier New" w:cs="Courier New"/>
                <w:sz w:val="18"/>
                <w:szCs w:val="18"/>
              </w:rPr>
            </w:pPr>
            <w:r w:rsidRPr="009A4E38">
              <w:rPr>
                <w:rFonts w:ascii="Courier New" w:hAnsi="Courier New" w:cs="Courier New"/>
                <w:sz w:val="18"/>
                <w:szCs w:val="18"/>
              </w:rPr>
              <w:t>security.provider.1=</w:t>
            </w:r>
            <w:proofErr w:type="spellStart"/>
            <w:r w:rsidRPr="009A4E38">
              <w:rPr>
                <w:rFonts w:ascii="Courier New" w:hAnsi="Courier New" w:cs="Courier New"/>
                <w:sz w:val="18"/>
                <w:szCs w:val="18"/>
              </w:rPr>
              <w:t>sun.security.provider.Sun</w:t>
            </w:r>
            <w:proofErr w:type="spellEnd"/>
          </w:p>
          <w:p w:rsidR="00361E08" w:rsidRPr="009A4E38" w:rsidRDefault="00361E08" w:rsidP="00034A28">
            <w:pPr>
              <w:pStyle w:val="a5"/>
              <w:spacing w:afterLines="0" w:line="240" w:lineRule="auto"/>
              <w:ind w:leftChars="0" w:left="1"/>
              <w:jc w:val="left"/>
              <w:rPr>
                <w:rFonts w:ascii="Courier New" w:hAnsi="Courier New" w:cs="Courier New"/>
                <w:sz w:val="18"/>
                <w:szCs w:val="18"/>
              </w:rPr>
            </w:pPr>
            <w:r w:rsidRPr="009A4E38">
              <w:rPr>
                <w:rFonts w:ascii="Courier New" w:hAnsi="Courier New" w:cs="Courier New"/>
                <w:sz w:val="18"/>
                <w:szCs w:val="18"/>
              </w:rPr>
              <w:t>security.provider.2=</w:t>
            </w:r>
            <w:proofErr w:type="spellStart"/>
            <w:r w:rsidRPr="009A4E38">
              <w:rPr>
                <w:rFonts w:ascii="Courier New" w:hAnsi="Courier New" w:cs="Courier New"/>
                <w:sz w:val="18"/>
                <w:szCs w:val="18"/>
              </w:rPr>
              <w:t>sun.security.rsa.SunRsaSign</w:t>
            </w:r>
            <w:proofErr w:type="spellEnd"/>
          </w:p>
          <w:p w:rsidR="00361E08" w:rsidRPr="009A4E38" w:rsidRDefault="00361E08" w:rsidP="00034A28">
            <w:pPr>
              <w:pStyle w:val="a5"/>
              <w:spacing w:afterLines="0" w:line="240" w:lineRule="auto"/>
              <w:ind w:leftChars="0" w:left="1"/>
              <w:jc w:val="left"/>
              <w:rPr>
                <w:rFonts w:ascii="Courier New" w:hAnsi="Courier New" w:cs="Courier New"/>
                <w:sz w:val="18"/>
                <w:szCs w:val="18"/>
              </w:rPr>
            </w:pPr>
            <w:r w:rsidRPr="009A4E38">
              <w:rPr>
                <w:rFonts w:ascii="Courier New" w:hAnsi="Courier New" w:cs="Courier New"/>
                <w:sz w:val="18"/>
                <w:szCs w:val="18"/>
              </w:rPr>
              <w:t>security.provider.3=</w:t>
            </w:r>
            <w:proofErr w:type="spellStart"/>
            <w:r w:rsidRPr="009A4E38">
              <w:rPr>
                <w:rFonts w:ascii="Courier New" w:hAnsi="Courier New" w:cs="Courier New"/>
                <w:sz w:val="18"/>
                <w:szCs w:val="18"/>
              </w:rPr>
              <w:t>com.sun.net.ssl.internal.ssl.Provider</w:t>
            </w:r>
            <w:proofErr w:type="spellEnd"/>
          </w:p>
          <w:p w:rsidR="00361E08" w:rsidRPr="009A4E38" w:rsidRDefault="00361E08" w:rsidP="00034A28">
            <w:pPr>
              <w:pStyle w:val="a5"/>
              <w:spacing w:afterLines="0" w:line="240" w:lineRule="auto"/>
              <w:ind w:leftChars="0" w:left="1"/>
              <w:jc w:val="left"/>
              <w:rPr>
                <w:rFonts w:ascii="Courier New" w:hAnsi="Courier New" w:cs="Courier New"/>
                <w:sz w:val="18"/>
                <w:szCs w:val="18"/>
              </w:rPr>
            </w:pPr>
            <w:r w:rsidRPr="009A4E38">
              <w:rPr>
                <w:rFonts w:ascii="Courier New" w:hAnsi="Courier New" w:cs="Courier New"/>
                <w:sz w:val="18"/>
                <w:szCs w:val="18"/>
              </w:rPr>
              <w:t>security.provider.4=</w:t>
            </w:r>
            <w:proofErr w:type="spellStart"/>
            <w:r w:rsidRPr="009A4E38">
              <w:rPr>
                <w:rFonts w:ascii="Courier New" w:hAnsi="Courier New" w:cs="Courier New"/>
                <w:sz w:val="18"/>
                <w:szCs w:val="18"/>
              </w:rPr>
              <w:t>com.sun.crypto.provider.SunJCE</w:t>
            </w:r>
            <w:proofErr w:type="spellEnd"/>
          </w:p>
          <w:p w:rsidR="00361E08" w:rsidRPr="009A4E38" w:rsidRDefault="00361E08" w:rsidP="00034A28">
            <w:pPr>
              <w:pStyle w:val="a5"/>
              <w:spacing w:afterLines="0" w:line="240" w:lineRule="auto"/>
              <w:ind w:leftChars="0" w:left="1"/>
              <w:jc w:val="left"/>
              <w:rPr>
                <w:rFonts w:ascii="Courier New" w:hAnsi="Courier New" w:cs="Courier New"/>
                <w:sz w:val="18"/>
                <w:szCs w:val="18"/>
              </w:rPr>
            </w:pPr>
            <w:r w:rsidRPr="009A4E38">
              <w:rPr>
                <w:rFonts w:ascii="Courier New" w:hAnsi="Courier New" w:cs="Courier New"/>
                <w:sz w:val="18"/>
                <w:szCs w:val="18"/>
              </w:rPr>
              <w:t>security.provider.5=</w:t>
            </w:r>
            <w:proofErr w:type="spellStart"/>
            <w:r w:rsidRPr="009A4E38">
              <w:rPr>
                <w:rFonts w:ascii="Courier New" w:hAnsi="Courier New" w:cs="Courier New"/>
                <w:sz w:val="18"/>
                <w:szCs w:val="18"/>
              </w:rPr>
              <w:t>sun.security.jgss.SunProvider</w:t>
            </w:r>
            <w:proofErr w:type="spellEnd"/>
          </w:p>
          <w:p w:rsidR="00361E08" w:rsidRPr="009A4E38" w:rsidRDefault="00361E08" w:rsidP="00034A28">
            <w:pPr>
              <w:pStyle w:val="a5"/>
              <w:spacing w:afterLines="0" w:line="240" w:lineRule="auto"/>
              <w:ind w:leftChars="0" w:left="1"/>
              <w:jc w:val="left"/>
              <w:rPr>
                <w:rFonts w:ascii="Courier New" w:hAnsi="Courier New" w:cs="Courier New"/>
                <w:sz w:val="18"/>
                <w:szCs w:val="18"/>
              </w:rPr>
            </w:pPr>
            <w:r w:rsidRPr="009A4E38">
              <w:rPr>
                <w:rFonts w:ascii="Courier New" w:hAnsi="Courier New" w:cs="Courier New"/>
                <w:sz w:val="18"/>
                <w:szCs w:val="18"/>
              </w:rPr>
              <w:t>security.provider.6=</w:t>
            </w:r>
            <w:proofErr w:type="spellStart"/>
            <w:r w:rsidRPr="009A4E38">
              <w:rPr>
                <w:rFonts w:ascii="Courier New" w:hAnsi="Courier New" w:cs="Courier New"/>
                <w:sz w:val="18"/>
                <w:szCs w:val="18"/>
              </w:rPr>
              <w:t>com.sun.security.sasl.Provider</w:t>
            </w:r>
            <w:proofErr w:type="spellEnd"/>
          </w:p>
          <w:p w:rsidR="00361E08" w:rsidRPr="009A4E38" w:rsidRDefault="00361E08" w:rsidP="00034A28">
            <w:pPr>
              <w:pStyle w:val="a5"/>
              <w:spacing w:afterLines="0" w:line="240" w:lineRule="auto"/>
              <w:ind w:leftChars="0" w:left="1"/>
              <w:jc w:val="left"/>
              <w:rPr>
                <w:rFonts w:ascii="Courier New" w:hAnsi="Courier New" w:cs="Courier New"/>
                <w:sz w:val="18"/>
                <w:szCs w:val="18"/>
              </w:rPr>
            </w:pPr>
            <w:r w:rsidRPr="009A4E38">
              <w:rPr>
                <w:rFonts w:ascii="Courier New" w:hAnsi="Courier New" w:cs="Courier New"/>
                <w:sz w:val="18"/>
                <w:szCs w:val="18"/>
              </w:rPr>
              <w:t>security.provider.7=</w:t>
            </w:r>
            <w:proofErr w:type="spellStart"/>
            <w:r w:rsidRPr="009A4E38">
              <w:rPr>
                <w:rFonts w:ascii="Courier New" w:hAnsi="Courier New" w:cs="Courier New"/>
                <w:sz w:val="18"/>
                <w:szCs w:val="18"/>
              </w:rPr>
              <w:t>org.jcp.xml.dsig.internal.dom.XMLDSigRI</w:t>
            </w:r>
            <w:proofErr w:type="spellEnd"/>
          </w:p>
          <w:p w:rsidR="00361E08" w:rsidRPr="009A4E38" w:rsidRDefault="00361E08" w:rsidP="00034A28">
            <w:pPr>
              <w:pStyle w:val="a5"/>
              <w:spacing w:afterLines="0" w:line="240" w:lineRule="auto"/>
              <w:ind w:leftChars="0" w:left="1"/>
              <w:jc w:val="left"/>
              <w:rPr>
                <w:rFonts w:ascii="Courier New" w:hAnsi="Courier New" w:cs="Courier New"/>
                <w:sz w:val="18"/>
                <w:szCs w:val="18"/>
              </w:rPr>
            </w:pPr>
            <w:r w:rsidRPr="009A4E38">
              <w:rPr>
                <w:rFonts w:ascii="Courier New" w:hAnsi="Courier New" w:cs="Courier New"/>
                <w:sz w:val="18"/>
                <w:szCs w:val="18"/>
              </w:rPr>
              <w:t>security.provider.8=</w:t>
            </w:r>
            <w:proofErr w:type="spellStart"/>
            <w:r w:rsidRPr="009A4E38">
              <w:rPr>
                <w:rFonts w:ascii="Courier New" w:hAnsi="Courier New" w:cs="Courier New"/>
                <w:sz w:val="18"/>
                <w:szCs w:val="18"/>
              </w:rPr>
              <w:t>sun.security.smartcardio.SunPCSC</w:t>
            </w:r>
            <w:proofErr w:type="spellEnd"/>
          </w:p>
          <w:p w:rsidR="00361E08" w:rsidRPr="009A4E38" w:rsidRDefault="00361E08" w:rsidP="00361E08">
            <w:pPr>
              <w:pStyle w:val="a5"/>
              <w:spacing w:afterLines="0" w:line="240" w:lineRule="auto"/>
              <w:ind w:leftChars="0" w:left="0"/>
              <w:rPr>
                <w:rFonts w:ascii="Courier New" w:hAnsi="Courier New" w:cs="Courier New"/>
              </w:rPr>
            </w:pPr>
            <w:r w:rsidRPr="009A4E38">
              <w:rPr>
                <w:rFonts w:ascii="Courier New" w:hAnsi="Courier New" w:cs="Courier New"/>
                <w:highlight w:val="yellow"/>
              </w:rPr>
              <w:t>security.provider.9=org.bouncycastle.jce.provider.BouncyCastleProvider</w:t>
            </w:r>
          </w:p>
          <w:p w:rsidR="00361E08" w:rsidRPr="009A4E38" w:rsidRDefault="00361E08" w:rsidP="00034A28">
            <w:pPr>
              <w:pStyle w:val="a5"/>
              <w:spacing w:afterLines="0" w:line="240" w:lineRule="auto"/>
              <w:ind w:leftChars="0" w:left="1"/>
              <w:jc w:val="left"/>
              <w:rPr>
                <w:rFonts w:ascii="Courier New" w:hAnsi="Courier New" w:cs="Courier New"/>
              </w:rPr>
            </w:pPr>
            <w:r w:rsidRPr="009A4E38">
              <w:rPr>
                <w:rFonts w:ascii="Courier New" w:hAnsi="Courier New" w:cs="Courier New"/>
                <w:sz w:val="18"/>
                <w:szCs w:val="18"/>
              </w:rPr>
              <w:t>…</w:t>
            </w:r>
          </w:p>
        </w:tc>
      </w:tr>
    </w:tbl>
    <w:p w:rsidR="00AB30AD" w:rsidRDefault="00AB30AD" w:rsidP="00362CE7">
      <w:pPr>
        <w:pStyle w:val="a5"/>
        <w:numPr>
          <w:ilvl w:val="0"/>
          <w:numId w:val="18"/>
        </w:numPr>
        <w:spacing w:before="240" w:after="120" w:line="240" w:lineRule="auto"/>
        <w:ind w:leftChars="0" w:left="709" w:hanging="284"/>
      </w:pPr>
      <w:r w:rsidRPr="00DB4061">
        <w:t>Modify .</w:t>
      </w:r>
      <w:proofErr w:type="spellStart"/>
      <w:r w:rsidRPr="00DB4061">
        <w:t>bash_profile</w:t>
      </w:r>
      <w:proofErr w:type="spellEnd"/>
      <w:r w:rsidRPr="00DB4061">
        <w:t xml:space="preserve"> of </w:t>
      </w:r>
      <w:proofErr w:type="spellStart"/>
      <w:r>
        <w:rPr>
          <w:rFonts w:hint="eastAsia"/>
        </w:rPr>
        <w:t>cmsadmin</w:t>
      </w:r>
      <w:proofErr w:type="spellEnd"/>
      <w:r w:rsidR="009A4E38">
        <w:rPr>
          <w:rFonts w:hint="eastAsia"/>
        </w:rPr>
        <w:t xml:space="preserve"> to add JAVA PATH</w:t>
      </w:r>
    </w:p>
    <w:tbl>
      <w:tblPr>
        <w:tblStyle w:val="af"/>
        <w:tblW w:w="0" w:type="auto"/>
        <w:tblInd w:w="709" w:type="dxa"/>
        <w:tblLook w:val="04A0" w:firstRow="1" w:lastRow="0" w:firstColumn="1" w:lastColumn="0" w:noHBand="0" w:noVBand="1"/>
      </w:tblPr>
      <w:tblGrid>
        <w:gridCol w:w="8527"/>
      </w:tblGrid>
      <w:tr w:rsidR="00361E08" w:rsidTr="00361E08">
        <w:tc>
          <w:tcPr>
            <w:tcW w:w="9218" w:type="dxa"/>
            <w:shd w:val="clear" w:color="auto" w:fill="D9D9D9" w:themeFill="background1" w:themeFillShade="D9"/>
          </w:tcPr>
          <w:p w:rsidR="00361E08" w:rsidRPr="00034A28" w:rsidRDefault="00361E08"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#vi ~/.</w:t>
            </w:r>
            <w:proofErr w:type="spellStart"/>
            <w:r w:rsidRPr="00034A28">
              <w:rPr>
                <w:rFonts w:ascii="Courier New" w:hAnsi="Courier New" w:cs="Courier New"/>
                <w:sz w:val="18"/>
                <w:szCs w:val="18"/>
              </w:rPr>
              <w:t>bash_profile</w:t>
            </w:r>
            <w:proofErr w:type="spellEnd"/>
          </w:p>
          <w:p w:rsidR="00361E08" w:rsidRPr="00034A28" w:rsidRDefault="00361E08" w:rsidP="00034A28">
            <w:pPr>
              <w:pStyle w:val="a5"/>
              <w:spacing w:afterLines="0" w:line="240" w:lineRule="auto"/>
              <w:ind w:leftChars="0" w:left="1"/>
              <w:jc w:val="left"/>
              <w:rPr>
                <w:rFonts w:ascii="Courier New" w:hAnsi="Courier New" w:cs="Courier New"/>
                <w:sz w:val="18"/>
                <w:szCs w:val="18"/>
              </w:rPr>
            </w:pPr>
          </w:p>
          <w:p w:rsidR="00361E08" w:rsidRPr="00034A28" w:rsidRDefault="00361E08"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JAVA_HOME=/home/</w:t>
            </w:r>
            <w:proofErr w:type="spellStart"/>
            <w:r w:rsidRPr="00034A28">
              <w:rPr>
                <w:rFonts w:ascii="Courier New" w:hAnsi="Courier New" w:cs="Courier New"/>
                <w:sz w:val="18"/>
                <w:szCs w:val="18"/>
              </w:rPr>
              <w:t>cmsadmin</w:t>
            </w:r>
            <w:proofErr w:type="spellEnd"/>
            <w:r w:rsidRPr="00034A28">
              <w:rPr>
                <w:rFonts w:ascii="Courier New" w:hAnsi="Courier New" w:cs="Courier New"/>
                <w:sz w:val="18"/>
                <w:szCs w:val="18"/>
              </w:rPr>
              <w:t>/local/jdk1.6.0_37</w:t>
            </w:r>
          </w:p>
          <w:p w:rsidR="00361E08" w:rsidRPr="00034A28" w:rsidRDefault="00361E08"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PATH=$PATH:$HOME/bin:$JAVA_HOME/bin</w:t>
            </w:r>
          </w:p>
          <w:p w:rsidR="00361E08" w:rsidRDefault="00361E08" w:rsidP="00034A28">
            <w:pPr>
              <w:pStyle w:val="a5"/>
              <w:spacing w:afterLines="0" w:line="240" w:lineRule="auto"/>
              <w:ind w:leftChars="0" w:left="1"/>
              <w:jc w:val="left"/>
            </w:pPr>
            <w:r w:rsidRPr="00034A28">
              <w:rPr>
                <w:rFonts w:ascii="Courier New" w:hAnsi="Courier New" w:cs="Courier New"/>
                <w:sz w:val="18"/>
                <w:szCs w:val="18"/>
              </w:rPr>
              <w:t>export PATH JAVA_HOME</w:t>
            </w:r>
          </w:p>
        </w:tc>
      </w:tr>
    </w:tbl>
    <w:p w:rsidR="00AB30AD" w:rsidRPr="006D123D" w:rsidRDefault="00AB30AD" w:rsidP="008225D6">
      <w:pPr>
        <w:pStyle w:val="30"/>
        <w:spacing w:before="240" w:after="240"/>
        <w:ind w:left="567" w:hanging="567"/>
      </w:pPr>
      <w:bookmarkStart w:id="4252" w:name="_Toc334993089"/>
      <w:bookmarkStart w:id="4253" w:name="_Toc335029082"/>
      <w:bookmarkStart w:id="4254" w:name="_Toc354058860"/>
      <w:bookmarkStart w:id="4255" w:name="_Toc390353993"/>
      <w:bookmarkEnd w:id="4252"/>
      <w:bookmarkEnd w:id="4253"/>
      <w:r w:rsidRPr="006D123D">
        <w:t xml:space="preserve">Install and Configure </w:t>
      </w:r>
      <w:proofErr w:type="spellStart"/>
      <w:r w:rsidRPr="006D123D">
        <w:t>JBoss</w:t>
      </w:r>
      <w:bookmarkEnd w:id="4254"/>
      <w:bookmarkEnd w:id="4255"/>
      <w:proofErr w:type="spellEnd"/>
    </w:p>
    <w:p w:rsidR="00AB30AD" w:rsidRPr="00662A49" w:rsidRDefault="00AB30AD" w:rsidP="00362CE7">
      <w:pPr>
        <w:pStyle w:val="a5"/>
        <w:numPr>
          <w:ilvl w:val="0"/>
          <w:numId w:val="19"/>
        </w:numPr>
        <w:spacing w:after="120" w:line="240" w:lineRule="auto"/>
        <w:ind w:leftChars="0" w:left="709" w:hanging="283"/>
      </w:pPr>
      <w:r>
        <w:t>Access the application server using SSH</w:t>
      </w:r>
    </w:p>
    <w:p w:rsidR="00AB30AD" w:rsidRDefault="00AB30AD" w:rsidP="00362CE7">
      <w:pPr>
        <w:pStyle w:val="a5"/>
        <w:numPr>
          <w:ilvl w:val="0"/>
          <w:numId w:val="19"/>
        </w:numPr>
        <w:spacing w:after="120" w:line="240" w:lineRule="auto"/>
        <w:ind w:leftChars="0" w:left="709" w:hanging="284"/>
      </w:pPr>
      <w:r>
        <w:rPr>
          <w:rFonts w:hint="eastAsia"/>
        </w:rPr>
        <w:t xml:space="preserve">Change directory to </w:t>
      </w:r>
      <w:r w:rsidRPr="00662A49">
        <w:t>/home/</w:t>
      </w:r>
      <w:proofErr w:type="spellStart"/>
      <w:r w:rsidRPr="00662A49">
        <w:t>cmsadmin</w:t>
      </w:r>
      <w:proofErr w:type="spellEnd"/>
      <w:r w:rsidRPr="00662A49">
        <w:t>/local</w:t>
      </w:r>
      <w:r w:rsidRPr="00DB4061">
        <w:t xml:space="preserve"> and </w:t>
      </w:r>
      <w:r>
        <w:rPr>
          <w:rFonts w:hint="eastAsia"/>
        </w:rPr>
        <w:t xml:space="preserve">execute </w:t>
      </w:r>
      <w:r>
        <w:t>‘</w:t>
      </w:r>
      <w:r w:rsidRPr="00662A49">
        <w:t xml:space="preserve">tar </w:t>
      </w:r>
      <w:proofErr w:type="spellStart"/>
      <w:r w:rsidRPr="00662A49">
        <w:t>xf</w:t>
      </w:r>
      <w:proofErr w:type="spellEnd"/>
      <w:r w:rsidRPr="00662A49">
        <w:t xml:space="preserve"> /home/</w:t>
      </w:r>
      <w:proofErr w:type="spellStart"/>
      <w:r w:rsidRPr="00662A49">
        <w:t>cmsadmin</w:t>
      </w:r>
      <w:proofErr w:type="spellEnd"/>
      <w:r w:rsidRPr="00662A49">
        <w:t>/download/jboss5-as.tar</w:t>
      </w:r>
      <w:r>
        <w:t>’</w:t>
      </w:r>
      <w:r>
        <w:rPr>
          <w:rFonts w:hint="eastAsia"/>
        </w:rPr>
        <w:t xml:space="preserve"> to install </w:t>
      </w:r>
      <w:r w:rsidRPr="00DB4061">
        <w:t xml:space="preserve">: </w:t>
      </w:r>
    </w:p>
    <w:tbl>
      <w:tblPr>
        <w:tblStyle w:val="af"/>
        <w:tblW w:w="0" w:type="auto"/>
        <w:tblInd w:w="709" w:type="dxa"/>
        <w:tblLook w:val="04A0" w:firstRow="1" w:lastRow="0" w:firstColumn="1" w:lastColumn="0" w:noHBand="0" w:noVBand="1"/>
      </w:tblPr>
      <w:tblGrid>
        <w:gridCol w:w="8527"/>
      </w:tblGrid>
      <w:tr w:rsidR="00361E08" w:rsidTr="00361E08">
        <w:tc>
          <w:tcPr>
            <w:tcW w:w="9218" w:type="dxa"/>
            <w:shd w:val="clear" w:color="auto" w:fill="D9D9D9" w:themeFill="background1" w:themeFillShade="D9"/>
          </w:tcPr>
          <w:p w:rsidR="00361E08" w:rsidRPr="00034A28" w:rsidRDefault="00361E08"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cd /home/</w:t>
            </w:r>
            <w:proofErr w:type="spellStart"/>
            <w:r w:rsidRPr="00034A28">
              <w:rPr>
                <w:rFonts w:ascii="Courier New" w:hAnsi="Courier New" w:cs="Courier New"/>
                <w:sz w:val="18"/>
                <w:szCs w:val="18"/>
              </w:rPr>
              <w:t>cmsadmin</w:t>
            </w:r>
            <w:proofErr w:type="spellEnd"/>
            <w:r w:rsidRPr="00034A28">
              <w:rPr>
                <w:rFonts w:ascii="Courier New" w:hAnsi="Courier New" w:cs="Courier New"/>
                <w:sz w:val="18"/>
                <w:szCs w:val="18"/>
              </w:rPr>
              <w:t>/local</w:t>
            </w:r>
          </w:p>
          <w:p w:rsidR="00361E08" w:rsidRDefault="00361E08" w:rsidP="00034A28">
            <w:pPr>
              <w:pStyle w:val="a5"/>
              <w:spacing w:afterLines="0" w:line="240" w:lineRule="auto"/>
              <w:ind w:leftChars="0" w:left="1"/>
              <w:jc w:val="left"/>
            </w:pPr>
            <w:r w:rsidRPr="00034A28">
              <w:rPr>
                <w:rFonts w:ascii="Courier New" w:hAnsi="Courier New" w:cs="Courier New"/>
                <w:sz w:val="18"/>
                <w:szCs w:val="18"/>
              </w:rPr>
              <w:t xml:space="preserve">$ tar </w:t>
            </w:r>
            <w:proofErr w:type="spellStart"/>
            <w:r w:rsidRPr="00034A28">
              <w:rPr>
                <w:rFonts w:ascii="Courier New" w:hAnsi="Courier New" w:cs="Courier New"/>
                <w:sz w:val="18"/>
                <w:szCs w:val="18"/>
              </w:rPr>
              <w:t>xf</w:t>
            </w:r>
            <w:proofErr w:type="spellEnd"/>
            <w:r w:rsidRPr="00034A28">
              <w:rPr>
                <w:rFonts w:ascii="Courier New" w:hAnsi="Courier New" w:cs="Courier New"/>
                <w:sz w:val="18"/>
                <w:szCs w:val="18"/>
              </w:rPr>
              <w:t xml:space="preserve"> /home/</w:t>
            </w:r>
            <w:proofErr w:type="spellStart"/>
            <w:r w:rsidRPr="00034A28">
              <w:rPr>
                <w:rFonts w:ascii="Courier New" w:hAnsi="Courier New" w:cs="Courier New"/>
                <w:sz w:val="18"/>
                <w:szCs w:val="18"/>
              </w:rPr>
              <w:t>cmsadmin</w:t>
            </w:r>
            <w:proofErr w:type="spellEnd"/>
            <w:r w:rsidRPr="00034A28">
              <w:rPr>
                <w:rFonts w:ascii="Courier New" w:hAnsi="Courier New" w:cs="Courier New"/>
                <w:sz w:val="18"/>
                <w:szCs w:val="18"/>
              </w:rPr>
              <w:t>/download/jboss5-as.tar</w:t>
            </w:r>
          </w:p>
        </w:tc>
      </w:tr>
    </w:tbl>
    <w:p w:rsidR="00AB30AD" w:rsidRDefault="00AB30AD" w:rsidP="008225D6">
      <w:pPr>
        <w:pStyle w:val="30"/>
        <w:spacing w:before="240" w:after="240"/>
        <w:ind w:left="567" w:hanging="567"/>
      </w:pPr>
      <w:bookmarkStart w:id="4256" w:name="_Toc390353994"/>
      <w:proofErr w:type="spellStart"/>
      <w:r w:rsidRPr="006D123D">
        <w:t>JBoss</w:t>
      </w:r>
      <w:proofErr w:type="spellEnd"/>
      <w:r>
        <w:rPr>
          <w:rFonts w:hint="eastAsia"/>
        </w:rPr>
        <w:t xml:space="preserve"> library update</w:t>
      </w:r>
      <w:bookmarkEnd w:id="4256"/>
      <w:r>
        <w:rPr>
          <w:rFonts w:hint="eastAsia"/>
        </w:rPr>
        <w:t xml:space="preserve"> </w:t>
      </w:r>
    </w:p>
    <w:p w:rsidR="00AB30AD" w:rsidRDefault="00AB30AD" w:rsidP="00362CE7">
      <w:pPr>
        <w:pStyle w:val="a5"/>
        <w:numPr>
          <w:ilvl w:val="0"/>
          <w:numId w:val="20"/>
        </w:numPr>
        <w:spacing w:after="120" w:line="240" w:lineRule="auto"/>
        <w:ind w:leftChars="0" w:left="709" w:hanging="283"/>
      </w:pPr>
      <w:r>
        <w:t>C</w:t>
      </w:r>
      <w:r>
        <w:rPr>
          <w:rFonts w:hint="eastAsia"/>
        </w:rPr>
        <w:t>hange SLF4J library and add some libraries.</w:t>
      </w:r>
    </w:p>
    <w:tbl>
      <w:tblPr>
        <w:tblStyle w:val="af"/>
        <w:tblW w:w="0" w:type="auto"/>
        <w:tblInd w:w="709" w:type="dxa"/>
        <w:shd w:val="clear" w:color="auto" w:fill="D9D9D9" w:themeFill="background1" w:themeFillShade="D9"/>
        <w:tblLook w:val="04A0" w:firstRow="1" w:lastRow="0" w:firstColumn="1" w:lastColumn="0" w:noHBand="0" w:noVBand="1"/>
      </w:tblPr>
      <w:tblGrid>
        <w:gridCol w:w="8527"/>
      </w:tblGrid>
      <w:tr w:rsidR="00762BC5" w:rsidTr="004B3E14">
        <w:tc>
          <w:tcPr>
            <w:tcW w:w="9218" w:type="dxa"/>
            <w:shd w:val="clear" w:color="auto" w:fill="D9D9D9" w:themeFill="background1" w:themeFillShade="D9"/>
          </w:tcPr>
          <w:p w:rsidR="004B3E14" w:rsidRPr="00034A28" w:rsidRDefault="004B3E14"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cd /home/</w:t>
            </w:r>
            <w:proofErr w:type="spellStart"/>
            <w:r w:rsidRPr="00034A28">
              <w:rPr>
                <w:rFonts w:ascii="Courier New" w:hAnsi="Courier New" w:cs="Courier New"/>
                <w:sz w:val="18"/>
                <w:szCs w:val="18"/>
              </w:rPr>
              <w:t>cmsadmin</w:t>
            </w:r>
            <w:proofErr w:type="spellEnd"/>
            <w:r w:rsidRPr="00034A28">
              <w:rPr>
                <w:rFonts w:ascii="Courier New" w:hAnsi="Courier New" w:cs="Courier New"/>
                <w:sz w:val="18"/>
                <w:szCs w:val="18"/>
              </w:rPr>
              <w:t>/local/jboss5-as/common/lib</w:t>
            </w:r>
          </w:p>
          <w:p w:rsidR="004B3E14" w:rsidRPr="00034A28" w:rsidRDefault="004B3E14"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xml:space="preserve">$ </w:t>
            </w:r>
            <w:proofErr w:type="spellStart"/>
            <w:proofErr w:type="gramStart"/>
            <w:r w:rsidRPr="00034A28">
              <w:rPr>
                <w:rFonts w:ascii="Courier New" w:hAnsi="Courier New" w:cs="Courier New"/>
                <w:sz w:val="18"/>
                <w:szCs w:val="18"/>
              </w:rPr>
              <w:t>cp</w:t>
            </w:r>
            <w:proofErr w:type="spellEnd"/>
            <w:proofErr w:type="gramEnd"/>
            <w:r w:rsidRPr="00034A28">
              <w:rPr>
                <w:rFonts w:ascii="Courier New" w:hAnsi="Courier New" w:cs="Courier New"/>
                <w:sz w:val="18"/>
                <w:szCs w:val="18"/>
              </w:rPr>
              <w:t xml:space="preserve"> /home/</w:t>
            </w:r>
            <w:proofErr w:type="spellStart"/>
            <w:r w:rsidRPr="00034A28">
              <w:rPr>
                <w:rFonts w:ascii="Courier New" w:hAnsi="Courier New" w:cs="Courier New"/>
                <w:sz w:val="18"/>
                <w:szCs w:val="18"/>
              </w:rPr>
              <w:t>cmsadmin</w:t>
            </w:r>
            <w:proofErr w:type="spellEnd"/>
            <w:r w:rsidRPr="00034A28">
              <w:rPr>
                <w:rFonts w:ascii="Courier New" w:hAnsi="Courier New" w:cs="Courier New"/>
                <w:sz w:val="18"/>
                <w:szCs w:val="18"/>
              </w:rPr>
              <w:t>/download/for-</w:t>
            </w:r>
            <w:proofErr w:type="spellStart"/>
            <w:r w:rsidRPr="00034A28">
              <w:rPr>
                <w:rFonts w:ascii="Courier New" w:hAnsi="Courier New" w:cs="Courier New"/>
                <w:sz w:val="18"/>
                <w:szCs w:val="18"/>
              </w:rPr>
              <w:t>jboss</w:t>
            </w:r>
            <w:proofErr w:type="spellEnd"/>
            <w:r w:rsidRPr="00034A28">
              <w:rPr>
                <w:rFonts w:ascii="Courier New" w:hAnsi="Courier New" w:cs="Courier New"/>
                <w:sz w:val="18"/>
                <w:szCs w:val="18"/>
              </w:rPr>
              <w:t>/slf4j-api-1.7.5.jar ./</w:t>
            </w:r>
          </w:p>
          <w:p w:rsidR="004B3E14" w:rsidRPr="00034A28" w:rsidRDefault="004B3E14"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xml:space="preserve">$ </w:t>
            </w:r>
            <w:proofErr w:type="spellStart"/>
            <w:proofErr w:type="gramStart"/>
            <w:r w:rsidRPr="00034A28">
              <w:rPr>
                <w:rFonts w:ascii="Courier New" w:hAnsi="Courier New" w:cs="Courier New"/>
                <w:sz w:val="18"/>
                <w:szCs w:val="18"/>
              </w:rPr>
              <w:t>cp</w:t>
            </w:r>
            <w:proofErr w:type="spellEnd"/>
            <w:proofErr w:type="gramEnd"/>
            <w:r w:rsidRPr="00034A28">
              <w:rPr>
                <w:rFonts w:ascii="Courier New" w:hAnsi="Courier New" w:cs="Courier New"/>
                <w:sz w:val="18"/>
                <w:szCs w:val="18"/>
              </w:rPr>
              <w:t xml:space="preserve"> /home/</w:t>
            </w:r>
            <w:proofErr w:type="spellStart"/>
            <w:r w:rsidRPr="00034A28">
              <w:rPr>
                <w:rFonts w:ascii="Courier New" w:hAnsi="Courier New" w:cs="Courier New"/>
                <w:sz w:val="18"/>
                <w:szCs w:val="18"/>
              </w:rPr>
              <w:t>cmsadmin</w:t>
            </w:r>
            <w:proofErr w:type="spellEnd"/>
            <w:r w:rsidRPr="00034A28">
              <w:rPr>
                <w:rFonts w:ascii="Courier New" w:hAnsi="Courier New" w:cs="Courier New"/>
                <w:sz w:val="18"/>
                <w:szCs w:val="18"/>
              </w:rPr>
              <w:t>/download/for-</w:t>
            </w:r>
            <w:proofErr w:type="spellStart"/>
            <w:r w:rsidRPr="00034A28">
              <w:rPr>
                <w:rFonts w:ascii="Courier New" w:hAnsi="Courier New" w:cs="Courier New"/>
                <w:sz w:val="18"/>
                <w:szCs w:val="18"/>
              </w:rPr>
              <w:t>jboss</w:t>
            </w:r>
            <w:proofErr w:type="spellEnd"/>
            <w:r w:rsidRPr="00034A28">
              <w:rPr>
                <w:rFonts w:ascii="Courier New" w:hAnsi="Courier New" w:cs="Courier New"/>
                <w:sz w:val="18"/>
                <w:szCs w:val="18"/>
              </w:rPr>
              <w:t>/jcl-over-slf4j-1.7.5.jar ./</w:t>
            </w:r>
          </w:p>
          <w:p w:rsidR="004B3E14" w:rsidRPr="00034A28" w:rsidRDefault="004B3E14"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xml:space="preserve">$ </w:t>
            </w:r>
            <w:proofErr w:type="spellStart"/>
            <w:proofErr w:type="gramStart"/>
            <w:r w:rsidRPr="00034A28">
              <w:rPr>
                <w:rFonts w:ascii="Courier New" w:hAnsi="Courier New" w:cs="Courier New"/>
                <w:sz w:val="18"/>
                <w:szCs w:val="18"/>
              </w:rPr>
              <w:t>cp</w:t>
            </w:r>
            <w:proofErr w:type="spellEnd"/>
            <w:proofErr w:type="gramEnd"/>
            <w:r w:rsidRPr="00034A28">
              <w:rPr>
                <w:rFonts w:ascii="Courier New" w:hAnsi="Courier New" w:cs="Courier New"/>
                <w:sz w:val="18"/>
                <w:szCs w:val="18"/>
              </w:rPr>
              <w:t xml:space="preserve"> /home/</w:t>
            </w:r>
            <w:proofErr w:type="spellStart"/>
            <w:r w:rsidRPr="00034A28">
              <w:rPr>
                <w:rFonts w:ascii="Courier New" w:hAnsi="Courier New" w:cs="Courier New"/>
                <w:sz w:val="18"/>
                <w:szCs w:val="18"/>
              </w:rPr>
              <w:t>cmsadmin</w:t>
            </w:r>
            <w:proofErr w:type="spellEnd"/>
            <w:r w:rsidRPr="00034A28">
              <w:rPr>
                <w:rFonts w:ascii="Courier New" w:hAnsi="Courier New" w:cs="Courier New"/>
                <w:sz w:val="18"/>
                <w:szCs w:val="18"/>
              </w:rPr>
              <w:t>/download/for-</w:t>
            </w:r>
            <w:proofErr w:type="spellStart"/>
            <w:r w:rsidRPr="00034A28">
              <w:rPr>
                <w:rFonts w:ascii="Courier New" w:hAnsi="Courier New" w:cs="Courier New"/>
                <w:sz w:val="18"/>
                <w:szCs w:val="18"/>
              </w:rPr>
              <w:t>jboss</w:t>
            </w:r>
            <w:proofErr w:type="spellEnd"/>
            <w:r w:rsidRPr="00034A28">
              <w:rPr>
                <w:rFonts w:ascii="Courier New" w:hAnsi="Courier New" w:cs="Courier New"/>
                <w:sz w:val="18"/>
                <w:szCs w:val="18"/>
              </w:rPr>
              <w:t>/jul-to-slf4j-1.7.5.jar ./</w:t>
            </w:r>
          </w:p>
          <w:p w:rsidR="00762BC5" w:rsidRDefault="004B3E14" w:rsidP="00034A28">
            <w:pPr>
              <w:pStyle w:val="a5"/>
              <w:spacing w:afterLines="0" w:line="240" w:lineRule="auto"/>
              <w:ind w:leftChars="0" w:left="1"/>
              <w:jc w:val="left"/>
            </w:pPr>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rm</w:t>
            </w:r>
            <w:proofErr w:type="spellEnd"/>
            <w:r w:rsidRPr="00034A28">
              <w:rPr>
                <w:rFonts w:ascii="Courier New" w:hAnsi="Courier New" w:cs="Courier New"/>
                <w:sz w:val="18"/>
                <w:szCs w:val="18"/>
              </w:rPr>
              <w:t xml:space="preserve"> slf4j-api.jar</w:t>
            </w:r>
          </w:p>
        </w:tc>
      </w:tr>
    </w:tbl>
    <w:p w:rsidR="00AB30AD" w:rsidRDefault="00AB30AD" w:rsidP="00362CE7">
      <w:pPr>
        <w:pStyle w:val="a5"/>
        <w:numPr>
          <w:ilvl w:val="0"/>
          <w:numId w:val="20"/>
        </w:numPr>
        <w:spacing w:before="240" w:after="120" w:line="240" w:lineRule="auto"/>
        <w:ind w:leftChars="0" w:left="709" w:hanging="283"/>
      </w:pPr>
      <w:r>
        <w:t>C</w:t>
      </w:r>
      <w:r>
        <w:rPr>
          <w:rFonts w:hint="eastAsia"/>
        </w:rPr>
        <w:t>hange QUARTZ library</w:t>
      </w:r>
    </w:p>
    <w:tbl>
      <w:tblPr>
        <w:tblStyle w:val="af"/>
        <w:tblW w:w="0" w:type="auto"/>
        <w:tblInd w:w="709" w:type="dxa"/>
        <w:shd w:val="clear" w:color="auto" w:fill="D9D9D9" w:themeFill="background1" w:themeFillShade="D9"/>
        <w:tblLook w:val="04A0" w:firstRow="1" w:lastRow="0" w:firstColumn="1" w:lastColumn="0" w:noHBand="0" w:noVBand="1"/>
      </w:tblPr>
      <w:tblGrid>
        <w:gridCol w:w="8527"/>
      </w:tblGrid>
      <w:tr w:rsidR="00762BC5" w:rsidTr="004B3E14">
        <w:tc>
          <w:tcPr>
            <w:tcW w:w="9218" w:type="dxa"/>
            <w:shd w:val="clear" w:color="auto" w:fill="D9D9D9" w:themeFill="background1" w:themeFillShade="D9"/>
          </w:tcPr>
          <w:p w:rsidR="004B3E14" w:rsidRPr="00034A28" w:rsidRDefault="004B3E14"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cd /home/</w:t>
            </w:r>
            <w:proofErr w:type="spellStart"/>
            <w:r w:rsidRPr="00034A28">
              <w:rPr>
                <w:rFonts w:ascii="Courier New" w:hAnsi="Courier New" w:cs="Courier New"/>
                <w:sz w:val="18"/>
                <w:szCs w:val="18"/>
              </w:rPr>
              <w:t>cmsadmin</w:t>
            </w:r>
            <w:proofErr w:type="spellEnd"/>
            <w:r w:rsidRPr="00034A28">
              <w:rPr>
                <w:rFonts w:ascii="Courier New" w:hAnsi="Courier New" w:cs="Courier New"/>
                <w:sz w:val="18"/>
                <w:szCs w:val="18"/>
              </w:rPr>
              <w:t>/local/jboss5-as/common/lib</w:t>
            </w:r>
          </w:p>
          <w:p w:rsidR="004B3E14" w:rsidRPr="00034A28" w:rsidRDefault="004B3E14"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xml:space="preserve">$ </w:t>
            </w:r>
            <w:proofErr w:type="spellStart"/>
            <w:proofErr w:type="gramStart"/>
            <w:r w:rsidRPr="00034A28">
              <w:rPr>
                <w:rFonts w:ascii="Courier New" w:hAnsi="Courier New" w:cs="Courier New"/>
                <w:sz w:val="18"/>
                <w:szCs w:val="18"/>
              </w:rPr>
              <w:t>cp</w:t>
            </w:r>
            <w:proofErr w:type="spellEnd"/>
            <w:proofErr w:type="gramEnd"/>
            <w:r w:rsidRPr="00034A28">
              <w:rPr>
                <w:rFonts w:ascii="Courier New" w:hAnsi="Courier New" w:cs="Courier New"/>
                <w:sz w:val="18"/>
                <w:szCs w:val="18"/>
              </w:rPr>
              <w:t xml:space="preserve"> /home/</w:t>
            </w:r>
            <w:proofErr w:type="spellStart"/>
            <w:r w:rsidRPr="00034A28">
              <w:rPr>
                <w:rFonts w:ascii="Courier New" w:hAnsi="Courier New" w:cs="Courier New"/>
                <w:sz w:val="18"/>
                <w:szCs w:val="18"/>
              </w:rPr>
              <w:t>cmsadmin</w:t>
            </w:r>
            <w:proofErr w:type="spellEnd"/>
            <w:r w:rsidRPr="00034A28">
              <w:rPr>
                <w:rFonts w:ascii="Courier New" w:hAnsi="Courier New" w:cs="Courier New"/>
                <w:sz w:val="18"/>
                <w:szCs w:val="18"/>
              </w:rPr>
              <w:t>/download/for-</w:t>
            </w:r>
            <w:proofErr w:type="spellStart"/>
            <w:r w:rsidRPr="00034A28">
              <w:rPr>
                <w:rFonts w:ascii="Courier New" w:hAnsi="Courier New" w:cs="Courier New"/>
                <w:sz w:val="18"/>
                <w:szCs w:val="18"/>
              </w:rPr>
              <w:t>jboss</w:t>
            </w:r>
            <w:proofErr w:type="spellEnd"/>
            <w:r w:rsidRPr="00034A28">
              <w:rPr>
                <w:rFonts w:ascii="Courier New" w:hAnsi="Courier New" w:cs="Courier New"/>
                <w:sz w:val="18"/>
                <w:szCs w:val="18"/>
              </w:rPr>
              <w:t>/quartz-2.1.7.jar ./</w:t>
            </w:r>
          </w:p>
          <w:p w:rsidR="00762BC5" w:rsidRDefault="004B3E14" w:rsidP="00034A28">
            <w:pPr>
              <w:pStyle w:val="a5"/>
              <w:spacing w:afterLines="0" w:line="240" w:lineRule="auto"/>
              <w:ind w:leftChars="0" w:left="1"/>
              <w:jc w:val="left"/>
            </w:pPr>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rm</w:t>
            </w:r>
            <w:proofErr w:type="spellEnd"/>
            <w:r w:rsidRPr="00034A28">
              <w:rPr>
                <w:rFonts w:ascii="Courier New" w:hAnsi="Courier New" w:cs="Courier New"/>
                <w:sz w:val="18"/>
                <w:szCs w:val="18"/>
              </w:rPr>
              <w:t xml:space="preserve"> quartz.jar</w:t>
            </w:r>
          </w:p>
        </w:tc>
      </w:tr>
    </w:tbl>
    <w:p w:rsidR="00AB30AD" w:rsidRDefault="00AB30AD" w:rsidP="00362CE7">
      <w:pPr>
        <w:pStyle w:val="a5"/>
        <w:numPr>
          <w:ilvl w:val="0"/>
          <w:numId w:val="20"/>
        </w:numPr>
        <w:spacing w:before="240" w:after="120" w:line="240" w:lineRule="auto"/>
        <w:ind w:leftChars="0" w:left="709" w:hanging="283"/>
      </w:pPr>
      <w:r>
        <w:t xml:space="preserve">Add </w:t>
      </w:r>
      <w:r>
        <w:rPr>
          <w:rFonts w:hint="eastAsia"/>
        </w:rPr>
        <w:t>LOGBACK library and change SLF4J binder</w:t>
      </w:r>
    </w:p>
    <w:tbl>
      <w:tblPr>
        <w:tblStyle w:val="af"/>
        <w:tblW w:w="0" w:type="auto"/>
        <w:tblInd w:w="709" w:type="dxa"/>
        <w:shd w:val="clear" w:color="auto" w:fill="D9D9D9" w:themeFill="background1" w:themeFillShade="D9"/>
        <w:tblLook w:val="04A0" w:firstRow="1" w:lastRow="0" w:firstColumn="1" w:lastColumn="0" w:noHBand="0" w:noVBand="1"/>
      </w:tblPr>
      <w:tblGrid>
        <w:gridCol w:w="8527"/>
      </w:tblGrid>
      <w:tr w:rsidR="00762BC5" w:rsidTr="004B3E14">
        <w:tc>
          <w:tcPr>
            <w:tcW w:w="9218" w:type="dxa"/>
            <w:shd w:val="clear" w:color="auto" w:fill="D9D9D9" w:themeFill="background1" w:themeFillShade="D9"/>
          </w:tcPr>
          <w:p w:rsidR="004B3E14" w:rsidRPr="00034A28" w:rsidRDefault="004B3E14"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cd /home/</w:t>
            </w:r>
            <w:proofErr w:type="spellStart"/>
            <w:r w:rsidRPr="00034A28">
              <w:rPr>
                <w:rFonts w:ascii="Courier New" w:hAnsi="Courier New" w:cs="Courier New"/>
                <w:sz w:val="18"/>
                <w:szCs w:val="18"/>
              </w:rPr>
              <w:t>cmsadmin</w:t>
            </w:r>
            <w:proofErr w:type="spellEnd"/>
            <w:r w:rsidRPr="00034A28">
              <w:rPr>
                <w:rFonts w:ascii="Courier New" w:hAnsi="Courier New" w:cs="Courier New"/>
                <w:sz w:val="18"/>
                <w:szCs w:val="18"/>
              </w:rPr>
              <w:t>/local/jboss5-as/common/lib</w:t>
            </w:r>
          </w:p>
          <w:p w:rsidR="004B3E14" w:rsidRPr="00034A28" w:rsidRDefault="004B3E14"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xml:space="preserve">$ </w:t>
            </w:r>
            <w:proofErr w:type="spellStart"/>
            <w:proofErr w:type="gramStart"/>
            <w:r w:rsidRPr="00034A28">
              <w:rPr>
                <w:rFonts w:ascii="Courier New" w:hAnsi="Courier New" w:cs="Courier New"/>
                <w:sz w:val="18"/>
                <w:szCs w:val="18"/>
              </w:rPr>
              <w:t>cp</w:t>
            </w:r>
            <w:proofErr w:type="spellEnd"/>
            <w:proofErr w:type="gramEnd"/>
            <w:r w:rsidRPr="00034A28">
              <w:rPr>
                <w:rFonts w:ascii="Courier New" w:hAnsi="Courier New" w:cs="Courier New"/>
                <w:sz w:val="18"/>
                <w:szCs w:val="18"/>
              </w:rPr>
              <w:t xml:space="preserve"> /home/</w:t>
            </w:r>
            <w:proofErr w:type="spellStart"/>
            <w:r w:rsidRPr="00034A28">
              <w:rPr>
                <w:rFonts w:ascii="Courier New" w:hAnsi="Courier New" w:cs="Courier New"/>
                <w:sz w:val="18"/>
                <w:szCs w:val="18"/>
              </w:rPr>
              <w:t>cmsadmin</w:t>
            </w:r>
            <w:proofErr w:type="spellEnd"/>
            <w:r w:rsidRPr="00034A28">
              <w:rPr>
                <w:rFonts w:ascii="Courier New" w:hAnsi="Courier New" w:cs="Courier New"/>
                <w:sz w:val="18"/>
                <w:szCs w:val="18"/>
              </w:rPr>
              <w:t>/download/for-</w:t>
            </w:r>
            <w:proofErr w:type="spellStart"/>
            <w:r w:rsidRPr="00034A28">
              <w:rPr>
                <w:rFonts w:ascii="Courier New" w:hAnsi="Courier New" w:cs="Courier New"/>
                <w:sz w:val="18"/>
                <w:szCs w:val="18"/>
              </w:rPr>
              <w:t>jboss</w:t>
            </w:r>
            <w:proofErr w:type="spellEnd"/>
            <w:r w:rsidRPr="00034A28">
              <w:rPr>
                <w:rFonts w:ascii="Courier New" w:hAnsi="Courier New" w:cs="Courier New"/>
                <w:sz w:val="18"/>
                <w:szCs w:val="18"/>
              </w:rPr>
              <w:t>/logback-core-1.0.13.jar ./</w:t>
            </w:r>
          </w:p>
          <w:p w:rsidR="004B3E14" w:rsidRPr="00034A28" w:rsidRDefault="004B3E14"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xml:space="preserve">$ </w:t>
            </w:r>
            <w:proofErr w:type="spellStart"/>
            <w:proofErr w:type="gramStart"/>
            <w:r w:rsidRPr="00034A28">
              <w:rPr>
                <w:rFonts w:ascii="Courier New" w:hAnsi="Courier New" w:cs="Courier New"/>
                <w:sz w:val="18"/>
                <w:szCs w:val="18"/>
              </w:rPr>
              <w:t>cp</w:t>
            </w:r>
            <w:proofErr w:type="spellEnd"/>
            <w:proofErr w:type="gramEnd"/>
            <w:r w:rsidRPr="00034A28">
              <w:rPr>
                <w:rFonts w:ascii="Courier New" w:hAnsi="Courier New" w:cs="Courier New"/>
                <w:sz w:val="18"/>
                <w:szCs w:val="18"/>
              </w:rPr>
              <w:t xml:space="preserve"> /home/</w:t>
            </w:r>
            <w:proofErr w:type="spellStart"/>
            <w:r w:rsidRPr="00034A28">
              <w:rPr>
                <w:rFonts w:ascii="Courier New" w:hAnsi="Courier New" w:cs="Courier New"/>
                <w:sz w:val="18"/>
                <w:szCs w:val="18"/>
              </w:rPr>
              <w:t>cmsadmin</w:t>
            </w:r>
            <w:proofErr w:type="spellEnd"/>
            <w:r w:rsidRPr="00034A28">
              <w:rPr>
                <w:rFonts w:ascii="Courier New" w:hAnsi="Courier New" w:cs="Courier New"/>
                <w:sz w:val="18"/>
                <w:szCs w:val="18"/>
              </w:rPr>
              <w:t>/download/for-</w:t>
            </w:r>
            <w:proofErr w:type="spellStart"/>
            <w:r w:rsidRPr="00034A28">
              <w:rPr>
                <w:rFonts w:ascii="Courier New" w:hAnsi="Courier New" w:cs="Courier New"/>
                <w:sz w:val="18"/>
                <w:szCs w:val="18"/>
              </w:rPr>
              <w:t>jboss</w:t>
            </w:r>
            <w:proofErr w:type="spellEnd"/>
            <w:r w:rsidRPr="00034A28">
              <w:rPr>
                <w:rFonts w:ascii="Courier New" w:hAnsi="Courier New" w:cs="Courier New"/>
                <w:sz w:val="18"/>
                <w:szCs w:val="18"/>
              </w:rPr>
              <w:t>/logback-classic-1.0.13.jar ./</w:t>
            </w:r>
          </w:p>
          <w:p w:rsidR="004B3E14" w:rsidRPr="00034A28" w:rsidRDefault="004B3E14"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xml:space="preserve">$ </w:t>
            </w:r>
            <w:proofErr w:type="spellStart"/>
            <w:proofErr w:type="gramStart"/>
            <w:r w:rsidRPr="00034A28">
              <w:rPr>
                <w:rFonts w:ascii="Courier New" w:hAnsi="Courier New" w:cs="Courier New"/>
                <w:sz w:val="18"/>
                <w:szCs w:val="18"/>
              </w:rPr>
              <w:t>cp</w:t>
            </w:r>
            <w:proofErr w:type="spellEnd"/>
            <w:proofErr w:type="gramEnd"/>
            <w:r w:rsidRPr="00034A28">
              <w:rPr>
                <w:rFonts w:ascii="Courier New" w:hAnsi="Courier New" w:cs="Courier New"/>
                <w:sz w:val="18"/>
                <w:szCs w:val="18"/>
              </w:rPr>
              <w:t xml:space="preserve"> /home/cmsadmin/download/for-jboss/mcs-logger-support-logback-3.2.1-</w:t>
            </w:r>
            <w:r w:rsidRPr="00034A28">
              <w:rPr>
                <w:rFonts w:ascii="Courier New" w:hAnsi="Courier New" w:cs="Courier New"/>
                <w:sz w:val="18"/>
                <w:szCs w:val="18"/>
              </w:rPr>
              <w:lastRenderedPageBreak/>
              <w:t>RELEASE.jar ./</w:t>
            </w:r>
          </w:p>
          <w:p w:rsidR="00762BC5" w:rsidRDefault="004B3E14" w:rsidP="00034A28">
            <w:pPr>
              <w:pStyle w:val="a5"/>
              <w:spacing w:afterLines="0" w:line="240" w:lineRule="auto"/>
              <w:ind w:leftChars="0" w:left="1"/>
              <w:jc w:val="left"/>
            </w:pPr>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rm</w:t>
            </w:r>
            <w:proofErr w:type="spellEnd"/>
            <w:r w:rsidRPr="00034A28">
              <w:rPr>
                <w:rFonts w:ascii="Courier New" w:hAnsi="Courier New" w:cs="Courier New"/>
                <w:sz w:val="18"/>
                <w:szCs w:val="18"/>
              </w:rPr>
              <w:t xml:space="preserve"> slf4j-jboss-logging.jar</w:t>
            </w:r>
          </w:p>
        </w:tc>
      </w:tr>
    </w:tbl>
    <w:p w:rsidR="00AB30AD" w:rsidRDefault="00AB30AD" w:rsidP="00362CE7">
      <w:pPr>
        <w:pStyle w:val="a5"/>
        <w:numPr>
          <w:ilvl w:val="0"/>
          <w:numId w:val="20"/>
        </w:numPr>
        <w:spacing w:before="240" w:after="120" w:line="240" w:lineRule="auto"/>
        <w:ind w:leftChars="0" w:left="709" w:hanging="283"/>
      </w:pPr>
      <w:r>
        <w:lastRenderedPageBreak/>
        <w:t>A</w:t>
      </w:r>
      <w:r>
        <w:rPr>
          <w:rFonts w:hint="eastAsia"/>
        </w:rPr>
        <w:t>dd oracle JDBC library</w:t>
      </w:r>
    </w:p>
    <w:tbl>
      <w:tblPr>
        <w:tblStyle w:val="af"/>
        <w:tblW w:w="0" w:type="auto"/>
        <w:tblInd w:w="709" w:type="dxa"/>
        <w:shd w:val="clear" w:color="auto" w:fill="D9D9D9" w:themeFill="background1" w:themeFillShade="D9"/>
        <w:tblLook w:val="04A0" w:firstRow="1" w:lastRow="0" w:firstColumn="1" w:lastColumn="0" w:noHBand="0" w:noVBand="1"/>
      </w:tblPr>
      <w:tblGrid>
        <w:gridCol w:w="8527"/>
      </w:tblGrid>
      <w:tr w:rsidR="00762BC5" w:rsidTr="004B3E14">
        <w:tc>
          <w:tcPr>
            <w:tcW w:w="9218" w:type="dxa"/>
            <w:shd w:val="clear" w:color="auto" w:fill="D9D9D9" w:themeFill="background1" w:themeFillShade="D9"/>
          </w:tcPr>
          <w:p w:rsidR="004B3E14" w:rsidRPr="00034A28" w:rsidRDefault="004B3E14"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cd /home/</w:t>
            </w:r>
            <w:proofErr w:type="spellStart"/>
            <w:r w:rsidRPr="00034A28">
              <w:rPr>
                <w:rFonts w:ascii="Courier New" w:hAnsi="Courier New" w:cs="Courier New"/>
                <w:sz w:val="18"/>
                <w:szCs w:val="18"/>
              </w:rPr>
              <w:t>cmsadmin</w:t>
            </w:r>
            <w:proofErr w:type="spellEnd"/>
            <w:r w:rsidRPr="00034A28">
              <w:rPr>
                <w:rFonts w:ascii="Courier New" w:hAnsi="Courier New" w:cs="Courier New"/>
                <w:sz w:val="18"/>
                <w:szCs w:val="18"/>
              </w:rPr>
              <w:t>/local/jboss5-as/common/lib</w:t>
            </w:r>
          </w:p>
          <w:p w:rsidR="00762BC5" w:rsidRDefault="004B3E14" w:rsidP="00034A28">
            <w:pPr>
              <w:pStyle w:val="a5"/>
              <w:spacing w:afterLines="0" w:line="240" w:lineRule="auto"/>
              <w:ind w:leftChars="0" w:left="1"/>
              <w:jc w:val="left"/>
            </w:pPr>
            <w:r w:rsidRPr="00034A28">
              <w:rPr>
                <w:rFonts w:ascii="Courier New" w:hAnsi="Courier New" w:cs="Courier New"/>
                <w:sz w:val="18"/>
                <w:szCs w:val="18"/>
              </w:rPr>
              <w:t xml:space="preserve">$ </w:t>
            </w:r>
            <w:proofErr w:type="spellStart"/>
            <w:proofErr w:type="gramStart"/>
            <w:r w:rsidRPr="00034A28">
              <w:rPr>
                <w:rFonts w:ascii="Courier New" w:hAnsi="Courier New" w:cs="Courier New"/>
                <w:sz w:val="18"/>
                <w:szCs w:val="18"/>
              </w:rPr>
              <w:t>cp</w:t>
            </w:r>
            <w:proofErr w:type="spellEnd"/>
            <w:proofErr w:type="gramEnd"/>
            <w:r w:rsidRPr="00034A28">
              <w:rPr>
                <w:rFonts w:ascii="Courier New" w:hAnsi="Courier New" w:cs="Courier New"/>
                <w:sz w:val="18"/>
                <w:szCs w:val="18"/>
              </w:rPr>
              <w:t xml:space="preserve"> /home/</w:t>
            </w:r>
            <w:proofErr w:type="spellStart"/>
            <w:r w:rsidRPr="00034A28">
              <w:rPr>
                <w:rFonts w:ascii="Courier New" w:hAnsi="Courier New" w:cs="Courier New"/>
                <w:sz w:val="18"/>
                <w:szCs w:val="18"/>
              </w:rPr>
              <w:t>cmsadmin</w:t>
            </w:r>
            <w:proofErr w:type="spellEnd"/>
            <w:r w:rsidRPr="00034A28">
              <w:rPr>
                <w:rFonts w:ascii="Courier New" w:hAnsi="Courier New" w:cs="Courier New"/>
                <w:sz w:val="18"/>
                <w:szCs w:val="18"/>
              </w:rPr>
              <w:t>/download/for-</w:t>
            </w:r>
            <w:proofErr w:type="spellStart"/>
            <w:r w:rsidRPr="00034A28">
              <w:rPr>
                <w:rFonts w:ascii="Courier New" w:hAnsi="Courier New" w:cs="Courier New"/>
                <w:sz w:val="18"/>
                <w:szCs w:val="18"/>
              </w:rPr>
              <w:t>jboss</w:t>
            </w:r>
            <w:proofErr w:type="spellEnd"/>
            <w:r w:rsidRPr="00034A28">
              <w:rPr>
                <w:rFonts w:ascii="Courier New" w:hAnsi="Courier New" w:cs="Courier New"/>
                <w:sz w:val="18"/>
                <w:szCs w:val="18"/>
              </w:rPr>
              <w:t>/ojdbc6-11.2.0.1.0.jar ./</w:t>
            </w:r>
          </w:p>
        </w:tc>
      </w:tr>
    </w:tbl>
    <w:p w:rsidR="00AB30AD" w:rsidRDefault="00AB30AD" w:rsidP="008225D6">
      <w:pPr>
        <w:pStyle w:val="30"/>
        <w:spacing w:before="240" w:after="240"/>
        <w:ind w:left="567" w:hanging="567"/>
      </w:pPr>
      <w:bookmarkStart w:id="4257" w:name="_Toc390353995"/>
      <w:r>
        <w:t>S</w:t>
      </w:r>
      <w:r>
        <w:rPr>
          <w:rFonts w:hint="eastAsia"/>
        </w:rPr>
        <w:t xml:space="preserve">et </w:t>
      </w:r>
      <w:proofErr w:type="spellStart"/>
      <w:r w:rsidRPr="006D123D">
        <w:t>JBoss</w:t>
      </w:r>
      <w:proofErr w:type="spellEnd"/>
      <w:r>
        <w:rPr>
          <w:rFonts w:hint="eastAsia"/>
        </w:rPr>
        <w:t xml:space="preserve"> admin password</w:t>
      </w:r>
      <w:bookmarkEnd w:id="4257"/>
      <w:r>
        <w:rPr>
          <w:rFonts w:hint="eastAsia"/>
        </w:rPr>
        <w:t xml:space="preserve"> </w:t>
      </w:r>
    </w:p>
    <w:p w:rsidR="00AB30AD" w:rsidRDefault="00AB30AD" w:rsidP="00362CE7">
      <w:pPr>
        <w:pStyle w:val="a5"/>
        <w:numPr>
          <w:ilvl w:val="0"/>
          <w:numId w:val="21"/>
        </w:numPr>
        <w:spacing w:after="120" w:line="240" w:lineRule="auto"/>
        <w:ind w:leftChars="0" w:left="709" w:hanging="283"/>
      </w:pPr>
      <w:r>
        <w:rPr>
          <w:rFonts w:hint="eastAsia"/>
        </w:rPr>
        <w:t>create password</w:t>
      </w:r>
    </w:p>
    <w:tbl>
      <w:tblPr>
        <w:tblStyle w:val="af"/>
        <w:tblW w:w="0" w:type="auto"/>
        <w:tblInd w:w="709" w:type="dxa"/>
        <w:shd w:val="clear" w:color="auto" w:fill="D9D9D9" w:themeFill="background1" w:themeFillShade="D9"/>
        <w:tblLook w:val="04A0" w:firstRow="1" w:lastRow="0" w:firstColumn="1" w:lastColumn="0" w:noHBand="0" w:noVBand="1"/>
      </w:tblPr>
      <w:tblGrid>
        <w:gridCol w:w="8527"/>
      </w:tblGrid>
      <w:tr w:rsidR="00393D2B" w:rsidTr="00D44A41">
        <w:tc>
          <w:tcPr>
            <w:tcW w:w="9218" w:type="dxa"/>
            <w:shd w:val="clear" w:color="auto" w:fill="D9D9D9" w:themeFill="background1" w:themeFillShade="D9"/>
          </w:tcPr>
          <w:p w:rsidR="00393D2B" w:rsidRPr="00034A28" w:rsidRDefault="00393D2B"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cd /home/</w:t>
            </w:r>
            <w:proofErr w:type="spellStart"/>
            <w:r w:rsidRPr="00034A28">
              <w:rPr>
                <w:rFonts w:ascii="Courier New" w:hAnsi="Courier New" w:cs="Courier New"/>
                <w:sz w:val="18"/>
                <w:szCs w:val="18"/>
              </w:rPr>
              <w:t>cmsadmin</w:t>
            </w:r>
            <w:proofErr w:type="spellEnd"/>
            <w:r w:rsidRPr="00034A28">
              <w:rPr>
                <w:rFonts w:ascii="Courier New" w:hAnsi="Courier New" w:cs="Courier New"/>
                <w:sz w:val="18"/>
                <w:szCs w:val="18"/>
              </w:rPr>
              <w:t>/local/jboss5-as/password</w:t>
            </w:r>
          </w:p>
          <w:p w:rsidR="00393D2B" w:rsidRPr="00034A28" w:rsidRDefault="00393D2B"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./adminpass.sh</w:t>
            </w:r>
          </w:p>
          <w:p w:rsidR="00393D2B" w:rsidRPr="00034A28" w:rsidRDefault="00393D2B"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Please enter the password to be encrypted: password</w:t>
            </w:r>
          </w:p>
          <w:p w:rsidR="00393D2B" w:rsidRDefault="00393D2B" w:rsidP="00034A28">
            <w:pPr>
              <w:pStyle w:val="a5"/>
              <w:spacing w:afterLines="0" w:line="240" w:lineRule="auto"/>
              <w:ind w:leftChars="0" w:left="1"/>
              <w:jc w:val="left"/>
            </w:pPr>
            <w:r w:rsidRPr="00034A28">
              <w:rPr>
                <w:rFonts w:ascii="Courier New" w:hAnsi="Courier New" w:cs="Courier New"/>
                <w:sz w:val="18"/>
                <w:szCs w:val="18"/>
              </w:rPr>
              <w:t>Encoded password: X03MO1qnZdYdgyfeuILPmQ==</w:t>
            </w:r>
          </w:p>
        </w:tc>
      </w:tr>
    </w:tbl>
    <w:p w:rsidR="00AB30AD" w:rsidRDefault="00AB30AD" w:rsidP="00362CE7">
      <w:pPr>
        <w:pStyle w:val="a5"/>
        <w:numPr>
          <w:ilvl w:val="0"/>
          <w:numId w:val="21"/>
        </w:numPr>
        <w:spacing w:before="240" w:after="120" w:line="240" w:lineRule="auto"/>
        <w:ind w:leftChars="0" w:left="709" w:hanging="283"/>
      </w:pPr>
      <w:r>
        <w:t>S</w:t>
      </w:r>
      <w:r>
        <w:rPr>
          <w:rFonts w:hint="eastAsia"/>
        </w:rPr>
        <w:t>et password configuration and add password algorithm</w:t>
      </w:r>
    </w:p>
    <w:tbl>
      <w:tblPr>
        <w:tblStyle w:val="af"/>
        <w:tblW w:w="0" w:type="auto"/>
        <w:tblInd w:w="709" w:type="dxa"/>
        <w:shd w:val="clear" w:color="auto" w:fill="D9D9D9" w:themeFill="background1" w:themeFillShade="D9"/>
        <w:tblLook w:val="04A0" w:firstRow="1" w:lastRow="0" w:firstColumn="1" w:lastColumn="0" w:noHBand="0" w:noVBand="1"/>
      </w:tblPr>
      <w:tblGrid>
        <w:gridCol w:w="8527"/>
      </w:tblGrid>
      <w:tr w:rsidR="00393D2B" w:rsidRPr="007641ED" w:rsidTr="00D44A41">
        <w:tc>
          <w:tcPr>
            <w:tcW w:w="9218" w:type="dxa"/>
            <w:shd w:val="clear" w:color="auto" w:fill="D9D9D9" w:themeFill="background1" w:themeFillShade="D9"/>
          </w:tcPr>
          <w:p w:rsidR="00393D2B" w:rsidRPr="007641ED" w:rsidRDefault="00393D2B" w:rsidP="00034A28">
            <w:pPr>
              <w:pStyle w:val="a5"/>
              <w:spacing w:afterLines="0" w:line="240" w:lineRule="auto"/>
              <w:ind w:leftChars="0" w:left="1"/>
              <w:jc w:val="left"/>
              <w:rPr>
                <w:rFonts w:ascii="Courier New" w:hAnsi="Courier New" w:cs="Courier New"/>
                <w:sz w:val="18"/>
                <w:szCs w:val="18"/>
              </w:rPr>
            </w:pPr>
            <w:r w:rsidRPr="007641ED">
              <w:rPr>
                <w:rFonts w:ascii="Courier New" w:hAnsi="Courier New" w:cs="Courier New"/>
                <w:sz w:val="18"/>
                <w:szCs w:val="18"/>
              </w:rPr>
              <w:t>$ cd /home/</w:t>
            </w:r>
            <w:proofErr w:type="spellStart"/>
            <w:r w:rsidRPr="007641ED">
              <w:rPr>
                <w:rFonts w:ascii="Courier New" w:hAnsi="Courier New" w:cs="Courier New"/>
                <w:sz w:val="18"/>
                <w:szCs w:val="18"/>
              </w:rPr>
              <w:t>cmsadmin</w:t>
            </w:r>
            <w:proofErr w:type="spellEnd"/>
            <w:r w:rsidRPr="007641ED">
              <w:rPr>
                <w:rFonts w:ascii="Courier New" w:hAnsi="Courier New" w:cs="Courier New"/>
                <w:sz w:val="18"/>
                <w:szCs w:val="18"/>
              </w:rPr>
              <w:t>/local/jboss5-as/server/{server instance}/</w:t>
            </w:r>
            <w:proofErr w:type="spellStart"/>
            <w:r w:rsidRPr="007641ED">
              <w:rPr>
                <w:rFonts w:ascii="Courier New" w:hAnsi="Courier New" w:cs="Courier New"/>
                <w:sz w:val="18"/>
                <w:szCs w:val="18"/>
              </w:rPr>
              <w:t>conf</w:t>
            </w:r>
            <w:proofErr w:type="spellEnd"/>
            <w:r w:rsidRPr="007641ED">
              <w:rPr>
                <w:rFonts w:ascii="Courier New" w:hAnsi="Courier New" w:cs="Courier New"/>
                <w:sz w:val="18"/>
                <w:szCs w:val="18"/>
              </w:rPr>
              <w:t>/props</w:t>
            </w:r>
          </w:p>
          <w:p w:rsidR="00393D2B" w:rsidRPr="007641ED" w:rsidRDefault="00393D2B" w:rsidP="00034A28">
            <w:pPr>
              <w:pStyle w:val="a5"/>
              <w:spacing w:afterLines="0" w:line="240" w:lineRule="auto"/>
              <w:ind w:leftChars="0" w:left="1"/>
              <w:jc w:val="left"/>
              <w:rPr>
                <w:rFonts w:ascii="Courier New" w:hAnsi="Courier New" w:cs="Courier New"/>
                <w:sz w:val="18"/>
                <w:szCs w:val="18"/>
              </w:rPr>
            </w:pPr>
            <w:r w:rsidRPr="007641ED">
              <w:rPr>
                <w:rFonts w:ascii="Courier New" w:hAnsi="Courier New" w:cs="Courier New"/>
                <w:sz w:val="18"/>
                <w:szCs w:val="18"/>
              </w:rPr>
              <w:t xml:space="preserve">$ vi </w:t>
            </w:r>
            <w:proofErr w:type="spellStart"/>
            <w:r w:rsidRPr="007641ED">
              <w:rPr>
                <w:rFonts w:ascii="Courier New" w:hAnsi="Courier New" w:cs="Courier New"/>
                <w:sz w:val="18"/>
                <w:szCs w:val="18"/>
              </w:rPr>
              <w:t>jmx</w:t>
            </w:r>
            <w:proofErr w:type="spellEnd"/>
            <w:r w:rsidRPr="007641ED">
              <w:rPr>
                <w:rFonts w:ascii="Courier New" w:hAnsi="Courier New" w:cs="Courier New"/>
                <w:sz w:val="18"/>
                <w:szCs w:val="18"/>
              </w:rPr>
              <w:t>-console-</w:t>
            </w:r>
            <w:proofErr w:type="spellStart"/>
            <w:r w:rsidRPr="007641ED">
              <w:rPr>
                <w:rFonts w:ascii="Courier New" w:hAnsi="Courier New" w:cs="Courier New"/>
                <w:sz w:val="18"/>
                <w:szCs w:val="18"/>
              </w:rPr>
              <w:t>users.properties</w:t>
            </w:r>
            <w:proofErr w:type="spellEnd"/>
          </w:p>
          <w:p w:rsidR="00393D2B" w:rsidRPr="007641ED" w:rsidRDefault="00393D2B" w:rsidP="00034A28">
            <w:pPr>
              <w:pStyle w:val="a5"/>
              <w:spacing w:afterLines="0" w:line="240" w:lineRule="auto"/>
              <w:ind w:leftChars="0" w:left="1"/>
              <w:jc w:val="left"/>
              <w:rPr>
                <w:rFonts w:ascii="Courier New" w:hAnsi="Courier New" w:cs="Courier New"/>
                <w:sz w:val="18"/>
                <w:szCs w:val="18"/>
              </w:rPr>
            </w:pPr>
            <w:r w:rsidRPr="007641ED">
              <w:rPr>
                <w:rFonts w:ascii="Courier New" w:hAnsi="Courier New" w:cs="Courier New"/>
                <w:sz w:val="18"/>
                <w:szCs w:val="18"/>
              </w:rPr>
              <w:t>--------------</w:t>
            </w:r>
          </w:p>
          <w:p w:rsidR="00393D2B" w:rsidRPr="007641ED" w:rsidRDefault="00393D2B" w:rsidP="00034A28">
            <w:pPr>
              <w:pStyle w:val="a5"/>
              <w:spacing w:afterLines="0" w:line="240" w:lineRule="auto"/>
              <w:ind w:leftChars="0" w:left="1"/>
              <w:jc w:val="left"/>
              <w:rPr>
                <w:rFonts w:ascii="Courier New" w:hAnsi="Courier New" w:cs="Courier New"/>
                <w:sz w:val="18"/>
                <w:szCs w:val="18"/>
              </w:rPr>
            </w:pPr>
            <w:r w:rsidRPr="007641ED">
              <w:rPr>
                <w:rFonts w:ascii="Courier New" w:hAnsi="Courier New" w:cs="Courier New"/>
                <w:sz w:val="18"/>
                <w:szCs w:val="18"/>
              </w:rPr>
              <w:t xml:space="preserve"># A sample </w:t>
            </w:r>
            <w:proofErr w:type="spellStart"/>
            <w:r w:rsidRPr="007641ED">
              <w:rPr>
                <w:rFonts w:ascii="Courier New" w:hAnsi="Courier New" w:cs="Courier New"/>
                <w:sz w:val="18"/>
                <w:szCs w:val="18"/>
              </w:rPr>
              <w:t>users.properties</w:t>
            </w:r>
            <w:proofErr w:type="spellEnd"/>
            <w:r w:rsidRPr="007641ED">
              <w:rPr>
                <w:rFonts w:ascii="Courier New" w:hAnsi="Courier New" w:cs="Courier New"/>
                <w:sz w:val="18"/>
                <w:szCs w:val="18"/>
              </w:rPr>
              <w:t xml:space="preserve"> file for use with the </w:t>
            </w:r>
            <w:proofErr w:type="spellStart"/>
            <w:r w:rsidRPr="007641ED">
              <w:rPr>
                <w:rFonts w:ascii="Courier New" w:hAnsi="Courier New" w:cs="Courier New"/>
                <w:sz w:val="18"/>
                <w:szCs w:val="18"/>
              </w:rPr>
              <w:t>UsersRolesLoginModule</w:t>
            </w:r>
            <w:proofErr w:type="spellEnd"/>
          </w:p>
          <w:p w:rsidR="00393D2B" w:rsidRPr="007641ED" w:rsidRDefault="00393D2B" w:rsidP="00393D2B">
            <w:pPr>
              <w:pStyle w:val="a5"/>
              <w:spacing w:afterLines="0" w:line="240" w:lineRule="auto"/>
              <w:ind w:leftChars="0" w:left="0"/>
              <w:rPr>
                <w:rFonts w:ascii="Courier New" w:hAnsi="Courier New" w:cs="Courier New"/>
                <w:sz w:val="18"/>
                <w:szCs w:val="18"/>
              </w:rPr>
            </w:pPr>
            <w:r w:rsidRPr="007641ED">
              <w:rPr>
                <w:rFonts w:ascii="Courier New" w:hAnsi="Courier New" w:cs="Courier New"/>
                <w:sz w:val="18"/>
                <w:szCs w:val="18"/>
              </w:rPr>
              <w:t xml:space="preserve">admin= </w:t>
            </w:r>
            <w:r w:rsidRPr="007641ED">
              <w:rPr>
                <w:rFonts w:ascii="Courier New" w:hAnsi="Courier New" w:cs="Courier New"/>
                <w:sz w:val="18"/>
                <w:szCs w:val="18"/>
                <w:highlight w:val="yellow"/>
              </w:rPr>
              <w:t>X03MO1qnZdYdgyfeuILPmQ==</w:t>
            </w:r>
          </w:p>
          <w:p w:rsidR="00393D2B" w:rsidRPr="007641ED" w:rsidRDefault="00393D2B" w:rsidP="00393D2B">
            <w:pPr>
              <w:pStyle w:val="a5"/>
              <w:spacing w:afterLines="0" w:line="240" w:lineRule="auto"/>
              <w:ind w:leftChars="0" w:left="0"/>
              <w:rPr>
                <w:rFonts w:ascii="Courier New" w:hAnsi="Courier New" w:cs="Courier New"/>
                <w:sz w:val="18"/>
                <w:szCs w:val="18"/>
              </w:rPr>
            </w:pPr>
          </w:p>
          <w:p w:rsidR="00393D2B" w:rsidRPr="007641ED" w:rsidRDefault="00393D2B" w:rsidP="00034A28">
            <w:pPr>
              <w:pStyle w:val="a5"/>
              <w:spacing w:afterLines="0" w:line="240" w:lineRule="auto"/>
              <w:ind w:leftChars="0" w:left="1"/>
              <w:jc w:val="left"/>
              <w:rPr>
                <w:rFonts w:ascii="Courier New" w:hAnsi="Courier New" w:cs="Courier New"/>
                <w:sz w:val="18"/>
                <w:szCs w:val="18"/>
              </w:rPr>
            </w:pPr>
            <w:r w:rsidRPr="007641ED">
              <w:rPr>
                <w:rFonts w:ascii="Courier New" w:hAnsi="Courier New" w:cs="Courier New"/>
                <w:sz w:val="18"/>
                <w:szCs w:val="18"/>
              </w:rPr>
              <w:t>$ cd /home/</w:t>
            </w:r>
            <w:proofErr w:type="spellStart"/>
            <w:r w:rsidRPr="007641ED">
              <w:rPr>
                <w:rFonts w:ascii="Courier New" w:hAnsi="Courier New" w:cs="Courier New"/>
                <w:sz w:val="18"/>
                <w:szCs w:val="18"/>
              </w:rPr>
              <w:t>cmsadmin</w:t>
            </w:r>
            <w:proofErr w:type="spellEnd"/>
            <w:r w:rsidRPr="007641ED">
              <w:rPr>
                <w:rFonts w:ascii="Courier New" w:hAnsi="Courier New" w:cs="Courier New"/>
                <w:sz w:val="18"/>
                <w:szCs w:val="18"/>
              </w:rPr>
              <w:t>/local/jboss5-as/server/{server instance}/</w:t>
            </w:r>
            <w:proofErr w:type="spellStart"/>
            <w:r w:rsidRPr="007641ED">
              <w:rPr>
                <w:rFonts w:ascii="Courier New" w:hAnsi="Courier New" w:cs="Courier New"/>
                <w:sz w:val="18"/>
                <w:szCs w:val="18"/>
              </w:rPr>
              <w:t>conf</w:t>
            </w:r>
            <w:proofErr w:type="spellEnd"/>
          </w:p>
          <w:p w:rsidR="00393D2B" w:rsidRPr="007641ED" w:rsidRDefault="00393D2B" w:rsidP="00034A28">
            <w:pPr>
              <w:pStyle w:val="a5"/>
              <w:spacing w:afterLines="0" w:line="240" w:lineRule="auto"/>
              <w:ind w:leftChars="0" w:left="1"/>
              <w:jc w:val="left"/>
              <w:rPr>
                <w:rFonts w:ascii="Courier New" w:hAnsi="Courier New" w:cs="Courier New"/>
                <w:sz w:val="18"/>
                <w:szCs w:val="18"/>
              </w:rPr>
            </w:pPr>
            <w:r w:rsidRPr="007641ED">
              <w:rPr>
                <w:rFonts w:ascii="Courier New" w:hAnsi="Courier New" w:cs="Courier New"/>
                <w:sz w:val="18"/>
                <w:szCs w:val="18"/>
              </w:rPr>
              <w:t>$ vi login-config.xml</w:t>
            </w:r>
          </w:p>
          <w:p w:rsidR="00393D2B" w:rsidRPr="007641ED" w:rsidRDefault="00393D2B" w:rsidP="00034A28">
            <w:pPr>
              <w:pStyle w:val="a5"/>
              <w:spacing w:afterLines="0" w:line="240" w:lineRule="auto"/>
              <w:ind w:leftChars="0" w:left="1"/>
              <w:jc w:val="left"/>
              <w:rPr>
                <w:rFonts w:ascii="Courier New" w:hAnsi="Courier New" w:cs="Courier New"/>
                <w:sz w:val="18"/>
                <w:szCs w:val="18"/>
              </w:rPr>
            </w:pPr>
            <w:r w:rsidRPr="007641ED">
              <w:rPr>
                <w:rFonts w:ascii="Courier New" w:hAnsi="Courier New" w:cs="Courier New"/>
                <w:sz w:val="18"/>
                <w:szCs w:val="18"/>
              </w:rPr>
              <w:t>-------------</w:t>
            </w:r>
          </w:p>
          <w:p w:rsidR="00393D2B" w:rsidRPr="007641ED" w:rsidRDefault="00393D2B" w:rsidP="00034A28">
            <w:pPr>
              <w:pStyle w:val="a5"/>
              <w:spacing w:afterLines="0" w:line="240" w:lineRule="auto"/>
              <w:ind w:leftChars="0" w:left="1"/>
              <w:jc w:val="left"/>
              <w:rPr>
                <w:rFonts w:ascii="Courier New" w:hAnsi="Courier New" w:cs="Courier New"/>
                <w:sz w:val="18"/>
                <w:szCs w:val="18"/>
              </w:rPr>
            </w:pPr>
            <w:r w:rsidRPr="007641ED">
              <w:rPr>
                <w:rFonts w:ascii="Courier New" w:hAnsi="Courier New" w:cs="Courier New"/>
                <w:sz w:val="18"/>
                <w:szCs w:val="18"/>
              </w:rPr>
              <w:t>&lt;application-policy name="</w:t>
            </w:r>
            <w:proofErr w:type="spellStart"/>
            <w:r w:rsidRPr="007641ED">
              <w:rPr>
                <w:rFonts w:ascii="Courier New" w:hAnsi="Courier New" w:cs="Courier New"/>
                <w:sz w:val="18"/>
                <w:szCs w:val="18"/>
              </w:rPr>
              <w:t>jmx</w:t>
            </w:r>
            <w:proofErr w:type="spellEnd"/>
            <w:r w:rsidRPr="007641ED">
              <w:rPr>
                <w:rFonts w:ascii="Courier New" w:hAnsi="Courier New" w:cs="Courier New"/>
                <w:sz w:val="18"/>
                <w:szCs w:val="18"/>
              </w:rPr>
              <w:t>-console"&gt;</w:t>
            </w:r>
          </w:p>
          <w:p w:rsidR="00393D2B" w:rsidRPr="007641ED" w:rsidRDefault="00393D2B" w:rsidP="00034A28">
            <w:pPr>
              <w:pStyle w:val="a5"/>
              <w:spacing w:afterLines="0" w:line="240" w:lineRule="auto"/>
              <w:ind w:leftChars="0" w:left="1"/>
              <w:jc w:val="left"/>
              <w:rPr>
                <w:rFonts w:ascii="Courier New" w:hAnsi="Courier New" w:cs="Courier New"/>
                <w:sz w:val="18"/>
                <w:szCs w:val="18"/>
              </w:rPr>
            </w:pPr>
            <w:r w:rsidRPr="007641ED">
              <w:rPr>
                <w:rFonts w:ascii="Courier New" w:hAnsi="Courier New" w:cs="Courier New"/>
                <w:sz w:val="18"/>
                <w:szCs w:val="18"/>
              </w:rPr>
              <w:t xml:space="preserve">    &lt;authentication&gt;</w:t>
            </w:r>
          </w:p>
          <w:p w:rsidR="00393D2B" w:rsidRPr="007641ED" w:rsidRDefault="00393D2B" w:rsidP="00034A28">
            <w:pPr>
              <w:pStyle w:val="a5"/>
              <w:spacing w:afterLines="0" w:line="240" w:lineRule="auto"/>
              <w:ind w:leftChars="0" w:left="1"/>
              <w:jc w:val="left"/>
              <w:rPr>
                <w:rFonts w:ascii="Courier New" w:hAnsi="Courier New" w:cs="Courier New"/>
                <w:sz w:val="18"/>
                <w:szCs w:val="18"/>
              </w:rPr>
            </w:pPr>
            <w:r w:rsidRPr="007641ED">
              <w:rPr>
                <w:rFonts w:ascii="Courier New" w:hAnsi="Courier New" w:cs="Courier New"/>
                <w:sz w:val="18"/>
                <w:szCs w:val="18"/>
              </w:rPr>
              <w:t xml:space="preserve">      &lt;login-module code="</w:t>
            </w:r>
            <w:proofErr w:type="spellStart"/>
            <w:r w:rsidRPr="007641ED">
              <w:rPr>
                <w:rFonts w:ascii="Courier New" w:hAnsi="Courier New" w:cs="Courier New"/>
                <w:sz w:val="18"/>
                <w:szCs w:val="18"/>
              </w:rPr>
              <w:t>org.jboss.security.auth.spi.UsersRolesLoginModule</w:t>
            </w:r>
            <w:proofErr w:type="spellEnd"/>
            <w:r w:rsidRPr="007641ED">
              <w:rPr>
                <w:rFonts w:ascii="Courier New" w:hAnsi="Courier New" w:cs="Courier New"/>
                <w:sz w:val="18"/>
                <w:szCs w:val="18"/>
              </w:rPr>
              <w:t>"</w:t>
            </w:r>
          </w:p>
          <w:p w:rsidR="00393D2B" w:rsidRPr="007641ED" w:rsidRDefault="00393D2B" w:rsidP="00034A28">
            <w:pPr>
              <w:pStyle w:val="a5"/>
              <w:spacing w:afterLines="0" w:line="240" w:lineRule="auto"/>
              <w:ind w:leftChars="0" w:left="1"/>
              <w:jc w:val="left"/>
              <w:rPr>
                <w:rFonts w:ascii="Courier New" w:hAnsi="Courier New" w:cs="Courier New"/>
                <w:sz w:val="18"/>
                <w:szCs w:val="18"/>
              </w:rPr>
            </w:pPr>
            <w:r w:rsidRPr="007641ED">
              <w:rPr>
                <w:rFonts w:ascii="Courier New" w:hAnsi="Courier New" w:cs="Courier New"/>
                <w:sz w:val="18"/>
                <w:szCs w:val="18"/>
              </w:rPr>
              <w:t xml:space="preserve">        flag="required"&gt;</w:t>
            </w:r>
          </w:p>
          <w:p w:rsidR="00393D2B" w:rsidRPr="007641ED" w:rsidRDefault="00393D2B" w:rsidP="00034A28">
            <w:pPr>
              <w:pStyle w:val="a5"/>
              <w:spacing w:afterLines="0" w:line="240" w:lineRule="auto"/>
              <w:ind w:leftChars="0" w:left="1"/>
              <w:jc w:val="left"/>
              <w:rPr>
                <w:rFonts w:ascii="Courier New" w:hAnsi="Courier New" w:cs="Courier New"/>
                <w:sz w:val="18"/>
                <w:szCs w:val="18"/>
              </w:rPr>
            </w:pPr>
            <w:r w:rsidRPr="007641ED">
              <w:rPr>
                <w:rFonts w:ascii="Courier New" w:hAnsi="Courier New" w:cs="Courier New"/>
                <w:sz w:val="18"/>
                <w:szCs w:val="18"/>
              </w:rPr>
              <w:t xml:space="preserve">        &lt;module-option name="usersProperties"&gt;props/jmx-console-users.properties&lt;/module-option&gt;</w:t>
            </w:r>
          </w:p>
          <w:p w:rsidR="00393D2B" w:rsidRPr="007641ED" w:rsidRDefault="00393D2B" w:rsidP="00034A28">
            <w:pPr>
              <w:pStyle w:val="a5"/>
              <w:spacing w:afterLines="0" w:line="240" w:lineRule="auto"/>
              <w:ind w:leftChars="0" w:left="1"/>
              <w:jc w:val="left"/>
              <w:rPr>
                <w:rFonts w:ascii="Courier New" w:hAnsi="Courier New" w:cs="Courier New"/>
                <w:sz w:val="18"/>
                <w:szCs w:val="18"/>
              </w:rPr>
            </w:pPr>
            <w:r w:rsidRPr="007641ED">
              <w:rPr>
                <w:rFonts w:ascii="Courier New" w:hAnsi="Courier New" w:cs="Courier New"/>
                <w:sz w:val="18"/>
                <w:szCs w:val="18"/>
              </w:rPr>
              <w:t xml:space="preserve">        &lt;module-option name="rolesProperties"&gt;props/jmx-console-roles.properties&lt;/module-option&gt;</w:t>
            </w:r>
          </w:p>
          <w:p w:rsidR="00393D2B" w:rsidRPr="007641ED" w:rsidRDefault="00393D2B" w:rsidP="00393D2B">
            <w:pPr>
              <w:pStyle w:val="a5"/>
              <w:spacing w:afterLines="0" w:line="240" w:lineRule="auto"/>
              <w:ind w:leftChars="0" w:left="0"/>
              <w:rPr>
                <w:rFonts w:ascii="Courier New" w:hAnsi="Courier New" w:cs="Courier New"/>
                <w:sz w:val="18"/>
                <w:szCs w:val="18"/>
              </w:rPr>
            </w:pPr>
            <w:r w:rsidRPr="007641ED">
              <w:rPr>
                <w:rFonts w:ascii="Courier New" w:hAnsi="Courier New" w:cs="Courier New"/>
                <w:sz w:val="18"/>
                <w:szCs w:val="18"/>
              </w:rPr>
              <w:t xml:space="preserve">        </w:t>
            </w:r>
            <w:r w:rsidRPr="007641ED">
              <w:rPr>
                <w:rFonts w:ascii="Courier New" w:hAnsi="Courier New" w:cs="Courier New"/>
                <w:sz w:val="18"/>
                <w:szCs w:val="18"/>
                <w:highlight w:val="yellow"/>
              </w:rPr>
              <w:t>&lt;module-option name="</w:t>
            </w:r>
            <w:proofErr w:type="spellStart"/>
            <w:r w:rsidRPr="007641ED">
              <w:rPr>
                <w:rFonts w:ascii="Courier New" w:hAnsi="Courier New" w:cs="Courier New"/>
                <w:sz w:val="18"/>
                <w:szCs w:val="18"/>
                <w:highlight w:val="yellow"/>
              </w:rPr>
              <w:t>hashAlgorithm</w:t>
            </w:r>
            <w:proofErr w:type="spellEnd"/>
            <w:r w:rsidRPr="007641ED">
              <w:rPr>
                <w:rFonts w:ascii="Courier New" w:hAnsi="Courier New" w:cs="Courier New"/>
                <w:sz w:val="18"/>
                <w:szCs w:val="18"/>
                <w:highlight w:val="yellow"/>
              </w:rPr>
              <w:t>"&gt;MD5&lt;/module-option&gt;</w:t>
            </w:r>
          </w:p>
          <w:p w:rsidR="00393D2B" w:rsidRPr="007641ED" w:rsidRDefault="00393D2B" w:rsidP="00393D2B">
            <w:pPr>
              <w:pStyle w:val="a5"/>
              <w:spacing w:afterLines="0" w:line="240" w:lineRule="auto"/>
              <w:ind w:leftChars="0" w:left="0"/>
              <w:rPr>
                <w:rFonts w:ascii="Courier New" w:hAnsi="Courier New" w:cs="Courier New"/>
                <w:sz w:val="18"/>
                <w:szCs w:val="18"/>
              </w:rPr>
            </w:pPr>
            <w:r w:rsidRPr="007641ED">
              <w:rPr>
                <w:rFonts w:ascii="Courier New" w:hAnsi="Courier New" w:cs="Courier New"/>
                <w:sz w:val="18"/>
                <w:szCs w:val="18"/>
              </w:rPr>
              <w:t xml:space="preserve">        </w:t>
            </w:r>
            <w:r w:rsidRPr="007641ED">
              <w:rPr>
                <w:rFonts w:ascii="Courier New" w:hAnsi="Courier New" w:cs="Courier New"/>
                <w:sz w:val="18"/>
                <w:szCs w:val="18"/>
                <w:highlight w:val="yellow"/>
              </w:rPr>
              <w:t>&lt;module-option name="</w:t>
            </w:r>
            <w:proofErr w:type="spellStart"/>
            <w:r w:rsidRPr="007641ED">
              <w:rPr>
                <w:rFonts w:ascii="Courier New" w:hAnsi="Courier New" w:cs="Courier New"/>
                <w:sz w:val="18"/>
                <w:szCs w:val="18"/>
                <w:highlight w:val="yellow"/>
              </w:rPr>
              <w:t>hashEncoding</w:t>
            </w:r>
            <w:proofErr w:type="spellEnd"/>
            <w:r w:rsidRPr="007641ED">
              <w:rPr>
                <w:rFonts w:ascii="Courier New" w:hAnsi="Courier New" w:cs="Courier New"/>
                <w:sz w:val="18"/>
                <w:szCs w:val="18"/>
                <w:highlight w:val="yellow"/>
              </w:rPr>
              <w:t>"&gt;base64&lt;/module-option&gt;</w:t>
            </w:r>
          </w:p>
          <w:p w:rsidR="00393D2B" w:rsidRPr="007641ED" w:rsidRDefault="00393D2B" w:rsidP="00034A28">
            <w:pPr>
              <w:pStyle w:val="a5"/>
              <w:spacing w:afterLines="0" w:line="240" w:lineRule="auto"/>
              <w:ind w:leftChars="0" w:left="1"/>
              <w:jc w:val="left"/>
              <w:rPr>
                <w:rFonts w:ascii="Courier New" w:hAnsi="Courier New" w:cs="Courier New"/>
                <w:sz w:val="18"/>
                <w:szCs w:val="18"/>
              </w:rPr>
            </w:pPr>
            <w:r w:rsidRPr="007641ED">
              <w:rPr>
                <w:rFonts w:ascii="Courier New" w:hAnsi="Courier New" w:cs="Courier New"/>
                <w:sz w:val="18"/>
                <w:szCs w:val="18"/>
              </w:rPr>
              <w:t xml:space="preserve">      &lt;/login-module&gt;</w:t>
            </w:r>
          </w:p>
          <w:p w:rsidR="00393D2B" w:rsidRPr="007641ED" w:rsidRDefault="00393D2B" w:rsidP="00034A28">
            <w:pPr>
              <w:pStyle w:val="a5"/>
              <w:spacing w:afterLines="0" w:line="240" w:lineRule="auto"/>
              <w:ind w:leftChars="0" w:left="1"/>
              <w:jc w:val="left"/>
              <w:rPr>
                <w:rFonts w:ascii="Courier New" w:hAnsi="Courier New" w:cs="Courier New"/>
                <w:sz w:val="18"/>
                <w:szCs w:val="18"/>
              </w:rPr>
            </w:pPr>
            <w:r w:rsidRPr="007641ED">
              <w:rPr>
                <w:rFonts w:ascii="Courier New" w:hAnsi="Courier New" w:cs="Courier New"/>
                <w:sz w:val="18"/>
                <w:szCs w:val="18"/>
              </w:rPr>
              <w:t xml:space="preserve">    &lt;/authentication&gt;</w:t>
            </w:r>
          </w:p>
          <w:p w:rsidR="00393D2B" w:rsidRPr="007641ED" w:rsidRDefault="00393D2B" w:rsidP="00034A28">
            <w:pPr>
              <w:pStyle w:val="a5"/>
              <w:spacing w:afterLines="0" w:line="240" w:lineRule="auto"/>
              <w:ind w:leftChars="0" w:left="1"/>
              <w:jc w:val="left"/>
              <w:rPr>
                <w:rFonts w:ascii="Courier New" w:hAnsi="Courier New" w:cs="Courier New"/>
              </w:rPr>
            </w:pPr>
            <w:r w:rsidRPr="007641ED">
              <w:rPr>
                <w:rFonts w:ascii="Courier New" w:hAnsi="Courier New" w:cs="Courier New"/>
                <w:sz w:val="18"/>
                <w:szCs w:val="18"/>
              </w:rPr>
              <w:t>&lt;/application-policy&gt;</w:t>
            </w:r>
          </w:p>
        </w:tc>
      </w:tr>
    </w:tbl>
    <w:p w:rsidR="00AB30AD" w:rsidRDefault="00AB30AD" w:rsidP="00361E08">
      <w:pPr>
        <w:pStyle w:val="30"/>
        <w:spacing w:before="240" w:after="240"/>
        <w:ind w:left="567" w:hanging="567"/>
      </w:pPr>
      <w:bookmarkStart w:id="4258" w:name="_Toc390353996"/>
      <w:r>
        <w:t>S</w:t>
      </w:r>
      <w:r>
        <w:rPr>
          <w:rFonts w:hint="eastAsia"/>
        </w:rPr>
        <w:t xml:space="preserve">et </w:t>
      </w:r>
      <w:proofErr w:type="spellStart"/>
      <w:r w:rsidRPr="006D123D">
        <w:t>JBoss</w:t>
      </w:r>
      <w:proofErr w:type="spellEnd"/>
      <w:r>
        <w:rPr>
          <w:rFonts w:hint="eastAsia"/>
        </w:rPr>
        <w:t xml:space="preserve"> </w:t>
      </w:r>
      <w:proofErr w:type="spellStart"/>
      <w:r>
        <w:rPr>
          <w:rFonts w:hint="eastAsia"/>
        </w:rPr>
        <w:t>d</w:t>
      </w:r>
      <w:r>
        <w:t>atasource</w:t>
      </w:r>
      <w:bookmarkEnd w:id="4258"/>
      <w:proofErr w:type="spellEnd"/>
      <w:r>
        <w:rPr>
          <w:rFonts w:hint="eastAsia"/>
        </w:rPr>
        <w:t xml:space="preserve">  </w:t>
      </w:r>
    </w:p>
    <w:p w:rsidR="00AB30AD" w:rsidRDefault="00AB30AD" w:rsidP="00362CE7">
      <w:pPr>
        <w:pStyle w:val="a5"/>
        <w:numPr>
          <w:ilvl w:val="0"/>
          <w:numId w:val="22"/>
        </w:numPr>
        <w:spacing w:after="120" w:line="240" w:lineRule="auto"/>
        <w:ind w:leftChars="0" w:left="709" w:hanging="283"/>
      </w:pPr>
      <w:r>
        <w:rPr>
          <w:rFonts w:hint="eastAsia"/>
        </w:rPr>
        <w:t xml:space="preserve">create </w:t>
      </w:r>
      <w:proofErr w:type="spellStart"/>
      <w:r>
        <w:rPr>
          <w:rFonts w:hint="eastAsia"/>
        </w:rPr>
        <w:t>datasource</w:t>
      </w:r>
      <w:proofErr w:type="spellEnd"/>
      <w:r>
        <w:rPr>
          <w:rFonts w:hint="eastAsia"/>
        </w:rPr>
        <w:t xml:space="preserve"> XML</w:t>
      </w:r>
      <w:r w:rsidR="001A5E96">
        <w:rPr>
          <w:rFonts w:hint="eastAsia"/>
        </w:rPr>
        <w:t xml:space="preserve"> </w:t>
      </w:r>
      <w:r w:rsidR="001A5E96">
        <w:t>–</w:t>
      </w:r>
      <w:r w:rsidR="001A5E96">
        <w:rPr>
          <w:rFonts w:hint="eastAsia"/>
        </w:rPr>
        <w:t xml:space="preserve"> JNDI configuration</w:t>
      </w:r>
    </w:p>
    <w:tbl>
      <w:tblPr>
        <w:tblStyle w:val="af"/>
        <w:tblW w:w="0" w:type="auto"/>
        <w:tblInd w:w="709" w:type="dxa"/>
        <w:shd w:val="clear" w:color="auto" w:fill="D9D9D9" w:themeFill="background1" w:themeFillShade="D9"/>
        <w:tblLook w:val="04A0" w:firstRow="1" w:lastRow="0" w:firstColumn="1" w:lastColumn="0" w:noHBand="0" w:noVBand="1"/>
      </w:tblPr>
      <w:tblGrid>
        <w:gridCol w:w="8527"/>
      </w:tblGrid>
      <w:tr w:rsidR="00393D2B" w:rsidTr="00D44A41">
        <w:tc>
          <w:tcPr>
            <w:tcW w:w="9218" w:type="dxa"/>
            <w:shd w:val="clear" w:color="auto" w:fill="D9D9D9" w:themeFill="background1" w:themeFillShade="D9"/>
          </w:tcPr>
          <w:p w:rsidR="00393D2B" w:rsidRPr="00034A28" w:rsidRDefault="00393D2B"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cd /home/</w:t>
            </w:r>
            <w:proofErr w:type="spellStart"/>
            <w:r w:rsidRPr="00034A28">
              <w:rPr>
                <w:rFonts w:ascii="Courier New" w:hAnsi="Courier New" w:cs="Courier New"/>
                <w:sz w:val="18"/>
                <w:szCs w:val="18"/>
              </w:rPr>
              <w:t>cmsadmin</w:t>
            </w:r>
            <w:proofErr w:type="spellEnd"/>
            <w:r w:rsidRPr="00034A28">
              <w:rPr>
                <w:rFonts w:ascii="Courier New" w:hAnsi="Courier New" w:cs="Courier New"/>
                <w:sz w:val="18"/>
                <w:szCs w:val="18"/>
              </w:rPr>
              <w:t>/local/jboss5-as/server/{server instance}/deploy</w:t>
            </w:r>
          </w:p>
          <w:p w:rsidR="00393D2B" w:rsidRPr="00034A28" w:rsidRDefault="00393D2B"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vi {server instance}-ds.xml</w:t>
            </w:r>
          </w:p>
          <w:p w:rsidR="00393D2B" w:rsidRPr="00034A28" w:rsidRDefault="00393D2B"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w:t>
            </w:r>
          </w:p>
          <w:p w:rsidR="00393D2B" w:rsidRPr="00034A28" w:rsidRDefault="00393D2B" w:rsidP="00034A28">
            <w:pPr>
              <w:pStyle w:val="a5"/>
              <w:spacing w:afterLines="0" w:line="240" w:lineRule="auto"/>
              <w:ind w:leftChars="0" w:left="1"/>
              <w:jc w:val="left"/>
              <w:rPr>
                <w:rFonts w:ascii="Courier New" w:hAnsi="Courier New" w:cs="Courier New"/>
                <w:sz w:val="18"/>
                <w:szCs w:val="18"/>
              </w:rPr>
            </w:pPr>
            <w:proofErr w:type="gramStart"/>
            <w:r w:rsidRPr="00034A28">
              <w:rPr>
                <w:rFonts w:ascii="Courier New" w:hAnsi="Courier New" w:cs="Courier New"/>
                <w:sz w:val="18"/>
                <w:szCs w:val="18"/>
              </w:rPr>
              <w:t>&lt;?xml</w:t>
            </w:r>
            <w:proofErr w:type="gramEnd"/>
            <w:r w:rsidRPr="00034A28">
              <w:rPr>
                <w:rFonts w:ascii="Courier New" w:hAnsi="Courier New" w:cs="Courier New"/>
                <w:sz w:val="18"/>
                <w:szCs w:val="18"/>
              </w:rPr>
              <w:t xml:space="preserve"> version="1.0" encoding="UTF-8"?&gt;</w:t>
            </w:r>
          </w:p>
          <w:p w:rsidR="00393D2B" w:rsidRPr="00034A28" w:rsidRDefault="00393D2B"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&lt;</w:t>
            </w:r>
            <w:proofErr w:type="spellStart"/>
            <w:r w:rsidRPr="00034A28">
              <w:rPr>
                <w:rFonts w:ascii="Courier New" w:hAnsi="Courier New" w:cs="Courier New"/>
                <w:sz w:val="18"/>
                <w:szCs w:val="18"/>
              </w:rPr>
              <w:t>datasources</w:t>
            </w:r>
            <w:proofErr w:type="spellEnd"/>
            <w:r w:rsidRPr="00034A28">
              <w:rPr>
                <w:rFonts w:ascii="Courier New" w:hAnsi="Courier New" w:cs="Courier New"/>
                <w:sz w:val="18"/>
                <w:szCs w:val="18"/>
              </w:rPr>
              <w:t>&gt;</w:t>
            </w:r>
          </w:p>
          <w:p w:rsidR="00393D2B" w:rsidRPr="00034A28" w:rsidRDefault="00393D2B"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xml:space="preserve"> &lt;local-</w:t>
            </w:r>
            <w:proofErr w:type="spellStart"/>
            <w:r w:rsidRPr="00034A28">
              <w:rPr>
                <w:rFonts w:ascii="Courier New" w:hAnsi="Courier New" w:cs="Courier New"/>
                <w:sz w:val="18"/>
                <w:szCs w:val="18"/>
              </w:rPr>
              <w:t>tx</w:t>
            </w:r>
            <w:proofErr w:type="spellEnd"/>
            <w:r w:rsidRPr="00034A28">
              <w:rPr>
                <w:rFonts w:ascii="Courier New" w:hAnsi="Courier New" w:cs="Courier New"/>
                <w:sz w:val="18"/>
                <w:szCs w:val="18"/>
              </w:rPr>
              <w:t>-</w:t>
            </w:r>
            <w:proofErr w:type="spellStart"/>
            <w:r w:rsidRPr="00034A28">
              <w:rPr>
                <w:rFonts w:ascii="Courier New" w:hAnsi="Courier New" w:cs="Courier New"/>
                <w:sz w:val="18"/>
                <w:szCs w:val="18"/>
              </w:rPr>
              <w:t>datasource</w:t>
            </w:r>
            <w:proofErr w:type="spellEnd"/>
            <w:r w:rsidRPr="00034A28">
              <w:rPr>
                <w:rFonts w:ascii="Courier New" w:hAnsi="Courier New" w:cs="Courier New"/>
                <w:sz w:val="18"/>
                <w:szCs w:val="18"/>
              </w:rPr>
              <w:t>&gt;</w:t>
            </w:r>
          </w:p>
          <w:p w:rsidR="00393D2B" w:rsidRPr="00034A28" w:rsidRDefault="00393D2B"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xml:space="preserve">   &lt;</w:t>
            </w:r>
            <w:proofErr w:type="spellStart"/>
            <w:r w:rsidRPr="00034A28">
              <w:rPr>
                <w:rFonts w:ascii="Courier New" w:hAnsi="Courier New" w:cs="Courier New"/>
                <w:sz w:val="18"/>
                <w:szCs w:val="18"/>
              </w:rPr>
              <w:t>jndi</w:t>
            </w:r>
            <w:proofErr w:type="spellEnd"/>
            <w:r w:rsidRPr="00034A28">
              <w:rPr>
                <w:rFonts w:ascii="Courier New" w:hAnsi="Courier New" w:cs="Courier New"/>
                <w:sz w:val="18"/>
                <w:szCs w:val="18"/>
              </w:rPr>
              <w:t>-name&gt;</w:t>
            </w:r>
            <w:proofErr w:type="spellStart"/>
            <w:r w:rsidRPr="00034A28">
              <w:rPr>
                <w:rFonts w:ascii="Courier New" w:hAnsi="Courier New" w:cs="Courier New"/>
                <w:sz w:val="18"/>
                <w:szCs w:val="18"/>
              </w:rPr>
              <w:t>stcms</w:t>
            </w:r>
            <w:proofErr w:type="spellEnd"/>
            <w:r w:rsidRPr="00034A28">
              <w:rPr>
                <w:rFonts w:ascii="Courier New" w:hAnsi="Courier New" w:cs="Courier New"/>
                <w:sz w:val="18"/>
                <w:szCs w:val="18"/>
              </w:rPr>
              <w:t>/</w:t>
            </w:r>
            <w:proofErr w:type="spellStart"/>
            <w:r w:rsidRPr="00034A28">
              <w:rPr>
                <w:rFonts w:ascii="Courier New" w:hAnsi="Courier New" w:cs="Courier New"/>
                <w:sz w:val="18"/>
                <w:szCs w:val="18"/>
              </w:rPr>
              <w:t>jdbc</w:t>
            </w:r>
            <w:proofErr w:type="spellEnd"/>
            <w:r w:rsidRPr="00034A28">
              <w:rPr>
                <w:rFonts w:ascii="Courier New" w:hAnsi="Courier New" w:cs="Courier New"/>
                <w:sz w:val="18"/>
                <w:szCs w:val="18"/>
              </w:rPr>
              <w:t>/</w:t>
            </w:r>
            <w:proofErr w:type="spellStart"/>
            <w:r w:rsidRPr="00034A28">
              <w:rPr>
                <w:rFonts w:ascii="Courier New" w:hAnsi="Courier New" w:cs="Courier New"/>
                <w:sz w:val="18"/>
                <w:szCs w:val="18"/>
              </w:rPr>
              <w:t>OracleDS</w:t>
            </w:r>
            <w:proofErr w:type="spellEnd"/>
            <w:r w:rsidRPr="00034A28">
              <w:rPr>
                <w:rFonts w:ascii="Courier New" w:hAnsi="Courier New" w:cs="Courier New"/>
                <w:sz w:val="18"/>
                <w:szCs w:val="18"/>
              </w:rPr>
              <w:t>&lt;/</w:t>
            </w:r>
            <w:proofErr w:type="spellStart"/>
            <w:r w:rsidRPr="00034A28">
              <w:rPr>
                <w:rFonts w:ascii="Courier New" w:hAnsi="Courier New" w:cs="Courier New"/>
                <w:sz w:val="18"/>
                <w:szCs w:val="18"/>
              </w:rPr>
              <w:t>jndi</w:t>
            </w:r>
            <w:proofErr w:type="spellEnd"/>
            <w:r w:rsidRPr="00034A28">
              <w:rPr>
                <w:rFonts w:ascii="Courier New" w:hAnsi="Courier New" w:cs="Courier New"/>
                <w:sz w:val="18"/>
                <w:szCs w:val="18"/>
              </w:rPr>
              <w:t>-name&gt;</w:t>
            </w:r>
          </w:p>
          <w:p w:rsidR="00393D2B" w:rsidRPr="00034A28" w:rsidRDefault="00393D2B"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xml:space="preserve">   &lt;connection-url&gt;jdbc:oracle:thin:@(DESCRIPTION=(ADDRESS=(PROTOCOL=TCP)(HOST=cmsprd-scan.app.vic)(PORT=1831))(CONNECT_DATA=(SERVER=DEDICATED)(SERVICE_NAME = CMS1P)))&lt;/connection-</w:t>
            </w:r>
            <w:proofErr w:type="spellStart"/>
            <w:r w:rsidRPr="00034A28">
              <w:rPr>
                <w:rFonts w:ascii="Courier New" w:hAnsi="Courier New" w:cs="Courier New"/>
                <w:sz w:val="18"/>
                <w:szCs w:val="18"/>
              </w:rPr>
              <w:t>url</w:t>
            </w:r>
            <w:proofErr w:type="spellEnd"/>
            <w:r w:rsidRPr="00034A28">
              <w:rPr>
                <w:rFonts w:ascii="Courier New" w:hAnsi="Courier New" w:cs="Courier New"/>
                <w:sz w:val="18"/>
                <w:szCs w:val="18"/>
              </w:rPr>
              <w:t>&gt;</w:t>
            </w:r>
          </w:p>
          <w:p w:rsidR="00393D2B" w:rsidRPr="00034A28" w:rsidRDefault="00393D2B"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xml:space="preserve">   &lt;driver-class&gt;</w:t>
            </w:r>
            <w:proofErr w:type="spellStart"/>
            <w:r w:rsidRPr="00034A28">
              <w:rPr>
                <w:rFonts w:ascii="Courier New" w:hAnsi="Courier New" w:cs="Courier New"/>
                <w:sz w:val="18"/>
                <w:szCs w:val="18"/>
              </w:rPr>
              <w:t>oracle.jdbc.OracleDriver</w:t>
            </w:r>
            <w:proofErr w:type="spellEnd"/>
            <w:r w:rsidRPr="00034A28">
              <w:rPr>
                <w:rFonts w:ascii="Courier New" w:hAnsi="Courier New" w:cs="Courier New"/>
                <w:sz w:val="18"/>
                <w:szCs w:val="18"/>
              </w:rPr>
              <w:t>&lt;/driver-class&gt;</w:t>
            </w:r>
          </w:p>
          <w:p w:rsidR="00393D2B" w:rsidRPr="00393D2B" w:rsidRDefault="00393D2B" w:rsidP="00393D2B">
            <w:pPr>
              <w:pStyle w:val="a5"/>
              <w:spacing w:afterLines="0" w:line="240" w:lineRule="auto"/>
              <w:ind w:leftChars="0" w:left="0"/>
              <w:rPr>
                <w:sz w:val="18"/>
                <w:szCs w:val="18"/>
              </w:rPr>
            </w:pPr>
            <w:r w:rsidRPr="00393D2B">
              <w:rPr>
                <w:sz w:val="18"/>
                <w:szCs w:val="18"/>
              </w:rPr>
              <w:t xml:space="preserve">   &lt;security-domain&gt;</w:t>
            </w:r>
            <w:proofErr w:type="spellStart"/>
            <w:r w:rsidRPr="008565EC">
              <w:rPr>
                <w:sz w:val="18"/>
                <w:szCs w:val="18"/>
                <w:highlight w:val="yellow"/>
              </w:rPr>
              <w:t>CMSEncryptDBPassword</w:t>
            </w:r>
            <w:proofErr w:type="spellEnd"/>
            <w:r w:rsidRPr="00393D2B">
              <w:rPr>
                <w:sz w:val="18"/>
                <w:szCs w:val="18"/>
              </w:rPr>
              <w:t>&lt;/security-domain&gt;</w:t>
            </w:r>
          </w:p>
          <w:p w:rsidR="00393D2B" w:rsidRPr="00034A28" w:rsidRDefault="00393D2B"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xml:space="preserve">   &lt;transaction-isolation&gt;TRANSACTION_READ_COMMITTED&lt;/transaction-isolation&gt;</w:t>
            </w:r>
          </w:p>
          <w:p w:rsidR="00393D2B" w:rsidRPr="00034A28" w:rsidRDefault="00393D2B" w:rsidP="00034A28">
            <w:pPr>
              <w:pStyle w:val="a5"/>
              <w:spacing w:afterLines="0" w:line="240" w:lineRule="auto"/>
              <w:ind w:leftChars="0" w:left="1"/>
              <w:jc w:val="left"/>
              <w:rPr>
                <w:rFonts w:ascii="Courier New" w:hAnsi="Courier New" w:cs="Courier New"/>
                <w:sz w:val="18"/>
                <w:szCs w:val="18"/>
              </w:rPr>
            </w:pPr>
          </w:p>
          <w:p w:rsidR="00393D2B" w:rsidRPr="00034A28" w:rsidRDefault="00393D2B"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xml:space="preserve">   &lt;min-pool-size&gt;5&lt;/min-pool-size&gt;</w:t>
            </w:r>
          </w:p>
          <w:p w:rsidR="00393D2B" w:rsidRPr="00034A28" w:rsidRDefault="00393D2B"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xml:space="preserve">   &lt;max-pool-size&gt;20&lt;/max-pool-size&gt;</w:t>
            </w:r>
          </w:p>
          <w:p w:rsidR="00393D2B" w:rsidRPr="00393D2B" w:rsidRDefault="00393D2B" w:rsidP="00393D2B">
            <w:pPr>
              <w:pStyle w:val="a5"/>
              <w:spacing w:afterLines="0" w:line="240" w:lineRule="auto"/>
              <w:ind w:leftChars="0" w:left="0"/>
              <w:rPr>
                <w:sz w:val="18"/>
                <w:szCs w:val="18"/>
              </w:rPr>
            </w:pPr>
          </w:p>
          <w:p w:rsidR="00393D2B" w:rsidRPr="00034A28" w:rsidRDefault="00393D2B" w:rsidP="00034A28">
            <w:pPr>
              <w:pStyle w:val="a5"/>
              <w:spacing w:afterLines="0" w:line="240" w:lineRule="auto"/>
              <w:ind w:leftChars="0" w:left="1"/>
              <w:jc w:val="left"/>
              <w:rPr>
                <w:rFonts w:ascii="Courier New" w:hAnsi="Courier New" w:cs="Courier New"/>
                <w:sz w:val="18"/>
                <w:szCs w:val="18"/>
              </w:rPr>
            </w:pPr>
            <w:r w:rsidRPr="00393D2B">
              <w:rPr>
                <w:sz w:val="18"/>
                <w:szCs w:val="18"/>
              </w:rPr>
              <w:lastRenderedPageBreak/>
              <w:t xml:space="preserve">   </w:t>
            </w:r>
            <w:r w:rsidRPr="00034A28">
              <w:rPr>
                <w:rFonts w:ascii="Courier New" w:hAnsi="Courier New" w:cs="Courier New"/>
                <w:sz w:val="18"/>
                <w:szCs w:val="18"/>
              </w:rPr>
              <w:t>&lt;blocking-timeout-</w:t>
            </w:r>
            <w:proofErr w:type="spellStart"/>
            <w:r w:rsidRPr="00034A28">
              <w:rPr>
                <w:rFonts w:ascii="Courier New" w:hAnsi="Courier New" w:cs="Courier New"/>
                <w:sz w:val="18"/>
                <w:szCs w:val="18"/>
              </w:rPr>
              <w:t>millis</w:t>
            </w:r>
            <w:proofErr w:type="spellEnd"/>
            <w:r w:rsidRPr="00034A28">
              <w:rPr>
                <w:rFonts w:ascii="Courier New" w:hAnsi="Courier New" w:cs="Courier New"/>
                <w:sz w:val="18"/>
                <w:szCs w:val="18"/>
              </w:rPr>
              <w:t>&gt;5000&lt;/blocking-timeout-</w:t>
            </w:r>
            <w:proofErr w:type="spellStart"/>
            <w:r w:rsidRPr="00034A28">
              <w:rPr>
                <w:rFonts w:ascii="Courier New" w:hAnsi="Courier New" w:cs="Courier New"/>
                <w:sz w:val="18"/>
                <w:szCs w:val="18"/>
              </w:rPr>
              <w:t>millis</w:t>
            </w:r>
            <w:proofErr w:type="spellEnd"/>
            <w:r w:rsidRPr="00034A28">
              <w:rPr>
                <w:rFonts w:ascii="Courier New" w:hAnsi="Courier New" w:cs="Courier New"/>
                <w:sz w:val="18"/>
                <w:szCs w:val="18"/>
              </w:rPr>
              <w:t>&gt;</w:t>
            </w:r>
          </w:p>
          <w:p w:rsidR="00393D2B" w:rsidRPr="00034A28" w:rsidRDefault="00393D2B"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xml:space="preserve">   &lt;idle-timeout-minutes&gt;15&lt;/idle-timeout-minutes&gt;</w:t>
            </w:r>
          </w:p>
          <w:p w:rsidR="00393D2B" w:rsidRPr="00034A28" w:rsidRDefault="00393D2B" w:rsidP="00034A28">
            <w:pPr>
              <w:pStyle w:val="a5"/>
              <w:spacing w:afterLines="0" w:line="240" w:lineRule="auto"/>
              <w:ind w:leftChars="0" w:left="1"/>
              <w:jc w:val="left"/>
              <w:rPr>
                <w:rFonts w:ascii="Courier New" w:hAnsi="Courier New" w:cs="Courier New"/>
                <w:sz w:val="18"/>
                <w:szCs w:val="18"/>
              </w:rPr>
            </w:pPr>
          </w:p>
          <w:p w:rsidR="00393D2B" w:rsidRPr="00034A28" w:rsidRDefault="00393D2B"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xml:space="preserve">   &lt;prepared-statement-cache-size&gt;100&lt;/prepared-statement-cache-size&gt;</w:t>
            </w:r>
          </w:p>
          <w:p w:rsidR="00393D2B" w:rsidRPr="00034A28" w:rsidRDefault="00393D2B"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xml:space="preserve">   &lt;track-statements&gt;false&lt;/track-statements&gt;</w:t>
            </w:r>
          </w:p>
          <w:p w:rsidR="00393D2B" w:rsidRPr="00034A28" w:rsidRDefault="00393D2B" w:rsidP="00034A28">
            <w:pPr>
              <w:pStyle w:val="a5"/>
              <w:spacing w:afterLines="0" w:line="240" w:lineRule="auto"/>
              <w:ind w:leftChars="0" w:left="1"/>
              <w:jc w:val="left"/>
              <w:rPr>
                <w:rFonts w:ascii="Courier New" w:hAnsi="Courier New" w:cs="Courier New"/>
                <w:sz w:val="18"/>
                <w:szCs w:val="18"/>
              </w:rPr>
            </w:pPr>
          </w:p>
          <w:p w:rsidR="00393D2B" w:rsidRPr="00034A28" w:rsidRDefault="00393D2B"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xml:space="preserve">   &lt;valid-connection-checker-class-name&gt;org.jboss.resource.adapter.jdbc.vendor.OracleValidConnectionChecker&lt;/valid-connection-checker-class-name&gt;</w:t>
            </w:r>
          </w:p>
          <w:p w:rsidR="00393D2B" w:rsidRPr="00034A28" w:rsidRDefault="00393D2B"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xml:space="preserve">   &lt;exception-sorter-class-name&gt;org.jboss.resource.adapter.jdbc.vendor.OracleExceptionSorter&lt;/exception-sorter-class-name&gt;</w:t>
            </w:r>
          </w:p>
          <w:p w:rsidR="00393D2B" w:rsidRPr="00034A28" w:rsidRDefault="00393D2B" w:rsidP="00034A28">
            <w:pPr>
              <w:pStyle w:val="a5"/>
              <w:spacing w:afterLines="0" w:line="240" w:lineRule="auto"/>
              <w:ind w:leftChars="0" w:left="1"/>
              <w:jc w:val="left"/>
              <w:rPr>
                <w:rFonts w:ascii="Courier New" w:hAnsi="Courier New" w:cs="Courier New"/>
                <w:sz w:val="18"/>
                <w:szCs w:val="18"/>
              </w:rPr>
            </w:pPr>
          </w:p>
          <w:p w:rsidR="00393D2B" w:rsidRPr="00034A28" w:rsidRDefault="00393D2B"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xml:space="preserve">   &lt;check-valid-connection-</w:t>
            </w:r>
            <w:proofErr w:type="spellStart"/>
            <w:r w:rsidRPr="00034A28">
              <w:rPr>
                <w:rFonts w:ascii="Courier New" w:hAnsi="Courier New" w:cs="Courier New"/>
                <w:sz w:val="18"/>
                <w:szCs w:val="18"/>
              </w:rPr>
              <w:t>sql</w:t>
            </w:r>
            <w:proofErr w:type="spellEnd"/>
            <w:r w:rsidRPr="00034A28">
              <w:rPr>
                <w:rFonts w:ascii="Courier New" w:hAnsi="Courier New" w:cs="Courier New"/>
                <w:sz w:val="18"/>
                <w:szCs w:val="18"/>
              </w:rPr>
              <w:t>&gt;SELECT 1 FROM DUAL&lt;/check-valid-connection-</w:t>
            </w:r>
            <w:proofErr w:type="spellStart"/>
            <w:r w:rsidRPr="00034A28">
              <w:rPr>
                <w:rFonts w:ascii="Courier New" w:hAnsi="Courier New" w:cs="Courier New"/>
                <w:sz w:val="18"/>
                <w:szCs w:val="18"/>
              </w:rPr>
              <w:t>sql</w:t>
            </w:r>
            <w:proofErr w:type="spellEnd"/>
            <w:r w:rsidRPr="00034A28">
              <w:rPr>
                <w:rFonts w:ascii="Courier New" w:hAnsi="Courier New" w:cs="Courier New"/>
                <w:sz w:val="18"/>
                <w:szCs w:val="18"/>
              </w:rPr>
              <w:t>&gt;</w:t>
            </w:r>
          </w:p>
          <w:p w:rsidR="00393D2B" w:rsidRPr="00034A28" w:rsidRDefault="00393D2B" w:rsidP="00034A28">
            <w:pPr>
              <w:pStyle w:val="a5"/>
              <w:spacing w:afterLines="0" w:line="240" w:lineRule="auto"/>
              <w:ind w:leftChars="0" w:left="1"/>
              <w:jc w:val="left"/>
              <w:rPr>
                <w:rFonts w:ascii="Courier New" w:hAnsi="Courier New" w:cs="Courier New"/>
                <w:sz w:val="18"/>
                <w:szCs w:val="18"/>
              </w:rPr>
            </w:pPr>
          </w:p>
          <w:p w:rsidR="00393D2B" w:rsidRPr="00034A28" w:rsidRDefault="00393D2B"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xml:space="preserve">   &lt;background-validation&gt;true&lt;/background-validation&gt;</w:t>
            </w:r>
          </w:p>
          <w:p w:rsidR="00393D2B" w:rsidRPr="00034A28" w:rsidRDefault="00393D2B"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xml:space="preserve">   &lt;background-validation-minutes&gt;10&lt;/background-validation-minutes&gt;</w:t>
            </w:r>
          </w:p>
          <w:p w:rsidR="00393D2B" w:rsidRPr="00034A28" w:rsidRDefault="00393D2B" w:rsidP="00034A28">
            <w:pPr>
              <w:pStyle w:val="a5"/>
              <w:spacing w:afterLines="0" w:line="240" w:lineRule="auto"/>
              <w:ind w:leftChars="0" w:left="1"/>
              <w:jc w:val="left"/>
              <w:rPr>
                <w:rFonts w:ascii="Courier New" w:hAnsi="Courier New" w:cs="Courier New"/>
                <w:sz w:val="18"/>
                <w:szCs w:val="18"/>
              </w:rPr>
            </w:pPr>
          </w:p>
          <w:p w:rsidR="00393D2B" w:rsidRPr="00034A28" w:rsidRDefault="00393D2B"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xml:space="preserve">   &lt;metadata&gt;</w:t>
            </w:r>
          </w:p>
          <w:p w:rsidR="00393D2B" w:rsidRPr="00034A28" w:rsidRDefault="00393D2B"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xml:space="preserve">     &lt;type-mapping&gt;Oracle11g&lt;/type-mapping&gt;</w:t>
            </w:r>
          </w:p>
          <w:p w:rsidR="00393D2B" w:rsidRPr="00034A28" w:rsidRDefault="00393D2B"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xml:space="preserve">   &lt;/metadata&gt;</w:t>
            </w:r>
          </w:p>
          <w:p w:rsidR="00393D2B" w:rsidRPr="00034A28" w:rsidRDefault="00393D2B"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xml:space="preserve"> &lt;/local-</w:t>
            </w:r>
            <w:proofErr w:type="spellStart"/>
            <w:r w:rsidRPr="00034A28">
              <w:rPr>
                <w:rFonts w:ascii="Courier New" w:hAnsi="Courier New" w:cs="Courier New"/>
                <w:sz w:val="18"/>
                <w:szCs w:val="18"/>
              </w:rPr>
              <w:t>tx</w:t>
            </w:r>
            <w:proofErr w:type="spellEnd"/>
            <w:r w:rsidRPr="00034A28">
              <w:rPr>
                <w:rFonts w:ascii="Courier New" w:hAnsi="Courier New" w:cs="Courier New"/>
                <w:sz w:val="18"/>
                <w:szCs w:val="18"/>
              </w:rPr>
              <w:t>-</w:t>
            </w:r>
            <w:proofErr w:type="spellStart"/>
            <w:r w:rsidRPr="00034A28">
              <w:rPr>
                <w:rFonts w:ascii="Courier New" w:hAnsi="Courier New" w:cs="Courier New"/>
                <w:sz w:val="18"/>
                <w:szCs w:val="18"/>
              </w:rPr>
              <w:t>datasource</w:t>
            </w:r>
            <w:proofErr w:type="spellEnd"/>
            <w:r w:rsidRPr="00034A28">
              <w:rPr>
                <w:rFonts w:ascii="Courier New" w:hAnsi="Courier New" w:cs="Courier New"/>
                <w:sz w:val="18"/>
                <w:szCs w:val="18"/>
              </w:rPr>
              <w:t>&gt;</w:t>
            </w:r>
          </w:p>
          <w:p w:rsidR="00393D2B" w:rsidRDefault="00393D2B" w:rsidP="00034A28">
            <w:pPr>
              <w:pStyle w:val="a5"/>
              <w:spacing w:afterLines="0" w:line="240" w:lineRule="auto"/>
              <w:ind w:leftChars="0" w:left="1"/>
              <w:jc w:val="left"/>
            </w:pPr>
            <w:r w:rsidRPr="00034A28">
              <w:rPr>
                <w:rFonts w:ascii="Courier New" w:hAnsi="Courier New" w:cs="Courier New"/>
                <w:sz w:val="18"/>
                <w:szCs w:val="18"/>
              </w:rPr>
              <w:t>&lt;/</w:t>
            </w:r>
            <w:proofErr w:type="spellStart"/>
            <w:r w:rsidRPr="00034A28">
              <w:rPr>
                <w:rFonts w:ascii="Courier New" w:hAnsi="Courier New" w:cs="Courier New"/>
                <w:sz w:val="18"/>
                <w:szCs w:val="18"/>
              </w:rPr>
              <w:t>datasources</w:t>
            </w:r>
            <w:proofErr w:type="spellEnd"/>
            <w:r w:rsidRPr="00034A28">
              <w:rPr>
                <w:rFonts w:ascii="Courier New" w:hAnsi="Courier New" w:cs="Courier New"/>
                <w:sz w:val="18"/>
                <w:szCs w:val="18"/>
              </w:rPr>
              <w:t>&gt;</w:t>
            </w:r>
          </w:p>
        </w:tc>
      </w:tr>
    </w:tbl>
    <w:p w:rsidR="00AB30AD" w:rsidRDefault="00AB30AD" w:rsidP="00362CE7">
      <w:pPr>
        <w:pStyle w:val="a5"/>
        <w:numPr>
          <w:ilvl w:val="0"/>
          <w:numId w:val="22"/>
        </w:numPr>
        <w:spacing w:before="240" w:after="120" w:line="240" w:lineRule="auto"/>
        <w:ind w:leftChars="0" w:left="709" w:hanging="283"/>
      </w:pPr>
      <w:r>
        <w:rPr>
          <w:rFonts w:hint="eastAsia"/>
        </w:rPr>
        <w:lastRenderedPageBreak/>
        <w:t xml:space="preserve">create password for </w:t>
      </w:r>
      <w:proofErr w:type="spellStart"/>
      <w:r>
        <w:rPr>
          <w:rFonts w:hint="eastAsia"/>
        </w:rPr>
        <w:t>datasource</w:t>
      </w:r>
      <w:proofErr w:type="spellEnd"/>
    </w:p>
    <w:tbl>
      <w:tblPr>
        <w:tblStyle w:val="af"/>
        <w:tblW w:w="0" w:type="auto"/>
        <w:tblInd w:w="709" w:type="dxa"/>
        <w:shd w:val="clear" w:color="auto" w:fill="D9D9D9" w:themeFill="background1" w:themeFillShade="D9"/>
        <w:tblLook w:val="04A0" w:firstRow="1" w:lastRow="0" w:firstColumn="1" w:lastColumn="0" w:noHBand="0" w:noVBand="1"/>
      </w:tblPr>
      <w:tblGrid>
        <w:gridCol w:w="8527"/>
      </w:tblGrid>
      <w:tr w:rsidR="00393D2B" w:rsidTr="00D44A41">
        <w:tc>
          <w:tcPr>
            <w:tcW w:w="9218" w:type="dxa"/>
            <w:shd w:val="clear" w:color="auto" w:fill="D9D9D9" w:themeFill="background1" w:themeFillShade="D9"/>
          </w:tcPr>
          <w:p w:rsidR="008565EC" w:rsidRPr="00034A28" w:rsidRDefault="008565EC"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cd /home/</w:t>
            </w:r>
            <w:proofErr w:type="spellStart"/>
            <w:r w:rsidRPr="00034A28">
              <w:rPr>
                <w:rFonts w:ascii="Courier New" w:hAnsi="Courier New" w:cs="Courier New"/>
                <w:sz w:val="18"/>
                <w:szCs w:val="18"/>
              </w:rPr>
              <w:t>cmsadmin</w:t>
            </w:r>
            <w:proofErr w:type="spellEnd"/>
            <w:r w:rsidRPr="00034A28">
              <w:rPr>
                <w:rFonts w:ascii="Courier New" w:hAnsi="Courier New" w:cs="Courier New"/>
                <w:sz w:val="18"/>
                <w:szCs w:val="18"/>
              </w:rPr>
              <w:t>/local/jboss5-as/password</w:t>
            </w:r>
          </w:p>
          <w:p w:rsidR="008565EC" w:rsidRPr="00034A28" w:rsidRDefault="008565EC"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./datasourcepass.sh</w:t>
            </w:r>
          </w:p>
          <w:p w:rsidR="008565EC" w:rsidRPr="00034A28" w:rsidRDefault="008565EC"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Please enter the password to be encrypted: password</w:t>
            </w:r>
          </w:p>
          <w:p w:rsidR="00393D2B" w:rsidRDefault="008565EC" w:rsidP="008565EC">
            <w:pPr>
              <w:pStyle w:val="a5"/>
              <w:spacing w:afterLines="0" w:line="240" w:lineRule="auto"/>
              <w:ind w:leftChars="0" w:left="0"/>
            </w:pPr>
            <w:r w:rsidRPr="008565EC">
              <w:rPr>
                <w:szCs w:val="18"/>
              </w:rPr>
              <w:t xml:space="preserve">Encoded password: </w:t>
            </w:r>
            <w:r w:rsidRPr="008565EC">
              <w:rPr>
                <w:szCs w:val="18"/>
                <w:highlight w:val="yellow"/>
              </w:rPr>
              <w:t>5dfc52b51bd35553df8592078de921bc</w:t>
            </w:r>
          </w:p>
        </w:tc>
      </w:tr>
    </w:tbl>
    <w:p w:rsidR="00AB30AD" w:rsidRDefault="00AB30AD" w:rsidP="00362CE7">
      <w:pPr>
        <w:pStyle w:val="a5"/>
        <w:numPr>
          <w:ilvl w:val="0"/>
          <w:numId w:val="22"/>
        </w:numPr>
        <w:spacing w:before="240" w:after="120" w:line="240" w:lineRule="auto"/>
        <w:ind w:leftChars="0" w:left="709" w:hanging="283"/>
      </w:pPr>
      <w:r>
        <w:rPr>
          <w:rFonts w:hint="eastAsia"/>
        </w:rPr>
        <w:t xml:space="preserve">add </w:t>
      </w:r>
      <w:proofErr w:type="spellStart"/>
      <w:r>
        <w:rPr>
          <w:rFonts w:hint="eastAsia"/>
        </w:rPr>
        <w:t>datasource</w:t>
      </w:r>
      <w:proofErr w:type="spellEnd"/>
      <w:r>
        <w:rPr>
          <w:rFonts w:hint="eastAsia"/>
        </w:rPr>
        <w:t xml:space="preserve"> username/password</w:t>
      </w:r>
    </w:p>
    <w:tbl>
      <w:tblPr>
        <w:tblStyle w:val="af"/>
        <w:tblW w:w="0" w:type="auto"/>
        <w:tblInd w:w="709" w:type="dxa"/>
        <w:shd w:val="clear" w:color="auto" w:fill="D9D9D9" w:themeFill="background1" w:themeFillShade="D9"/>
        <w:tblLook w:val="04A0" w:firstRow="1" w:lastRow="0" w:firstColumn="1" w:lastColumn="0" w:noHBand="0" w:noVBand="1"/>
      </w:tblPr>
      <w:tblGrid>
        <w:gridCol w:w="8527"/>
      </w:tblGrid>
      <w:tr w:rsidR="00393D2B" w:rsidTr="00D44A41">
        <w:tc>
          <w:tcPr>
            <w:tcW w:w="9218" w:type="dxa"/>
            <w:shd w:val="clear" w:color="auto" w:fill="D9D9D9" w:themeFill="background1" w:themeFillShade="D9"/>
          </w:tcPr>
          <w:p w:rsidR="008565EC" w:rsidRPr="00034A28" w:rsidRDefault="008565EC"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cd /home/</w:t>
            </w:r>
            <w:proofErr w:type="spellStart"/>
            <w:r w:rsidRPr="00034A28">
              <w:rPr>
                <w:rFonts w:ascii="Courier New" w:hAnsi="Courier New" w:cs="Courier New"/>
                <w:sz w:val="18"/>
                <w:szCs w:val="18"/>
              </w:rPr>
              <w:t>cmsadmin</w:t>
            </w:r>
            <w:proofErr w:type="spellEnd"/>
            <w:r w:rsidRPr="00034A28">
              <w:rPr>
                <w:rFonts w:ascii="Courier New" w:hAnsi="Courier New" w:cs="Courier New"/>
                <w:sz w:val="18"/>
                <w:szCs w:val="18"/>
              </w:rPr>
              <w:t>/local/jboss5-as/server/{server instance}/</w:t>
            </w:r>
            <w:proofErr w:type="spellStart"/>
            <w:r w:rsidRPr="00034A28">
              <w:rPr>
                <w:rFonts w:ascii="Courier New" w:hAnsi="Courier New" w:cs="Courier New"/>
                <w:sz w:val="18"/>
                <w:szCs w:val="18"/>
              </w:rPr>
              <w:t>conf</w:t>
            </w:r>
            <w:proofErr w:type="spellEnd"/>
          </w:p>
          <w:p w:rsidR="008565EC" w:rsidRPr="00034A28" w:rsidRDefault="008565EC"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vi login-config.xml</w:t>
            </w:r>
          </w:p>
          <w:p w:rsidR="008565EC" w:rsidRPr="00034A28" w:rsidRDefault="008565EC"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w:t>
            </w:r>
          </w:p>
          <w:p w:rsidR="008565EC" w:rsidRPr="008565EC" w:rsidRDefault="008565EC" w:rsidP="008565EC">
            <w:pPr>
              <w:pStyle w:val="a5"/>
              <w:spacing w:afterLines="0" w:line="240" w:lineRule="auto"/>
              <w:ind w:leftChars="0" w:left="0"/>
              <w:rPr>
                <w:sz w:val="18"/>
                <w:szCs w:val="18"/>
              </w:rPr>
            </w:pPr>
            <w:r w:rsidRPr="008565EC">
              <w:rPr>
                <w:sz w:val="18"/>
                <w:szCs w:val="18"/>
              </w:rPr>
              <w:t xml:space="preserve">  &lt;application-policy name="</w:t>
            </w:r>
            <w:proofErr w:type="spellStart"/>
            <w:r w:rsidRPr="008565EC">
              <w:rPr>
                <w:sz w:val="18"/>
                <w:szCs w:val="18"/>
                <w:highlight w:val="yellow"/>
              </w:rPr>
              <w:t>CMSEncryptDBPassword</w:t>
            </w:r>
            <w:proofErr w:type="spellEnd"/>
            <w:r w:rsidRPr="008565EC">
              <w:rPr>
                <w:sz w:val="18"/>
                <w:szCs w:val="18"/>
              </w:rPr>
              <w:t>"&gt;</w:t>
            </w:r>
          </w:p>
          <w:p w:rsidR="008565EC" w:rsidRPr="00034A28" w:rsidRDefault="008565EC" w:rsidP="00034A28">
            <w:pPr>
              <w:pStyle w:val="a5"/>
              <w:spacing w:afterLines="0" w:line="240" w:lineRule="auto"/>
              <w:ind w:leftChars="0" w:left="1"/>
              <w:jc w:val="left"/>
              <w:rPr>
                <w:rFonts w:ascii="Courier New" w:hAnsi="Courier New" w:cs="Courier New"/>
                <w:sz w:val="18"/>
                <w:szCs w:val="18"/>
              </w:rPr>
            </w:pPr>
            <w:r w:rsidRPr="008565EC">
              <w:rPr>
                <w:sz w:val="18"/>
                <w:szCs w:val="18"/>
              </w:rPr>
              <w:t xml:space="preserve">    </w:t>
            </w:r>
            <w:r w:rsidRPr="00034A28">
              <w:rPr>
                <w:rFonts w:ascii="Courier New" w:hAnsi="Courier New" w:cs="Courier New"/>
                <w:sz w:val="18"/>
                <w:szCs w:val="18"/>
              </w:rPr>
              <w:t>&lt;authentication&gt;</w:t>
            </w:r>
          </w:p>
          <w:p w:rsidR="008565EC" w:rsidRPr="00034A28" w:rsidRDefault="008565EC"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xml:space="preserve">      &lt;login-module code="</w:t>
            </w:r>
            <w:proofErr w:type="spellStart"/>
            <w:r w:rsidRPr="00034A28">
              <w:rPr>
                <w:rFonts w:ascii="Courier New" w:hAnsi="Courier New" w:cs="Courier New"/>
                <w:sz w:val="18"/>
                <w:szCs w:val="18"/>
              </w:rPr>
              <w:t>org.jboss.resource.security.SecureIdentityLoginModule</w:t>
            </w:r>
            <w:proofErr w:type="spellEnd"/>
            <w:r w:rsidRPr="00034A28">
              <w:rPr>
                <w:rFonts w:ascii="Courier New" w:hAnsi="Courier New" w:cs="Courier New"/>
                <w:sz w:val="18"/>
                <w:szCs w:val="18"/>
              </w:rPr>
              <w:t>" flag="required"&gt;</w:t>
            </w:r>
          </w:p>
          <w:p w:rsidR="008565EC" w:rsidRPr="00034A28" w:rsidRDefault="008565EC"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xml:space="preserve">        &lt;module-option name="username"&gt;CMS_OWNER&lt;/module-option&gt;</w:t>
            </w:r>
          </w:p>
          <w:p w:rsidR="008565EC" w:rsidRPr="008565EC" w:rsidRDefault="008565EC" w:rsidP="008565EC">
            <w:pPr>
              <w:pStyle w:val="a5"/>
              <w:spacing w:afterLines="0" w:line="240" w:lineRule="auto"/>
              <w:ind w:leftChars="0" w:left="0"/>
              <w:rPr>
                <w:sz w:val="18"/>
                <w:szCs w:val="18"/>
              </w:rPr>
            </w:pPr>
            <w:r w:rsidRPr="008565EC">
              <w:rPr>
                <w:sz w:val="18"/>
                <w:szCs w:val="18"/>
              </w:rPr>
              <w:t xml:space="preserve">        &lt;module-option name="password"&gt;</w:t>
            </w:r>
            <w:r w:rsidRPr="008565EC">
              <w:rPr>
                <w:sz w:val="18"/>
                <w:szCs w:val="18"/>
                <w:highlight w:val="yellow"/>
              </w:rPr>
              <w:t>5dfc52b51bd35553df8592078de921bc</w:t>
            </w:r>
            <w:r w:rsidRPr="008565EC">
              <w:rPr>
                <w:sz w:val="18"/>
                <w:szCs w:val="18"/>
              </w:rPr>
              <w:t xml:space="preserve"> &lt;/module-option&gt;</w:t>
            </w:r>
          </w:p>
          <w:p w:rsidR="008565EC" w:rsidRPr="00034A28" w:rsidRDefault="008565EC"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xml:space="preserve">        &lt;module-option name="managedConnectionFactoryName"&gt;jboss.jca:service=LocalTxCM,name=stcms/jdbc/OracleDS&lt;/module-option&gt;</w:t>
            </w:r>
          </w:p>
          <w:p w:rsidR="008565EC" w:rsidRPr="00034A28" w:rsidRDefault="008565EC"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xml:space="preserve">      &lt;/login-module&gt;</w:t>
            </w:r>
          </w:p>
          <w:p w:rsidR="008565EC" w:rsidRPr="00034A28" w:rsidRDefault="008565EC"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xml:space="preserve">    &lt;/authentication&gt;</w:t>
            </w:r>
          </w:p>
          <w:p w:rsidR="00393D2B" w:rsidRDefault="008565EC" w:rsidP="00034A28">
            <w:pPr>
              <w:pStyle w:val="a5"/>
              <w:spacing w:afterLines="0" w:line="240" w:lineRule="auto"/>
              <w:ind w:leftChars="0" w:left="1"/>
              <w:jc w:val="left"/>
            </w:pPr>
            <w:r w:rsidRPr="00034A28">
              <w:rPr>
                <w:rFonts w:ascii="Courier New" w:hAnsi="Courier New" w:cs="Courier New"/>
                <w:sz w:val="18"/>
                <w:szCs w:val="18"/>
              </w:rPr>
              <w:t xml:space="preserve">  &lt;/application-policy&gt;</w:t>
            </w:r>
          </w:p>
        </w:tc>
      </w:tr>
    </w:tbl>
    <w:p w:rsidR="00AB30AD" w:rsidRPr="006D123D" w:rsidRDefault="006351DA" w:rsidP="008225D6">
      <w:pPr>
        <w:pStyle w:val="20"/>
        <w:spacing w:before="240" w:after="240"/>
        <w:ind w:left="567"/>
      </w:pPr>
      <w:bookmarkStart w:id="4259" w:name="_Toc390353997"/>
      <w:r>
        <w:t>Account (</w:t>
      </w:r>
      <w:r w:rsidR="00AB30AD">
        <w:rPr>
          <w:rFonts w:hint="eastAsia"/>
        </w:rPr>
        <w:t>username:</w:t>
      </w:r>
      <w:r w:rsidR="008B0A50">
        <w:rPr>
          <w:rFonts w:hint="eastAsia"/>
        </w:rPr>
        <w:t xml:space="preserve"> </w:t>
      </w:r>
      <w:proofErr w:type="spellStart"/>
      <w:r w:rsidR="00AB30AD">
        <w:rPr>
          <w:rFonts w:hint="eastAsia"/>
        </w:rPr>
        <w:t>cmsadmin</w:t>
      </w:r>
      <w:proofErr w:type="spellEnd"/>
      <w:r w:rsidR="00AB30AD">
        <w:rPr>
          <w:rFonts w:hint="eastAsia"/>
        </w:rPr>
        <w:t>) Configuration</w:t>
      </w:r>
      <w:bookmarkEnd w:id="4259"/>
    </w:p>
    <w:p w:rsidR="00AB30AD" w:rsidRDefault="00AB30AD" w:rsidP="00361E08">
      <w:pPr>
        <w:pStyle w:val="30"/>
        <w:spacing w:before="240" w:after="240"/>
        <w:ind w:left="567" w:hanging="567"/>
      </w:pPr>
      <w:bookmarkStart w:id="4260" w:name="_Toc390353998"/>
      <w:r>
        <w:t>C</w:t>
      </w:r>
      <w:r>
        <w:rPr>
          <w:rFonts w:hint="eastAsia"/>
        </w:rPr>
        <w:t xml:space="preserve">onfigure </w:t>
      </w:r>
      <w:proofErr w:type="spellStart"/>
      <w:r>
        <w:rPr>
          <w:rFonts w:hint="eastAsia"/>
        </w:rPr>
        <w:t>bash.profile</w:t>
      </w:r>
      <w:bookmarkEnd w:id="4260"/>
      <w:proofErr w:type="spellEnd"/>
    </w:p>
    <w:p w:rsidR="00AB30AD" w:rsidRDefault="00AB30AD" w:rsidP="00362CE7">
      <w:pPr>
        <w:pStyle w:val="a5"/>
        <w:numPr>
          <w:ilvl w:val="0"/>
          <w:numId w:val="23"/>
        </w:numPr>
        <w:spacing w:after="120" w:line="240" w:lineRule="auto"/>
        <w:ind w:leftChars="0" w:left="709" w:hanging="283"/>
      </w:pPr>
      <w:r>
        <w:t>C</w:t>
      </w:r>
      <w:r>
        <w:rPr>
          <w:rFonts w:hint="eastAsia"/>
        </w:rPr>
        <w:t>onfigure bash shell variables and add some aliases</w:t>
      </w:r>
    </w:p>
    <w:tbl>
      <w:tblPr>
        <w:tblStyle w:val="af"/>
        <w:tblW w:w="0" w:type="auto"/>
        <w:tblInd w:w="709" w:type="dxa"/>
        <w:shd w:val="clear" w:color="auto" w:fill="D9D9D9" w:themeFill="background1" w:themeFillShade="D9"/>
        <w:tblLook w:val="04A0" w:firstRow="1" w:lastRow="0" w:firstColumn="1" w:lastColumn="0" w:noHBand="0" w:noVBand="1"/>
      </w:tblPr>
      <w:tblGrid>
        <w:gridCol w:w="8527"/>
      </w:tblGrid>
      <w:tr w:rsidR="006351DA" w:rsidTr="00D44A41">
        <w:tc>
          <w:tcPr>
            <w:tcW w:w="9218" w:type="dxa"/>
            <w:shd w:val="clear" w:color="auto" w:fill="D9D9D9" w:themeFill="background1" w:themeFillShade="D9"/>
          </w:tcPr>
          <w:p w:rsidR="006351DA" w:rsidRPr="00034A28" w:rsidRDefault="006351DA"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vi ~/.</w:t>
            </w:r>
            <w:proofErr w:type="spellStart"/>
            <w:r w:rsidRPr="00034A28">
              <w:rPr>
                <w:rFonts w:ascii="Courier New" w:hAnsi="Courier New" w:cs="Courier New"/>
                <w:sz w:val="18"/>
                <w:szCs w:val="18"/>
              </w:rPr>
              <w:t>bash_profile</w:t>
            </w:r>
            <w:proofErr w:type="spellEnd"/>
          </w:p>
          <w:p w:rsidR="006351DA" w:rsidRPr="00034A28" w:rsidRDefault="006351DA"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w:t>
            </w:r>
          </w:p>
          <w:p w:rsidR="006351DA" w:rsidRPr="00034A28" w:rsidRDefault="006351DA"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JAVA_HOME=/home/</w:t>
            </w:r>
            <w:proofErr w:type="spellStart"/>
            <w:r w:rsidRPr="00034A28">
              <w:rPr>
                <w:rFonts w:ascii="Courier New" w:hAnsi="Courier New" w:cs="Courier New"/>
                <w:sz w:val="18"/>
                <w:szCs w:val="18"/>
              </w:rPr>
              <w:t>cmsadmin</w:t>
            </w:r>
            <w:proofErr w:type="spellEnd"/>
            <w:r w:rsidRPr="00034A28">
              <w:rPr>
                <w:rFonts w:ascii="Courier New" w:hAnsi="Courier New" w:cs="Courier New"/>
                <w:sz w:val="18"/>
                <w:szCs w:val="18"/>
              </w:rPr>
              <w:t>/local/jdk1.6.0_37</w:t>
            </w:r>
          </w:p>
          <w:p w:rsidR="006351DA" w:rsidRPr="00034A28" w:rsidRDefault="006351DA" w:rsidP="00034A28">
            <w:pPr>
              <w:pStyle w:val="a5"/>
              <w:spacing w:afterLines="0" w:line="240" w:lineRule="auto"/>
              <w:ind w:leftChars="0" w:left="1"/>
              <w:jc w:val="left"/>
              <w:rPr>
                <w:rFonts w:ascii="Courier New" w:hAnsi="Courier New" w:cs="Courier New"/>
                <w:sz w:val="18"/>
                <w:szCs w:val="18"/>
              </w:rPr>
            </w:pPr>
          </w:p>
          <w:p w:rsidR="006351DA" w:rsidRPr="00034A28" w:rsidRDefault="006351DA"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PATH=$PATH:$HOME/bin:$JAVA_HOME/bin</w:t>
            </w:r>
          </w:p>
          <w:p w:rsidR="006351DA" w:rsidRPr="00034A28" w:rsidRDefault="006351DA" w:rsidP="00034A28">
            <w:pPr>
              <w:pStyle w:val="a5"/>
              <w:spacing w:afterLines="0" w:line="240" w:lineRule="auto"/>
              <w:ind w:leftChars="0" w:left="1"/>
              <w:jc w:val="left"/>
              <w:rPr>
                <w:rFonts w:ascii="Courier New" w:hAnsi="Courier New" w:cs="Courier New"/>
                <w:sz w:val="18"/>
                <w:szCs w:val="18"/>
              </w:rPr>
            </w:pPr>
          </w:p>
          <w:p w:rsidR="006351DA" w:rsidRPr="00034A28" w:rsidRDefault="006351DA"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export PATH JAVA_HOME</w:t>
            </w:r>
          </w:p>
          <w:p w:rsidR="006351DA" w:rsidRPr="00034A28" w:rsidRDefault="006351DA" w:rsidP="00034A28">
            <w:pPr>
              <w:pStyle w:val="a5"/>
              <w:spacing w:afterLines="0" w:line="240" w:lineRule="auto"/>
              <w:ind w:leftChars="0" w:left="1"/>
              <w:jc w:val="left"/>
              <w:rPr>
                <w:rFonts w:ascii="Courier New" w:hAnsi="Courier New" w:cs="Courier New"/>
                <w:sz w:val="18"/>
                <w:szCs w:val="18"/>
              </w:rPr>
            </w:pPr>
          </w:p>
          <w:p w:rsidR="006351DA" w:rsidRPr="00034A28" w:rsidRDefault="006351DA"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JBOSS_HOME="/home/</w:t>
            </w:r>
            <w:proofErr w:type="spellStart"/>
            <w:r w:rsidRPr="00034A28">
              <w:rPr>
                <w:rFonts w:ascii="Courier New" w:hAnsi="Courier New" w:cs="Courier New"/>
                <w:sz w:val="18"/>
                <w:szCs w:val="18"/>
              </w:rPr>
              <w:t>cmsadmin</w:t>
            </w:r>
            <w:proofErr w:type="spellEnd"/>
            <w:r w:rsidRPr="00034A28">
              <w:rPr>
                <w:rFonts w:ascii="Courier New" w:hAnsi="Courier New" w:cs="Courier New"/>
                <w:sz w:val="18"/>
                <w:szCs w:val="18"/>
              </w:rPr>
              <w:t>/local/jboss5-as"</w:t>
            </w:r>
          </w:p>
          <w:p w:rsidR="006351DA" w:rsidRPr="00034A28" w:rsidRDefault="006351DA"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PORTAL_HOME="$JBOSS_HOME/server/</w:t>
            </w:r>
            <w:proofErr w:type="spellStart"/>
            <w:r w:rsidRPr="00034A28">
              <w:rPr>
                <w:rFonts w:ascii="Courier New" w:hAnsi="Courier New" w:cs="Courier New"/>
                <w:sz w:val="18"/>
                <w:szCs w:val="18"/>
              </w:rPr>
              <w:t>stcms_portal</w:t>
            </w:r>
            <w:proofErr w:type="spellEnd"/>
            <w:r w:rsidRPr="00034A28">
              <w:rPr>
                <w:rFonts w:ascii="Courier New" w:hAnsi="Courier New" w:cs="Courier New"/>
                <w:sz w:val="18"/>
                <w:szCs w:val="18"/>
              </w:rPr>
              <w:t>"</w:t>
            </w:r>
          </w:p>
          <w:p w:rsidR="006351DA" w:rsidRPr="00034A28" w:rsidRDefault="006351DA"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CI_HOME="$JBOSS_HOME/server/</w:t>
            </w:r>
            <w:proofErr w:type="spellStart"/>
            <w:r w:rsidRPr="00034A28">
              <w:rPr>
                <w:rFonts w:ascii="Courier New" w:hAnsi="Courier New" w:cs="Courier New"/>
                <w:sz w:val="18"/>
                <w:szCs w:val="18"/>
              </w:rPr>
              <w:t>stcms_ci</w:t>
            </w:r>
            <w:proofErr w:type="spellEnd"/>
            <w:r w:rsidRPr="00034A28">
              <w:rPr>
                <w:rFonts w:ascii="Courier New" w:hAnsi="Courier New" w:cs="Courier New"/>
                <w:sz w:val="18"/>
                <w:szCs w:val="18"/>
              </w:rPr>
              <w:t>"</w:t>
            </w:r>
          </w:p>
          <w:p w:rsidR="006351DA" w:rsidRPr="00034A28" w:rsidRDefault="006351DA" w:rsidP="00034A28">
            <w:pPr>
              <w:pStyle w:val="a5"/>
              <w:spacing w:afterLines="0" w:line="240" w:lineRule="auto"/>
              <w:ind w:leftChars="0" w:left="1"/>
              <w:jc w:val="left"/>
              <w:rPr>
                <w:rFonts w:ascii="Courier New" w:hAnsi="Courier New" w:cs="Courier New"/>
                <w:sz w:val="18"/>
                <w:szCs w:val="18"/>
              </w:rPr>
            </w:pPr>
          </w:p>
          <w:p w:rsidR="006351DA" w:rsidRPr="00034A28" w:rsidRDefault="006351DA"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go_portal</w:t>
            </w:r>
            <w:proofErr w:type="spellEnd"/>
            <w:r w:rsidRPr="00034A28">
              <w:rPr>
                <w:rFonts w:ascii="Courier New" w:hAnsi="Courier New" w:cs="Courier New"/>
                <w:sz w:val="18"/>
                <w:szCs w:val="18"/>
              </w:rPr>
              <w:t>='cd $PORTAL_HOME'</w:t>
            </w:r>
          </w:p>
          <w:p w:rsidR="006351DA" w:rsidRPr="00034A28" w:rsidRDefault="006351DA"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go_ci</w:t>
            </w:r>
            <w:proofErr w:type="spellEnd"/>
            <w:r w:rsidRPr="00034A28">
              <w:rPr>
                <w:rFonts w:ascii="Courier New" w:hAnsi="Courier New" w:cs="Courier New"/>
                <w:sz w:val="18"/>
                <w:szCs w:val="18"/>
              </w:rPr>
              <w:t>='cd $CI_HOME'</w:t>
            </w:r>
          </w:p>
          <w:p w:rsidR="006351DA" w:rsidRPr="00034A28" w:rsidRDefault="006351DA" w:rsidP="00034A28">
            <w:pPr>
              <w:pStyle w:val="a5"/>
              <w:spacing w:afterLines="0" w:line="240" w:lineRule="auto"/>
              <w:ind w:leftChars="0" w:left="1"/>
              <w:jc w:val="left"/>
              <w:rPr>
                <w:rFonts w:ascii="Courier New" w:hAnsi="Courier New" w:cs="Courier New"/>
                <w:sz w:val="18"/>
                <w:szCs w:val="18"/>
              </w:rPr>
            </w:pPr>
          </w:p>
          <w:p w:rsidR="006351DA" w:rsidRPr="00034A28" w:rsidRDefault="006351DA"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start_portal</w:t>
            </w:r>
            <w:proofErr w:type="spellEnd"/>
            <w:r w:rsidRPr="00034A28">
              <w:rPr>
                <w:rFonts w:ascii="Courier New" w:hAnsi="Courier New" w:cs="Courier New"/>
                <w:sz w:val="18"/>
                <w:szCs w:val="18"/>
              </w:rPr>
              <w:t>='$PORTAL_HOME/startup.sh; touch $PORTAL_HOME/log/server.log; tail -f $PORTAL_HOME/log/server.log'</w:t>
            </w:r>
          </w:p>
          <w:p w:rsidR="006351DA" w:rsidRPr="00034A28" w:rsidRDefault="006351DA"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start_ci</w:t>
            </w:r>
            <w:proofErr w:type="spellEnd"/>
            <w:r w:rsidRPr="00034A28">
              <w:rPr>
                <w:rFonts w:ascii="Courier New" w:hAnsi="Courier New" w:cs="Courier New"/>
                <w:sz w:val="18"/>
                <w:szCs w:val="18"/>
              </w:rPr>
              <w:t>='$CI_HOME/startup.sh; touch $CI_HOME/log/server.log; tail -f $CI_HOME/log/server.log'</w:t>
            </w:r>
          </w:p>
          <w:p w:rsidR="006351DA" w:rsidRPr="00034A28" w:rsidRDefault="006351DA" w:rsidP="00034A28">
            <w:pPr>
              <w:pStyle w:val="a5"/>
              <w:spacing w:afterLines="0" w:line="240" w:lineRule="auto"/>
              <w:ind w:leftChars="0" w:left="1"/>
              <w:jc w:val="left"/>
              <w:rPr>
                <w:rFonts w:ascii="Courier New" w:hAnsi="Courier New" w:cs="Courier New"/>
                <w:sz w:val="18"/>
                <w:szCs w:val="18"/>
              </w:rPr>
            </w:pPr>
          </w:p>
          <w:p w:rsidR="006351DA" w:rsidRPr="00034A28" w:rsidRDefault="006351DA"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stop_portal</w:t>
            </w:r>
            <w:proofErr w:type="spellEnd"/>
            <w:r w:rsidRPr="00034A28">
              <w:rPr>
                <w:rFonts w:ascii="Courier New" w:hAnsi="Courier New" w:cs="Courier New"/>
                <w:sz w:val="18"/>
                <w:szCs w:val="18"/>
              </w:rPr>
              <w:t>='$PORTAL_HOME/shutdown.sh; touch $PORTAL_HOME/log/server.log; tail -f $PORTAL_HOME/log/server.log'</w:t>
            </w:r>
          </w:p>
          <w:p w:rsidR="006351DA" w:rsidRPr="00034A28" w:rsidRDefault="006351DA"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stop_ci</w:t>
            </w:r>
            <w:proofErr w:type="spellEnd"/>
            <w:r w:rsidRPr="00034A28">
              <w:rPr>
                <w:rFonts w:ascii="Courier New" w:hAnsi="Courier New" w:cs="Courier New"/>
                <w:sz w:val="18"/>
                <w:szCs w:val="18"/>
              </w:rPr>
              <w:t>='$CI_HOME/shutdown.sh; touch $CI_HOME/log/server.log; tail -f $CI_HOME/log/server.log'</w:t>
            </w:r>
          </w:p>
          <w:p w:rsidR="006351DA" w:rsidRPr="00034A28" w:rsidRDefault="006351DA" w:rsidP="00034A28">
            <w:pPr>
              <w:pStyle w:val="a5"/>
              <w:spacing w:afterLines="0" w:line="240" w:lineRule="auto"/>
              <w:ind w:leftChars="0" w:left="1"/>
              <w:jc w:val="left"/>
              <w:rPr>
                <w:rFonts w:ascii="Courier New" w:hAnsi="Courier New" w:cs="Courier New"/>
                <w:sz w:val="18"/>
                <w:szCs w:val="18"/>
              </w:rPr>
            </w:pPr>
          </w:p>
          <w:p w:rsidR="006351DA" w:rsidRPr="00034A28" w:rsidRDefault="006351DA"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log_portal</w:t>
            </w:r>
            <w:proofErr w:type="spellEnd"/>
            <w:r w:rsidRPr="00034A28">
              <w:rPr>
                <w:rFonts w:ascii="Courier New" w:hAnsi="Courier New" w:cs="Courier New"/>
                <w:sz w:val="18"/>
                <w:szCs w:val="18"/>
              </w:rPr>
              <w:t>='tail -f $PORTAL_HOME/log/server.log'</w:t>
            </w:r>
          </w:p>
          <w:p w:rsidR="006351DA" w:rsidRPr="00034A28" w:rsidRDefault="006351DA"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log_ci</w:t>
            </w:r>
            <w:proofErr w:type="spellEnd"/>
            <w:r w:rsidRPr="00034A28">
              <w:rPr>
                <w:rFonts w:ascii="Courier New" w:hAnsi="Courier New" w:cs="Courier New"/>
                <w:sz w:val="18"/>
                <w:szCs w:val="18"/>
              </w:rPr>
              <w:t>='tail -f $CI_HOME/log/server.log'</w:t>
            </w:r>
          </w:p>
          <w:p w:rsidR="006351DA" w:rsidRPr="006351DA" w:rsidRDefault="006351DA" w:rsidP="00D44A41">
            <w:pPr>
              <w:pStyle w:val="a5"/>
              <w:spacing w:afterLines="0" w:line="240" w:lineRule="auto"/>
              <w:ind w:leftChars="0" w:left="0"/>
            </w:pPr>
          </w:p>
        </w:tc>
      </w:tr>
    </w:tbl>
    <w:p w:rsidR="006351DA" w:rsidRPr="00DB4061" w:rsidRDefault="006351DA" w:rsidP="006351DA">
      <w:pPr>
        <w:pStyle w:val="a5"/>
        <w:spacing w:after="120" w:line="240" w:lineRule="auto"/>
        <w:ind w:leftChars="0" w:left="851"/>
      </w:pPr>
    </w:p>
    <w:p w:rsidR="00916BD2" w:rsidRPr="00AB30AD" w:rsidRDefault="00916BD2" w:rsidP="00916BD2">
      <w:pPr>
        <w:rPr>
          <w:rFonts w:eastAsia="맑은 고딕" w:cs="Times New Roman"/>
        </w:rPr>
      </w:pPr>
    </w:p>
    <w:p w:rsidR="00916BD2" w:rsidRPr="006D123D" w:rsidRDefault="00916BD2" w:rsidP="002D6BC1">
      <w:pPr>
        <w:pStyle w:val="1"/>
        <w:spacing w:after="360"/>
      </w:pPr>
      <w:bookmarkStart w:id="4261" w:name="_Toc354058872"/>
      <w:bookmarkStart w:id="4262" w:name="_Toc390353999"/>
      <w:r w:rsidRPr="006D123D">
        <w:lastRenderedPageBreak/>
        <w:t>Database Setup</w:t>
      </w:r>
      <w:bookmarkEnd w:id="4261"/>
      <w:bookmarkEnd w:id="4262"/>
      <w:r>
        <w:t xml:space="preserve"> </w:t>
      </w:r>
    </w:p>
    <w:bookmarkStart w:id="4263" w:name="_Toc390354000"/>
    <w:bookmarkStart w:id="4264" w:name="_Toc354058876"/>
    <w:bookmarkStart w:id="4265" w:name="_Toc322594543"/>
    <w:bookmarkStart w:id="4266" w:name="_Toc295399896"/>
    <w:bookmarkStart w:id="4267" w:name="_Toc307307123"/>
    <w:bookmarkStart w:id="4268" w:name="_Toc316897956"/>
    <w:bookmarkStart w:id="4269" w:name="_Toc322594544"/>
    <w:bookmarkStart w:id="4270" w:name="_Toc334538692"/>
    <w:p w:rsidR="00404E19" w:rsidRDefault="002D6BC1" w:rsidP="002D6BC1">
      <w:pPr>
        <w:pStyle w:val="20"/>
        <w:spacing w:before="240" w:after="240"/>
        <w:ind w:left="567"/>
      </w:pPr>
      <w:r>
        <w:rPr>
          <w:noProof/>
        </w:rPr>
        <mc:AlternateContent>
          <mc:Choice Requires="wps">
            <w:drawing>
              <wp:anchor distT="0" distB="0" distL="114300" distR="114300" simplePos="0" relativeHeight="251661312" behindDoc="0" locked="0" layoutInCell="1" allowOverlap="1" wp14:anchorId="3CD56770" wp14:editId="61EE0223">
                <wp:simplePos x="0" y="0"/>
                <wp:positionH relativeFrom="column">
                  <wp:posOffset>818779</wp:posOffset>
                </wp:positionH>
                <wp:positionV relativeFrom="paragraph">
                  <wp:posOffset>326390</wp:posOffset>
                </wp:positionV>
                <wp:extent cx="1595887" cy="241540"/>
                <wp:effectExtent l="0" t="0" r="23495" b="25400"/>
                <wp:wrapNone/>
                <wp:docPr id="8" name="직사각형 8"/>
                <wp:cNvGraphicFramePr/>
                <a:graphic xmlns:a="http://schemas.openxmlformats.org/drawingml/2006/main">
                  <a:graphicData uri="http://schemas.microsoft.com/office/word/2010/wordprocessingShape">
                    <wps:wsp>
                      <wps:cNvSpPr/>
                      <wps:spPr>
                        <a:xfrm>
                          <a:off x="0" y="0"/>
                          <a:ext cx="1595887" cy="24154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직사각형 8" o:spid="_x0000_s1026" style="position:absolute;left:0;text-align:left;margin-left:64.45pt;margin-top:25.7pt;width:125.65pt;height: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" filled="f" strokecolor="red" strokeweight="1.5pt"/>
            </w:pict>
          </mc:Fallback>
        </mc:AlternateContent>
      </w:r>
      <w:r w:rsidR="00404E19">
        <w:rPr>
          <w:rFonts w:hint="eastAsia"/>
        </w:rPr>
        <w:t>Create DB tables</w:t>
      </w:r>
      <w:bookmarkEnd w:id="4263"/>
    </w:p>
    <w:p w:rsidR="00404E19" w:rsidRPr="00401DAC" w:rsidRDefault="00404E19" w:rsidP="00404E19">
      <w:pPr>
        <w:ind w:firstLine="357"/>
      </w:pPr>
      <w:r>
        <w:rPr>
          <w:noProof/>
        </w:rPr>
        <mc:AlternateContent>
          <mc:Choice Requires="wps">
            <w:drawing>
              <wp:anchor distT="0" distB="0" distL="114300" distR="114300" simplePos="0" relativeHeight="251659264" behindDoc="0" locked="0" layoutInCell="1" allowOverlap="1" wp14:anchorId="02D4D960" wp14:editId="3AA3F77D">
                <wp:simplePos x="0" y="0"/>
                <wp:positionH relativeFrom="column">
                  <wp:posOffset>222250</wp:posOffset>
                </wp:positionH>
                <wp:positionV relativeFrom="paragraph">
                  <wp:posOffset>1159510</wp:posOffset>
                </wp:positionV>
                <wp:extent cx="5364000" cy="353060"/>
                <wp:effectExtent l="0" t="0" r="27305" b="27940"/>
                <wp:wrapNone/>
                <wp:docPr id="7" name="직사각형 7"/>
                <wp:cNvGraphicFramePr/>
                <a:graphic xmlns:a="http://schemas.openxmlformats.org/drawingml/2006/main">
                  <a:graphicData uri="http://schemas.microsoft.com/office/word/2010/wordprocessingShape">
                    <wps:wsp>
                      <wps:cNvSpPr/>
                      <wps:spPr>
                        <a:xfrm>
                          <a:off x="0" y="0"/>
                          <a:ext cx="5364000" cy="35306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직사각형 7" o:spid="_x0000_s1026" style="position:absolute;left:0;text-align:left;margin-left:17.5pt;margin-top:91.3pt;width:422.35pt;height:27.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" filled="f" strokecolor="red" strokeweight="1.5pt"/>
            </w:pict>
          </mc:Fallback>
        </mc:AlternateContent>
      </w:r>
      <w:r>
        <w:rPr>
          <w:noProof/>
        </w:rPr>
        <w:drawing>
          <wp:inline distT="0" distB="0" distL="0" distR="0" wp14:anchorId="3F5A586B" wp14:editId="07FEE1D5">
            <wp:extent cx="5364000" cy="2018581"/>
            <wp:effectExtent l="19050" t="19050" r="8255" b="20320"/>
            <wp:docPr id="6" name="그림 6"/>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15"/>
                    <a:stretch>
                      <a:fillRect/>
                    </a:stretch>
                  </pic:blipFill>
                  <pic:spPr>
                    <a:xfrm>
                      <a:off x="0" y="0"/>
                      <a:ext cx="5364000" cy="2018581"/>
                    </a:xfrm>
                    <a:prstGeom prst="rect">
                      <a:avLst/>
                    </a:prstGeom>
                    <a:ln>
                      <a:solidFill>
                        <a:schemeClr val="tx1">
                          <a:lumMod val="50000"/>
                          <a:lumOff val="50000"/>
                        </a:schemeClr>
                      </a:solidFill>
                    </a:ln>
                  </pic:spPr>
                </pic:pic>
              </a:graphicData>
            </a:graphic>
          </wp:inline>
        </w:drawing>
      </w:r>
    </w:p>
    <w:p w:rsidR="00404E19" w:rsidRDefault="00404E19" w:rsidP="002D6BC1">
      <w:pPr>
        <w:pStyle w:val="30"/>
        <w:spacing w:before="240" w:after="240"/>
        <w:ind w:left="567" w:hanging="567"/>
      </w:pPr>
      <w:bookmarkStart w:id="4271" w:name="_Toc390354001"/>
      <w:r>
        <w:t>L</w:t>
      </w:r>
      <w:r>
        <w:rPr>
          <w:rFonts w:hint="eastAsia"/>
        </w:rPr>
        <w:t>ocation path for table creation script</w:t>
      </w:r>
      <w:bookmarkEnd w:id="4271"/>
    </w:p>
    <w:p w:rsidR="00404E19" w:rsidRDefault="00404E19" w:rsidP="00362CE7">
      <w:pPr>
        <w:pStyle w:val="a5"/>
        <w:numPr>
          <w:ilvl w:val="0"/>
          <w:numId w:val="24"/>
        </w:numPr>
        <w:spacing w:after="120" w:line="240" w:lineRule="auto"/>
        <w:ind w:leftChars="0" w:left="709" w:hanging="283"/>
      </w:pPr>
      <w:r>
        <w:t>P</w:t>
      </w:r>
      <w:r>
        <w:rPr>
          <w:rFonts w:hint="eastAsia"/>
        </w:rPr>
        <w:t xml:space="preserve">ath : </w:t>
      </w:r>
      <w:r w:rsidRPr="00FA395B">
        <w:t>/home/</w:t>
      </w:r>
      <w:proofErr w:type="spellStart"/>
      <w:r w:rsidRPr="00FA395B">
        <w:t>cmsadmin</w:t>
      </w:r>
      <w:proofErr w:type="spellEnd"/>
      <w:r w:rsidRPr="00FA395B">
        <w:t>/download</w:t>
      </w:r>
    </w:p>
    <w:p w:rsidR="00404E19" w:rsidRDefault="00404E19" w:rsidP="00362CE7">
      <w:pPr>
        <w:pStyle w:val="a5"/>
        <w:numPr>
          <w:ilvl w:val="0"/>
          <w:numId w:val="24"/>
        </w:numPr>
        <w:spacing w:after="120" w:line="240" w:lineRule="auto"/>
        <w:ind w:leftChars="0" w:left="709" w:hanging="283"/>
      </w:pPr>
      <w:r>
        <w:t>F</w:t>
      </w:r>
      <w:r>
        <w:rPr>
          <w:rFonts w:hint="eastAsia"/>
        </w:rPr>
        <w:t xml:space="preserve">ile Name : </w:t>
      </w:r>
      <w:proofErr w:type="spellStart"/>
      <w:r>
        <w:rPr>
          <w:rFonts w:hint="eastAsia"/>
        </w:rPr>
        <w:t>table_creation.sql</w:t>
      </w:r>
      <w:proofErr w:type="spellEnd"/>
    </w:p>
    <w:p w:rsidR="00404E19" w:rsidRDefault="00404E19" w:rsidP="00404E19">
      <w:pPr>
        <w:pStyle w:val="a5"/>
        <w:spacing w:after="120"/>
        <w:ind w:left="426"/>
      </w:pPr>
      <w:r>
        <w:rPr>
          <w:noProof/>
        </w:rPr>
        <w:drawing>
          <wp:inline distT="0" distB="0" distL="0" distR="0" wp14:anchorId="582A5D80" wp14:editId="6C51EF62">
            <wp:extent cx="4824000" cy="2007301"/>
            <wp:effectExtent l="19050" t="19050" r="15240" b="1206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b="36197"/>
                    <a:stretch/>
                  </pic:blipFill>
                  <pic:spPr bwMode="auto">
                    <a:xfrm>
                      <a:off x="0" y="0"/>
                      <a:ext cx="4824000" cy="2007301"/>
                    </a:xfrm>
                    <a:prstGeom prst="rect">
                      <a:avLst/>
                    </a:prstGeom>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E59746C" wp14:editId="68D40369">
            <wp:extent cx="4824000" cy="2062568"/>
            <wp:effectExtent l="19050" t="19050" r="15240" b="1397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24000" cy="2062568"/>
                    </a:xfrm>
                    <a:prstGeom prst="rect">
                      <a:avLst/>
                    </a:prstGeom>
                    <a:ln>
                      <a:solidFill>
                        <a:schemeClr val="tx1">
                          <a:lumMod val="50000"/>
                          <a:lumOff val="50000"/>
                        </a:schemeClr>
                      </a:solidFill>
                    </a:ln>
                  </pic:spPr>
                </pic:pic>
              </a:graphicData>
            </a:graphic>
          </wp:inline>
        </w:drawing>
      </w:r>
    </w:p>
    <w:p w:rsidR="00404E19" w:rsidRDefault="00404E19" w:rsidP="00404E19">
      <w:pPr>
        <w:pStyle w:val="a5"/>
        <w:spacing w:after="120"/>
        <w:ind w:left="426"/>
      </w:pPr>
    </w:p>
    <w:p w:rsidR="00404E19" w:rsidRDefault="00404E19" w:rsidP="002D6BC1">
      <w:pPr>
        <w:pStyle w:val="30"/>
        <w:spacing w:before="240" w:after="240"/>
        <w:ind w:left="567" w:hanging="567"/>
      </w:pPr>
      <w:bookmarkStart w:id="4272" w:name="_Toc390354002"/>
      <w:r>
        <w:lastRenderedPageBreak/>
        <w:t>L</w:t>
      </w:r>
      <w:r>
        <w:rPr>
          <w:rFonts w:hint="eastAsia"/>
        </w:rPr>
        <w:t>ocation path for sequence creation script</w:t>
      </w:r>
      <w:bookmarkEnd w:id="4272"/>
    </w:p>
    <w:p w:rsidR="00404E19" w:rsidRDefault="00404E19" w:rsidP="00362CE7">
      <w:pPr>
        <w:pStyle w:val="a5"/>
        <w:numPr>
          <w:ilvl w:val="0"/>
          <w:numId w:val="25"/>
        </w:numPr>
        <w:spacing w:after="120" w:line="240" w:lineRule="auto"/>
        <w:ind w:leftChars="0" w:left="709" w:hanging="283"/>
      </w:pPr>
      <w:r>
        <w:t>P</w:t>
      </w:r>
      <w:r>
        <w:rPr>
          <w:rFonts w:hint="eastAsia"/>
        </w:rPr>
        <w:t xml:space="preserve">ath : </w:t>
      </w:r>
      <w:r w:rsidRPr="00FA395B">
        <w:t>/home/</w:t>
      </w:r>
      <w:proofErr w:type="spellStart"/>
      <w:r w:rsidRPr="00FA395B">
        <w:t>cmsadmin</w:t>
      </w:r>
      <w:proofErr w:type="spellEnd"/>
      <w:r w:rsidRPr="00FA395B">
        <w:t>/download</w:t>
      </w:r>
    </w:p>
    <w:p w:rsidR="00404E19" w:rsidRDefault="00404E19" w:rsidP="00362CE7">
      <w:pPr>
        <w:pStyle w:val="a5"/>
        <w:numPr>
          <w:ilvl w:val="0"/>
          <w:numId w:val="25"/>
        </w:numPr>
        <w:spacing w:after="120" w:line="240" w:lineRule="auto"/>
        <w:ind w:leftChars="0" w:left="709" w:hanging="283"/>
      </w:pPr>
      <w:r>
        <w:t>F</w:t>
      </w:r>
      <w:r>
        <w:rPr>
          <w:rFonts w:hint="eastAsia"/>
        </w:rPr>
        <w:t xml:space="preserve">ile Name : </w:t>
      </w:r>
      <w:proofErr w:type="spellStart"/>
      <w:r>
        <w:rPr>
          <w:rFonts w:hint="eastAsia"/>
        </w:rPr>
        <w:t>sequence_creation.sql</w:t>
      </w:r>
      <w:proofErr w:type="spellEnd"/>
    </w:p>
    <w:p w:rsidR="00404E19" w:rsidRDefault="00404E19" w:rsidP="00404E19">
      <w:pPr>
        <w:pStyle w:val="a5"/>
        <w:spacing w:after="120"/>
        <w:ind w:left="426"/>
      </w:pPr>
      <w:r>
        <w:rPr>
          <w:noProof/>
        </w:rPr>
        <w:drawing>
          <wp:inline distT="0" distB="0" distL="0" distR="0" wp14:anchorId="2893CB7B" wp14:editId="48F1FC95">
            <wp:extent cx="5364000" cy="1264208"/>
            <wp:effectExtent l="19050" t="19050" r="8255" b="1270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64000" cy="1264208"/>
                    </a:xfrm>
                    <a:prstGeom prst="rect">
                      <a:avLst/>
                    </a:prstGeom>
                    <a:ln>
                      <a:solidFill>
                        <a:schemeClr val="tx1">
                          <a:lumMod val="50000"/>
                          <a:lumOff val="50000"/>
                        </a:schemeClr>
                      </a:solidFill>
                    </a:ln>
                  </pic:spPr>
                </pic:pic>
              </a:graphicData>
            </a:graphic>
          </wp:inline>
        </w:drawing>
      </w:r>
    </w:p>
    <w:p w:rsidR="00404E19" w:rsidRPr="006D123D" w:rsidRDefault="00404E19" w:rsidP="002D6BC1">
      <w:pPr>
        <w:pStyle w:val="20"/>
        <w:spacing w:before="240" w:after="240"/>
        <w:ind w:left="567"/>
      </w:pPr>
      <w:bookmarkStart w:id="4273" w:name="_Toc390354003"/>
      <w:r>
        <w:rPr>
          <w:rFonts w:hint="eastAsia"/>
        </w:rPr>
        <w:t>Create initial data</w:t>
      </w:r>
      <w:bookmarkEnd w:id="4264"/>
      <w:bookmarkEnd w:id="4265"/>
      <w:bookmarkEnd w:id="4273"/>
    </w:p>
    <w:p w:rsidR="00404E19" w:rsidRPr="006D123D" w:rsidRDefault="00404E19" w:rsidP="002D6BC1">
      <w:pPr>
        <w:pStyle w:val="30"/>
        <w:spacing w:before="240" w:after="240"/>
        <w:ind w:left="567" w:hanging="567"/>
      </w:pPr>
      <w:bookmarkStart w:id="4274" w:name="_Toc390354004"/>
      <w:r>
        <w:t>L</w:t>
      </w:r>
      <w:r>
        <w:rPr>
          <w:rFonts w:hint="eastAsia"/>
        </w:rPr>
        <w:t>ocation path for initial data creation script</w:t>
      </w:r>
      <w:bookmarkEnd w:id="4274"/>
    </w:p>
    <w:p w:rsidR="00404E19" w:rsidRDefault="00404E19" w:rsidP="00362CE7">
      <w:pPr>
        <w:pStyle w:val="a5"/>
        <w:numPr>
          <w:ilvl w:val="0"/>
          <w:numId w:val="26"/>
        </w:numPr>
        <w:spacing w:after="120" w:line="240" w:lineRule="auto"/>
        <w:ind w:leftChars="0" w:left="709" w:hanging="283"/>
      </w:pPr>
      <w:r>
        <w:t>P</w:t>
      </w:r>
      <w:r>
        <w:rPr>
          <w:rFonts w:hint="eastAsia"/>
        </w:rPr>
        <w:t xml:space="preserve">ath : </w:t>
      </w:r>
      <w:r w:rsidRPr="00FA395B">
        <w:t>/home/</w:t>
      </w:r>
      <w:proofErr w:type="spellStart"/>
      <w:r w:rsidRPr="00FA395B">
        <w:t>cmsadmin</w:t>
      </w:r>
      <w:proofErr w:type="spellEnd"/>
      <w:r w:rsidRPr="00FA395B">
        <w:t>/download</w:t>
      </w:r>
    </w:p>
    <w:p w:rsidR="00404E19" w:rsidRPr="00FA395B" w:rsidRDefault="00404E19" w:rsidP="00362CE7">
      <w:pPr>
        <w:pStyle w:val="a5"/>
        <w:numPr>
          <w:ilvl w:val="0"/>
          <w:numId w:val="26"/>
        </w:numPr>
        <w:spacing w:after="120" w:line="240" w:lineRule="auto"/>
        <w:ind w:leftChars="0" w:left="709" w:hanging="283"/>
      </w:pPr>
      <w:r>
        <w:t>F</w:t>
      </w:r>
      <w:r>
        <w:rPr>
          <w:rFonts w:hint="eastAsia"/>
        </w:rPr>
        <w:t xml:space="preserve">ile Name : </w:t>
      </w:r>
      <w:proofErr w:type="spellStart"/>
      <w:r>
        <w:t>initial</w:t>
      </w:r>
      <w:r>
        <w:rPr>
          <w:rFonts w:hint="eastAsia"/>
        </w:rPr>
        <w:t>_data.sql</w:t>
      </w:r>
      <w:proofErr w:type="spellEnd"/>
    </w:p>
    <w:p w:rsidR="00404E19" w:rsidRPr="00FA395B" w:rsidRDefault="00404E19" w:rsidP="00404E19">
      <w:pPr>
        <w:ind w:firstLine="357"/>
        <w:rPr>
          <w:rFonts w:eastAsia="맑은 고딕" w:cs="Times New Roman"/>
        </w:rPr>
      </w:pPr>
      <w:r>
        <w:rPr>
          <w:noProof/>
        </w:rPr>
        <w:drawing>
          <wp:inline distT="0" distB="0" distL="0" distR="0" wp14:anchorId="0673C43D" wp14:editId="223BFF0D">
            <wp:extent cx="5364000" cy="2410934"/>
            <wp:effectExtent l="19050" t="19050" r="27305" b="2794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64000" cy="2410934"/>
                    </a:xfrm>
                    <a:prstGeom prst="rect">
                      <a:avLst/>
                    </a:prstGeom>
                    <a:ln>
                      <a:solidFill>
                        <a:schemeClr val="tx1">
                          <a:lumMod val="50000"/>
                          <a:lumOff val="50000"/>
                        </a:schemeClr>
                      </a:solidFill>
                    </a:ln>
                  </pic:spPr>
                </pic:pic>
              </a:graphicData>
            </a:graphic>
          </wp:inline>
        </w:drawing>
      </w:r>
    </w:p>
    <w:p w:rsidR="00916BD2" w:rsidRDefault="00916BD2" w:rsidP="00916BD2">
      <w:pPr>
        <w:spacing w:after="60"/>
        <w:rPr>
          <w:rFonts w:eastAsia="맑은 고딕" w:cs="Times New Roman"/>
        </w:rPr>
      </w:pPr>
    </w:p>
    <w:p w:rsidR="00916BD2" w:rsidRPr="006D123D" w:rsidRDefault="00916BD2" w:rsidP="002D6BC1">
      <w:pPr>
        <w:pStyle w:val="1"/>
        <w:spacing w:after="360"/>
      </w:pPr>
      <w:bookmarkStart w:id="4275" w:name="_Toc322594549"/>
      <w:bookmarkStart w:id="4276" w:name="_Toc354058878"/>
      <w:bookmarkStart w:id="4277" w:name="_Toc390354005"/>
      <w:bookmarkEnd w:id="4266"/>
      <w:bookmarkEnd w:id="4267"/>
      <w:bookmarkEnd w:id="4268"/>
      <w:bookmarkEnd w:id="4269"/>
      <w:bookmarkEnd w:id="4270"/>
      <w:r w:rsidRPr="006D123D">
        <w:lastRenderedPageBreak/>
        <w:t xml:space="preserve">Installation </w:t>
      </w:r>
      <w:r>
        <w:t xml:space="preserve">of </w:t>
      </w:r>
      <w:bookmarkEnd w:id="4275"/>
      <w:bookmarkEnd w:id="4276"/>
      <w:r w:rsidR="00940788">
        <w:rPr>
          <w:rFonts w:hint="eastAsia"/>
        </w:rPr>
        <w:t>CMS</w:t>
      </w:r>
      <w:bookmarkEnd w:id="4277"/>
      <w:r>
        <w:t xml:space="preserve"> </w:t>
      </w:r>
    </w:p>
    <w:p w:rsidR="00916BD2" w:rsidRDefault="00940788" w:rsidP="00890E45">
      <w:pPr>
        <w:pStyle w:val="a5"/>
        <w:spacing w:after="120"/>
        <w:ind w:left="426"/>
      </w:pPr>
      <w:r>
        <w:rPr>
          <w:rFonts w:hint="eastAsia"/>
        </w:rPr>
        <w:t>CMS</w:t>
      </w:r>
      <w:r w:rsidR="00916BD2" w:rsidRPr="006D123D">
        <w:t xml:space="preserve"> </w:t>
      </w:r>
      <w:r w:rsidR="00916BD2" w:rsidRPr="00904AB6">
        <w:t>ha</w:t>
      </w:r>
      <w:r w:rsidR="00916BD2">
        <w:t>s</w:t>
      </w:r>
      <w:r w:rsidR="00916BD2" w:rsidRPr="00904AB6">
        <w:t xml:space="preserve"> two web archives</w:t>
      </w:r>
      <w:r w:rsidR="00916BD2">
        <w:t>:</w:t>
      </w:r>
    </w:p>
    <w:p w:rsidR="00916BD2" w:rsidRDefault="00916BD2" w:rsidP="00362CE7">
      <w:pPr>
        <w:pStyle w:val="a5"/>
        <w:numPr>
          <w:ilvl w:val="0"/>
          <w:numId w:val="27"/>
        </w:numPr>
        <w:spacing w:after="120"/>
        <w:ind w:leftChars="0"/>
      </w:pPr>
      <w:r>
        <w:t xml:space="preserve">The </w:t>
      </w:r>
      <w:r w:rsidR="00940788">
        <w:rPr>
          <w:rFonts w:hint="eastAsia"/>
        </w:rPr>
        <w:t>CMS</w:t>
      </w:r>
      <w:r w:rsidRPr="006D123D">
        <w:t xml:space="preserve"> </w:t>
      </w:r>
      <w:r w:rsidR="00940788">
        <w:rPr>
          <w:rFonts w:hint="eastAsia"/>
        </w:rPr>
        <w:t>Admin Web</w:t>
      </w:r>
      <w:r w:rsidRPr="00904AB6">
        <w:t xml:space="preserve"> </w:t>
      </w:r>
      <w:r w:rsidRPr="006D123D">
        <w:t>application</w:t>
      </w:r>
    </w:p>
    <w:p w:rsidR="00916BD2" w:rsidRPr="006D123D" w:rsidRDefault="00916BD2" w:rsidP="00362CE7">
      <w:pPr>
        <w:pStyle w:val="a5"/>
        <w:numPr>
          <w:ilvl w:val="0"/>
          <w:numId w:val="27"/>
        </w:numPr>
        <w:spacing w:after="120"/>
        <w:ind w:leftChars="0"/>
      </w:pPr>
      <w:r>
        <w:t xml:space="preserve">The </w:t>
      </w:r>
      <w:r w:rsidR="00940788">
        <w:rPr>
          <w:rFonts w:hint="eastAsia"/>
        </w:rPr>
        <w:t xml:space="preserve">CMS </w:t>
      </w:r>
      <w:r w:rsidR="00940788">
        <w:t>Integration (</w:t>
      </w:r>
      <w:r w:rsidR="00940788">
        <w:rPr>
          <w:rFonts w:hint="eastAsia"/>
        </w:rPr>
        <w:t xml:space="preserve">CMS gateway) </w:t>
      </w:r>
      <w:r w:rsidRPr="00904AB6">
        <w:t>application.</w:t>
      </w:r>
      <w:r>
        <w:rPr>
          <w:rFonts w:hint="eastAsia"/>
        </w:rPr>
        <w:t xml:space="preserve"> </w:t>
      </w:r>
    </w:p>
    <w:p w:rsidR="00916BD2" w:rsidRDefault="00916BD2" w:rsidP="00890E45">
      <w:pPr>
        <w:pStyle w:val="a5"/>
        <w:spacing w:after="120"/>
        <w:ind w:left="426"/>
      </w:pPr>
      <w:r>
        <w:t xml:space="preserve">The installation also comes with three shell </w:t>
      </w:r>
      <w:r w:rsidR="00BE054B">
        <w:t>scripts: start, stop and</w:t>
      </w:r>
      <w:r w:rsidR="00BE054B">
        <w:rPr>
          <w:rFonts w:hint="eastAsia"/>
        </w:rPr>
        <w:t xml:space="preserve"> </w:t>
      </w:r>
      <w:proofErr w:type="spellStart"/>
      <w:r>
        <w:t>uncompress</w:t>
      </w:r>
      <w:proofErr w:type="spellEnd"/>
      <w:r>
        <w:t>.</w:t>
      </w:r>
      <w:r>
        <w:rPr>
          <w:rFonts w:hint="eastAsia"/>
        </w:rPr>
        <w:t xml:space="preserve"> </w:t>
      </w:r>
    </w:p>
    <w:p w:rsidR="00BE054B" w:rsidRPr="00890E45" w:rsidRDefault="00BE054B" w:rsidP="00890E45">
      <w:pPr>
        <w:pStyle w:val="a5"/>
        <w:spacing w:after="120"/>
        <w:ind w:left="426"/>
        <w:rPr>
          <w:b/>
        </w:rPr>
      </w:pPr>
      <w:r w:rsidRPr="00890E45">
        <w:rPr>
          <w:rFonts w:hint="eastAsia"/>
          <w:b/>
        </w:rPr>
        <w:t>{</w:t>
      </w:r>
      <w:proofErr w:type="spellStart"/>
      <w:proofErr w:type="gramStart"/>
      <w:r w:rsidRPr="00890E45">
        <w:rPr>
          <w:rFonts w:hint="eastAsia"/>
          <w:b/>
        </w:rPr>
        <w:t>jbossdir</w:t>
      </w:r>
      <w:proofErr w:type="spellEnd"/>
      <w:proofErr w:type="gramEnd"/>
      <w:r w:rsidRPr="00890E45">
        <w:rPr>
          <w:rFonts w:hint="eastAsia"/>
          <w:b/>
        </w:rPr>
        <w:t xml:space="preserve">} = </w:t>
      </w:r>
      <w:r w:rsidRPr="00890E45">
        <w:rPr>
          <w:b/>
        </w:rPr>
        <w:t>/home/</w:t>
      </w:r>
      <w:proofErr w:type="spellStart"/>
      <w:r w:rsidRPr="00890E45">
        <w:rPr>
          <w:b/>
        </w:rPr>
        <w:t>cmsadmin</w:t>
      </w:r>
      <w:proofErr w:type="spellEnd"/>
      <w:r w:rsidRPr="00890E45">
        <w:rPr>
          <w:b/>
        </w:rPr>
        <w:t>/local/jboss5-as</w:t>
      </w:r>
    </w:p>
    <w:p w:rsidR="00111658" w:rsidRPr="00890E45" w:rsidRDefault="00890E45" w:rsidP="00890E45">
      <w:pPr>
        <w:pStyle w:val="20"/>
        <w:spacing w:before="240" w:after="240"/>
        <w:ind w:left="567"/>
      </w:pPr>
      <w:bookmarkStart w:id="4278" w:name="_Toc390354006"/>
      <w:r w:rsidRPr="00890E45">
        <w:t>Deployment</w:t>
      </w:r>
      <w:r w:rsidR="00111658" w:rsidRPr="00890E45">
        <w:rPr>
          <w:rFonts w:hint="eastAsia"/>
        </w:rPr>
        <w:t xml:space="preserve"> path</w:t>
      </w:r>
      <w:bookmarkEnd w:id="4278"/>
    </w:p>
    <w:tbl>
      <w:tblPr>
        <w:tblStyle w:val="TableGrid1"/>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708"/>
        <w:gridCol w:w="2268"/>
        <w:gridCol w:w="2835"/>
      </w:tblGrid>
      <w:tr w:rsidR="00916BD2" w:rsidRPr="006D123D" w:rsidTr="00AA3B3D">
        <w:tc>
          <w:tcPr>
            <w:tcW w:w="2694" w:type="dxa"/>
            <w:shd w:val="clear" w:color="auto" w:fill="BFBFBF" w:themeFill="background1" w:themeFillShade="BF"/>
          </w:tcPr>
          <w:p w:rsidR="00916BD2" w:rsidRPr="006D123D" w:rsidRDefault="00916BD2" w:rsidP="00916BD2">
            <w:pPr>
              <w:spacing w:before="100" w:beforeAutospacing="1" w:after="100" w:afterAutospacing="1" w:line="300" w:lineRule="auto"/>
              <w:rPr>
                <w:rFonts w:eastAsia="맑은 고딕"/>
                <w:b/>
                <w:kern w:val="2"/>
                <w:lang w:eastAsia="ko-KR"/>
              </w:rPr>
            </w:pPr>
            <w:r w:rsidRPr="006D123D">
              <w:rPr>
                <w:rFonts w:eastAsia="맑은 고딕" w:hint="eastAsia"/>
                <w:b/>
                <w:kern w:val="2"/>
                <w:lang w:eastAsia="ko-KR"/>
              </w:rPr>
              <w:t>Path</w:t>
            </w:r>
          </w:p>
        </w:tc>
        <w:tc>
          <w:tcPr>
            <w:tcW w:w="708" w:type="dxa"/>
            <w:shd w:val="clear" w:color="auto" w:fill="BFBFBF" w:themeFill="background1" w:themeFillShade="BF"/>
          </w:tcPr>
          <w:p w:rsidR="00916BD2" w:rsidRPr="006D123D" w:rsidRDefault="00916BD2" w:rsidP="00916BD2">
            <w:pPr>
              <w:spacing w:before="100" w:beforeAutospacing="1" w:after="100" w:afterAutospacing="1" w:line="300" w:lineRule="auto"/>
              <w:rPr>
                <w:rFonts w:eastAsia="맑은 고딕"/>
                <w:b/>
                <w:kern w:val="2"/>
                <w:lang w:eastAsia="ko-KR"/>
              </w:rPr>
            </w:pPr>
            <w:r w:rsidRPr="006D123D">
              <w:rPr>
                <w:rFonts w:eastAsia="맑은 고딕" w:hint="eastAsia"/>
                <w:b/>
                <w:kern w:val="2"/>
                <w:lang w:eastAsia="ko-KR"/>
              </w:rPr>
              <w:t>Type</w:t>
            </w:r>
          </w:p>
        </w:tc>
        <w:tc>
          <w:tcPr>
            <w:tcW w:w="2268" w:type="dxa"/>
            <w:shd w:val="clear" w:color="auto" w:fill="BFBFBF" w:themeFill="background1" w:themeFillShade="BF"/>
          </w:tcPr>
          <w:p w:rsidR="00916BD2" w:rsidRPr="006D123D" w:rsidRDefault="00916BD2" w:rsidP="00916BD2">
            <w:pPr>
              <w:spacing w:before="100" w:beforeAutospacing="1" w:after="100" w:afterAutospacing="1" w:line="300" w:lineRule="auto"/>
              <w:rPr>
                <w:rFonts w:eastAsia="맑은 고딕"/>
                <w:b/>
                <w:kern w:val="2"/>
                <w:lang w:eastAsia="ko-KR"/>
              </w:rPr>
            </w:pPr>
            <w:r w:rsidRPr="006D123D">
              <w:rPr>
                <w:rFonts w:eastAsia="맑은 고딕" w:hint="eastAsia"/>
                <w:b/>
                <w:kern w:val="2"/>
                <w:lang w:eastAsia="ko-KR"/>
              </w:rPr>
              <w:t>Filename</w:t>
            </w:r>
          </w:p>
        </w:tc>
        <w:tc>
          <w:tcPr>
            <w:tcW w:w="2835" w:type="dxa"/>
            <w:shd w:val="clear" w:color="auto" w:fill="BFBFBF" w:themeFill="background1" w:themeFillShade="BF"/>
          </w:tcPr>
          <w:p w:rsidR="00916BD2" w:rsidRPr="006D123D" w:rsidRDefault="00916BD2" w:rsidP="00916BD2">
            <w:pPr>
              <w:spacing w:before="100" w:beforeAutospacing="1" w:after="100" w:afterAutospacing="1" w:line="300" w:lineRule="auto"/>
              <w:rPr>
                <w:rFonts w:eastAsia="맑은 고딕"/>
                <w:b/>
                <w:kern w:val="2"/>
                <w:lang w:eastAsia="ko-KR"/>
              </w:rPr>
            </w:pPr>
            <w:r w:rsidRPr="006D123D">
              <w:rPr>
                <w:rFonts w:eastAsia="맑은 고딕" w:hint="eastAsia"/>
                <w:b/>
                <w:kern w:val="2"/>
                <w:lang w:eastAsia="ko-KR"/>
              </w:rPr>
              <w:t>Description</w:t>
            </w:r>
          </w:p>
        </w:tc>
      </w:tr>
      <w:tr w:rsidR="00916BD2" w:rsidRPr="006D123D" w:rsidTr="00AA3B3D">
        <w:tc>
          <w:tcPr>
            <w:tcW w:w="2694" w:type="dxa"/>
          </w:tcPr>
          <w:p w:rsidR="00916BD2" w:rsidRPr="006D123D" w:rsidRDefault="00916BD2" w:rsidP="00BE054B">
            <w:pPr>
              <w:spacing w:before="100" w:beforeAutospacing="1" w:after="100" w:afterAutospacing="1" w:line="300" w:lineRule="auto"/>
              <w:rPr>
                <w:rFonts w:eastAsia="맑은 고딕"/>
                <w:kern w:val="2"/>
                <w:lang w:eastAsia="ko-KR"/>
              </w:rPr>
            </w:pPr>
            <w:r>
              <w:rPr>
                <w:rFonts w:eastAsia="맑은 고딕" w:hint="eastAsia"/>
                <w:kern w:val="2"/>
                <w:lang w:eastAsia="ko-KR"/>
              </w:rPr>
              <w:t>{</w:t>
            </w:r>
            <w:proofErr w:type="spellStart"/>
            <w:r>
              <w:rPr>
                <w:rFonts w:eastAsia="맑은 고딕" w:hint="eastAsia"/>
                <w:kern w:val="2"/>
                <w:lang w:eastAsia="ko-KR"/>
              </w:rPr>
              <w:t>jbossdir</w:t>
            </w:r>
            <w:proofErr w:type="spellEnd"/>
            <w:r>
              <w:rPr>
                <w:rFonts w:eastAsia="맑은 고딕" w:hint="eastAsia"/>
                <w:kern w:val="2"/>
                <w:lang w:eastAsia="ko-KR"/>
              </w:rPr>
              <w:t>}/server/</w:t>
            </w:r>
            <w:proofErr w:type="spellStart"/>
            <w:r w:rsidR="00BE054B">
              <w:rPr>
                <w:rFonts w:eastAsia="맑은 고딕" w:hint="eastAsia"/>
                <w:kern w:val="2"/>
                <w:lang w:eastAsia="ko-KR"/>
              </w:rPr>
              <w:t>stcms_portal</w:t>
            </w:r>
            <w:proofErr w:type="spellEnd"/>
            <w:r w:rsidRPr="006D123D">
              <w:rPr>
                <w:rFonts w:eastAsia="맑은 고딕" w:hint="eastAsia"/>
                <w:kern w:val="2"/>
                <w:lang w:eastAsia="ko-KR"/>
              </w:rPr>
              <w:t>/</w:t>
            </w:r>
            <w:r>
              <w:rPr>
                <w:rFonts w:eastAsia="맑은 고딕" w:hint="eastAsia"/>
                <w:kern w:val="2"/>
                <w:lang w:eastAsia="ko-KR"/>
              </w:rPr>
              <w:t>deploy</w:t>
            </w:r>
          </w:p>
        </w:tc>
        <w:tc>
          <w:tcPr>
            <w:tcW w:w="708" w:type="dxa"/>
          </w:tcPr>
          <w:p w:rsidR="00916BD2" w:rsidRPr="006D123D" w:rsidRDefault="00916BD2" w:rsidP="00916BD2">
            <w:pPr>
              <w:spacing w:before="100" w:beforeAutospacing="1" w:after="100" w:afterAutospacing="1" w:line="300" w:lineRule="auto"/>
              <w:rPr>
                <w:rFonts w:eastAsia="맑은 고딕"/>
                <w:kern w:val="2"/>
                <w:lang w:eastAsia="ko-KR"/>
              </w:rPr>
            </w:pPr>
            <w:r w:rsidRPr="006D123D">
              <w:rPr>
                <w:rFonts w:eastAsia="맑은 고딕" w:hint="eastAsia"/>
                <w:kern w:val="2"/>
                <w:lang w:eastAsia="ko-KR"/>
              </w:rPr>
              <w:t>WAR</w:t>
            </w:r>
          </w:p>
        </w:tc>
        <w:tc>
          <w:tcPr>
            <w:tcW w:w="2268" w:type="dxa"/>
          </w:tcPr>
          <w:p w:rsidR="00916BD2" w:rsidRPr="006D123D" w:rsidRDefault="00BE054B" w:rsidP="00916BD2">
            <w:pPr>
              <w:spacing w:before="100" w:beforeAutospacing="1" w:after="100" w:afterAutospacing="1" w:line="300" w:lineRule="auto"/>
              <w:rPr>
                <w:rFonts w:eastAsia="맑은 고딕"/>
                <w:kern w:val="2"/>
                <w:lang w:eastAsia="ko-KR"/>
              </w:rPr>
            </w:pPr>
            <w:proofErr w:type="spellStart"/>
            <w:r>
              <w:rPr>
                <w:rFonts w:eastAsia="맑은 고딕" w:hint="eastAsia"/>
                <w:kern w:val="2"/>
                <w:lang w:eastAsia="ko-KR"/>
              </w:rPr>
              <w:t>stcms_portal</w:t>
            </w:r>
            <w:proofErr w:type="spellEnd"/>
            <w:r w:rsidR="00916BD2" w:rsidRPr="00123375">
              <w:rPr>
                <w:rFonts w:eastAsia="맑은 고딕"/>
                <w:kern w:val="2"/>
                <w:lang w:eastAsia="ko-KR"/>
              </w:rPr>
              <w:t>_</w:t>
            </w:r>
            <w:r w:rsidR="00916BD2">
              <w:rPr>
                <w:rFonts w:eastAsia="맑은 고딕" w:hint="eastAsia"/>
                <w:kern w:val="2"/>
                <w:lang w:eastAsia="ko-KR"/>
              </w:rPr>
              <w:t>{version}</w:t>
            </w:r>
            <w:r w:rsidR="00916BD2" w:rsidRPr="00123375">
              <w:rPr>
                <w:rFonts w:eastAsia="맑은 고딕"/>
                <w:kern w:val="2"/>
                <w:lang w:eastAsia="ko-KR"/>
              </w:rPr>
              <w:t>.war</w:t>
            </w:r>
          </w:p>
        </w:tc>
        <w:tc>
          <w:tcPr>
            <w:tcW w:w="2835" w:type="dxa"/>
          </w:tcPr>
          <w:p w:rsidR="00916BD2" w:rsidRPr="00A1224E" w:rsidRDefault="00940788" w:rsidP="00940788">
            <w:pPr>
              <w:tabs>
                <w:tab w:val="left" w:pos="2186"/>
              </w:tabs>
              <w:spacing w:before="100" w:beforeAutospacing="1" w:after="100" w:afterAutospacing="1" w:line="300" w:lineRule="auto"/>
              <w:jc w:val="left"/>
              <w:rPr>
                <w:rFonts w:eastAsia="맑은 고딕"/>
                <w:kern w:val="2"/>
                <w:lang w:eastAsia="ko-KR"/>
              </w:rPr>
            </w:pPr>
            <w:r>
              <w:rPr>
                <w:rFonts w:eastAsia="맑은 고딕" w:hint="eastAsia"/>
                <w:kern w:val="2"/>
                <w:lang w:eastAsia="ko-KR"/>
              </w:rPr>
              <w:t>CMS</w:t>
            </w:r>
            <w:r w:rsidR="00916BD2" w:rsidRPr="006D123D">
              <w:rPr>
                <w:rFonts w:eastAsia="맑은 고딕" w:hint="eastAsia"/>
                <w:kern w:val="2"/>
                <w:lang w:eastAsia="ko-KR"/>
              </w:rPr>
              <w:t xml:space="preserve"> </w:t>
            </w:r>
            <w:r w:rsidRPr="006D123D">
              <w:rPr>
                <w:rFonts w:eastAsia="맑은 고딕" w:hint="eastAsia"/>
                <w:kern w:val="2"/>
                <w:lang w:eastAsia="ko-KR"/>
              </w:rPr>
              <w:t xml:space="preserve">administration web </w:t>
            </w:r>
            <w:r w:rsidR="00916BD2" w:rsidRPr="006D123D">
              <w:rPr>
                <w:rFonts w:eastAsia="맑은 고딕" w:hint="eastAsia"/>
                <w:kern w:val="2"/>
                <w:lang w:eastAsia="ko-KR"/>
              </w:rPr>
              <w:t xml:space="preserve">application </w:t>
            </w:r>
            <w:r w:rsidR="00916BD2" w:rsidRPr="006D123D">
              <w:rPr>
                <w:rFonts w:eastAsia="맑은 고딕"/>
                <w:kern w:val="2"/>
                <w:lang w:eastAsia="ko-KR"/>
              </w:rPr>
              <w:t>archive</w:t>
            </w:r>
            <w:r w:rsidR="00916BD2" w:rsidRPr="006D123D">
              <w:rPr>
                <w:rFonts w:eastAsia="맑은 고딕" w:hint="eastAsia"/>
                <w:kern w:val="2"/>
                <w:lang w:eastAsia="ko-KR"/>
              </w:rPr>
              <w:t>.</w:t>
            </w:r>
          </w:p>
        </w:tc>
      </w:tr>
      <w:tr w:rsidR="00916BD2" w:rsidRPr="006D123D" w:rsidTr="00AA3B3D">
        <w:tc>
          <w:tcPr>
            <w:tcW w:w="2694" w:type="dxa"/>
          </w:tcPr>
          <w:p w:rsidR="00916BD2" w:rsidRPr="006D123D" w:rsidRDefault="00916BD2" w:rsidP="00BE054B">
            <w:pPr>
              <w:spacing w:before="100" w:beforeAutospacing="1" w:after="100" w:afterAutospacing="1" w:line="300" w:lineRule="auto"/>
              <w:rPr>
                <w:rFonts w:eastAsia="맑은 고딕"/>
                <w:kern w:val="2"/>
                <w:lang w:eastAsia="ko-KR"/>
              </w:rPr>
            </w:pPr>
            <w:r>
              <w:rPr>
                <w:rFonts w:eastAsia="맑은 고딕" w:hint="eastAsia"/>
                <w:kern w:val="2"/>
                <w:lang w:eastAsia="ko-KR"/>
              </w:rPr>
              <w:t>{</w:t>
            </w:r>
            <w:proofErr w:type="spellStart"/>
            <w:r>
              <w:rPr>
                <w:rFonts w:eastAsia="맑은 고딕" w:hint="eastAsia"/>
                <w:kern w:val="2"/>
                <w:lang w:eastAsia="ko-KR"/>
              </w:rPr>
              <w:t>jbossdir</w:t>
            </w:r>
            <w:proofErr w:type="spellEnd"/>
            <w:r>
              <w:rPr>
                <w:rFonts w:eastAsia="맑은 고딕" w:hint="eastAsia"/>
                <w:kern w:val="2"/>
                <w:lang w:eastAsia="ko-KR"/>
              </w:rPr>
              <w:t>}/server/</w:t>
            </w:r>
            <w:proofErr w:type="spellStart"/>
            <w:r w:rsidR="00BE054B">
              <w:rPr>
                <w:rFonts w:eastAsia="맑은 고딕" w:hint="eastAsia"/>
                <w:kern w:val="2"/>
                <w:lang w:eastAsia="ko-KR"/>
              </w:rPr>
              <w:t>stcms_ci</w:t>
            </w:r>
            <w:proofErr w:type="spellEnd"/>
            <w:r>
              <w:rPr>
                <w:rFonts w:eastAsia="맑은 고딕" w:hint="eastAsia"/>
                <w:kern w:val="2"/>
                <w:lang w:eastAsia="ko-KR"/>
              </w:rPr>
              <w:t>/deploy</w:t>
            </w:r>
          </w:p>
        </w:tc>
        <w:tc>
          <w:tcPr>
            <w:tcW w:w="708" w:type="dxa"/>
          </w:tcPr>
          <w:p w:rsidR="00916BD2" w:rsidRPr="006D123D" w:rsidRDefault="00916BD2" w:rsidP="00916BD2">
            <w:pPr>
              <w:spacing w:before="100" w:beforeAutospacing="1" w:after="100" w:afterAutospacing="1" w:line="300" w:lineRule="auto"/>
              <w:rPr>
                <w:rFonts w:eastAsia="맑은 고딕"/>
                <w:kern w:val="2"/>
                <w:lang w:eastAsia="ko-KR"/>
              </w:rPr>
            </w:pPr>
            <w:r w:rsidRPr="006D123D">
              <w:rPr>
                <w:rFonts w:eastAsia="맑은 고딕" w:hint="eastAsia"/>
                <w:kern w:val="2"/>
                <w:lang w:eastAsia="ko-KR"/>
              </w:rPr>
              <w:t>WAR</w:t>
            </w:r>
          </w:p>
        </w:tc>
        <w:tc>
          <w:tcPr>
            <w:tcW w:w="2268" w:type="dxa"/>
          </w:tcPr>
          <w:p w:rsidR="00916BD2" w:rsidRPr="006D123D" w:rsidRDefault="00BE054B" w:rsidP="00916BD2">
            <w:pPr>
              <w:spacing w:before="100" w:beforeAutospacing="1" w:after="100" w:afterAutospacing="1" w:line="300" w:lineRule="auto"/>
              <w:rPr>
                <w:rFonts w:eastAsia="맑은 고딕"/>
                <w:kern w:val="2"/>
                <w:lang w:eastAsia="ko-KR"/>
              </w:rPr>
            </w:pPr>
            <w:proofErr w:type="spellStart"/>
            <w:r>
              <w:rPr>
                <w:rFonts w:eastAsia="맑은 고딕" w:hint="eastAsia"/>
                <w:kern w:val="2"/>
                <w:lang w:eastAsia="ko-KR"/>
              </w:rPr>
              <w:t>stcms_ci</w:t>
            </w:r>
            <w:proofErr w:type="spellEnd"/>
            <w:r w:rsidR="00916BD2" w:rsidRPr="00904AB6">
              <w:rPr>
                <w:rFonts w:eastAsia="맑은 고딕"/>
                <w:kern w:val="2"/>
                <w:lang w:eastAsia="ko-KR"/>
              </w:rPr>
              <w:t>_</w:t>
            </w:r>
            <w:r w:rsidR="00916BD2">
              <w:rPr>
                <w:rFonts w:eastAsia="맑은 고딕" w:hint="eastAsia"/>
                <w:kern w:val="2"/>
                <w:lang w:eastAsia="ko-KR"/>
              </w:rPr>
              <w:t>{version}</w:t>
            </w:r>
            <w:r w:rsidR="00916BD2" w:rsidRPr="00904AB6">
              <w:rPr>
                <w:rFonts w:eastAsia="맑은 고딕"/>
                <w:kern w:val="2"/>
                <w:lang w:eastAsia="ko-KR"/>
              </w:rPr>
              <w:t>.</w:t>
            </w:r>
            <w:r w:rsidR="00916BD2" w:rsidRPr="006D123D">
              <w:rPr>
                <w:rFonts w:eastAsia="맑은 고딕" w:hint="eastAsia"/>
                <w:kern w:val="2"/>
                <w:lang w:eastAsia="ko-KR"/>
              </w:rPr>
              <w:t>war</w:t>
            </w:r>
          </w:p>
        </w:tc>
        <w:tc>
          <w:tcPr>
            <w:tcW w:w="2835" w:type="dxa"/>
          </w:tcPr>
          <w:p w:rsidR="00916BD2" w:rsidRPr="00A1224E" w:rsidRDefault="00940788" w:rsidP="00940788">
            <w:pPr>
              <w:tabs>
                <w:tab w:val="left" w:pos="2186"/>
              </w:tabs>
              <w:spacing w:before="100" w:beforeAutospacing="1" w:after="100" w:afterAutospacing="1" w:line="300" w:lineRule="auto"/>
              <w:jc w:val="left"/>
              <w:rPr>
                <w:rFonts w:eastAsia="맑은 고딕"/>
                <w:kern w:val="2"/>
                <w:lang w:eastAsia="ko-KR"/>
              </w:rPr>
            </w:pPr>
            <w:r>
              <w:rPr>
                <w:rFonts w:eastAsia="맑은 고딕" w:hint="eastAsia"/>
                <w:kern w:val="2"/>
                <w:lang w:eastAsia="ko-KR"/>
              </w:rPr>
              <w:t>CMS integration (CMS gateway)</w:t>
            </w:r>
            <w:r w:rsidR="00916BD2" w:rsidRPr="006D123D">
              <w:rPr>
                <w:rFonts w:eastAsia="맑은 고딕" w:hint="eastAsia"/>
                <w:kern w:val="2"/>
                <w:lang w:eastAsia="ko-KR"/>
              </w:rPr>
              <w:t xml:space="preserve"> application archive.</w:t>
            </w:r>
          </w:p>
        </w:tc>
      </w:tr>
      <w:tr w:rsidR="00916BD2" w:rsidRPr="006D123D" w:rsidTr="00AA3B3D">
        <w:tc>
          <w:tcPr>
            <w:tcW w:w="2694" w:type="dxa"/>
          </w:tcPr>
          <w:p w:rsidR="00AA3B3D" w:rsidRPr="00AA3B3D" w:rsidRDefault="00AA3B3D" w:rsidP="00AA3B3D">
            <w:pPr>
              <w:rPr>
                <w:rFonts w:eastAsia="맑은 고딕"/>
                <w:lang w:eastAsia="ko-KR"/>
              </w:rPr>
            </w:pPr>
            <w:r w:rsidRPr="00AA3B3D">
              <w:rPr>
                <w:rFonts w:eastAsia="맑은 고딕" w:hint="eastAsia"/>
                <w:lang w:eastAsia="ko-KR"/>
              </w:rPr>
              <w:t>{</w:t>
            </w:r>
            <w:proofErr w:type="spellStart"/>
            <w:r w:rsidRPr="00AA3B3D">
              <w:rPr>
                <w:rFonts w:eastAsia="맑은 고딕" w:hint="eastAsia"/>
                <w:lang w:eastAsia="ko-KR"/>
              </w:rPr>
              <w:t>jbossdir</w:t>
            </w:r>
            <w:proofErr w:type="spellEnd"/>
            <w:r w:rsidRPr="00AA3B3D">
              <w:rPr>
                <w:rFonts w:eastAsia="맑은 고딕" w:hint="eastAsia"/>
                <w:lang w:eastAsia="ko-KR"/>
              </w:rPr>
              <w:t>}/server/</w:t>
            </w:r>
            <w:proofErr w:type="spellStart"/>
            <w:r w:rsidRPr="00AA3B3D">
              <w:rPr>
                <w:rFonts w:eastAsia="맑은 고딕" w:hint="eastAsia"/>
                <w:lang w:eastAsia="ko-KR"/>
              </w:rPr>
              <w:t>stcms_portal</w:t>
            </w:r>
            <w:proofErr w:type="spellEnd"/>
          </w:p>
        </w:tc>
        <w:tc>
          <w:tcPr>
            <w:tcW w:w="708" w:type="dxa"/>
          </w:tcPr>
          <w:p w:rsidR="00916BD2" w:rsidRPr="006D123D" w:rsidRDefault="00916BD2" w:rsidP="00916BD2">
            <w:pPr>
              <w:spacing w:before="100" w:beforeAutospacing="1" w:after="100" w:afterAutospacing="1" w:line="300" w:lineRule="auto"/>
              <w:rPr>
                <w:rFonts w:eastAsia="맑은 고딕"/>
                <w:kern w:val="2"/>
                <w:lang w:eastAsia="ko-KR"/>
              </w:rPr>
            </w:pPr>
            <w:r>
              <w:rPr>
                <w:rFonts w:eastAsia="맑은 고딕" w:hint="eastAsia"/>
                <w:kern w:val="2"/>
                <w:lang w:eastAsia="ko-KR"/>
              </w:rPr>
              <w:t>shell</w:t>
            </w:r>
          </w:p>
        </w:tc>
        <w:tc>
          <w:tcPr>
            <w:tcW w:w="2268" w:type="dxa"/>
          </w:tcPr>
          <w:p w:rsidR="00916BD2" w:rsidRPr="006D123D" w:rsidRDefault="00916BD2" w:rsidP="00AA3B3D">
            <w:pPr>
              <w:spacing w:before="100" w:beforeAutospacing="1" w:after="100" w:afterAutospacing="1" w:line="300" w:lineRule="auto"/>
              <w:rPr>
                <w:rFonts w:eastAsia="맑은 고딕"/>
                <w:kern w:val="2"/>
                <w:lang w:eastAsia="ko-KR"/>
              </w:rPr>
            </w:pPr>
            <w:r>
              <w:rPr>
                <w:rFonts w:eastAsia="맑은 고딕" w:hint="eastAsia"/>
                <w:kern w:val="2"/>
                <w:lang w:eastAsia="ko-KR"/>
              </w:rPr>
              <w:t>start</w:t>
            </w:r>
            <w:r w:rsidR="00AA3B3D">
              <w:rPr>
                <w:rFonts w:eastAsia="맑은 고딕" w:hint="eastAsia"/>
                <w:kern w:val="2"/>
                <w:lang w:eastAsia="ko-KR"/>
              </w:rPr>
              <w:t>up</w:t>
            </w:r>
            <w:r>
              <w:rPr>
                <w:rFonts w:eastAsia="맑은 고딕" w:hint="eastAsia"/>
                <w:kern w:val="2"/>
                <w:lang w:eastAsia="ko-KR"/>
              </w:rPr>
              <w:t>.sh</w:t>
            </w:r>
          </w:p>
        </w:tc>
        <w:tc>
          <w:tcPr>
            <w:tcW w:w="2835" w:type="dxa"/>
          </w:tcPr>
          <w:p w:rsidR="00916BD2" w:rsidRPr="006D123D" w:rsidRDefault="00916BD2" w:rsidP="00916BD2">
            <w:pPr>
              <w:tabs>
                <w:tab w:val="left" w:pos="2186"/>
              </w:tabs>
              <w:spacing w:before="100" w:beforeAutospacing="1" w:after="100" w:afterAutospacing="1" w:line="300" w:lineRule="auto"/>
              <w:rPr>
                <w:rFonts w:eastAsia="맑은 고딕"/>
                <w:kern w:val="2"/>
                <w:lang w:eastAsia="ko-KR"/>
              </w:rPr>
            </w:pPr>
            <w:r>
              <w:rPr>
                <w:rFonts w:eastAsia="맑은 고딕"/>
                <w:kern w:val="2"/>
                <w:lang w:eastAsia="ko-KR"/>
              </w:rPr>
              <w:t>S</w:t>
            </w:r>
            <w:r>
              <w:rPr>
                <w:rFonts w:eastAsia="맑은 고딕" w:hint="eastAsia"/>
                <w:kern w:val="2"/>
                <w:lang w:eastAsia="ko-KR"/>
              </w:rPr>
              <w:t xml:space="preserve">erver </w:t>
            </w:r>
            <w:r>
              <w:rPr>
                <w:rFonts w:eastAsia="맑은 고딕"/>
                <w:kern w:val="2"/>
                <w:lang w:eastAsia="ko-KR"/>
              </w:rPr>
              <w:t>S</w:t>
            </w:r>
            <w:r>
              <w:rPr>
                <w:rFonts w:eastAsia="맑은 고딕" w:hint="eastAsia"/>
                <w:kern w:val="2"/>
                <w:lang w:eastAsia="ko-KR"/>
              </w:rPr>
              <w:t>tarting shell</w:t>
            </w:r>
            <w:r>
              <w:rPr>
                <w:rFonts w:eastAsia="맑은 고딕"/>
                <w:kern w:val="2"/>
                <w:lang w:eastAsia="ko-KR"/>
              </w:rPr>
              <w:t xml:space="preserve"> script</w:t>
            </w:r>
          </w:p>
        </w:tc>
      </w:tr>
      <w:tr w:rsidR="00AA3B3D" w:rsidRPr="006D123D" w:rsidTr="00AA3B3D">
        <w:tc>
          <w:tcPr>
            <w:tcW w:w="2694" w:type="dxa"/>
          </w:tcPr>
          <w:p w:rsidR="00AA3B3D" w:rsidRPr="00AA3B3D" w:rsidRDefault="00AA3B3D" w:rsidP="00AA3B3D">
            <w:pPr>
              <w:rPr>
                <w:rFonts w:eastAsia="맑은 고딕"/>
                <w:lang w:eastAsia="ko-KR"/>
              </w:rPr>
            </w:pPr>
            <w:r w:rsidRPr="00AA3B3D">
              <w:rPr>
                <w:rFonts w:eastAsia="맑은 고딕" w:hint="eastAsia"/>
                <w:lang w:eastAsia="ko-KR"/>
              </w:rPr>
              <w:t>{</w:t>
            </w:r>
            <w:proofErr w:type="spellStart"/>
            <w:r w:rsidRPr="00AA3B3D">
              <w:rPr>
                <w:rFonts w:eastAsia="맑은 고딕" w:hint="eastAsia"/>
                <w:lang w:eastAsia="ko-KR"/>
              </w:rPr>
              <w:t>jbossdir</w:t>
            </w:r>
            <w:proofErr w:type="spellEnd"/>
            <w:r w:rsidRPr="00AA3B3D">
              <w:rPr>
                <w:rFonts w:eastAsia="맑은 고딕" w:hint="eastAsia"/>
                <w:lang w:eastAsia="ko-KR"/>
              </w:rPr>
              <w:t>}/server/</w:t>
            </w:r>
            <w:proofErr w:type="spellStart"/>
            <w:r w:rsidRPr="00AA3B3D">
              <w:rPr>
                <w:rFonts w:eastAsia="맑은 고딕" w:hint="eastAsia"/>
                <w:lang w:eastAsia="ko-KR"/>
              </w:rPr>
              <w:t>stcms_ci</w:t>
            </w:r>
            <w:proofErr w:type="spellEnd"/>
          </w:p>
        </w:tc>
        <w:tc>
          <w:tcPr>
            <w:tcW w:w="708" w:type="dxa"/>
          </w:tcPr>
          <w:p w:rsidR="00AA3B3D" w:rsidRDefault="00AA3B3D" w:rsidP="00916BD2">
            <w:pPr>
              <w:spacing w:before="100" w:beforeAutospacing="1" w:after="100" w:afterAutospacing="1" w:line="300" w:lineRule="auto"/>
              <w:rPr>
                <w:rFonts w:eastAsia="맑은 고딕"/>
              </w:rPr>
            </w:pPr>
            <w:r>
              <w:rPr>
                <w:rFonts w:eastAsia="맑은 고딕" w:hint="eastAsia"/>
                <w:kern w:val="2"/>
                <w:lang w:eastAsia="ko-KR"/>
              </w:rPr>
              <w:t>shell</w:t>
            </w:r>
          </w:p>
        </w:tc>
        <w:tc>
          <w:tcPr>
            <w:tcW w:w="2268" w:type="dxa"/>
          </w:tcPr>
          <w:p w:rsidR="00AA3B3D" w:rsidRPr="006D123D" w:rsidRDefault="00AA3B3D" w:rsidP="00D44A41">
            <w:pPr>
              <w:spacing w:before="100" w:beforeAutospacing="1" w:after="100" w:afterAutospacing="1" w:line="300" w:lineRule="auto"/>
              <w:rPr>
                <w:rFonts w:eastAsia="맑은 고딕"/>
                <w:kern w:val="2"/>
                <w:lang w:eastAsia="ko-KR"/>
              </w:rPr>
            </w:pPr>
            <w:r>
              <w:rPr>
                <w:rFonts w:eastAsia="맑은 고딕" w:hint="eastAsia"/>
                <w:kern w:val="2"/>
                <w:lang w:eastAsia="ko-KR"/>
              </w:rPr>
              <w:t>startup.sh</w:t>
            </w:r>
          </w:p>
        </w:tc>
        <w:tc>
          <w:tcPr>
            <w:tcW w:w="2835" w:type="dxa"/>
          </w:tcPr>
          <w:p w:rsidR="00AA3B3D" w:rsidRPr="006D123D" w:rsidRDefault="00AA3B3D" w:rsidP="00D44A41">
            <w:pPr>
              <w:tabs>
                <w:tab w:val="left" w:pos="2186"/>
              </w:tabs>
              <w:spacing w:before="100" w:beforeAutospacing="1" w:after="100" w:afterAutospacing="1" w:line="300" w:lineRule="auto"/>
              <w:rPr>
                <w:rFonts w:eastAsia="맑은 고딕"/>
                <w:kern w:val="2"/>
                <w:lang w:eastAsia="ko-KR"/>
              </w:rPr>
            </w:pPr>
            <w:r>
              <w:rPr>
                <w:rFonts w:eastAsia="맑은 고딕"/>
                <w:kern w:val="2"/>
                <w:lang w:eastAsia="ko-KR"/>
              </w:rPr>
              <w:t>S</w:t>
            </w:r>
            <w:r>
              <w:rPr>
                <w:rFonts w:eastAsia="맑은 고딕" w:hint="eastAsia"/>
                <w:kern w:val="2"/>
                <w:lang w:eastAsia="ko-KR"/>
              </w:rPr>
              <w:t xml:space="preserve">erver </w:t>
            </w:r>
            <w:r>
              <w:rPr>
                <w:rFonts w:eastAsia="맑은 고딕"/>
                <w:kern w:val="2"/>
                <w:lang w:eastAsia="ko-KR"/>
              </w:rPr>
              <w:t>S</w:t>
            </w:r>
            <w:r>
              <w:rPr>
                <w:rFonts w:eastAsia="맑은 고딕" w:hint="eastAsia"/>
                <w:kern w:val="2"/>
                <w:lang w:eastAsia="ko-KR"/>
              </w:rPr>
              <w:t>tarting shell</w:t>
            </w:r>
            <w:r>
              <w:rPr>
                <w:rFonts w:eastAsia="맑은 고딕"/>
                <w:kern w:val="2"/>
                <w:lang w:eastAsia="ko-KR"/>
              </w:rPr>
              <w:t xml:space="preserve"> script</w:t>
            </w:r>
          </w:p>
        </w:tc>
      </w:tr>
      <w:tr w:rsidR="00AA3B3D" w:rsidRPr="006D123D" w:rsidTr="00AA3B3D">
        <w:tc>
          <w:tcPr>
            <w:tcW w:w="2694" w:type="dxa"/>
          </w:tcPr>
          <w:p w:rsidR="00AA3B3D" w:rsidRPr="00AA3B3D" w:rsidRDefault="00AA3B3D" w:rsidP="00D44A41">
            <w:pPr>
              <w:rPr>
                <w:rFonts w:eastAsia="맑은 고딕"/>
                <w:lang w:eastAsia="ko-KR"/>
              </w:rPr>
            </w:pPr>
            <w:r w:rsidRPr="00AA3B3D">
              <w:rPr>
                <w:rFonts w:eastAsia="맑은 고딕" w:hint="eastAsia"/>
                <w:lang w:eastAsia="ko-KR"/>
              </w:rPr>
              <w:t>{</w:t>
            </w:r>
            <w:proofErr w:type="spellStart"/>
            <w:r w:rsidRPr="00AA3B3D">
              <w:rPr>
                <w:rFonts w:eastAsia="맑은 고딕" w:hint="eastAsia"/>
                <w:lang w:eastAsia="ko-KR"/>
              </w:rPr>
              <w:t>jbossdir</w:t>
            </w:r>
            <w:proofErr w:type="spellEnd"/>
            <w:r w:rsidRPr="00AA3B3D">
              <w:rPr>
                <w:rFonts w:eastAsia="맑은 고딕" w:hint="eastAsia"/>
                <w:lang w:eastAsia="ko-KR"/>
              </w:rPr>
              <w:t>}/server/</w:t>
            </w:r>
            <w:proofErr w:type="spellStart"/>
            <w:r w:rsidRPr="00AA3B3D">
              <w:rPr>
                <w:rFonts w:eastAsia="맑은 고딕" w:hint="eastAsia"/>
                <w:lang w:eastAsia="ko-KR"/>
              </w:rPr>
              <w:t>stcms_portal</w:t>
            </w:r>
            <w:proofErr w:type="spellEnd"/>
          </w:p>
        </w:tc>
        <w:tc>
          <w:tcPr>
            <w:tcW w:w="708" w:type="dxa"/>
          </w:tcPr>
          <w:p w:rsidR="00AA3B3D" w:rsidRPr="006D123D" w:rsidRDefault="00AA3B3D" w:rsidP="00916BD2">
            <w:pPr>
              <w:spacing w:before="100" w:beforeAutospacing="1" w:after="100" w:afterAutospacing="1" w:line="300" w:lineRule="auto"/>
              <w:rPr>
                <w:rFonts w:eastAsia="맑은 고딕"/>
                <w:kern w:val="2"/>
                <w:lang w:eastAsia="ko-KR"/>
              </w:rPr>
            </w:pPr>
            <w:r>
              <w:rPr>
                <w:rFonts w:eastAsia="맑은 고딕" w:hint="eastAsia"/>
                <w:kern w:val="2"/>
                <w:lang w:eastAsia="ko-KR"/>
              </w:rPr>
              <w:t>shell</w:t>
            </w:r>
          </w:p>
        </w:tc>
        <w:tc>
          <w:tcPr>
            <w:tcW w:w="2268" w:type="dxa"/>
          </w:tcPr>
          <w:p w:rsidR="00AA3B3D" w:rsidRPr="006D123D" w:rsidRDefault="00AA3B3D" w:rsidP="00916BD2">
            <w:pPr>
              <w:spacing w:before="100" w:beforeAutospacing="1" w:after="100" w:afterAutospacing="1" w:line="300" w:lineRule="auto"/>
              <w:rPr>
                <w:rFonts w:eastAsia="맑은 고딕"/>
                <w:kern w:val="2"/>
                <w:lang w:eastAsia="ko-KR"/>
              </w:rPr>
            </w:pPr>
            <w:r>
              <w:rPr>
                <w:rFonts w:eastAsia="맑은 고딕" w:hint="eastAsia"/>
                <w:kern w:val="2"/>
                <w:lang w:eastAsia="ko-KR"/>
              </w:rPr>
              <w:t>shutdown.sh</w:t>
            </w:r>
          </w:p>
        </w:tc>
        <w:tc>
          <w:tcPr>
            <w:tcW w:w="2835" w:type="dxa"/>
          </w:tcPr>
          <w:p w:rsidR="00AA3B3D" w:rsidRPr="006D123D" w:rsidRDefault="00AA3B3D" w:rsidP="00916BD2">
            <w:pPr>
              <w:tabs>
                <w:tab w:val="left" w:pos="2186"/>
              </w:tabs>
              <w:spacing w:before="100" w:beforeAutospacing="1" w:after="100" w:afterAutospacing="1" w:line="300" w:lineRule="auto"/>
              <w:rPr>
                <w:rFonts w:eastAsia="맑은 고딕"/>
                <w:kern w:val="2"/>
                <w:lang w:eastAsia="ko-KR"/>
              </w:rPr>
            </w:pPr>
            <w:r>
              <w:rPr>
                <w:rFonts w:eastAsia="맑은 고딕" w:hint="eastAsia"/>
                <w:kern w:val="2"/>
                <w:lang w:eastAsia="ko-KR"/>
              </w:rPr>
              <w:t>Server Stopping shell</w:t>
            </w:r>
            <w:r>
              <w:rPr>
                <w:rFonts w:eastAsia="맑은 고딕"/>
                <w:kern w:val="2"/>
                <w:lang w:eastAsia="ko-KR"/>
              </w:rPr>
              <w:t xml:space="preserve"> script</w:t>
            </w:r>
          </w:p>
        </w:tc>
      </w:tr>
      <w:tr w:rsidR="00AA3B3D" w:rsidRPr="006D123D" w:rsidTr="00AA3B3D">
        <w:tc>
          <w:tcPr>
            <w:tcW w:w="2694" w:type="dxa"/>
          </w:tcPr>
          <w:p w:rsidR="00AA3B3D" w:rsidRPr="00AA3B3D" w:rsidRDefault="00AA3B3D" w:rsidP="00D44A41">
            <w:pPr>
              <w:rPr>
                <w:rFonts w:eastAsia="맑은 고딕"/>
                <w:lang w:eastAsia="ko-KR"/>
              </w:rPr>
            </w:pPr>
            <w:r w:rsidRPr="00AA3B3D">
              <w:rPr>
                <w:rFonts w:eastAsia="맑은 고딕" w:hint="eastAsia"/>
                <w:lang w:eastAsia="ko-KR"/>
              </w:rPr>
              <w:t>{</w:t>
            </w:r>
            <w:proofErr w:type="spellStart"/>
            <w:r w:rsidRPr="00AA3B3D">
              <w:rPr>
                <w:rFonts w:eastAsia="맑은 고딕" w:hint="eastAsia"/>
                <w:lang w:eastAsia="ko-KR"/>
              </w:rPr>
              <w:t>jbossdir</w:t>
            </w:r>
            <w:proofErr w:type="spellEnd"/>
            <w:r w:rsidRPr="00AA3B3D">
              <w:rPr>
                <w:rFonts w:eastAsia="맑은 고딕" w:hint="eastAsia"/>
                <w:lang w:eastAsia="ko-KR"/>
              </w:rPr>
              <w:t>}/server/</w:t>
            </w:r>
            <w:proofErr w:type="spellStart"/>
            <w:r w:rsidRPr="00AA3B3D">
              <w:rPr>
                <w:rFonts w:eastAsia="맑은 고딕" w:hint="eastAsia"/>
                <w:lang w:eastAsia="ko-KR"/>
              </w:rPr>
              <w:t>stcms_ci</w:t>
            </w:r>
            <w:proofErr w:type="spellEnd"/>
          </w:p>
        </w:tc>
        <w:tc>
          <w:tcPr>
            <w:tcW w:w="708" w:type="dxa"/>
          </w:tcPr>
          <w:p w:rsidR="00AA3B3D" w:rsidRDefault="00AA3B3D" w:rsidP="00916BD2">
            <w:pPr>
              <w:spacing w:before="100" w:beforeAutospacing="1" w:after="100" w:afterAutospacing="1" w:line="300" w:lineRule="auto"/>
              <w:rPr>
                <w:rFonts w:eastAsia="맑은 고딕"/>
              </w:rPr>
            </w:pPr>
            <w:r>
              <w:rPr>
                <w:rFonts w:eastAsia="맑은 고딕" w:hint="eastAsia"/>
                <w:kern w:val="2"/>
                <w:lang w:eastAsia="ko-KR"/>
              </w:rPr>
              <w:t>shell</w:t>
            </w:r>
          </w:p>
        </w:tc>
        <w:tc>
          <w:tcPr>
            <w:tcW w:w="2268" w:type="dxa"/>
          </w:tcPr>
          <w:p w:rsidR="00AA3B3D" w:rsidRPr="006D123D" w:rsidRDefault="00AA3B3D" w:rsidP="00D44A41">
            <w:pPr>
              <w:spacing w:before="100" w:beforeAutospacing="1" w:after="100" w:afterAutospacing="1" w:line="300" w:lineRule="auto"/>
              <w:rPr>
                <w:rFonts w:eastAsia="맑은 고딕"/>
                <w:kern w:val="2"/>
                <w:lang w:eastAsia="ko-KR"/>
              </w:rPr>
            </w:pPr>
            <w:r>
              <w:rPr>
                <w:rFonts w:eastAsia="맑은 고딕" w:hint="eastAsia"/>
                <w:kern w:val="2"/>
                <w:lang w:eastAsia="ko-KR"/>
              </w:rPr>
              <w:t>shutdown.sh</w:t>
            </w:r>
          </w:p>
        </w:tc>
        <w:tc>
          <w:tcPr>
            <w:tcW w:w="2835" w:type="dxa"/>
          </w:tcPr>
          <w:p w:rsidR="00AA3B3D" w:rsidRPr="006D123D" w:rsidRDefault="00AA3B3D" w:rsidP="00D44A41">
            <w:pPr>
              <w:tabs>
                <w:tab w:val="left" w:pos="2186"/>
              </w:tabs>
              <w:spacing w:before="100" w:beforeAutospacing="1" w:after="100" w:afterAutospacing="1" w:line="300" w:lineRule="auto"/>
              <w:rPr>
                <w:rFonts w:eastAsia="맑은 고딕"/>
                <w:kern w:val="2"/>
                <w:lang w:eastAsia="ko-KR"/>
              </w:rPr>
            </w:pPr>
            <w:r>
              <w:rPr>
                <w:rFonts w:eastAsia="맑은 고딕" w:hint="eastAsia"/>
                <w:kern w:val="2"/>
                <w:lang w:eastAsia="ko-KR"/>
              </w:rPr>
              <w:t>Server Stopping shell</w:t>
            </w:r>
            <w:r>
              <w:rPr>
                <w:rFonts w:eastAsia="맑은 고딕"/>
                <w:kern w:val="2"/>
                <w:lang w:eastAsia="ko-KR"/>
              </w:rPr>
              <w:t xml:space="preserve"> script</w:t>
            </w:r>
          </w:p>
        </w:tc>
      </w:tr>
    </w:tbl>
    <w:p w:rsidR="00880413" w:rsidRDefault="00111658" w:rsidP="00362CE7">
      <w:pPr>
        <w:pStyle w:val="a5"/>
        <w:numPr>
          <w:ilvl w:val="0"/>
          <w:numId w:val="29"/>
        </w:numPr>
        <w:spacing w:before="240" w:after="120" w:line="240" w:lineRule="auto"/>
        <w:ind w:leftChars="0" w:left="709" w:hanging="283"/>
      </w:pPr>
      <w:bookmarkStart w:id="4279" w:name="_Toc354058880"/>
      <w:r>
        <w:rPr>
          <w:rFonts w:hint="eastAsia"/>
        </w:rPr>
        <w:t xml:space="preserve">uncompressing </w:t>
      </w:r>
      <w:proofErr w:type="spellStart"/>
      <w:r>
        <w:rPr>
          <w:rFonts w:hint="eastAsia"/>
        </w:rPr>
        <w:t>stcms_portal.war</w:t>
      </w:r>
      <w:proofErr w:type="spellEnd"/>
    </w:p>
    <w:tbl>
      <w:tblPr>
        <w:tblStyle w:val="af"/>
        <w:tblW w:w="0" w:type="auto"/>
        <w:tblInd w:w="675" w:type="dxa"/>
        <w:shd w:val="clear" w:color="auto" w:fill="D9D9D9" w:themeFill="background1" w:themeFillShade="D9"/>
        <w:tblLook w:val="04A0" w:firstRow="1" w:lastRow="0" w:firstColumn="1" w:lastColumn="0" w:noHBand="0" w:noVBand="1"/>
      </w:tblPr>
      <w:tblGrid>
        <w:gridCol w:w="8561"/>
      </w:tblGrid>
      <w:tr w:rsidR="00890E45" w:rsidTr="001B4AD0">
        <w:tc>
          <w:tcPr>
            <w:tcW w:w="8561" w:type="dxa"/>
            <w:shd w:val="clear" w:color="auto" w:fill="D9D9D9" w:themeFill="background1" w:themeFillShade="D9"/>
          </w:tcPr>
          <w:p w:rsidR="00890E45" w:rsidRPr="00034A28" w:rsidRDefault="00890E45"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mkdir</w:t>
            </w:r>
            <w:proofErr w:type="spellEnd"/>
            <w:r w:rsidRPr="00034A28">
              <w:rPr>
                <w:rFonts w:ascii="Courier New" w:hAnsi="Courier New" w:cs="Courier New"/>
                <w:sz w:val="18"/>
                <w:szCs w:val="18"/>
              </w:rPr>
              <w:t xml:space="preserve"> /home/cmsadmin/local/jboss5-as/server/stcms_portal/deploy/stcms_portal.war</w:t>
            </w:r>
          </w:p>
          <w:p w:rsidR="00890E45" w:rsidRPr="00034A28" w:rsidRDefault="00890E45" w:rsidP="00034A28">
            <w:pPr>
              <w:pStyle w:val="a5"/>
              <w:spacing w:afterLines="0" w:line="240" w:lineRule="auto"/>
              <w:ind w:leftChars="0" w:left="1"/>
              <w:jc w:val="left"/>
              <w:rPr>
                <w:rFonts w:ascii="Courier New" w:hAnsi="Courier New" w:cs="Courier New"/>
                <w:sz w:val="18"/>
                <w:szCs w:val="18"/>
              </w:rPr>
            </w:pPr>
            <w:r w:rsidRPr="00034A28">
              <w:rPr>
                <w:rFonts w:ascii="Courier New" w:hAnsi="Courier New" w:cs="Courier New"/>
                <w:sz w:val="18"/>
                <w:szCs w:val="18"/>
              </w:rPr>
              <w:t>$ cd /home/cmsadmin/local/jboss5-as/server/stcms_portal/deploy/stcms_portal.war</w:t>
            </w:r>
          </w:p>
          <w:p w:rsidR="00890E45" w:rsidRDefault="00890E45" w:rsidP="00034A28">
            <w:pPr>
              <w:pStyle w:val="a5"/>
              <w:spacing w:afterLines="0" w:line="240" w:lineRule="auto"/>
              <w:ind w:leftChars="0" w:left="1"/>
              <w:jc w:val="left"/>
            </w:pPr>
            <w:r w:rsidRPr="00034A28">
              <w:rPr>
                <w:rFonts w:ascii="Courier New" w:hAnsi="Courier New" w:cs="Courier New"/>
                <w:sz w:val="18"/>
                <w:szCs w:val="18"/>
              </w:rPr>
              <w:t xml:space="preserve">$ tar </w:t>
            </w:r>
            <w:proofErr w:type="spellStart"/>
            <w:r w:rsidRPr="00034A28">
              <w:rPr>
                <w:rFonts w:ascii="Courier New" w:hAnsi="Courier New" w:cs="Courier New"/>
                <w:sz w:val="18"/>
                <w:szCs w:val="18"/>
              </w:rPr>
              <w:t>xf</w:t>
            </w:r>
            <w:proofErr w:type="spellEnd"/>
            <w:r w:rsidRPr="00034A28">
              <w:rPr>
                <w:rFonts w:ascii="Courier New" w:hAnsi="Courier New" w:cs="Courier New"/>
                <w:sz w:val="18"/>
                <w:szCs w:val="18"/>
              </w:rPr>
              <w:t xml:space="preserve"> /home/</w:t>
            </w:r>
            <w:proofErr w:type="spellStart"/>
            <w:r w:rsidRPr="00034A28">
              <w:rPr>
                <w:rFonts w:ascii="Courier New" w:hAnsi="Courier New" w:cs="Courier New"/>
                <w:sz w:val="18"/>
                <w:szCs w:val="18"/>
              </w:rPr>
              <w:t>cmsadmin</w:t>
            </w:r>
            <w:proofErr w:type="spellEnd"/>
            <w:r w:rsidRPr="00034A28">
              <w:rPr>
                <w:rFonts w:ascii="Courier New" w:hAnsi="Courier New" w:cs="Courier New"/>
                <w:sz w:val="18"/>
                <w:szCs w:val="18"/>
              </w:rPr>
              <w:t>/download/</w:t>
            </w:r>
            <w:proofErr w:type="spellStart"/>
            <w:r w:rsidRPr="00034A28">
              <w:rPr>
                <w:rFonts w:ascii="Courier New" w:hAnsi="Courier New" w:cs="Courier New"/>
                <w:sz w:val="18"/>
                <w:szCs w:val="18"/>
              </w:rPr>
              <w:t>stcms_portal.war</w:t>
            </w:r>
            <w:proofErr w:type="spellEnd"/>
          </w:p>
        </w:tc>
      </w:tr>
    </w:tbl>
    <w:p w:rsidR="00111658" w:rsidRDefault="00111658" w:rsidP="00362CE7">
      <w:pPr>
        <w:pStyle w:val="a5"/>
        <w:numPr>
          <w:ilvl w:val="0"/>
          <w:numId w:val="29"/>
        </w:numPr>
        <w:spacing w:beforeLines="50" w:before="120" w:after="120" w:line="240" w:lineRule="auto"/>
        <w:ind w:leftChars="0" w:left="709" w:hanging="283"/>
      </w:pPr>
      <w:r>
        <w:rPr>
          <w:rFonts w:hint="eastAsia"/>
        </w:rPr>
        <w:t xml:space="preserve">uncompressing </w:t>
      </w:r>
      <w:proofErr w:type="spellStart"/>
      <w:r>
        <w:rPr>
          <w:rFonts w:hint="eastAsia"/>
        </w:rPr>
        <w:t>stcms_ci.war</w:t>
      </w:r>
      <w:proofErr w:type="spellEnd"/>
    </w:p>
    <w:tbl>
      <w:tblPr>
        <w:tblStyle w:val="af"/>
        <w:tblW w:w="0" w:type="auto"/>
        <w:tblInd w:w="675" w:type="dxa"/>
        <w:shd w:val="clear" w:color="auto" w:fill="D9D9D9" w:themeFill="background1" w:themeFillShade="D9"/>
        <w:tblLook w:val="04A0" w:firstRow="1" w:lastRow="0" w:firstColumn="1" w:lastColumn="0" w:noHBand="0" w:noVBand="1"/>
      </w:tblPr>
      <w:tblGrid>
        <w:gridCol w:w="8561"/>
      </w:tblGrid>
      <w:tr w:rsidR="00890E45" w:rsidTr="001B4AD0">
        <w:tc>
          <w:tcPr>
            <w:tcW w:w="8561" w:type="dxa"/>
            <w:shd w:val="clear" w:color="auto" w:fill="D9D9D9" w:themeFill="background1" w:themeFillShade="D9"/>
          </w:tcPr>
          <w:p w:rsidR="00890E45" w:rsidRPr="00034A28" w:rsidRDefault="00890E45" w:rsidP="00034A2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mkdir</w:t>
            </w:r>
            <w:proofErr w:type="spellEnd"/>
            <w:r w:rsidRPr="00034A28">
              <w:rPr>
                <w:rFonts w:ascii="Courier New" w:hAnsi="Courier New" w:cs="Courier New"/>
                <w:sz w:val="18"/>
                <w:szCs w:val="18"/>
              </w:rPr>
              <w:t xml:space="preserve"> /home/cmsadmin/local/jboss5-as/server/stcms_portal/deploy/stcms_ci.war</w:t>
            </w:r>
          </w:p>
          <w:p w:rsidR="00890E45" w:rsidRPr="00034A28" w:rsidRDefault="00890E45" w:rsidP="00034A2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cd /home/cmsadmin/local/jboss5-as/server/stcms_portal/deploy/stcms_ci.war</w:t>
            </w:r>
          </w:p>
          <w:p w:rsidR="00890E45" w:rsidRDefault="00890E45" w:rsidP="00034A28">
            <w:pPr>
              <w:pStyle w:val="a5"/>
              <w:spacing w:afterLines="0" w:line="240" w:lineRule="auto"/>
              <w:ind w:leftChars="0" w:left="0"/>
              <w:jc w:val="left"/>
            </w:pPr>
            <w:r w:rsidRPr="00034A28">
              <w:rPr>
                <w:rFonts w:ascii="Courier New" w:hAnsi="Courier New" w:cs="Courier New"/>
                <w:sz w:val="18"/>
                <w:szCs w:val="18"/>
              </w:rPr>
              <w:t xml:space="preserve">$ tar </w:t>
            </w:r>
            <w:proofErr w:type="spellStart"/>
            <w:r w:rsidRPr="00034A28">
              <w:rPr>
                <w:rFonts w:ascii="Courier New" w:hAnsi="Courier New" w:cs="Courier New"/>
                <w:sz w:val="18"/>
                <w:szCs w:val="18"/>
              </w:rPr>
              <w:t>xf</w:t>
            </w:r>
            <w:proofErr w:type="spellEnd"/>
            <w:r w:rsidRPr="00034A28">
              <w:rPr>
                <w:rFonts w:ascii="Courier New" w:hAnsi="Courier New" w:cs="Courier New"/>
                <w:sz w:val="18"/>
                <w:szCs w:val="18"/>
              </w:rPr>
              <w:t xml:space="preserve"> /home/</w:t>
            </w:r>
            <w:proofErr w:type="spellStart"/>
            <w:r w:rsidRPr="00034A28">
              <w:rPr>
                <w:rFonts w:ascii="Courier New" w:hAnsi="Courier New" w:cs="Courier New"/>
                <w:sz w:val="18"/>
                <w:szCs w:val="18"/>
              </w:rPr>
              <w:t>cmsadmin</w:t>
            </w:r>
            <w:proofErr w:type="spellEnd"/>
            <w:r w:rsidRPr="00034A28">
              <w:rPr>
                <w:rFonts w:ascii="Courier New" w:hAnsi="Courier New" w:cs="Courier New"/>
                <w:sz w:val="18"/>
                <w:szCs w:val="18"/>
              </w:rPr>
              <w:t>/download/</w:t>
            </w:r>
            <w:proofErr w:type="spellStart"/>
            <w:r w:rsidRPr="00034A28">
              <w:rPr>
                <w:rFonts w:ascii="Courier New" w:hAnsi="Courier New" w:cs="Courier New"/>
                <w:sz w:val="18"/>
                <w:szCs w:val="18"/>
              </w:rPr>
              <w:t>stcms_ci.war</w:t>
            </w:r>
            <w:proofErr w:type="spellEnd"/>
          </w:p>
        </w:tc>
      </w:tr>
    </w:tbl>
    <w:p w:rsidR="00916BD2" w:rsidRDefault="00916BD2" w:rsidP="000D2E19">
      <w:pPr>
        <w:pStyle w:val="20"/>
        <w:spacing w:before="240" w:after="240"/>
        <w:ind w:left="567"/>
      </w:pPr>
      <w:bookmarkStart w:id="4280" w:name="_Toc390354007"/>
      <w:r>
        <w:rPr>
          <w:rFonts w:hint="eastAsia"/>
        </w:rPr>
        <w:t>Environment Setup</w:t>
      </w:r>
      <w:bookmarkEnd w:id="4279"/>
      <w:bookmarkEnd w:id="4280"/>
    </w:p>
    <w:p w:rsidR="00A35E76" w:rsidRDefault="00A35E76" w:rsidP="00890E45">
      <w:pPr>
        <w:pStyle w:val="30"/>
        <w:spacing w:before="240" w:after="240"/>
        <w:ind w:left="567" w:hanging="567"/>
      </w:pPr>
      <w:bookmarkStart w:id="4281" w:name="_Toc390354008"/>
      <w:r>
        <w:rPr>
          <w:rFonts w:hint="eastAsia"/>
        </w:rPr>
        <w:t xml:space="preserve">Create server </w:t>
      </w:r>
      <w:r w:rsidR="00E7302D">
        <w:t>instance</w:t>
      </w:r>
      <w:bookmarkEnd w:id="4281"/>
    </w:p>
    <w:p w:rsidR="00A35E76" w:rsidRDefault="00A35E76" w:rsidP="00362CE7">
      <w:pPr>
        <w:pStyle w:val="a5"/>
        <w:numPr>
          <w:ilvl w:val="0"/>
          <w:numId w:val="28"/>
        </w:numPr>
        <w:spacing w:after="120" w:line="240" w:lineRule="auto"/>
        <w:ind w:leftChars="0" w:left="709" w:hanging="283"/>
      </w:pPr>
      <w:bookmarkStart w:id="4282" w:name="_Toc334993113"/>
      <w:bookmarkStart w:id="4283" w:name="_Toc354058882"/>
      <w:bookmarkEnd w:id="4282"/>
      <w:r w:rsidRPr="001B4AD0">
        <w:t>C</w:t>
      </w:r>
      <w:r w:rsidRPr="00DB4061">
        <w:t xml:space="preserve">hange to </w:t>
      </w:r>
      <w:proofErr w:type="spellStart"/>
      <w:r w:rsidRPr="00DB4061">
        <w:t>jboss</w:t>
      </w:r>
      <w:proofErr w:type="spellEnd"/>
      <w:r w:rsidRPr="00DB4061">
        <w:t xml:space="preserve"> </w:t>
      </w:r>
      <w:r>
        <w:rPr>
          <w:rFonts w:hint="eastAsia"/>
        </w:rPr>
        <w:t>server directory and create server instances, namely admin portal and C.I.</w:t>
      </w:r>
    </w:p>
    <w:tbl>
      <w:tblPr>
        <w:tblStyle w:val="af"/>
        <w:tblW w:w="0" w:type="auto"/>
        <w:tblInd w:w="675" w:type="dxa"/>
        <w:shd w:val="clear" w:color="auto" w:fill="D9D9D9" w:themeFill="background1" w:themeFillShade="D9"/>
        <w:tblLook w:val="04A0" w:firstRow="1" w:lastRow="0" w:firstColumn="1" w:lastColumn="0" w:noHBand="0" w:noVBand="1"/>
      </w:tblPr>
      <w:tblGrid>
        <w:gridCol w:w="8561"/>
      </w:tblGrid>
      <w:tr w:rsidR="001B4AD0" w:rsidTr="006D2292">
        <w:tc>
          <w:tcPr>
            <w:tcW w:w="8561" w:type="dxa"/>
            <w:shd w:val="clear" w:color="auto" w:fill="D9D9D9" w:themeFill="background1" w:themeFillShade="D9"/>
          </w:tcPr>
          <w:p w:rsidR="006D2292" w:rsidRPr="00034A28" w:rsidRDefault="006D2292" w:rsidP="006D2292">
            <w:pPr>
              <w:pStyle w:val="a5"/>
              <w:spacing w:afterLines="0" w:line="240" w:lineRule="auto"/>
              <w:ind w:leftChars="0" w:left="0"/>
              <w:rPr>
                <w:rFonts w:ascii="Courier New" w:hAnsi="Courier New" w:cs="Courier New"/>
                <w:sz w:val="18"/>
                <w:szCs w:val="18"/>
              </w:rPr>
            </w:pPr>
            <w:r w:rsidRPr="00034A28">
              <w:rPr>
                <w:rFonts w:ascii="Courier New" w:hAnsi="Courier New" w:cs="Courier New"/>
                <w:sz w:val="18"/>
                <w:szCs w:val="18"/>
              </w:rPr>
              <w:t>$ cd /home/</w:t>
            </w:r>
            <w:proofErr w:type="spellStart"/>
            <w:r w:rsidRPr="00034A28">
              <w:rPr>
                <w:rFonts w:ascii="Courier New" w:hAnsi="Courier New" w:cs="Courier New"/>
                <w:sz w:val="18"/>
                <w:szCs w:val="18"/>
              </w:rPr>
              <w:t>cmsadmin</w:t>
            </w:r>
            <w:proofErr w:type="spellEnd"/>
            <w:r w:rsidRPr="00034A28">
              <w:rPr>
                <w:rFonts w:ascii="Courier New" w:hAnsi="Courier New" w:cs="Courier New"/>
                <w:sz w:val="18"/>
                <w:szCs w:val="18"/>
              </w:rPr>
              <w:t xml:space="preserve">/local/jboss5-as/server </w:t>
            </w:r>
          </w:p>
          <w:p w:rsidR="006D2292" w:rsidRPr="00034A28" w:rsidRDefault="006D2292" w:rsidP="006D2292">
            <w:pPr>
              <w:pStyle w:val="a5"/>
              <w:spacing w:afterLines="0" w:line="240" w:lineRule="auto"/>
              <w:ind w:leftChars="0" w:left="0"/>
              <w:rPr>
                <w:rFonts w:ascii="Courier New" w:hAnsi="Courier New" w:cs="Courier New"/>
                <w:sz w:val="18"/>
                <w:szCs w:val="18"/>
              </w:rPr>
            </w:pPr>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cp</w:t>
            </w:r>
            <w:proofErr w:type="spellEnd"/>
            <w:r w:rsidRPr="00034A28">
              <w:rPr>
                <w:rFonts w:ascii="Courier New" w:hAnsi="Courier New" w:cs="Courier New"/>
                <w:sz w:val="18"/>
                <w:szCs w:val="18"/>
              </w:rPr>
              <w:t xml:space="preserve"> -R default </w:t>
            </w:r>
            <w:proofErr w:type="spellStart"/>
            <w:r w:rsidRPr="00034A28">
              <w:rPr>
                <w:rFonts w:ascii="Courier New" w:hAnsi="Courier New" w:cs="Courier New"/>
                <w:sz w:val="18"/>
                <w:szCs w:val="18"/>
              </w:rPr>
              <w:t>stcms_portal</w:t>
            </w:r>
            <w:proofErr w:type="spellEnd"/>
          </w:p>
          <w:p w:rsidR="001B4AD0" w:rsidRDefault="006D2292" w:rsidP="006D2292">
            <w:pPr>
              <w:pStyle w:val="a5"/>
              <w:spacing w:afterLines="0" w:line="240" w:lineRule="auto"/>
              <w:ind w:leftChars="0" w:left="0"/>
            </w:pPr>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cp</w:t>
            </w:r>
            <w:proofErr w:type="spellEnd"/>
            <w:r w:rsidRPr="00034A28">
              <w:rPr>
                <w:rFonts w:ascii="Courier New" w:hAnsi="Courier New" w:cs="Courier New"/>
                <w:sz w:val="18"/>
                <w:szCs w:val="18"/>
              </w:rPr>
              <w:t xml:space="preserve"> -R default </w:t>
            </w:r>
            <w:proofErr w:type="spellStart"/>
            <w:r w:rsidRPr="00034A28">
              <w:rPr>
                <w:rFonts w:ascii="Courier New" w:hAnsi="Courier New" w:cs="Courier New"/>
                <w:sz w:val="18"/>
                <w:szCs w:val="18"/>
              </w:rPr>
              <w:t>stcms_ci</w:t>
            </w:r>
            <w:proofErr w:type="spellEnd"/>
          </w:p>
        </w:tc>
      </w:tr>
    </w:tbl>
    <w:p w:rsidR="00A35E76" w:rsidRDefault="00A35E76" w:rsidP="00362CE7">
      <w:pPr>
        <w:pStyle w:val="a5"/>
        <w:numPr>
          <w:ilvl w:val="0"/>
          <w:numId w:val="28"/>
        </w:numPr>
        <w:spacing w:beforeLines="50" w:before="120" w:after="120" w:line="240" w:lineRule="auto"/>
        <w:ind w:leftChars="0" w:left="709" w:hanging="283"/>
      </w:pPr>
      <w:r w:rsidRPr="00DB4061">
        <w:t xml:space="preserve">Create a </w:t>
      </w:r>
      <w:proofErr w:type="spellStart"/>
      <w:r w:rsidRPr="00DB4061">
        <w:t>Jboss</w:t>
      </w:r>
      <w:proofErr w:type="spellEnd"/>
      <w:r w:rsidRPr="00DB4061">
        <w:t xml:space="preserve"> startup script</w:t>
      </w:r>
    </w:p>
    <w:tbl>
      <w:tblPr>
        <w:tblStyle w:val="af"/>
        <w:tblW w:w="0" w:type="auto"/>
        <w:tblInd w:w="675" w:type="dxa"/>
        <w:shd w:val="clear" w:color="auto" w:fill="D9D9D9" w:themeFill="background1" w:themeFillShade="D9"/>
        <w:tblLook w:val="04A0" w:firstRow="1" w:lastRow="0" w:firstColumn="1" w:lastColumn="0" w:noHBand="0" w:noVBand="1"/>
      </w:tblPr>
      <w:tblGrid>
        <w:gridCol w:w="8561"/>
      </w:tblGrid>
      <w:tr w:rsidR="001B4AD0" w:rsidTr="006D2292">
        <w:tc>
          <w:tcPr>
            <w:tcW w:w="8561" w:type="dxa"/>
            <w:shd w:val="clear" w:color="auto" w:fill="D9D9D9" w:themeFill="background1" w:themeFillShade="D9"/>
          </w:tcPr>
          <w:p w:rsidR="006D2292" w:rsidRPr="00034A28" w:rsidRDefault="006D2292" w:rsidP="00034A2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vi /home/cmsadmin/local/jboss5-as/server/stcms_portal/startup.sh</w:t>
            </w:r>
          </w:p>
          <w:p w:rsidR="006D2292" w:rsidRPr="00034A28" w:rsidRDefault="006D2292" w:rsidP="00034A28">
            <w:pPr>
              <w:pStyle w:val="a5"/>
              <w:spacing w:afterLines="0" w:line="240" w:lineRule="auto"/>
              <w:ind w:leftChars="0" w:left="0"/>
              <w:jc w:val="left"/>
              <w:rPr>
                <w:rFonts w:ascii="Courier New" w:hAnsi="Courier New" w:cs="Courier New"/>
                <w:sz w:val="18"/>
                <w:szCs w:val="18"/>
              </w:rPr>
            </w:pPr>
          </w:p>
          <w:p w:rsidR="006D2292" w:rsidRPr="00034A28" w:rsidRDefault="006D2292" w:rsidP="00034A2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#!/bin/</w:t>
            </w:r>
            <w:proofErr w:type="spellStart"/>
            <w:r w:rsidRPr="00034A28">
              <w:rPr>
                <w:rFonts w:ascii="Courier New" w:hAnsi="Courier New" w:cs="Courier New"/>
                <w:sz w:val="18"/>
                <w:szCs w:val="18"/>
              </w:rPr>
              <w:t>sh</w:t>
            </w:r>
            <w:proofErr w:type="spellEnd"/>
          </w:p>
          <w:p w:rsidR="006D2292" w:rsidRPr="00034A28" w:rsidRDefault="006D2292" w:rsidP="00034A28">
            <w:pPr>
              <w:pStyle w:val="a5"/>
              <w:spacing w:afterLines="0" w:line="240" w:lineRule="auto"/>
              <w:ind w:leftChars="0" w:left="0"/>
              <w:jc w:val="left"/>
              <w:rPr>
                <w:rFonts w:ascii="Courier New" w:hAnsi="Courier New" w:cs="Courier New"/>
                <w:sz w:val="18"/>
                <w:szCs w:val="18"/>
              </w:rPr>
            </w:pPr>
          </w:p>
          <w:p w:rsidR="006D2292" w:rsidRPr="00034A28" w:rsidRDefault="006D2292" w:rsidP="00034A2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lastRenderedPageBreak/>
              <w:t>JAVA_HOME=/home/</w:t>
            </w:r>
            <w:proofErr w:type="spellStart"/>
            <w:r w:rsidRPr="00034A28">
              <w:rPr>
                <w:rFonts w:ascii="Courier New" w:hAnsi="Courier New" w:cs="Courier New"/>
                <w:sz w:val="18"/>
                <w:szCs w:val="18"/>
              </w:rPr>
              <w:t>cmsadmin</w:t>
            </w:r>
            <w:proofErr w:type="spellEnd"/>
            <w:r w:rsidRPr="00034A28">
              <w:rPr>
                <w:rFonts w:ascii="Courier New" w:hAnsi="Courier New" w:cs="Courier New"/>
                <w:sz w:val="18"/>
                <w:szCs w:val="18"/>
              </w:rPr>
              <w:t>/local/jdk1.6.0_37</w:t>
            </w:r>
          </w:p>
          <w:p w:rsidR="006D2292" w:rsidRPr="00034A28" w:rsidRDefault="006D2292" w:rsidP="00034A2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JBOSS_HOME=/home/</w:t>
            </w:r>
            <w:proofErr w:type="spellStart"/>
            <w:r w:rsidRPr="00034A28">
              <w:rPr>
                <w:rFonts w:ascii="Courier New" w:hAnsi="Courier New" w:cs="Courier New"/>
                <w:sz w:val="18"/>
                <w:szCs w:val="18"/>
              </w:rPr>
              <w:t>cmsadmin</w:t>
            </w:r>
            <w:proofErr w:type="spellEnd"/>
            <w:r w:rsidRPr="00034A28">
              <w:rPr>
                <w:rFonts w:ascii="Courier New" w:hAnsi="Courier New" w:cs="Courier New"/>
                <w:sz w:val="18"/>
                <w:szCs w:val="18"/>
              </w:rPr>
              <w:t>/local/jboss5-as</w:t>
            </w:r>
          </w:p>
          <w:p w:rsidR="006D2292" w:rsidRPr="00034A28" w:rsidRDefault="006D2292" w:rsidP="00034A28">
            <w:pPr>
              <w:pStyle w:val="a5"/>
              <w:spacing w:afterLines="0" w:line="240" w:lineRule="auto"/>
              <w:ind w:leftChars="0" w:left="0"/>
              <w:jc w:val="left"/>
              <w:rPr>
                <w:rFonts w:ascii="Courier New" w:hAnsi="Courier New" w:cs="Courier New"/>
                <w:sz w:val="18"/>
                <w:szCs w:val="18"/>
              </w:rPr>
            </w:pPr>
          </w:p>
          <w:p w:rsidR="006D2292" w:rsidRPr="00034A28" w:rsidRDefault="006D2292" w:rsidP="00034A2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JAVA_OPTS="-D[CMS_PORTAL] -Xms1024m -Xmx1024m -</w:t>
            </w:r>
            <w:proofErr w:type="spellStart"/>
            <w:r w:rsidRPr="00034A28">
              <w:rPr>
                <w:rFonts w:ascii="Courier New" w:hAnsi="Courier New" w:cs="Courier New"/>
                <w:sz w:val="18"/>
                <w:szCs w:val="18"/>
              </w:rPr>
              <w:t>XX:MaxPermSize</w:t>
            </w:r>
            <w:proofErr w:type="spellEnd"/>
            <w:r w:rsidRPr="00034A28">
              <w:rPr>
                <w:rFonts w:ascii="Courier New" w:hAnsi="Courier New" w:cs="Courier New"/>
                <w:sz w:val="18"/>
                <w:szCs w:val="18"/>
              </w:rPr>
              <w:t>=512m -</w:t>
            </w:r>
            <w:proofErr w:type="spellStart"/>
            <w:r w:rsidRPr="00034A28">
              <w:rPr>
                <w:rFonts w:ascii="Courier New" w:hAnsi="Courier New" w:cs="Courier New"/>
                <w:sz w:val="18"/>
                <w:szCs w:val="18"/>
              </w:rPr>
              <w:t>Dorg.jboss.resolver.warning</w:t>
            </w:r>
            <w:proofErr w:type="spellEnd"/>
            <w:r w:rsidRPr="00034A28">
              <w:rPr>
                <w:rFonts w:ascii="Courier New" w:hAnsi="Courier New" w:cs="Courier New"/>
                <w:sz w:val="18"/>
                <w:szCs w:val="18"/>
              </w:rPr>
              <w:t>=true -</w:t>
            </w:r>
            <w:proofErr w:type="spellStart"/>
            <w:r w:rsidRPr="00034A28">
              <w:rPr>
                <w:rFonts w:ascii="Courier New" w:hAnsi="Courier New" w:cs="Courier New"/>
                <w:sz w:val="18"/>
                <w:szCs w:val="18"/>
              </w:rPr>
              <w:t>Dsun.rmi.dgc.client.gcInterval</w:t>
            </w:r>
            <w:proofErr w:type="spellEnd"/>
            <w:r w:rsidRPr="00034A28">
              <w:rPr>
                <w:rFonts w:ascii="Courier New" w:hAnsi="Courier New" w:cs="Courier New"/>
                <w:sz w:val="18"/>
                <w:szCs w:val="18"/>
              </w:rPr>
              <w:t>=3600000 -</w:t>
            </w:r>
            <w:proofErr w:type="spellStart"/>
            <w:r w:rsidRPr="00034A28">
              <w:rPr>
                <w:rFonts w:ascii="Courier New" w:hAnsi="Courier New" w:cs="Courier New"/>
                <w:sz w:val="18"/>
                <w:szCs w:val="18"/>
              </w:rPr>
              <w:t>Dsun.rmi.dgc.server.gcInterval</w:t>
            </w:r>
            <w:proofErr w:type="spellEnd"/>
            <w:r w:rsidRPr="00034A28">
              <w:rPr>
                <w:rFonts w:ascii="Courier New" w:hAnsi="Courier New" w:cs="Courier New"/>
                <w:sz w:val="18"/>
                <w:szCs w:val="18"/>
              </w:rPr>
              <w:t>=3600000 -XX:+</w:t>
            </w:r>
            <w:proofErr w:type="spellStart"/>
            <w:r w:rsidRPr="00034A28">
              <w:rPr>
                <w:rFonts w:ascii="Courier New" w:hAnsi="Courier New" w:cs="Courier New"/>
                <w:sz w:val="18"/>
                <w:szCs w:val="18"/>
              </w:rPr>
              <w:t>HeapDumpOnOutOfMemoryError</w:t>
            </w:r>
            <w:proofErr w:type="spellEnd"/>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XX:HeapDumpPath</w:t>
            </w:r>
            <w:proofErr w:type="spellEnd"/>
            <w:r w:rsidRPr="00034A28">
              <w:rPr>
                <w:rFonts w:ascii="Courier New" w:hAnsi="Courier New" w:cs="Courier New"/>
                <w:sz w:val="18"/>
                <w:szCs w:val="18"/>
              </w:rPr>
              <w:t>=$JBOSS_HOME/</w:t>
            </w:r>
            <w:proofErr w:type="spellStart"/>
            <w:r w:rsidRPr="00034A28">
              <w:rPr>
                <w:rFonts w:ascii="Courier New" w:hAnsi="Courier New" w:cs="Courier New"/>
                <w:sz w:val="18"/>
                <w:szCs w:val="18"/>
              </w:rPr>
              <w:t>tmp</w:t>
            </w:r>
            <w:proofErr w:type="spellEnd"/>
            <w:r w:rsidRPr="00034A28">
              <w:rPr>
                <w:rFonts w:ascii="Courier New" w:hAnsi="Courier New" w:cs="Courier New"/>
                <w:sz w:val="18"/>
                <w:szCs w:val="18"/>
              </w:rPr>
              <w:t>/</w:t>
            </w:r>
            <w:proofErr w:type="spellStart"/>
            <w:r w:rsidRPr="00034A28">
              <w:rPr>
                <w:rFonts w:ascii="Courier New" w:hAnsi="Courier New" w:cs="Courier New"/>
                <w:sz w:val="18"/>
                <w:szCs w:val="18"/>
              </w:rPr>
              <w:t>stcms_portal.dump</w:t>
            </w:r>
            <w:proofErr w:type="spellEnd"/>
            <w:r w:rsidRPr="00034A28">
              <w:rPr>
                <w:rFonts w:ascii="Courier New" w:hAnsi="Courier New" w:cs="Courier New"/>
                <w:sz w:val="18"/>
                <w:szCs w:val="18"/>
              </w:rPr>
              <w:t>"</w:t>
            </w:r>
          </w:p>
          <w:p w:rsidR="006D2292" w:rsidRPr="00034A28" w:rsidRDefault="006D2292" w:rsidP="00034A28">
            <w:pPr>
              <w:pStyle w:val="a5"/>
              <w:spacing w:afterLines="0" w:line="240" w:lineRule="auto"/>
              <w:ind w:leftChars="0" w:left="0"/>
              <w:jc w:val="left"/>
              <w:rPr>
                <w:rFonts w:ascii="Courier New" w:hAnsi="Courier New" w:cs="Courier New"/>
                <w:sz w:val="18"/>
                <w:szCs w:val="18"/>
              </w:rPr>
            </w:pPr>
          </w:p>
          <w:p w:rsidR="006D2292" w:rsidRPr="00034A28" w:rsidRDefault="006D2292" w:rsidP="00034A2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export JAVA_HOME JAVA_OPTS JBOSS_HOME</w:t>
            </w:r>
          </w:p>
          <w:p w:rsidR="006D2292" w:rsidRPr="00034A28" w:rsidRDefault="006D2292" w:rsidP="00034A28">
            <w:pPr>
              <w:pStyle w:val="a5"/>
              <w:spacing w:afterLines="0" w:line="240" w:lineRule="auto"/>
              <w:ind w:leftChars="0" w:left="0"/>
              <w:jc w:val="left"/>
              <w:rPr>
                <w:rFonts w:ascii="Courier New" w:hAnsi="Courier New" w:cs="Courier New"/>
                <w:sz w:val="18"/>
                <w:szCs w:val="18"/>
              </w:rPr>
            </w:pPr>
          </w:p>
          <w:p w:rsidR="006D2292" w:rsidRPr="00034A28" w:rsidRDefault="006D2292" w:rsidP="00034A2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nohup</w:t>
            </w:r>
            <w:proofErr w:type="spellEnd"/>
            <w:r w:rsidRPr="00034A28">
              <w:rPr>
                <w:rFonts w:ascii="Courier New" w:hAnsi="Courier New" w:cs="Courier New"/>
                <w:sz w:val="18"/>
                <w:szCs w:val="18"/>
              </w:rPr>
              <w:t xml:space="preserve"> $JBOSS_HOME/bin/run.sh -c </w:t>
            </w:r>
            <w:proofErr w:type="spellStart"/>
            <w:r w:rsidRPr="00034A28">
              <w:rPr>
                <w:rFonts w:ascii="Courier New" w:hAnsi="Courier New" w:cs="Courier New"/>
                <w:sz w:val="18"/>
                <w:szCs w:val="18"/>
              </w:rPr>
              <w:t>stcms_portal</w:t>
            </w:r>
            <w:proofErr w:type="spellEnd"/>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Djboss.as.deployment.ondemand</w:t>
            </w:r>
            <w:proofErr w:type="spellEnd"/>
            <w:r w:rsidRPr="00034A28">
              <w:rPr>
                <w:rFonts w:ascii="Courier New" w:hAnsi="Courier New" w:cs="Courier New"/>
                <w:sz w:val="18"/>
                <w:szCs w:val="18"/>
              </w:rPr>
              <w:t>=false -</w:t>
            </w:r>
            <w:proofErr w:type="spellStart"/>
            <w:r w:rsidRPr="00034A28">
              <w:rPr>
                <w:rFonts w:ascii="Courier New" w:hAnsi="Courier New" w:cs="Courier New"/>
                <w:sz w:val="18"/>
                <w:szCs w:val="18"/>
              </w:rPr>
              <w:t>Djboss.bind.address</w:t>
            </w:r>
            <w:proofErr w:type="spellEnd"/>
            <w:r w:rsidRPr="00034A28">
              <w:rPr>
                <w:rFonts w:ascii="Courier New" w:hAnsi="Courier New" w:cs="Courier New"/>
                <w:sz w:val="18"/>
                <w:szCs w:val="18"/>
              </w:rPr>
              <w:t>=0.0.0.0 -</w:t>
            </w:r>
            <w:proofErr w:type="spellStart"/>
            <w:r w:rsidRPr="00034A28">
              <w:rPr>
                <w:rFonts w:ascii="Courier New" w:hAnsi="Courier New" w:cs="Courier New"/>
                <w:sz w:val="18"/>
                <w:szCs w:val="18"/>
                <w:highlight w:val="yellow"/>
              </w:rPr>
              <w:t>Djboss.service.binding.set</w:t>
            </w:r>
            <w:proofErr w:type="spellEnd"/>
            <w:r w:rsidRPr="00034A28">
              <w:rPr>
                <w:rFonts w:ascii="Courier New" w:hAnsi="Courier New" w:cs="Courier New"/>
                <w:sz w:val="18"/>
                <w:szCs w:val="18"/>
                <w:highlight w:val="yellow"/>
              </w:rPr>
              <w:t>=ports-04</w:t>
            </w:r>
            <w:r w:rsidRPr="00034A28">
              <w:rPr>
                <w:rFonts w:ascii="Courier New" w:hAnsi="Courier New" w:cs="Courier New"/>
                <w:sz w:val="18"/>
                <w:szCs w:val="18"/>
              </w:rPr>
              <w:t xml:space="preserve"> &gt; /</w:t>
            </w:r>
            <w:proofErr w:type="spellStart"/>
            <w:r w:rsidRPr="00034A28">
              <w:rPr>
                <w:rFonts w:ascii="Courier New" w:hAnsi="Courier New" w:cs="Courier New"/>
                <w:sz w:val="18"/>
                <w:szCs w:val="18"/>
              </w:rPr>
              <w:t>dev</w:t>
            </w:r>
            <w:proofErr w:type="spellEnd"/>
            <w:r w:rsidRPr="00034A28">
              <w:rPr>
                <w:rFonts w:ascii="Courier New" w:hAnsi="Courier New" w:cs="Courier New"/>
                <w:sz w:val="18"/>
                <w:szCs w:val="18"/>
              </w:rPr>
              <w:t>/null 2&gt;&amp;1 &amp;</w:t>
            </w:r>
          </w:p>
          <w:p w:rsidR="006D2292" w:rsidRPr="00034A28" w:rsidRDefault="006D2292" w:rsidP="006D2292">
            <w:pPr>
              <w:pStyle w:val="a5"/>
              <w:spacing w:afterLines="0" w:line="240" w:lineRule="auto"/>
              <w:ind w:leftChars="0" w:left="0"/>
              <w:jc w:val="left"/>
              <w:rPr>
                <w:rFonts w:ascii="Courier New" w:hAnsi="Courier New" w:cs="Courier New"/>
                <w:sz w:val="18"/>
                <w:szCs w:val="18"/>
              </w:rPr>
            </w:pPr>
          </w:p>
          <w:p w:rsidR="006D2292" w:rsidRPr="00034A28" w:rsidRDefault="006D2292" w:rsidP="006D2292">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w:t>
            </w:r>
          </w:p>
          <w:p w:rsidR="006D2292" w:rsidRPr="00034A28" w:rsidRDefault="006D2292" w:rsidP="006D2292">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vi /home/cmsadmin/local/jboss5-as/server/stcms_ci/startup.sh</w:t>
            </w:r>
          </w:p>
          <w:p w:rsidR="006D2292" w:rsidRPr="00034A28" w:rsidRDefault="006D2292" w:rsidP="006D2292">
            <w:pPr>
              <w:pStyle w:val="a5"/>
              <w:spacing w:afterLines="0" w:line="240" w:lineRule="auto"/>
              <w:ind w:leftChars="0" w:left="0"/>
              <w:jc w:val="left"/>
              <w:rPr>
                <w:rFonts w:ascii="Courier New" w:hAnsi="Courier New" w:cs="Courier New"/>
                <w:sz w:val="18"/>
                <w:szCs w:val="18"/>
              </w:rPr>
            </w:pPr>
          </w:p>
          <w:p w:rsidR="006D2292" w:rsidRPr="00034A28" w:rsidRDefault="006D2292" w:rsidP="006D2292">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#!/bin/</w:t>
            </w:r>
            <w:proofErr w:type="spellStart"/>
            <w:r w:rsidRPr="00034A28">
              <w:rPr>
                <w:rFonts w:ascii="Courier New" w:hAnsi="Courier New" w:cs="Courier New"/>
                <w:sz w:val="18"/>
                <w:szCs w:val="18"/>
              </w:rPr>
              <w:t>sh</w:t>
            </w:r>
            <w:proofErr w:type="spellEnd"/>
          </w:p>
          <w:p w:rsidR="006D2292" w:rsidRPr="00034A28" w:rsidRDefault="006D2292" w:rsidP="006D2292">
            <w:pPr>
              <w:pStyle w:val="a5"/>
              <w:spacing w:afterLines="0" w:line="240" w:lineRule="auto"/>
              <w:ind w:leftChars="0" w:left="0"/>
              <w:jc w:val="left"/>
              <w:rPr>
                <w:rFonts w:ascii="Courier New" w:hAnsi="Courier New" w:cs="Courier New"/>
                <w:sz w:val="18"/>
                <w:szCs w:val="18"/>
              </w:rPr>
            </w:pPr>
          </w:p>
          <w:p w:rsidR="006D2292" w:rsidRPr="00034A28" w:rsidRDefault="006D2292" w:rsidP="006D2292">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JAVA_HOME=/home/</w:t>
            </w:r>
            <w:proofErr w:type="spellStart"/>
            <w:r w:rsidRPr="00034A28">
              <w:rPr>
                <w:rFonts w:ascii="Courier New" w:hAnsi="Courier New" w:cs="Courier New"/>
                <w:sz w:val="18"/>
                <w:szCs w:val="18"/>
              </w:rPr>
              <w:t>cmsadmin</w:t>
            </w:r>
            <w:proofErr w:type="spellEnd"/>
            <w:r w:rsidRPr="00034A28">
              <w:rPr>
                <w:rFonts w:ascii="Courier New" w:hAnsi="Courier New" w:cs="Courier New"/>
                <w:sz w:val="18"/>
                <w:szCs w:val="18"/>
              </w:rPr>
              <w:t>/local/jdk1.6.0_37</w:t>
            </w:r>
          </w:p>
          <w:p w:rsidR="006D2292" w:rsidRPr="00034A28" w:rsidRDefault="006D2292" w:rsidP="006D2292">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JBOSS_HOME=/home/</w:t>
            </w:r>
            <w:proofErr w:type="spellStart"/>
            <w:r w:rsidRPr="00034A28">
              <w:rPr>
                <w:rFonts w:ascii="Courier New" w:hAnsi="Courier New" w:cs="Courier New"/>
                <w:sz w:val="18"/>
                <w:szCs w:val="18"/>
              </w:rPr>
              <w:t>cmsadmin</w:t>
            </w:r>
            <w:proofErr w:type="spellEnd"/>
            <w:r w:rsidRPr="00034A28">
              <w:rPr>
                <w:rFonts w:ascii="Courier New" w:hAnsi="Courier New" w:cs="Courier New"/>
                <w:sz w:val="18"/>
                <w:szCs w:val="18"/>
              </w:rPr>
              <w:t>/local/jboss5-as</w:t>
            </w:r>
          </w:p>
          <w:p w:rsidR="006D2292" w:rsidRPr="00034A28" w:rsidRDefault="006D2292" w:rsidP="006D2292">
            <w:pPr>
              <w:pStyle w:val="a5"/>
              <w:spacing w:afterLines="0" w:line="240" w:lineRule="auto"/>
              <w:ind w:leftChars="0" w:left="0"/>
              <w:jc w:val="left"/>
              <w:rPr>
                <w:rFonts w:ascii="Courier New" w:hAnsi="Courier New" w:cs="Courier New"/>
                <w:sz w:val="18"/>
                <w:szCs w:val="18"/>
              </w:rPr>
            </w:pPr>
          </w:p>
          <w:p w:rsidR="006D2292" w:rsidRPr="00034A28" w:rsidRDefault="006D2292" w:rsidP="006D2292">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JAVA_OPTS="-D[CMS_CI] -Xms1024m -Xmx1024m -</w:t>
            </w:r>
            <w:proofErr w:type="spellStart"/>
            <w:r w:rsidRPr="00034A28">
              <w:rPr>
                <w:rFonts w:ascii="Courier New" w:hAnsi="Courier New" w:cs="Courier New"/>
                <w:sz w:val="18"/>
                <w:szCs w:val="18"/>
              </w:rPr>
              <w:t>XX:MaxPermSize</w:t>
            </w:r>
            <w:proofErr w:type="spellEnd"/>
            <w:r w:rsidRPr="00034A28">
              <w:rPr>
                <w:rFonts w:ascii="Courier New" w:hAnsi="Courier New" w:cs="Courier New"/>
                <w:sz w:val="18"/>
                <w:szCs w:val="18"/>
              </w:rPr>
              <w:t>=512m -</w:t>
            </w:r>
            <w:proofErr w:type="spellStart"/>
            <w:r w:rsidRPr="00034A28">
              <w:rPr>
                <w:rFonts w:ascii="Courier New" w:hAnsi="Courier New" w:cs="Courier New"/>
                <w:sz w:val="18"/>
                <w:szCs w:val="18"/>
              </w:rPr>
              <w:t>Dorg.jboss.resolver.warning</w:t>
            </w:r>
            <w:proofErr w:type="spellEnd"/>
            <w:r w:rsidRPr="00034A28">
              <w:rPr>
                <w:rFonts w:ascii="Courier New" w:hAnsi="Courier New" w:cs="Courier New"/>
                <w:sz w:val="18"/>
                <w:szCs w:val="18"/>
              </w:rPr>
              <w:t>=true -</w:t>
            </w:r>
            <w:proofErr w:type="spellStart"/>
            <w:r w:rsidRPr="00034A28">
              <w:rPr>
                <w:rFonts w:ascii="Courier New" w:hAnsi="Courier New" w:cs="Courier New"/>
                <w:sz w:val="18"/>
                <w:szCs w:val="18"/>
              </w:rPr>
              <w:t>Dsun.rmi.dgc.client.gcInterval</w:t>
            </w:r>
            <w:proofErr w:type="spellEnd"/>
            <w:r w:rsidRPr="00034A28">
              <w:rPr>
                <w:rFonts w:ascii="Courier New" w:hAnsi="Courier New" w:cs="Courier New"/>
                <w:sz w:val="18"/>
                <w:szCs w:val="18"/>
              </w:rPr>
              <w:t>=3600000 -</w:t>
            </w:r>
            <w:proofErr w:type="spellStart"/>
            <w:r w:rsidRPr="00034A28">
              <w:rPr>
                <w:rFonts w:ascii="Courier New" w:hAnsi="Courier New" w:cs="Courier New"/>
                <w:sz w:val="18"/>
                <w:szCs w:val="18"/>
              </w:rPr>
              <w:t>Dsun.rmi.dgc.server.gcInterval</w:t>
            </w:r>
            <w:proofErr w:type="spellEnd"/>
            <w:r w:rsidRPr="00034A28">
              <w:rPr>
                <w:rFonts w:ascii="Courier New" w:hAnsi="Courier New" w:cs="Courier New"/>
                <w:sz w:val="18"/>
                <w:szCs w:val="18"/>
              </w:rPr>
              <w:t>=3600000 -XX:+</w:t>
            </w:r>
            <w:proofErr w:type="spellStart"/>
            <w:r w:rsidRPr="00034A28">
              <w:rPr>
                <w:rFonts w:ascii="Courier New" w:hAnsi="Courier New" w:cs="Courier New"/>
                <w:sz w:val="18"/>
                <w:szCs w:val="18"/>
              </w:rPr>
              <w:t>HeapDumpOnOutOfMemoryError</w:t>
            </w:r>
            <w:proofErr w:type="spellEnd"/>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XX:HeapDumpPath</w:t>
            </w:r>
            <w:proofErr w:type="spellEnd"/>
            <w:r w:rsidRPr="00034A28">
              <w:rPr>
                <w:rFonts w:ascii="Courier New" w:hAnsi="Courier New" w:cs="Courier New"/>
                <w:sz w:val="18"/>
                <w:szCs w:val="18"/>
              </w:rPr>
              <w:t>=$JBOSS_HOME/</w:t>
            </w:r>
            <w:proofErr w:type="spellStart"/>
            <w:r w:rsidRPr="00034A28">
              <w:rPr>
                <w:rFonts w:ascii="Courier New" w:hAnsi="Courier New" w:cs="Courier New"/>
                <w:sz w:val="18"/>
                <w:szCs w:val="18"/>
              </w:rPr>
              <w:t>tmp</w:t>
            </w:r>
            <w:proofErr w:type="spellEnd"/>
            <w:r w:rsidRPr="00034A28">
              <w:rPr>
                <w:rFonts w:ascii="Courier New" w:hAnsi="Courier New" w:cs="Courier New"/>
                <w:sz w:val="18"/>
                <w:szCs w:val="18"/>
              </w:rPr>
              <w:t>/</w:t>
            </w:r>
            <w:proofErr w:type="spellStart"/>
            <w:r w:rsidRPr="00034A28">
              <w:rPr>
                <w:rFonts w:ascii="Courier New" w:hAnsi="Courier New" w:cs="Courier New"/>
                <w:sz w:val="18"/>
                <w:szCs w:val="18"/>
              </w:rPr>
              <w:t>stcms_ci.dump</w:t>
            </w:r>
            <w:proofErr w:type="spellEnd"/>
            <w:r w:rsidRPr="00034A28">
              <w:rPr>
                <w:rFonts w:ascii="Courier New" w:hAnsi="Courier New" w:cs="Courier New"/>
                <w:sz w:val="18"/>
                <w:szCs w:val="18"/>
              </w:rPr>
              <w:t>"</w:t>
            </w:r>
          </w:p>
          <w:p w:rsidR="006D2292" w:rsidRPr="00034A28" w:rsidRDefault="006D2292" w:rsidP="006D2292">
            <w:pPr>
              <w:pStyle w:val="a5"/>
              <w:spacing w:afterLines="0" w:line="240" w:lineRule="auto"/>
              <w:ind w:leftChars="0" w:left="0"/>
              <w:jc w:val="left"/>
              <w:rPr>
                <w:rFonts w:ascii="Courier New" w:hAnsi="Courier New" w:cs="Courier New"/>
                <w:sz w:val="18"/>
                <w:szCs w:val="18"/>
              </w:rPr>
            </w:pPr>
          </w:p>
          <w:p w:rsidR="006D2292" w:rsidRPr="00034A28" w:rsidRDefault="006D2292" w:rsidP="006D2292">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export JAVA_HOME JAVA_OPTS JBOSS_HOME</w:t>
            </w:r>
          </w:p>
          <w:p w:rsidR="006D2292" w:rsidRPr="00034A28" w:rsidRDefault="006D2292" w:rsidP="006D2292">
            <w:pPr>
              <w:pStyle w:val="a5"/>
              <w:spacing w:afterLines="0" w:line="240" w:lineRule="auto"/>
              <w:ind w:leftChars="0" w:left="0"/>
              <w:jc w:val="left"/>
              <w:rPr>
                <w:rFonts w:ascii="Courier New" w:hAnsi="Courier New" w:cs="Courier New"/>
                <w:sz w:val="18"/>
                <w:szCs w:val="18"/>
              </w:rPr>
            </w:pPr>
          </w:p>
          <w:p w:rsidR="001B4AD0" w:rsidRPr="00034A28" w:rsidRDefault="006D2292" w:rsidP="006D2292">
            <w:pPr>
              <w:pStyle w:val="a5"/>
              <w:spacing w:afterLines="0" w:line="240" w:lineRule="auto"/>
              <w:ind w:leftChars="0" w:left="0"/>
              <w:jc w:val="left"/>
              <w:rPr>
                <w:rFonts w:ascii="Courier New" w:hAnsi="Courier New" w:cs="Courier New"/>
              </w:rPr>
            </w:pPr>
            <w:proofErr w:type="spellStart"/>
            <w:r w:rsidRPr="00034A28">
              <w:rPr>
                <w:rFonts w:ascii="Courier New" w:hAnsi="Courier New" w:cs="Courier New"/>
                <w:sz w:val="18"/>
                <w:szCs w:val="18"/>
              </w:rPr>
              <w:t>nohup</w:t>
            </w:r>
            <w:proofErr w:type="spellEnd"/>
            <w:r w:rsidRPr="00034A28">
              <w:rPr>
                <w:rFonts w:ascii="Courier New" w:hAnsi="Courier New" w:cs="Courier New"/>
                <w:sz w:val="18"/>
                <w:szCs w:val="18"/>
              </w:rPr>
              <w:t xml:space="preserve"> $JBOSS_HOME/bin/run.sh -c </w:t>
            </w:r>
            <w:proofErr w:type="spellStart"/>
            <w:r w:rsidRPr="00034A28">
              <w:rPr>
                <w:rFonts w:ascii="Courier New" w:hAnsi="Courier New" w:cs="Courier New"/>
                <w:sz w:val="18"/>
                <w:szCs w:val="18"/>
              </w:rPr>
              <w:t>stcms_ci</w:t>
            </w:r>
            <w:proofErr w:type="spellEnd"/>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Djboss.bind.address</w:t>
            </w:r>
            <w:proofErr w:type="spellEnd"/>
            <w:r w:rsidRPr="00034A28">
              <w:rPr>
                <w:rFonts w:ascii="Courier New" w:hAnsi="Courier New" w:cs="Courier New"/>
                <w:sz w:val="18"/>
                <w:szCs w:val="18"/>
              </w:rPr>
              <w:t>=0.0.0.0 -</w:t>
            </w:r>
            <w:proofErr w:type="spellStart"/>
            <w:r w:rsidRPr="00034A28">
              <w:rPr>
                <w:rFonts w:ascii="Courier New" w:hAnsi="Courier New" w:cs="Courier New"/>
                <w:sz w:val="18"/>
                <w:szCs w:val="18"/>
                <w:highlight w:val="yellow"/>
              </w:rPr>
              <w:t>Djboss.service.binding.set</w:t>
            </w:r>
            <w:proofErr w:type="spellEnd"/>
            <w:r w:rsidRPr="00034A28">
              <w:rPr>
                <w:rFonts w:ascii="Courier New" w:hAnsi="Courier New" w:cs="Courier New"/>
                <w:sz w:val="18"/>
                <w:szCs w:val="18"/>
                <w:highlight w:val="yellow"/>
              </w:rPr>
              <w:t>=ports-01</w:t>
            </w:r>
            <w:r w:rsidRPr="00034A28">
              <w:rPr>
                <w:rFonts w:ascii="Courier New" w:hAnsi="Courier New" w:cs="Courier New"/>
                <w:sz w:val="18"/>
                <w:szCs w:val="18"/>
              </w:rPr>
              <w:t xml:space="preserve"> &gt; /</w:t>
            </w:r>
            <w:proofErr w:type="spellStart"/>
            <w:r w:rsidRPr="00034A28">
              <w:rPr>
                <w:rFonts w:ascii="Courier New" w:hAnsi="Courier New" w:cs="Courier New"/>
                <w:sz w:val="18"/>
                <w:szCs w:val="18"/>
              </w:rPr>
              <w:t>dev</w:t>
            </w:r>
            <w:proofErr w:type="spellEnd"/>
            <w:r w:rsidRPr="00034A28">
              <w:rPr>
                <w:rFonts w:ascii="Courier New" w:hAnsi="Courier New" w:cs="Courier New"/>
                <w:sz w:val="18"/>
                <w:szCs w:val="18"/>
              </w:rPr>
              <w:t>/null 2&gt;&amp;1 &amp;</w:t>
            </w:r>
          </w:p>
        </w:tc>
      </w:tr>
    </w:tbl>
    <w:p w:rsidR="00A35E76" w:rsidRDefault="00A35E76" w:rsidP="00362CE7">
      <w:pPr>
        <w:pStyle w:val="a5"/>
        <w:numPr>
          <w:ilvl w:val="0"/>
          <w:numId w:val="28"/>
        </w:numPr>
        <w:spacing w:beforeLines="50" w:before="120" w:after="120" w:line="240" w:lineRule="auto"/>
        <w:ind w:leftChars="0" w:left="709" w:hanging="283"/>
      </w:pPr>
      <w:r w:rsidRPr="00DB4061">
        <w:lastRenderedPageBreak/>
        <w:t xml:space="preserve">Change to </w:t>
      </w:r>
      <w:proofErr w:type="spellStart"/>
      <w:r w:rsidRPr="00DB4061">
        <w:t>jboss</w:t>
      </w:r>
      <w:proofErr w:type="spellEnd"/>
      <w:r w:rsidRPr="00DB4061">
        <w:t xml:space="preserve"> </w:t>
      </w:r>
      <w:r>
        <w:rPr>
          <w:rFonts w:hint="eastAsia"/>
        </w:rPr>
        <w:t>server directory and create server instances, namely admin portal and C.I.</w:t>
      </w:r>
    </w:p>
    <w:tbl>
      <w:tblPr>
        <w:tblStyle w:val="af"/>
        <w:tblW w:w="0" w:type="auto"/>
        <w:tblInd w:w="675" w:type="dxa"/>
        <w:shd w:val="clear" w:color="auto" w:fill="D9D9D9" w:themeFill="background1" w:themeFillShade="D9"/>
        <w:tblLook w:val="04A0" w:firstRow="1" w:lastRow="0" w:firstColumn="1" w:lastColumn="0" w:noHBand="0" w:noVBand="1"/>
      </w:tblPr>
      <w:tblGrid>
        <w:gridCol w:w="8561"/>
      </w:tblGrid>
      <w:tr w:rsidR="001B4AD0" w:rsidRPr="00034A28" w:rsidTr="006D2292">
        <w:tc>
          <w:tcPr>
            <w:tcW w:w="8561" w:type="dxa"/>
            <w:shd w:val="clear" w:color="auto" w:fill="D9D9D9" w:themeFill="background1" w:themeFillShade="D9"/>
          </w:tcPr>
          <w:p w:rsidR="006D2292" w:rsidRPr="00034A28" w:rsidRDefault="006D2292" w:rsidP="006D2292">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vi /home/cmsadmin/local/jboss5-as/server/stcms_portal/shutdown.sh</w:t>
            </w:r>
          </w:p>
          <w:p w:rsidR="006D2292" w:rsidRPr="00034A28" w:rsidRDefault="006D2292" w:rsidP="006D2292">
            <w:pPr>
              <w:pStyle w:val="a5"/>
              <w:spacing w:afterLines="0" w:line="240" w:lineRule="auto"/>
              <w:ind w:leftChars="0" w:left="0"/>
              <w:jc w:val="left"/>
              <w:rPr>
                <w:rFonts w:ascii="Courier New" w:hAnsi="Courier New" w:cs="Courier New"/>
                <w:sz w:val="18"/>
                <w:szCs w:val="18"/>
              </w:rPr>
            </w:pPr>
          </w:p>
          <w:p w:rsidR="006D2292" w:rsidRPr="00034A28" w:rsidRDefault="006D2292" w:rsidP="006D2292">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#!/bin/</w:t>
            </w:r>
            <w:proofErr w:type="spellStart"/>
            <w:r w:rsidRPr="00034A28">
              <w:rPr>
                <w:rFonts w:ascii="Courier New" w:hAnsi="Courier New" w:cs="Courier New"/>
                <w:sz w:val="18"/>
                <w:szCs w:val="18"/>
              </w:rPr>
              <w:t>sh</w:t>
            </w:r>
            <w:proofErr w:type="spellEnd"/>
          </w:p>
          <w:p w:rsidR="006D2292" w:rsidRPr="00034A28" w:rsidRDefault="006D2292" w:rsidP="006D2292">
            <w:pPr>
              <w:pStyle w:val="a5"/>
              <w:spacing w:afterLines="0" w:line="240" w:lineRule="auto"/>
              <w:ind w:leftChars="0" w:left="0"/>
              <w:jc w:val="left"/>
              <w:rPr>
                <w:rFonts w:ascii="Courier New" w:hAnsi="Courier New" w:cs="Courier New"/>
                <w:sz w:val="18"/>
                <w:szCs w:val="18"/>
              </w:rPr>
            </w:pPr>
          </w:p>
          <w:p w:rsidR="006D2292" w:rsidRPr="00034A28" w:rsidRDefault="006D2292" w:rsidP="006D2292">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JAVA_HOME=/home/</w:t>
            </w:r>
            <w:proofErr w:type="spellStart"/>
            <w:r w:rsidRPr="00034A28">
              <w:rPr>
                <w:rFonts w:ascii="Courier New" w:hAnsi="Courier New" w:cs="Courier New"/>
                <w:sz w:val="18"/>
                <w:szCs w:val="18"/>
              </w:rPr>
              <w:t>cmsadmin</w:t>
            </w:r>
            <w:proofErr w:type="spellEnd"/>
            <w:r w:rsidRPr="00034A28">
              <w:rPr>
                <w:rFonts w:ascii="Courier New" w:hAnsi="Courier New" w:cs="Courier New"/>
                <w:sz w:val="18"/>
                <w:szCs w:val="18"/>
              </w:rPr>
              <w:t>/local/jdk1.6.0_37</w:t>
            </w:r>
          </w:p>
          <w:p w:rsidR="006D2292" w:rsidRPr="00034A28" w:rsidRDefault="006D2292" w:rsidP="006D2292">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JBOSS_HOME=/home/</w:t>
            </w:r>
            <w:proofErr w:type="spellStart"/>
            <w:r w:rsidRPr="00034A28">
              <w:rPr>
                <w:rFonts w:ascii="Courier New" w:hAnsi="Courier New" w:cs="Courier New"/>
                <w:sz w:val="18"/>
                <w:szCs w:val="18"/>
              </w:rPr>
              <w:t>cmsadmin</w:t>
            </w:r>
            <w:proofErr w:type="spellEnd"/>
            <w:r w:rsidRPr="00034A28">
              <w:rPr>
                <w:rFonts w:ascii="Courier New" w:hAnsi="Courier New" w:cs="Courier New"/>
                <w:sz w:val="18"/>
                <w:szCs w:val="18"/>
              </w:rPr>
              <w:t>/local/jboss5-as</w:t>
            </w:r>
          </w:p>
          <w:p w:rsidR="006D2292" w:rsidRPr="00034A28" w:rsidRDefault="006D2292" w:rsidP="006D2292">
            <w:pPr>
              <w:pStyle w:val="a5"/>
              <w:spacing w:afterLines="0" w:line="240" w:lineRule="auto"/>
              <w:ind w:leftChars="0" w:left="0"/>
              <w:jc w:val="left"/>
              <w:rPr>
                <w:rFonts w:ascii="Courier New" w:hAnsi="Courier New" w:cs="Courier New"/>
                <w:sz w:val="18"/>
                <w:szCs w:val="18"/>
              </w:rPr>
            </w:pPr>
          </w:p>
          <w:p w:rsidR="006D2292" w:rsidRPr="00034A28" w:rsidRDefault="006D2292" w:rsidP="006D2292">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$JBOSS_HOME/bin/shutdown.sh -s 0.0.0.0:1499 -S -u admin</w:t>
            </w:r>
          </w:p>
          <w:p w:rsidR="006D2292" w:rsidRPr="00034A28" w:rsidRDefault="006D2292" w:rsidP="006D2292">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w:t>
            </w:r>
          </w:p>
          <w:p w:rsidR="006D2292" w:rsidRPr="00034A28" w:rsidRDefault="006D2292" w:rsidP="006D2292">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vi /home/cmsadmin/local/jboss5-as/server/stcms_ci/shutdown.sh </w:t>
            </w:r>
          </w:p>
          <w:p w:rsidR="006D2292" w:rsidRPr="00034A28" w:rsidRDefault="006D2292" w:rsidP="006D2292">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#!/bin/</w:t>
            </w:r>
            <w:proofErr w:type="spellStart"/>
            <w:r w:rsidRPr="00034A28">
              <w:rPr>
                <w:rFonts w:ascii="Courier New" w:hAnsi="Courier New" w:cs="Courier New"/>
                <w:sz w:val="18"/>
                <w:szCs w:val="18"/>
              </w:rPr>
              <w:t>sh</w:t>
            </w:r>
            <w:proofErr w:type="spellEnd"/>
          </w:p>
          <w:p w:rsidR="006D2292" w:rsidRPr="00034A28" w:rsidRDefault="006D2292" w:rsidP="006D2292">
            <w:pPr>
              <w:pStyle w:val="a5"/>
              <w:spacing w:afterLines="0" w:line="240" w:lineRule="auto"/>
              <w:ind w:leftChars="0" w:left="0"/>
              <w:jc w:val="left"/>
              <w:rPr>
                <w:rFonts w:ascii="Courier New" w:hAnsi="Courier New" w:cs="Courier New"/>
                <w:sz w:val="18"/>
                <w:szCs w:val="18"/>
              </w:rPr>
            </w:pPr>
          </w:p>
          <w:p w:rsidR="006D2292" w:rsidRPr="00034A28" w:rsidRDefault="006D2292" w:rsidP="006D2292">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JAVA_HOME=/home/</w:t>
            </w:r>
            <w:proofErr w:type="spellStart"/>
            <w:r w:rsidRPr="00034A28">
              <w:rPr>
                <w:rFonts w:ascii="Courier New" w:hAnsi="Courier New" w:cs="Courier New"/>
                <w:sz w:val="18"/>
                <w:szCs w:val="18"/>
              </w:rPr>
              <w:t>cmsadmin</w:t>
            </w:r>
            <w:proofErr w:type="spellEnd"/>
            <w:r w:rsidRPr="00034A28">
              <w:rPr>
                <w:rFonts w:ascii="Courier New" w:hAnsi="Courier New" w:cs="Courier New"/>
                <w:sz w:val="18"/>
                <w:szCs w:val="18"/>
              </w:rPr>
              <w:t>/local/jdk1.6.0_37</w:t>
            </w:r>
          </w:p>
          <w:p w:rsidR="006D2292" w:rsidRPr="00034A28" w:rsidRDefault="006D2292" w:rsidP="006D2292">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JBOSS_HOME=/home/</w:t>
            </w:r>
            <w:proofErr w:type="spellStart"/>
            <w:r w:rsidRPr="00034A28">
              <w:rPr>
                <w:rFonts w:ascii="Courier New" w:hAnsi="Courier New" w:cs="Courier New"/>
                <w:sz w:val="18"/>
                <w:szCs w:val="18"/>
              </w:rPr>
              <w:t>cmsadmin</w:t>
            </w:r>
            <w:proofErr w:type="spellEnd"/>
            <w:r w:rsidRPr="00034A28">
              <w:rPr>
                <w:rFonts w:ascii="Courier New" w:hAnsi="Courier New" w:cs="Courier New"/>
                <w:sz w:val="18"/>
                <w:szCs w:val="18"/>
              </w:rPr>
              <w:t>/local/jboss5-as</w:t>
            </w:r>
          </w:p>
          <w:p w:rsidR="006D2292" w:rsidRPr="00034A28" w:rsidRDefault="006D2292" w:rsidP="006D2292">
            <w:pPr>
              <w:pStyle w:val="a5"/>
              <w:spacing w:afterLines="0" w:line="240" w:lineRule="auto"/>
              <w:ind w:leftChars="0" w:left="0"/>
              <w:jc w:val="left"/>
              <w:rPr>
                <w:rFonts w:ascii="Courier New" w:hAnsi="Courier New" w:cs="Courier New"/>
                <w:sz w:val="18"/>
                <w:szCs w:val="18"/>
              </w:rPr>
            </w:pPr>
          </w:p>
          <w:p w:rsidR="001B4AD0" w:rsidRPr="00034A28" w:rsidRDefault="006D2292" w:rsidP="006D2292">
            <w:pPr>
              <w:pStyle w:val="a5"/>
              <w:spacing w:afterLines="0" w:line="240" w:lineRule="auto"/>
              <w:ind w:leftChars="0" w:left="0"/>
              <w:jc w:val="left"/>
              <w:rPr>
                <w:rFonts w:ascii="Courier New" w:hAnsi="Courier New" w:cs="Courier New"/>
              </w:rPr>
            </w:pPr>
            <w:r w:rsidRPr="00034A28">
              <w:rPr>
                <w:rFonts w:ascii="Courier New" w:hAnsi="Courier New" w:cs="Courier New"/>
                <w:sz w:val="18"/>
                <w:szCs w:val="18"/>
              </w:rPr>
              <w:t>$JBOSS_HOME/bin/shutdown.sh -s 0.0.0.0:1199 -u admin –S</w:t>
            </w:r>
          </w:p>
        </w:tc>
      </w:tr>
    </w:tbl>
    <w:p w:rsidR="00916BD2" w:rsidRDefault="00916BD2" w:rsidP="00890E45">
      <w:pPr>
        <w:pStyle w:val="30"/>
        <w:spacing w:before="240" w:after="240"/>
        <w:ind w:left="567" w:hanging="567"/>
      </w:pPr>
      <w:bookmarkStart w:id="4284" w:name="_Toc390354009"/>
      <w:r>
        <w:rPr>
          <w:rFonts w:hint="eastAsia"/>
        </w:rPr>
        <w:t>Port Configuration</w:t>
      </w:r>
      <w:bookmarkEnd w:id="4283"/>
      <w:bookmarkEnd w:id="4284"/>
    </w:p>
    <w:p w:rsidR="00916BD2" w:rsidRPr="003B501E" w:rsidRDefault="00916BD2" w:rsidP="00362CE7">
      <w:pPr>
        <w:pStyle w:val="a5"/>
        <w:numPr>
          <w:ilvl w:val="0"/>
          <w:numId w:val="30"/>
        </w:numPr>
        <w:spacing w:beforeLines="50" w:before="120" w:after="120" w:line="240" w:lineRule="auto"/>
        <w:ind w:leftChars="0" w:left="709" w:hanging="283"/>
      </w:pPr>
      <w:r>
        <w:rPr>
          <w:rFonts w:hint="eastAsia"/>
        </w:rPr>
        <w:t>Port Change</w:t>
      </w:r>
    </w:p>
    <w:p w:rsidR="00916BD2" w:rsidRDefault="00916BD2" w:rsidP="00E87741">
      <w:pPr>
        <w:pStyle w:val="a5"/>
        <w:spacing w:after="120"/>
        <w:ind w:left="426"/>
      </w:pPr>
      <w:r>
        <w:t>‘</w:t>
      </w:r>
      <w:r w:rsidR="00A35E76">
        <w:rPr>
          <w:rFonts w:hint="eastAsia"/>
        </w:rPr>
        <w:t>848</w:t>
      </w:r>
      <w:r>
        <w:rPr>
          <w:rFonts w:hint="eastAsia"/>
        </w:rPr>
        <w:t>0</w:t>
      </w:r>
      <w:r>
        <w:t>’</w:t>
      </w:r>
      <w:r>
        <w:rPr>
          <w:rFonts w:hint="eastAsia"/>
        </w:rPr>
        <w:t xml:space="preserve"> </w:t>
      </w:r>
      <w:r>
        <w:t xml:space="preserve">is </w:t>
      </w:r>
      <w:r>
        <w:rPr>
          <w:rFonts w:hint="eastAsia"/>
        </w:rPr>
        <w:t xml:space="preserve">the </w:t>
      </w:r>
      <w:r>
        <w:t xml:space="preserve">usually </w:t>
      </w:r>
      <w:r>
        <w:rPr>
          <w:rFonts w:hint="eastAsia"/>
        </w:rPr>
        <w:t xml:space="preserve">port </w:t>
      </w:r>
      <w:r>
        <w:t xml:space="preserve">for </w:t>
      </w:r>
      <w:r w:rsidR="00A35E76">
        <w:rPr>
          <w:rFonts w:hint="eastAsia"/>
        </w:rPr>
        <w:t>admin portal</w:t>
      </w:r>
      <w:r>
        <w:t xml:space="preserve"> </w:t>
      </w:r>
      <w:r>
        <w:rPr>
          <w:rFonts w:hint="eastAsia"/>
        </w:rPr>
        <w:t xml:space="preserve">and </w:t>
      </w:r>
      <w:r>
        <w:t>‘</w:t>
      </w:r>
      <w:r w:rsidR="00A35E76">
        <w:rPr>
          <w:rFonts w:hint="eastAsia"/>
        </w:rPr>
        <w:t>81</w:t>
      </w:r>
      <w:r>
        <w:rPr>
          <w:rFonts w:hint="eastAsia"/>
        </w:rPr>
        <w:t>80</w:t>
      </w:r>
      <w:r>
        <w:t>’</w:t>
      </w:r>
      <w:r>
        <w:rPr>
          <w:rFonts w:hint="eastAsia"/>
        </w:rPr>
        <w:t xml:space="preserve"> </w:t>
      </w:r>
      <w:r>
        <w:t>is for</w:t>
      </w:r>
      <w:r>
        <w:rPr>
          <w:rFonts w:hint="eastAsia"/>
        </w:rPr>
        <w:t xml:space="preserve"> </w:t>
      </w:r>
      <w:r w:rsidR="00A35E76">
        <w:rPr>
          <w:rFonts w:hint="eastAsia"/>
        </w:rPr>
        <w:t>CMS Integration server</w:t>
      </w:r>
      <w:r>
        <w:t>.</w:t>
      </w:r>
      <w:r>
        <w:rPr>
          <w:rFonts w:hint="eastAsia"/>
        </w:rPr>
        <w:t xml:space="preserve"> (</w:t>
      </w:r>
      <w:r>
        <w:t>NOTE: Y</w:t>
      </w:r>
      <w:r>
        <w:rPr>
          <w:rFonts w:hint="eastAsia"/>
        </w:rPr>
        <w:t xml:space="preserve">ou </w:t>
      </w:r>
      <w:r>
        <w:t>may</w:t>
      </w:r>
      <w:r>
        <w:rPr>
          <w:rFonts w:hint="eastAsia"/>
        </w:rPr>
        <w:t xml:space="preserve"> change them according to </w:t>
      </w:r>
      <w:r>
        <w:t xml:space="preserve">the </w:t>
      </w:r>
      <w:r>
        <w:rPr>
          <w:rFonts w:hint="eastAsia"/>
        </w:rPr>
        <w:t xml:space="preserve">server environment.) Here </w:t>
      </w:r>
      <w:r w:rsidR="00940788">
        <w:t>are the ports</w:t>
      </w:r>
      <w:r>
        <w:rPr>
          <w:rFonts w:hint="eastAsia"/>
        </w:rPr>
        <w:t xml:space="preserve"> setting steps</w:t>
      </w:r>
      <w:r>
        <w:t>:</w:t>
      </w:r>
    </w:p>
    <w:p w:rsidR="00916BD2" w:rsidRDefault="00916BD2" w:rsidP="00362CE7">
      <w:pPr>
        <w:pStyle w:val="a2"/>
        <w:numPr>
          <w:ilvl w:val="0"/>
          <w:numId w:val="14"/>
        </w:numPr>
        <w:spacing w:afterLines="50" w:after="120" w:line="240" w:lineRule="auto"/>
        <w:ind w:left="851" w:hanging="284"/>
        <w:contextualSpacing/>
        <w:rPr>
          <w:rFonts w:eastAsia="맑은 고딕" w:cs="Times New Roman"/>
        </w:rPr>
      </w:pPr>
      <w:r>
        <w:rPr>
          <w:rFonts w:eastAsia="맑은 고딕" w:cs="Times New Roman"/>
        </w:rPr>
        <w:t>G</w:t>
      </w:r>
      <w:r>
        <w:rPr>
          <w:rFonts w:eastAsia="맑은 고딕" w:cs="Times New Roman" w:hint="eastAsia"/>
        </w:rPr>
        <w:t xml:space="preserve">o to </w:t>
      </w:r>
      <w:proofErr w:type="spellStart"/>
      <w:r w:rsidR="006A11B1">
        <w:rPr>
          <w:rFonts w:eastAsia="맑은 고딕" w:cs="Times New Roman" w:hint="eastAsia"/>
        </w:rPr>
        <w:t>bindingservice.beans</w:t>
      </w:r>
      <w:proofErr w:type="spellEnd"/>
      <w:r>
        <w:rPr>
          <w:rFonts w:eastAsia="맑은 고딕" w:cs="Times New Roman" w:hint="eastAsia"/>
        </w:rPr>
        <w:t xml:space="preserve"> directory</w:t>
      </w:r>
    </w:p>
    <w:tbl>
      <w:tblPr>
        <w:tblStyle w:val="af"/>
        <w:tblW w:w="0" w:type="auto"/>
        <w:tblInd w:w="675" w:type="dxa"/>
        <w:shd w:val="clear" w:color="auto" w:fill="D9D9D9" w:themeFill="background1" w:themeFillShade="D9"/>
        <w:tblLook w:val="04A0" w:firstRow="1" w:lastRow="0" w:firstColumn="1" w:lastColumn="0" w:noHBand="0" w:noVBand="1"/>
      </w:tblPr>
      <w:tblGrid>
        <w:gridCol w:w="8561"/>
      </w:tblGrid>
      <w:tr w:rsidR="00E87741" w:rsidTr="00D44A41">
        <w:tc>
          <w:tcPr>
            <w:tcW w:w="8561" w:type="dxa"/>
            <w:shd w:val="clear" w:color="auto" w:fill="D9D9D9" w:themeFill="background1" w:themeFillShade="D9"/>
          </w:tcPr>
          <w:p w:rsidR="00E87741" w:rsidRPr="00034A28" w:rsidRDefault="00E87741" w:rsidP="00034A28">
            <w:pPr>
              <w:pStyle w:val="a5"/>
              <w:spacing w:afterLines="0" w:line="240" w:lineRule="auto"/>
              <w:ind w:leftChars="0" w:left="0"/>
              <w:jc w:val="left"/>
              <w:rPr>
                <w:rFonts w:ascii="Courier New" w:hAnsi="Courier New" w:cs="Courier New"/>
              </w:rPr>
            </w:pPr>
            <w:r w:rsidRPr="00034A28">
              <w:rPr>
                <w:rFonts w:ascii="Courier New" w:hAnsi="Courier New" w:cs="Courier New"/>
                <w:sz w:val="18"/>
                <w:szCs w:val="18"/>
              </w:rPr>
              <w:t>$ cd /home/cmsadmin/local/jboss5-as/server/stcms_portal/conf/bindingservice.beans/META-INF</w:t>
            </w:r>
          </w:p>
        </w:tc>
      </w:tr>
    </w:tbl>
    <w:p w:rsidR="00916BD2" w:rsidRDefault="00916BD2" w:rsidP="00362CE7">
      <w:pPr>
        <w:pStyle w:val="a2"/>
        <w:numPr>
          <w:ilvl w:val="0"/>
          <w:numId w:val="14"/>
        </w:numPr>
        <w:spacing w:beforeLines="50" w:before="120" w:afterLines="50" w:after="120" w:line="240" w:lineRule="auto"/>
        <w:ind w:left="851" w:hanging="284"/>
        <w:contextualSpacing/>
        <w:rPr>
          <w:rFonts w:eastAsia="맑은 고딕" w:cs="Times New Roman"/>
        </w:rPr>
      </w:pPr>
      <w:r>
        <w:rPr>
          <w:rFonts w:eastAsia="맑은 고딕" w:cs="Times New Roman"/>
        </w:rPr>
        <w:t>O</w:t>
      </w:r>
      <w:r>
        <w:rPr>
          <w:rFonts w:eastAsia="맑은 고딕" w:cs="Times New Roman" w:hint="eastAsia"/>
        </w:rPr>
        <w:t xml:space="preserve">pen </w:t>
      </w:r>
      <w:r w:rsidR="006A11B1" w:rsidRPr="006A11B1">
        <w:rPr>
          <w:rFonts w:eastAsia="맑은 고딕" w:cs="Times New Roman"/>
        </w:rPr>
        <w:t>bindings-jboss-beans.xml</w:t>
      </w:r>
    </w:p>
    <w:tbl>
      <w:tblPr>
        <w:tblStyle w:val="af"/>
        <w:tblW w:w="0" w:type="auto"/>
        <w:tblInd w:w="675" w:type="dxa"/>
        <w:shd w:val="clear" w:color="auto" w:fill="D9D9D9" w:themeFill="background1" w:themeFillShade="D9"/>
        <w:tblLook w:val="04A0" w:firstRow="1" w:lastRow="0" w:firstColumn="1" w:lastColumn="0" w:noHBand="0" w:noVBand="1"/>
      </w:tblPr>
      <w:tblGrid>
        <w:gridCol w:w="8561"/>
      </w:tblGrid>
      <w:tr w:rsidR="00E87741" w:rsidRPr="00034A28" w:rsidTr="00D44A41">
        <w:tc>
          <w:tcPr>
            <w:tcW w:w="8561" w:type="dxa"/>
            <w:shd w:val="clear" w:color="auto" w:fill="D9D9D9" w:themeFill="background1" w:themeFillShade="D9"/>
          </w:tcPr>
          <w:p w:rsidR="00E87741" w:rsidRPr="00034A28" w:rsidRDefault="00E87741" w:rsidP="00034A28">
            <w:pPr>
              <w:pStyle w:val="a5"/>
              <w:spacing w:afterLines="0" w:line="240" w:lineRule="auto"/>
              <w:ind w:leftChars="0" w:left="0"/>
              <w:jc w:val="left"/>
              <w:rPr>
                <w:rFonts w:ascii="Courier New" w:hAnsi="Courier New" w:cs="Courier New"/>
              </w:rPr>
            </w:pPr>
            <w:r w:rsidRPr="00034A28">
              <w:rPr>
                <w:rFonts w:ascii="Courier New" w:hAnsi="Courier New" w:cs="Courier New"/>
                <w:sz w:val="18"/>
                <w:szCs w:val="18"/>
              </w:rPr>
              <w:lastRenderedPageBreak/>
              <w:t>$ vi bindings-jboss-beans.xml</w:t>
            </w:r>
          </w:p>
        </w:tc>
      </w:tr>
    </w:tbl>
    <w:p w:rsidR="00916BD2" w:rsidRDefault="006A11B1" w:rsidP="00362CE7">
      <w:pPr>
        <w:pStyle w:val="a2"/>
        <w:numPr>
          <w:ilvl w:val="0"/>
          <w:numId w:val="14"/>
        </w:numPr>
        <w:spacing w:beforeLines="50" w:before="120" w:afterLines="50" w:after="120" w:line="240" w:lineRule="auto"/>
        <w:ind w:left="851" w:hanging="284"/>
        <w:contextualSpacing/>
        <w:rPr>
          <w:rFonts w:eastAsia="맑은 고딕" w:cs="Times New Roman"/>
        </w:rPr>
      </w:pPr>
      <w:r>
        <w:rPr>
          <w:rFonts w:eastAsia="맑은 고딕" w:cs="Times New Roman"/>
        </w:rPr>
        <w:t>A</w:t>
      </w:r>
      <w:r>
        <w:rPr>
          <w:rFonts w:eastAsia="맑은 고딕" w:cs="Times New Roman" w:hint="eastAsia"/>
        </w:rPr>
        <w:t xml:space="preserve">dd </w:t>
      </w:r>
      <w:r w:rsidR="00916BD2">
        <w:rPr>
          <w:rFonts w:eastAsia="맑은 고딕" w:cs="Times New Roman" w:hint="eastAsia"/>
        </w:rPr>
        <w:t xml:space="preserve">port </w:t>
      </w:r>
      <w:r>
        <w:rPr>
          <w:rFonts w:eastAsia="맑은 고딕" w:cs="Times New Roman" w:hint="eastAsia"/>
        </w:rPr>
        <w:t>binding</w:t>
      </w:r>
    </w:p>
    <w:p w:rsidR="00916BD2" w:rsidRDefault="006A11B1" w:rsidP="00E87741">
      <w:pPr>
        <w:pStyle w:val="a5"/>
        <w:spacing w:after="120"/>
        <w:ind w:leftChars="425" w:left="850"/>
      </w:pPr>
      <w:r w:rsidRPr="00E87741">
        <w:t>A</w:t>
      </w:r>
      <w:r w:rsidRPr="00E87741">
        <w:rPr>
          <w:rFonts w:hint="eastAsia"/>
        </w:rPr>
        <w:t xml:space="preserve">dd the </w:t>
      </w:r>
      <w:r w:rsidR="00916BD2" w:rsidRPr="00E87741">
        <w:rPr>
          <w:rFonts w:hint="eastAsia"/>
        </w:rPr>
        <w:t>highlight</w:t>
      </w:r>
      <w:r w:rsidR="00916BD2" w:rsidRPr="00E87741">
        <w:t>ed</w:t>
      </w:r>
      <w:r w:rsidR="00916BD2" w:rsidRPr="00E87741">
        <w:rPr>
          <w:rFonts w:hint="eastAsia"/>
        </w:rPr>
        <w:t xml:space="preserve"> </w:t>
      </w:r>
      <w:r w:rsidRPr="00E87741">
        <w:rPr>
          <w:rFonts w:hint="eastAsia"/>
        </w:rPr>
        <w:t xml:space="preserve">port binding as </w:t>
      </w:r>
      <w:r w:rsidR="00916BD2" w:rsidRPr="00E87741">
        <w:rPr>
          <w:rFonts w:hint="eastAsia"/>
        </w:rPr>
        <w:t>below:</w:t>
      </w:r>
    </w:p>
    <w:tbl>
      <w:tblPr>
        <w:tblStyle w:val="af"/>
        <w:tblW w:w="0" w:type="auto"/>
        <w:tblInd w:w="675" w:type="dxa"/>
        <w:shd w:val="clear" w:color="auto" w:fill="D9D9D9" w:themeFill="background1" w:themeFillShade="D9"/>
        <w:tblLook w:val="04A0" w:firstRow="1" w:lastRow="0" w:firstColumn="1" w:lastColumn="0" w:noHBand="0" w:noVBand="1"/>
      </w:tblPr>
      <w:tblGrid>
        <w:gridCol w:w="8561"/>
      </w:tblGrid>
      <w:tr w:rsidR="00E52AAF" w:rsidRPr="00034A28" w:rsidTr="00D44A41">
        <w:tc>
          <w:tcPr>
            <w:tcW w:w="8561" w:type="dxa"/>
            <w:shd w:val="clear" w:color="auto" w:fill="D9D9D9" w:themeFill="background1" w:themeFillShade="D9"/>
          </w:tcPr>
          <w:p w:rsidR="00E52AAF" w:rsidRPr="00034A28" w:rsidRDefault="00E52AAF" w:rsidP="00E52AAF">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&lt;!--  The binding sets --&gt;</w:t>
            </w:r>
          </w:p>
          <w:p w:rsidR="00E52AAF" w:rsidRPr="00034A28" w:rsidRDefault="00E52AAF" w:rsidP="00E52AAF">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&lt;parameter&gt;</w:t>
            </w:r>
          </w:p>
          <w:p w:rsidR="00E52AAF" w:rsidRPr="00034A28" w:rsidRDefault="00E52AAF" w:rsidP="00E52AAF">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&lt;set&gt;</w:t>
            </w:r>
          </w:p>
          <w:p w:rsidR="00E52AAF" w:rsidRPr="00034A28" w:rsidRDefault="00E52AAF" w:rsidP="00E52AAF">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&lt;inject bean="</w:t>
            </w:r>
            <w:proofErr w:type="spellStart"/>
            <w:r w:rsidRPr="00034A28">
              <w:rPr>
                <w:rFonts w:ascii="Courier New" w:hAnsi="Courier New" w:cs="Courier New"/>
                <w:sz w:val="18"/>
                <w:szCs w:val="18"/>
              </w:rPr>
              <w:t>PortsDefaultBindings</w:t>
            </w:r>
            <w:proofErr w:type="spellEnd"/>
            <w:r w:rsidRPr="00034A28">
              <w:rPr>
                <w:rFonts w:ascii="Courier New" w:hAnsi="Courier New" w:cs="Courier New"/>
                <w:sz w:val="18"/>
                <w:szCs w:val="18"/>
              </w:rPr>
              <w:t>"/&gt;</w:t>
            </w:r>
          </w:p>
          <w:p w:rsidR="00E52AAF" w:rsidRPr="00034A28" w:rsidRDefault="00E52AAF" w:rsidP="00E52AAF">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&lt;inject bean="Ports01Bindings"/&gt;</w:t>
            </w:r>
          </w:p>
          <w:p w:rsidR="00E52AAF" w:rsidRPr="00034A28" w:rsidRDefault="00E52AAF" w:rsidP="00E52AAF">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&lt;inject bean="Ports02Bindings"/&gt;</w:t>
            </w:r>
          </w:p>
          <w:p w:rsidR="00E52AAF" w:rsidRPr="00034A28" w:rsidRDefault="00E52AAF" w:rsidP="00E52AAF">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&lt;inject bean="Ports03Bindings"/&gt;</w:t>
            </w:r>
          </w:p>
          <w:p w:rsidR="00E52AAF" w:rsidRPr="00034A28" w:rsidRDefault="00E52AAF" w:rsidP="00E52AAF">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w:t>
            </w:r>
            <w:r w:rsidRPr="00034A28">
              <w:rPr>
                <w:rFonts w:ascii="Courier New" w:hAnsi="Courier New" w:cs="Courier New"/>
                <w:sz w:val="18"/>
                <w:szCs w:val="18"/>
                <w:highlight w:val="yellow"/>
              </w:rPr>
              <w:t>&lt;inject bean="Ports04Bindings"/&gt;</w:t>
            </w:r>
          </w:p>
          <w:p w:rsidR="00E52AAF" w:rsidRPr="00034A28" w:rsidRDefault="00E52AAF" w:rsidP="00E52AAF">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&lt;/set&gt;</w:t>
            </w:r>
          </w:p>
          <w:p w:rsidR="00E52AAF" w:rsidRPr="00034A28" w:rsidRDefault="00E52AAF" w:rsidP="00E52AAF">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&lt;/parameter&gt;</w:t>
            </w:r>
          </w:p>
          <w:p w:rsidR="00E52AAF" w:rsidRPr="00034A28" w:rsidRDefault="00E52AAF" w:rsidP="00E52AAF">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w:t>
            </w:r>
          </w:p>
          <w:p w:rsidR="00E52AAF" w:rsidRPr="00034A28" w:rsidRDefault="00E52AAF" w:rsidP="00E52AAF">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w:t>
            </w:r>
          </w:p>
          <w:p w:rsidR="00E52AAF" w:rsidRPr="00034A28" w:rsidRDefault="00E52AAF" w:rsidP="00E52AAF">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w:t>
            </w:r>
          </w:p>
          <w:p w:rsidR="00E52AAF" w:rsidRPr="00034A28" w:rsidRDefault="00E52AAF" w:rsidP="00E52AAF">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highlight w:val="yellow"/>
              </w:rPr>
              <w:t>&lt;!-- The ports-04 bindings are obtained by taking ports-default and adding 400 to each port value --&gt;</w:t>
            </w:r>
          </w:p>
          <w:p w:rsidR="00E52AAF" w:rsidRPr="00034A28" w:rsidRDefault="00E52AAF" w:rsidP="00E52AAF">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w:t>
            </w:r>
            <w:r w:rsidRPr="00034A28">
              <w:rPr>
                <w:rFonts w:ascii="Courier New" w:hAnsi="Courier New" w:cs="Courier New"/>
                <w:sz w:val="18"/>
                <w:szCs w:val="18"/>
                <w:highlight w:val="yellow"/>
              </w:rPr>
              <w:t>&lt;bean name="Ports04Bindings" class="</w:t>
            </w:r>
            <w:proofErr w:type="spellStart"/>
            <w:r w:rsidRPr="00034A28">
              <w:rPr>
                <w:rFonts w:ascii="Courier New" w:hAnsi="Courier New" w:cs="Courier New"/>
                <w:sz w:val="18"/>
                <w:szCs w:val="18"/>
                <w:highlight w:val="yellow"/>
              </w:rPr>
              <w:t>org.jboss.services.binding.impl.ServiceBindingSet</w:t>
            </w:r>
            <w:proofErr w:type="spellEnd"/>
            <w:r w:rsidRPr="00034A28">
              <w:rPr>
                <w:rFonts w:ascii="Courier New" w:hAnsi="Courier New" w:cs="Courier New"/>
                <w:sz w:val="18"/>
                <w:szCs w:val="18"/>
                <w:highlight w:val="yellow"/>
              </w:rPr>
              <w:t>"&gt;</w:t>
            </w:r>
          </w:p>
          <w:p w:rsidR="00E52AAF" w:rsidRPr="00034A28" w:rsidRDefault="00E52AAF" w:rsidP="00E52AAF">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w:t>
            </w:r>
            <w:r w:rsidRPr="00034A28">
              <w:rPr>
                <w:rFonts w:ascii="Courier New" w:hAnsi="Courier New" w:cs="Courier New"/>
                <w:sz w:val="18"/>
                <w:szCs w:val="18"/>
                <w:highlight w:val="yellow"/>
              </w:rPr>
              <w:t>&lt;constructor&gt;</w:t>
            </w:r>
          </w:p>
          <w:p w:rsidR="00E52AAF" w:rsidRPr="00034A28" w:rsidRDefault="00E52AAF" w:rsidP="00E52AAF">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w:t>
            </w:r>
            <w:r w:rsidRPr="00034A28">
              <w:rPr>
                <w:rFonts w:ascii="Courier New" w:hAnsi="Courier New" w:cs="Courier New"/>
                <w:sz w:val="18"/>
                <w:szCs w:val="18"/>
                <w:highlight w:val="yellow"/>
              </w:rPr>
              <w:t>&lt;!--  The name of the set --&gt;</w:t>
            </w:r>
          </w:p>
          <w:p w:rsidR="00E52AAF" w:rsidRPr="00034A28" w:rsidRDefault="00E52AAF" w:rsidP="00E52AAF">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w:t>
            </w:r>
            <w:r w:rsidRPr="00034A28">
              <w:rPr>
                <w:rFonts w:ascii="Courier New" w:hAnsi="Courier New" w:cs="Courier New"/>
                <w:sz w:val="18"/>
                <w:szCs w:val="18"/>
                <w:highlight w:val="yellow"/>
              </w:rPr>
              <w:t>&lt;parameter&gt;ports-04&lt;/parameter&gt;</w:t>
            </w:r>
          </w:p>
          <w:p w:rsidR="00E52AAF" w:rsidRPr="00034A28" w:rsidRDefault="00E52AAF" w:rsidP="00E52AAF">
            <w:pPr>
              <w:pStyle w:val="a5"/>
              <w:spacing w:afterLines="0" w:line="240" w:lineRule="auto"/>
              <w:ind w:leftChars="0" w:left="0"/>
              <w:jc w:val="left"/>
              <w:rPr>
                <w:rFonts w:ascii="Courier New" w:hAnsi="Courier New" w:cs="Courier New"/>
                <w:sz w:val="18"/>
                <w:szCs w:val="18"/>
                <w:highlight w:val="yellow"/>
              </w:rPr>
            </w:pPr>
            <w:r w:rsidRPr="00034A28">
              <w:rPr>
                <w:rFonts w:ascii="Courier New" w:hAnsi="Courier New" w:cs="Courier New"/>
                <w:sz w:val="18"/>
                <w:szCs w:val="18"/>
              </w:rPr>
              <w:t xml:space="preserve">         </w:t>
            </w:r>
            <w:r w:rsidRPr="00034A28">
              <w:rPr>
                <w:rFonts w:ascii="Courier New" w:hAnsi="Courier New" w:cs="Courier New"/>
                <w:sz w:val="18"/>
                <w:szCs w:val="18"/>
                <w:highlight w:val="yellow"/>
              </w:rPr>
              <w:t>&lt;!-- Default host name --&gt;</w:t>
            </w:r>
          </w:p>
          <w:p w:rsidR="00E52AAF" w:rsidRPr="00034A28" w:rsidRDefault="00E52AAF" w:rsidP="00E52AAF">
            <w:pPr>
              <w:pStyle w:val="a5"/>
              <w:spacing w:afterLines="0" w:line="240" w:lineRule="auto"/>
              <w:ind w:leftChars="0" w:left="0"/>
              <w:jc w:val="left"/>
              <w:rPr>
                <w:rFonts w:ascii="Courier New" w:hAnsi="Courier New" w:cs="Courier New"/>
                <w:sz w:val="18"/>
                <w:szCs w:val="18"/>
                <w:highlight w:val="yellow"/>
              </w:rPr>
            </w:pPr>
            <w:r w:rsidRPr="00034A28">
              <w:rPr>
                <w:rFonts w:ascii="Courier New" w:hAnsi="Courier New" w:cs="Courier New"/>
                <w:sz w:val="18"/>
                <w:szCs w:val="18"/>
              </w:rPr>
              <w:t xml:space="preserve">         </w:t>
            </w:r>
            <w:r w:rsidRPr="00034A28">
              <w:rPr>
                <w:rFonts w:ascii="Courier New" w:hAnsi="Courier New" w:cs="Courier New"/>
                <w:sz w:val="18"/>
                <w:szCs w:val="18"/>
                <w:highlight w:val="yellow"/>
              </w:rPr>
              <w:t>&lt;parameter&gt;${</w:t>
            </w:r>
            <w:proofErr w:type="spellStart"/>
            <w:r w:rsidRPr="00034A28">
              <w:rPr>
                <w:rFonts w:ascii="Courier New" w:hAnsi="Courier New" w:cs="Courier New"/>
                <w:sz w:val="18"/>
                <w:szCs w:val="18"/>
                <w:highlight w:val="yellow"/>
              </w:rPr>
              <w:t>jboss.bind.address</w:t>
            </w:r>
            <w:proofErr w:type="spellEnd"/>
            <w:r w:rsidRPr="00034A28">
              <w:rPr>
                <w:rFonts w:ascii="Courier New" w:hAnsi="Courier New" w:cs="Courier New"/>
                <w:sz w:val="18"/>
                <w:szCs w:val="18"/>
                <w:highlight w:val="yellow"/>
              </w:rPr>
              <w:t>}&lt;/parameter&gt;</w:t>
            </w:r>
          </w:p>
          <w:p w:rsidR="00E52AAF" w:rsidRPr="00034A28" w:rsidRDefault="00E52AAF" w:rsidP="00E52AAF">
            <w:pPr>
              <w:pStyle w:val="a5"/>
              <w:spacing w:afterLines="0" w:line="240" w:lineRule="auto"/>
              <w:ind w:leftChars="0" w:left="0"/>
              <w:jc w:val="left"/>
              <w:rPr>
                <w:rFonts w:ascii="Courier New" w:hAnsi="Courier New" w:cs="Courier New"/>
                <w:sz w:val="18"/>
                <w:szCs w:val="18"/>
                <w:highlight w:val="yellow"/>
              </w:rPr>
            </w:pPr>
            <w:r w:rsidRPr="00034A28">
              <w:rPr>
                <w:rFonts w:ascii="Courier New" w:hAnsi="Courier New" w:cs="Courier New"/>
                <w:sz w:val="18"/>
                <w:szCs w:val="18"/>
              </w:rPr>
              <w:t xml:space="preserve">         </w:t>
            </w:r>
            <w:r w:rsidRPr="00034A28">
              <w:rPr>
                <w:rFonts w:ascii="Courier New" w:hAnsi="Courier New" w:cs="Courier New"/>
                <w:sz w:val="18"/>
                <w:szCs w:val="18"/>
                <w:highlight w:val="yellow"/>
              </w:rPr>
              <w:t>&lt;!-- The port offset --&gt;</w:t>
            </w:r>
          </w:p>
          <w:p w:rsidR="00E52AAF" w:rsidRPr="00034A28" w:rsidRDefault="00E52AAF" w:rsidP="00E52AAF">
            <w:pPr>
              <w:pStyle w:val="a5"/>
              <w:spacing w:afterLines="0" w:line="240" w:lineRule="auto"/>
              <w:ind w:leftChars="0" w:left="0"/>
              <w:jc w:val="left"/>
              <w:rPr>
                <w:rFonts w:ascii="Courier New" w:hAnsi="Courier New" w:cs="Courier New"/>
                <w:sz w:val="18"/>
                <w:szCs w:val="18"/>
                <w:highlight w:val="yellow"/>
              </w:rPr>
            </w:pPr>
            <w:r w:rsidRPr="00034A28">
              <w:rPr>
                <w:rFonts w:ascii="Courier New" w:hAnsi="Courier New" w:cs="Courier New"/>
                <w:sz w:val="18"/>
                <w:szCs w:val="18"/>
              </w:rPr>
              <w:t xml:space="preserve">         </w:t>
            </w:r>
            <w:r w:rsidRPr="00034A28">
              <w:rPr>
                <w:rFonts w:ascii="Courier New" w:hAnsi="Courier New" w:cs="Courier New"/>
                <w:sz w:val="18"/>
                <w:szCs w:val="18"/>
                <w:highlight w:val="yellow"/>
              </w:rPr>
              <w:t>&lt;parameter&gt;400&lt;/parameter&gt;</w:t>
            </w:r>
          </w:p>
          <w:p w:rsidR="00E52AAF" w:rsidRPr="00034A28" w:rsidRDefault="00E52AAF" w:rsidP="00E52AAF">
            <w:pPr>
              <w:pStyle w:val="a5"/>
              <w:spacing w:afterLines="0" w:line="240" w:lineRule="auto"/>
              <w:ind w:leftChars="0" w:left="0"/>
              <w:jc w:val="left"/>
              <w:rPr>
                <w:rFonts w:ascii="Courier New" w:hAnsi="Courier New" w:cs="Courier New"/>
                <w:sz w:val="18"/>
                <w:szCs w:val="18"/>
                <w:highlight w:val="yellow"/>
              </w:rPr>
            </w:pPr>
            <w:r w:rsidRPr="00034A28">
              <w:rPr>
                <w:rFonts w:ascii="Courier New" w:hAnsi="Courier New" w:cs="Courier New"/>
                <w:sz w:val="18"/>
                <w:szCs w:val="18"/>
              </w:rPr>
              <w:t xml:space="preserve">         </w:t>
            </w:r>
            <w:r w:rsidRPr="00034A28">
              <w:rPr>
                <w:rFonts w:ascii="Courier New" w:hAnsi="Courier New" w:cs="Courier New"/>
                <w:sz w:val="18"/>
                <w:szCs w:val="18"/>
                <w:highlight w:val="yellow"/>
              </w:rPr>
              <w:t>&lt;!-- Set of bindings to which the "offset by X" approach can't be applied --&gt;</w:t>
            </w:r>
          </w:p>
          <w:p w:rsidR="00E52AAF" w:rsidRPr="00034A28" w:rsidRDefault="00E52AAF" w:rsidP="00E52AAF">
            <w:pPr>
              <w:pStyle w:val="a5"/>
              <w:spacing w:afterLines="0" w:line="240" w:lineRule="auto"/>
              <w:ind w:leftChars="0" w:left="0"/>
              <w:jc w:val="left"/>
              <w:rPr>
                <w:rFonts w:ascii="Courier New" w:hAnsi="Courier New" w:cs="Courier New"/>
                <w:sz w:val="18"/>
                <w:szCs w:val="18"/>
                <w:highlight w:val="yellow"/>
              </w:rPr>
            </w:pPr>
            <w:r w:rsidRPr="00034A28">
              <w:rPr>
                <w:rFonts w:ascii="Courier New" w:hAnsi="Courier New" w:cs="Courier New"/>
                <w:sz w:val="18"/>
                <w:szCs w:val="18"/>
              </w:rPr>
              <w:t xml:space="preserve">         </w:t>
            </w:r>
            <w:r w:rsidRPr="00034A28">
              <w:rPr>
                <w:rFonts w:ascii="Courier New" w:hAnsi="Courier New" w:cs="Courier New"/>
                <w:sz w:val="18"/>
                <w:szCs w:val="18"/>
                <w:highlight w:val="yellow"/>
              </w:rPr>
              <w:t>&lt;parameter&gt;&lt;null/&gt;&lt;/parameter&gt;</w:t>
            </w:r>
          </w:p>
          <w:p w:rsidR="00E52AAF" w:rsidRPr="00034A28" w:rsidRDefault="00E52AAF" w:rsidP="00E52AAF">
            <w:pPr>
              <w:pStyle w:val="a5"/>
              <w:spacing w:afterLines="0" w:line="240" w:lineRule="auto"/>
              <w:ind w:leftChars="0" w:left="0"/>
              <w:jc w:val="left"/>
              <w:rPr>
                <w:rFonts w:ascii="Courier New" w:hAnsi="Courier New" w:cs="Courier New"/>
                <w:sz w:val="18"/>
                <w:szCs w:val="18"/>
                <w:highlight w:val="yellow"/>
              </w:rPr>
            </w:pPr>
            <w:r w:rsidRPr="00034A28">
              <w:rPr>
                <w:rFonts w:ascii="Courier New" w:hAnsi="Courier New" w:cs="Courier New"/>
                <w:sz w:val="18"/>
                <w:szCs w:val="18"/>
              </w:rPr>
              <w:t xml:space="preserve">      </w:t>
            </w:r>
            <w:r w:rsidRPr="00034A28">
              <w:rPr>
                <w:rFonts w:ascii="Courier New" w:hAnsi="Courier New" w:cs="Courier New"/>
                <w:sz w:val="18"/>
                <w:szCs w:val="18"/>
                <w:highlight w:val="yellow"/>
              </w:rPr>
              <w:t>&lt;/constructor&gt;</w:t>
            </w:r>
          </w:p>
          <w:p w:rsidR="00E52AAF" w:rsidRPr="00034A28" w:rsidRDefault="00E52AAF" w:rsidP="00E52AAF">
            <w:pPr>
              <w:pStyle w:val="a5"/>
              <w:spacing w:afterLines="0" w:line="240" w:lineRule="auto"/>
              <w:ind w:leftChars="0" w:left="0"/>
              <w:jc w:val="left"/>
              <w:rPr>
                <w:rFonts w:ascii="Courier New" w:hAnsi="Courier New" w:cs="Courier New"/>
              </w:rPr>
            </w:pPr>
            <w:r w:rsidRPr="00034A28">
              <w:rPr>
                <w:rFonts w:ascii="Courier New" w:hAnsi="Courier New" w:cs="Courier New"/>
                <w:sz w:val="18"/>
                <w:szCs w:val="18"/>
              </w:rPr>
              <w:t xml:space="preserve">   </w:t>
            </w:r>
            <w:r w:rsidRPr="00034A28">
              <w:rPr>
                <w:rFonts w:ascii="Courier New" w:hAnsi="Courier New" w:cs="Courier New"/>
                <w:sz w:val="18"/>
                <w:szCs w:val="18"/>
                <w:highlight w:val="yellow"/>
              </w:rPr>
              <w:t>&lt;/bean&gt;</w:t>
            </w:r>
          </w:p>
        </w:tc>
      </w:tr>
    </w:tbl>
    <w:p w:rsidR="00916BD2" w:rsidRPr="00CB4E47" w:rsidRDefault="00916BD2" w:rsidP="00890E45">
      <w:pPr>
        <w:pStyle w:val="30"/>
        <w:spacing w:before="240" w:after="240"/>
        <w:ind w:left="567" w:hanging="567"/>
      </w:pPr>
      <w:bookmarkStart w:id="4285" w:name="_Toc339627387"/>
      <w:bookmarkStart w:id="4286" w:name="_Toc339628597"/>
      <w:bookmarkStart w:id="4287" w:name="_Toc354058885"/>
      <w:bookmarkStart w:id="4288" w:name="_Toc390354010"/>
      <w:bookmarkEnd w:id="4285"/>
      <w:bookmarkEnd w:id="4286"/>
      <w:r w:rsidRPr="00CB4E47">
        <w:t>Environment Property Configuration</w:t>
      </w:r>
      <w:bookmarkEnd w:id="4287"/>
      <w:bookmarkEnd w:id="4288"/>
    </w:p>
    <w:p w:rsidR="00916BD2" w:rsidRDefault="00916BD2" w:rsidP="00916BD2">
      <w:pPr>
        <w:pStyle w:val="a5"/>
        <w:spacing w:before="120" w:after="120"/>
        <w:ind w:left="426"/>
      </w:pPr>
      <w:r>
        <w:rPr>
          <w:rFonts w:hint="eastAsia"/>
        </w:rPr>
        <w:t>It is necessary to set environmental properties after deployment.</w:t>
      </w:r>
    </w:p>
    <w:p w:rsidR="00D44A41" w:rsidRDefault="007B40C4" w:rsidP="00362CE7">
      <w:pPr>
        <w:pStyle w:val="a5"/>
        <w:numPr>
          <w:ilvl w:val="0"/>
          <w:numId w:val="31"/>
        </w:numPr>
        <w:spacing w:beforeLines="50" w:before="120" w:after="120" w:line="240" w:lineRule="auto"/>
        <w:ind w:leftChars="0" w:left="709" w:hanging="283"/>
      </w:pPr>
      <w:r w:rsidRPr="00D44A41">
        <w:rPr>
          <w:rFonts w:hint="eastAsia"/>
        </w:rPr>
        <w:t>Admin portal</w:t>
      </w:r>
      <w:r w:rsidR="00D44A41">
        <w:rPr>
          <w:rFonts w:hint="eastAsia"/>
        </w:rPr>
        <w:t xml:space="preserve"> </w:t>
      </w:r>
    </w:p>
    <w:p w:rsidR="00D44A41" w:rsidRDefault="00D44A41" w:rsidP="00D44A41">
      <w:pPr>
        <w:pStyle w:val="a5"/>
        <w:spacing w:beforeLines="50" w:before="120" w:after="120" w:line="240" w:lineRule="auto"/>
        <w:ind w:leftChars="0" w:left="709"/>
      </w:pPr>
      <w:r>
        <w:rPr>
          <w:rFonts w:hint="eastAsia"/>
        </w:rPr>
        <w:t xml:space="preserve">Configuration files are in </w:t>
      </w:r>
      <w:r>
        <w:t>‘</w:t>
      </w:r>
      <w:r>
        <w:rPr>
          <w:rFonts w:hint="eastAsia"/>
        </w:rPr>
        <w:t>WEB-INF/classes</w:t>
      </w:r>
      <w:r>
        <w:t>’</w:t>
      </w:r>
      <w:r>
        <w:rPr>
          <w:rFonts w:hint="eastAsia"/>
        </w:rPr>
        <w:t xml:space="preserve"> directory.</w:t>
      </w:r>
    </w:p>
    <w:tbl>
      <w:tblPr>
        <w:tblStyle w:val="af"/>
        <w:tblW w:w="0" w:type="auto"/>
        <w:tblInd w:w="675" w:type="dxa"/>
        <w:tblLook w:val="04A0" w:firstRow="1" w:lastRow="0" w:firstColumn="1" w:lastColumn="0" w:noHBand="0" w:noVBand="1"/>
      </w:tblPr>
      <w:tblGrid>
        <w:gridCol w:w="8561"/>
      </w:tblGrid>
      <w:tr w:rsidR="00127D98" w:rsidRPr="00034A28" w:rsidTr="00F91C88">
        <w:tc>
          <w:tcPr>
            <w:tcW w:w="8561" w:type="dxa"/>
            <w:shd w:val="clear" w:color="auto" w:fill="D9D9D9" w:themeFill="background1" w:themeFillShade="D9"/>
          </w:tcPr>
          <w:p w:rsidR="00127D98" w:rsidRPr="00034A28" w:rsidRDefault="00127D98"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cd /home/cmsadmin/local/jboss5-as/server/stcms_portal/deploy/stcms_portal.war/WEB-INF/classes/</w:t>
            </w:r>
          </w:p>
          <w:p w:rsidR="00127D98" w:rsidRPr="00034A28" w:rsidRDefault="00127D98"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ls</w:t>
            </w:r>
            <w:proofErr w:type="spellEnd"/>
          </w:p>
          <w:p w:rsidR="00127D98" w:rsidRPr="00034A28" w:rsidRDefault="00127D98"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com    </w:t>
            </w:r>
            <w:proofErr w:type="spellStart"/>
            <w:r w:rsidRPr="00034A28">
              <w:rPr>
                <w:rFonts w:ascii="Courier New" w:hAnsi="Courier New" w:cs="Courier New"/>
                <w:sz w:val="18"/>
                <w:szCs w:val="18"/>
              </w:rPr>
              <w:t>ESAPI.properties</w:t>
            </w:r>
            <w:proofErr w:type="spellEnd"/>
            <w:r w:rsidRPr="00034A28">
              <w:rPr>
                <w:rFonts w:ascii="Courier New" w:hAnsi="Courier New" w:cs="Courier New"/>
                <w:sz w:val="18"/>
                <w:szCs w:val="18"/>
              </w:rPr>
              <w:t xml:space="preserve">   security-</w:t>
            </w:r>
            <w:proofErr w:type="spellStart"/>
            <w:r w:rsidRPr="00034A28">
              <w:rPr>
                <w:rFonts w:ascii="Courier New" w:hAnsi="Courier New" w:cs="Courier New"/>
                <w:sz w:val="18"/>
                <w:szCs w:val="18"/>
              </w:rPr>
              <w:t>validation.properties</w:t>
            </w:r>
            <w:proofErr w:type="spellEnd"/>
          </w:p>
          <w:p w:rsidR="00127D98" w:rsidRPr="00034A28" w:rsidRDefault="00127D98" w:rsidP="00F91C8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highlight w:val="yellow"/>
              </w:rPr>
              <w:t>environment.properties</w:t>
            </w:r>
            <w:proofErr w:type="spellEnd"/>
            <w:r w:rsidRPr="00034A28">
              <w:rPr>
                <w:rFonts w:ascii="Courier New" w:hAnsi="Courier New" w:cs="Courier New"/>
                <w:sz w:val="18"/>
                <w:szCs w:val="18"/>
              </w:rPr>
              <w:t xml:space="preserve">  META-INF          </w:t>
            </w:r>
            <w:proofErr w:type="spellStart"/>
            <w:r w:rsidRPr="00034A28">
              <w:rPr>
                <w:rFonts w:ascii="Courier New" w:hAnsi="Courier New" w:cs="Courier New"/>
                <w:sz w:val="18"/>
                <w:szCs w:val="18"/>
              </w:rPr>
              <w:t>validation.properties</w:t>
            </w:r>
            <w:proofErr w:type="spellEnd"/>
          </w:p>
        </w:tc>
      </w:tr>
    </w:tbl>
    <w:p w:rsidR="00D44A41" w:rsidRDefault="00D44A41" w:rsidP="00D44A41">
      <w:pPr>
        <w:pStyle w:val="a5"/>
        <w:spacing w:beforeLines="50" w:before="120" w:after="120" w:line="240" w:lineRule="auto"/>
        <w:ind w:leftChars="0" w:left="709"/>
      </w:pPr>
      <w:proofErr w:type="spellStart"/>
      <w:proofErr w:type="gramStart"/>
      <w:r w:rsidRPr="00D44A41">
        <w:rPr>
          <w:b/>
        </w:rPr>
        <w:t>environment.properties</w:t>
      </w:r>
      <w:proofErr w:type="spellEnd"/>
      <w:r>
        <w:rPr>
          <w:rFonts w:hint="eastAsia"/>
        </w:rPr>
        <w:t xml:space="preserve"> :</w:t>
      </w:r>
      <w:proofErr w:type="gramEnd"/>
      <w:r>
        <w:rPr>
          <w:rFonts w:hint="eastAsia"/>
        </w:rPr>
        <w:t xml:space="preserve"> general options including server</w:t>
      </w:r>
      <w:r>
        <w:t>’</w:t>
      </w:r>
      <w:r>
        <w:rPr>
          <w:rFonts w:hint="eastAsia"/>
        </w:rPr>
        <w:t>s IP, file path, etc.</w:t>
      </w:r>
    </w:p>
    <w:p w:rsidR="00E030ED" w:rsidRDefault="00E030ED" w:rsidP="00D44A41">
      <w:pPr>
        <w:pStyle w:val="a5"/>
        <w:spacing w:beforeLines="50" w:before="120" w:after="120" w:line="240" w:lineRule="auto"/>
        <w:ind w:leftChars="0" w:left="709"/>
      </w:pPr>
      <w:r>
        <w:t>Opening</w:t>
      </w:r>
      <w:r>
        <w:rPr>
          <w:rFonts w:hint="eastAsia"/>
        </w:rPr>
        <w:t xml:space="preserve"> </w:t>
      </w:r>
      <w:r>
        <w:t>‘</w:t>
      </w:r>
      <w:proofErr w:type="spellStart"/>
      <w:r>
        <w:rPr>
          <w:rFonts w:hint="eastAsia"/>
        </w:rPr>
        <w:t>environment.properties</w:t>
      </w:r>
      <w:proofErr w:type="spellEnd"/>
      <w:r>
        <w:t>’</w:t>
      </w:r>
      <w:r>
        <w:rPr>
          <w:rFonts w:hint="eastAsia"/>
        </w:rPr>
        <w:t xml:space="preserve"> using </w:t>
      </w:r>
      <w:r>
        <w:t>‘</w:t>
      </w:r>
      <w:r>
        <w:rPr>
          <w:rFonts w:hint="eastAsia"/>
        </w:rPr>
        <w:t>vi</w:t>
      </w:r>
      <w:r>
        <w:t>’</w:t>
      </w:r>
      <w:r>
        <w:rPr>
          <w:rFonts w:hint="eastAsia"/>
        </w:rPr>
        <w:t xml:space="preserve"> you can see the below:</w:t>
      </w:r>
    </w:p>
    <w:tbl>
      <w:tblPr>
        <w:tblStyle w:val="af"/>
        <w:tblW w:w="0" w:type="auto"/>
        <w:tblInd w:w="675" w:type="dxa"/>
        <w:tblLook w:val="04A0" w:firstRow="1" w:lastRow="0" w:firstColumn="1" w:lastColumn="0" w:noHBand="0" w:noVBand="1"/>
      </w:tblPr>
      <w:tblGrid>
        <w:gridCol w:w="8561"/>
      </w:tblGrid>
      <w:tr w:rsidR="00E030ED" w:rsidRPr="00034A28" w:rsidTr="00F91C88">
        <w:tc>
          <w:tcPr>
            <w:tcW w:w="8561" w:type="dxa"/>
            <w:shd w:val="clear" w:color="auto" w:fill="D9D9D9" w:themeFill="background1" w:themeFillShade="D9"/>
          </w:tcPr>
          <w:p w:rsidR="00E030ED" w:rsidRPr="00034A28" w:rsidRDefault="00E030ED" w:rsidP="00E030E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Server URL</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stcms.url=http://</w:t>
            </w:r>
            <w:r w:rsidRPr="00034A28">
              <w:rPr>
                <w:rFonts w:ascii="Courier New" w:hAnsi="Courier New" w:cs="Courier New"/>
                <w:sz w:val="18"/>
                <w:szCs w:val="18"/>
                <w:highlight w:val="yellow"/>
              </w:rPr>
              <w:t>10.44.56.145:8480</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stcms.deployed.classes.path</w:t>
            </w:r>
            <w:proofErr w:type="spellEnd"/>
            <w:r w:rsidRPr="00034A28">
              <w:rPr>
                <w:rFonts w:ascii="Courier New" w:hAnsi="Courier New" w:cs="Courier New"/>
                <w:sz w:val="18"/>
                <w:szCs w:val="18"/>
              </w:rPr>
              <w:t xml:space="preserve"> = /home/cmsadmin/local/jboss5-as/server/stcms_portal/deploy/stcms_portal.war/WEB-INF/classes</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p>
          <w:p w:rsidR="00E030ED" w:rsidRPr="00034A28" w:rsidRDefault="00E030ED" w:rsidP="00E030E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CMS interface address</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cms.interface.service.address</w:t>
            </w:r>
            <w:proofErr w:type="spellEnd"/>
            <w:r w:rsidRPr="00034A28">
              <w:rPr>
                <w:rFonts w:ascii="Courier New" w:hAnsi="Courier New" w:cs="Courier New"/>
                <w:sz w:val="18"/>
                <w:szCs w:val="18"/>
              </w:rPr>
              <w:t xml:space="preserve"> = http://127.0.0.1:8180/stcms/ws</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p>
          <w:p w:rsidR="00E030ED" w:rsidRPr="00034A28" w:rsidRDefault="00E030ED" w:rsidP="00E030E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when campaign approve ( </w:t>
            </w:r>
            <w:proofErr w:type="spellStart"/>
            <w:r w:rsidRPr="00034A28">
              <w:rPr>
                <w:rFonts w:ascii="Courier New" w:hAnsi="Courier New" w:cs="Courier New"/>
                <w:sz w:val="18"/>
                <w:szCs w:val="18"/>
              </w:rPr>
              <w:t>approvalDialog.jsp</w:t>
            </w:r>
            <w:proofErr w:type="spellEnd"/>
            <w:r w:rsidRPr="00034A28">
              <w:rPr>
                <w:rFonts w:ascii="Courier New" w:hAnsi="Courier New" w:cs="Courier New"/>
                <w:sz w:val="18"/>
                <w:szCs w:val="18"/>
              </w:rPr>
              <w:t xml:space="preserve"> )</w:t>
            </w:r>
          </w:p>
          <w:p w:rsidR="00E030ED" w:rsidRPr="00034A28" w:rsidRDefault="00E030ED" w:rsidP="00E030ED">
            <w:pPr>
              <w:pStyle w:val="a5"/>
              <w:spacing w:afterLines="0" w:line="240" w:lineRule="auto"/>
              <w:ind w:leftChars="0" w:left="0"/>
              <w:jc w:val="left"/>
              <w:rPr>
                <w:rFonts w:ascii="Courier New" w:hAnsi="Courier New" w:cs="Courier New"/>
                <w:sz w:val="18"/>
                <w:szCs w:val="18"/>
                <w:highlight w:val="yellow"/>
              </w:rPr>
            </w:pPr>
            <w:proofErr w:type="spellStart"/>
            <w:r w:rsidRPr="00034A28">
              <w:rPr>
                <w:rFonts w:ascii="Courier New" w:hAnsi="Courier New" w:cs="Courier New"/>
                <w:sz w:val="18"/>
                <w:szCs w:val="18"/>
                <w:highlight w:val="yellow"/>
              </w:rPr>
              <w:t>approve.cms.merchantId</w:t>
            </w:r>
            <w:proofErr w:type="spellEnd"/>
            <w:r w:rsidRPr="00034A28">
              <w:rPr>
                <w:rFonts w:ascii="Courier New" w:hAnsi="Courier New" w:cs="Courier New"/>
                <w:sz w:val="18"/>
                <w:szCs w:val="18"/>
                <w:highlight w:val="yellow"/>
              </w:rPr>
              <w:t xml:space="preserve"> = MCT100003</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highlight w:val="yellow"/>
              </w:rPr>
              <w:t>approve.cms.roleId</w:t>
            </w:r>
            <w:proofErr w:type="spellEnd"/>
            <w:r w:rsidRPr="00034A28">
              <w:rPr>
                <w:rFonts w:ascii="Courier New" w:hAnsi="Courier New" w:cs="Courier New"/>
                <w:sz w:val="18"/>
                <w:szCs w:val="18"/>
                <w:highlight w:val="yellow"/>
              </w:rPr>
              <w:t xml:space="preserve"> = 5</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p>
          <w:p w:rsidR="00E030ED" w:rsidRPr="00034A28" w:rsidRDefault="00E030ED" w:rsidP="00E030E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lastRenderedPageBreak/>
              <w:t xml:space="preserve"># </w:t>
            </w:r>
            <w:proofErr w:type="spellStart"/>
            <w:r w:rsidRPr="00034A28">
              <w:rPr>
                <w:rFonts w:ascii="Courier New" w:hAnsi="Courier New" w:cs="Courier New"/>
                <w:sz w:val="18"/>
                <w:szCs w:val="18"/>
              </w:rPr>
              <w:t>Timezone</w:t>
            </w:r>
            <w:proofErr w:type="spellEnd"/>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config</w:t>
            </w:r>
            <w:proofErr w:type="spellEnd"/>
          </w:p>
          <w:p w:rsidR="00E030ED" w:rsidRPr="00034A28" w:rsidRDefault="00E030ED" w:rsidP="00E030ED">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iso.language.code</w:t>
            </w:r>
            <w:proofErr w:type="spellEnd"/>
            <w:r w:rsidRPr="00034A28">
              <w:rPr>
                <w:rFonts w:ascii="Courier New" w:hAnsi="Courier New" w:cs="Courier New"/>
                <w:sz w:val="18"/>
                <w:szCs w:val="18"/>
              </w:rPr>
              <w:t xml:space="preserve"> = </w:t>
            </w:r>
            <w:proofErr w:type="spellStart"/>
            <w:r w:rsidRPr="00034A28">
              <w:rPr>
                <w:rFonts w:ascii="Courier New" w:hAnsi="Courier New" w:cs="Courier New"/>
                <w:sz w:val="18"/>
                <w:szCs w:val="18"/>
              </w:rPr>
              <w:t>zh</w:t>
            </w:r>
            <w:proofErr w:type="spellEnd"/>
          </w:p>
          <w:p w:rsidR="00E030ED" w:rsidRPr="00034A28" w:rsidRDefault="00E030ED" w:rsidP="00E030ED">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iso.country.code</w:t>
            </w:r>
            <w:proofErr w:type="spellEnd"/>
            <w:r w:rsidRPr="00034A28">
              <w:rPr>
                <w:rFonts w:ascii="Courier New" w:hAnsi="Courier New" w:cs="Courier New"/>
                <w:sz w:val="18"/>
                <w:szCs w:val="18"/>
              </w:rPr>
              <w:t xml:space="preserve"> = SG</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time.zone.id = Asia/Singapore</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p>
          <w:p w:rsidR="00E030ED" w:rsidRPr="00034A28" w:rsidRDefault="00E030ED" w:rsidP="00E030E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DateFormat</w:t>
            </w:r>
            <w:proofErr w:type="spellEnd"/>
            <w:r w:rsidRPr="00034A28">
              <w:rPr>
                <w:rFonts w:ascii="Courier New" w:hAnsi="Courier New" w:cs="Courier New"/>
                <w:sz w:val="18"/>
                <w:szCs w:val="18"/>
              </w:rPr>
              <w:t xml:space="preserve"> – for </w:t>
            </w:r>
            <w:proofErr w:type="spellStart"/>
            <w:r w:rsidRPr="00034A28">
              <w:rPr>
                <w:rFonts w:ascii="Courier New" w:hAnsi="Courier New" w:cs="Courier New"/>
                <w:sz w:val="18"/>
                <w:szCs w:val="18"/>
              </w:rPr>
              <w:t>Jquery</w:t>
            </w:r>
            <w:proofErr w:type="spellEnd"/>
            <w:r w:rsidRPr="00034A28">
              <w:rPr>
                <w:rFonts w:ascii="Courier New" w:hAnsi="Courier New" w:cs="Courier New"/>
                <w:sz w:val="18"/>
                <w:szCs w:val="18"/>
              </w:rPr>
              <w:t xml:space="preserve"> Data Format</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datePicker.dateFormat</w:t>
            </w:r>
            <w:proofErr w:type="spellEnd"/>
            <w:r w:rsidRPr="00034A28">
              <w:rPr>
                <w:rFonts w:ascii="Courier New" w:hAnsi="Courier New" w:cs="Courier New"/>
                <w:sz w:val="18"/>
                <w:szCs w:val="18"/>
              </w:rPr>
              <w:t xml:space="preserve"> = </w:t>
            </w:r>
            <w:proofErr w:type="spellStart"/>
            <w:r w:rsidRPr="00034A28">
              <w:rPr>
                <w:rFonts w:ascii="Courier New" w:hAnsi="Courier New" w:cs="Courier New"/>
                <w:sz w:val="18"/>
                <w:szCs w:val="18"/>
              </w:rPr>
              <w:t>yy</w:t>
            </w:r>
            <w:proofErr w:type="spellEnd"/>
            <w:r w:rsidRPr="00034A28">
              <w:rPr>
                <w:rFonts w:ascii="Courier New" w:hAnsi="Courier New" w:cs="Courier New"/>
                <w:sz w:val="18"/>
                <w:szCs w:val="18"/>
              </w:rPr>
              <w:t>-mm-</w:t>
            </w:r>
            <w:proofErr w:type="spellStart"/>
            <w:r w:rsidRPr="00034A28">
              <w:rPr>
                <w:rFonts w:ascii="Courier New" w:hAnsi="Courier New" w:cs="Courier New"/>
                <w:sz w:val="18"/>
                <w:szCs w:val="18"/>
              </w:rPr>
              <w:t>dd</w:t>
            </w:r>
            <w:proofErr w:type="spellEnd"/>
          </w:p>
          <w:p w:rsidR="00E030ED" w:rsidRPr="00034A28" w:rsidRDefault="00E030ED" w:rsidP="00E030ED">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jqgrid.dateFormat</w:t>
            </w:r>
            <w:proofErr w:type="spellEnd"/>
            <w:r w:rsidRPr="00034A28">
              <w:rPr>
                <w:rFonts w:ascii="Courier New" w:hAnsi="Courier New" w:cs="Courier New"/>
                <w:sz w:val="18"/>
                <w:szCs w:val="18"/>
              </w:rPr>
              <w:t xml:space="preserve"> = Y-m-d</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parse.dateFormat</w:t>
            </w:r>
            <w:proofErr w:type="spellEnd"/>
            <w:r w:rsidRPr="00034A28">
              <w:rPr>
                <w:rFonts w:ascii="Courier New" w:hAnsi="Courier New" w:cs="Courier New"/>
                <w:sz w:val="18"/>
                <w:szCs w:val="18"/>
              </w:rPr>
              <w:t xml:space="preserve"> = </w:t>
            </w:r>
            <w:proofErr w:type="spellStart"/>
            <w:r w:rsidRPr="00034A28">
              <w:rPr>
                <w:rFonts w:ascii="Courier New" w:hAnsi="Courier New" w:cs="Courier New"/>
                <w:sz w:val="18"/>
                <w:szCs w:val="18"/>
              </w:rPr>
              <w:t>yyyy</w:t>
            </w:r>
            <w:proofErr w:type="spellEnd"/>
            <w:r w:rsidRPr="00034A28">
              <w:rPr>
                <w:rFonts w:ascii="Courier New" w:hAnsi="Courier New" w:cs="Courier New"/>
                <w:sz w:val="18"/>
                <w:szCs w:val="18"/>
              </w:rPr>
              <w:t>-MM-</w:t>
            </w:r>
            <w:proofErr w:type="spellStart"/>
            <w:r w:rsidRPr="00034A28">
              <w:rPr>
                <w:rFonts w:ascii="Courier New" w:hAnsi="Courier New" w:cs="Courier New"/>
                <w:sz w:val="18"/>
                <w:szCs w:val="18"/>
              </w:rPr>
              <w:t>dd</w:t>
            </w:r>
            <w:proofErr w:type="spellEnd"/>
          </w:p>
          <w:p w:rsidR="00E030ED" w:rsidRPr="00034A28" w:rsidRDefault="00E030ED" w:rsidP="00E030ED">
            <w:pPr>
              <w:pStyle w:val="a5"/>
              <w:spacing w:afterLines="0" w:line="240" w:lineRule="auto"/>
              <w:ind w:leftChars="0" w:left="0"/>
              <w:jc w:val="left"/>
              <w:rPr>
                <w:rFonts w:ascii="Courier New" w:hAnsi="Courier New" w:cs="Courier New"/>
                <w:sz w:val="18"/>
                <w:szCs w:val="18"/>
              </w:rPr>
            </w:pPr>
          </w:p>
          <w:p w:rsidR="00E030ED" w:rsidRPr="00034A28" w:rsidRDefault="00E030ED" w:rsidP="00E030E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password configuration</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password.maxPinTryCnt</w:t>
            </w:r>
            <w:proofErr w:type="spellEnd"/>
            <w:r w:rsidRPr="00034A28">
              <w:rPr>
                <w:rFonts w:ascii="Courier New" w:hAnsi="Courier New" w:cs="Courier New"/>
                <w:sz w:val="18"/>
                <w:szCs w:val="18"/>
              </w:rPr>
              <w:t xml:space="preserve"> = 3</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password.validPeriod</w:t>
            </w:r>
            <w:proofErr w:type="spellEnd"/>
            <w:r w:rsidRPr="00034A28">
              <w:rPr>
                <w:rFonts w:ascii="Courier New" w:hAnsi="Courier New" w:cs="Courier New"/>
                <w:sz w:val="18"/>
                <w:szCs w:val="18"/>
              </w:rPr>
              <w:t xml:space="preserve"> = 90</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p>
          <w:p w:rsidR="00E030ED" w:rsidRPr="00034A28" w:rsidRDefault="00E030ED" w:rsidP="00E030E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account configuration (Day)</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account.token.expiry.period</w:t>
            </w:r>
            <w:proofErr w:type="spellEnd"/>
            <w:r w:rsidRPr="00034A28">
              <w:rPr>
                <w:rFonts w:ascii="Courier New" w:hAnsi="Courier New" w:cs="Courier New"/>
                <w:sz w:val="18"/>
                <w:szCs w:val="18"/>
              </w:rPr>
              <w:t xml:space="preserve"> = 3</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p>
          <w:p w:rsidR="00E030ED" w:rsidRPr="00034A28" w:rsidRDefault="00E030ED" w:rsidP="00E030E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E-Mail Configuration</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w:t>
            </w:r>
          </w:p>
          <w:p w:rsidR="00E030ED" w:rsidRPr="00034A28" w:rsidRDefault="00E030ED" w:rsidP="00E030ED">
            <w:pPr>
              <w:pStyle w:val="a5"/>
              <w:spacing w:afterLines="0" w:line="240" w:lineRule="auto"/>
              <w:ind w:leftChars="0" w:left="0"/>
              <w:jc w:val="left"/>
              <w:rPr>
                <w:rFonts w:ascii="Courier New" w:hAnsi="Courier New" w:cs="Courier New"/>
                <w:sz w:val="18"/>
                <w:szCs w:val="18"/>
                <w:highlight w:val="yellow"/>
              </w:rPr>
            </w:pPr>
            <w:proofErr w:type="spellStart"/>
            <w:r w:rsidRPr="00034A28">
              <w:rPr>
                <w:rFonts w:ascii="Courier New" w:hAnsi="Courier New" w:cs="Courier New"/>
                <w:sz w:val="18"/>
                <w:szCs w:val="18"/>
                <w:highlight w:val="yellow"/>
              </w:rPr>
              <w:t>email.default.subject</w:t>
            </w:r>
            <w:proofErr w:type="spellEnd"/>
            <w:r w:rsidRPr="00034A28">
              <w:rPr>
                <w:rFonts w:ascii="Courier New" w:hAnsi="Courier New" w:cs="Courier New"/>
                <w:sz w:val="18"/>
                <w:szCs w:val="18"/>
                <w:highlight w:val="yellow"/>
              </w:rPr>
              <w:t xml:space="preserve"> = </w:t>
            </w:r>
            <w:proofErr w:type="spellStart"/>
            <w:r w:rsidR="004F0FEE">
              <w:rPr>
                <w:rFonts w:ascii="Courier New" w:hAnsi="Courier New" w:cs="Courier New"/>
                <w:sz w:val="18"/>
                <w:szCs w:val="18"/>
                <w:highlight w:val="yellow"/>
              </w:rPr>
              <w:t>Telkomsel</w:t>
            </w:r>
            <w:proofErr w:type="spellEnd"/>
            <w:r w:rsidRPr="00034A28">
              <w:rPr>
                <w:rFonts w:ascii="Courier New" w:hAnsi="Courier New" w:cs="Courier New"/>
                <w:sz w:val="18"/>
                <w:szCs w:val="18"/>
                <w:highlight w:val="yellow"/>
              </w:rPr>
              <w:t xml:space="preserve"> CMS mail</w:t>
            </w:r>
          </w:p>
          <w:p w:rsidR="00E030ED" w:rsidRPr="00034A28" w:rsidRDefault="00E030ED" w:rsidP="00E030ED">
            <w:pPr>
              <w:pStyle w:val="a5"/>
              <w:spacing w:afterLines="0" w:line="240" w:lineRule="auto"/>
              <w:ind w:leftChars="0" w:left="0"/>
              <w:jc w:val="left"/>
              <w:rPr>
                <w:rFonts w:ascii="Courier New" w:hAnsi="Courier New" w:cs="Courier New"/>
                <w:sz w:val="18"/>
                <w:szCs w:val="18"/>
                <w:highlight w:val="yellow"/>
              </w:rPr>
            </w:pPr>
            <w:proofErr w:type="spellStart"/>
            <w:r w:rsidRPr="00034A28">
              <w:rPr>
                <w:rFonts w:ascii="Courier New" w:hAnsi="Courier New" w:cs="Courier New"/>
                <w:sz w:val="18"/>
                <w:szCs w:val="18"/>
                <w:highlight w:val="yellow"/>
              </w:rPr>
              <w:t>email.default.replyto</w:t>
            </w:r>
            <w:proofErr w:type="spellEnd"/>
            <w:r w:rsidRPr="00034A28">
              <w:rPr>
                <w:rFonts w:ascii="Courier New" w:hAnsi="Courier New" w:cs="Courier New"/>
                <w:sz w:val="18"/>
                <w:szCs w:val="18"/>
                <w:highlight w:val="yellow"/>
              </w:rPr>
              <w:t xml:space="preserve"> = mwallet@</w:t>
            </w:r>
            <w:r w:rsidR="004F0FEE">
              <w:rPr>
                <w:rFonts w:ascii="Courier New" w:hAnsi="Courier New" w:cs="Courier New"/>
                <w:sz w:val="18"/>
                <w:szCs w:val="18"/>
                <w:highlight w:val="yellow"/>
              </w:rPr>
              <w:t>Telkomsel</w:t>
            </w:r>
            <w:r w:rsidRPr="00034A28">
              <w:rPr>
                <w:rFonts w:ascii="Courier New" w:hAnsi="Courier New" w:cs="Courier New"/>
                <w:sz w:val="18"/>
                <w:szCs w:val="18"/>
                <w:highlight w:val="yellow"/>
              </w:rPr>
              <w:t>.com</w:t>
            </w:r>
          </w:p>
          <w:p w:rsidR="00E030ED" w:rsidRPr="00034A28" w:rsidRDefault="00E030ED" w:rsidP="00E030ED">
            <w:pPr>
              <w:pStyle w:val="a5"/>
              <w:spacing w:afterLines="0" w:line="240" w:lineRule="auto"/>
              <w:ind w:leftChars="0" w:left="0"/>
              <w:jc w:val="left"/>
              <w:rPr>
                <w:rFonts w:ascii="Courier New" w:hAnsi="Courier New" w:cs="Courier New"/>
                <w:sz w:val="18"/>
                <w:szCs w:val="18"/>
                <w:highlight w:val="yellow"/>
              </w:rPr>
            </w:pPr>
          </w:p>
          <w:p w:rsidR="00E030ED" w:rsidRPr="00034A28" w:rsidRDefault="00E030ED" w:rsidP="00E030ED">
            <w:pPr>
              <w:pStyle w:val="a5"/>
              <w:spacing w:afterLines="0" w:line="240" w:lineRule="auto"/>
              <w:ind w:leftChars="0" w:left="0"/>
              <w:jc w:val="left"/>
              <w:rPr>
                <w:rFonts w:ascii="Courier New" w:hAnsi="Courier New" w:cs="Courier New"/>
                <w:sz w:val="18"/>
                <w:szCs w:val="18"/>
                <w:highlight w:val="yellow"/>
              </w:rPr>
            </w:pPr>
            <w:proofErr w:type="spellStart"/>
            <w:r w:rsidRPr="00034A28">
              <w:rPr>
                <w:rFonts w:ascii="Courier New" w:hAnsi="Courier New" w:cs="Courier New"/>
                <w:sz w:val="18"/>
                <w:szCs w:val="18"/>
                <w:highlight w:val="yellow"/>
              </w:rPr>
              <w:t>email.host</w:t>
            </w:r>
            <w:proofErr w:type="spellEnd"/>
            <w:r w:rsidRPr="00034A28">
              <w:rPr>
                <w:rFonts w:ascii="Courier New" w:hAnsi="Courier New" w:cs="Courier New"/>
                <w:sz w:val="18"/>
                <w:szCs w:val="18"/>
                <w:highlight w:val="yellow"/>
              </w:rPr>
              <w:t xml:space="preserve">  = 127.0.0.1</w:t>
            </w:r>
          </w:p>
          <w:p w:rsidR="00E030ED" w:rsidRPr="00034A28" w:rsidRDefault="00E030ED" w:rsidP="00E030ED">
            <w:pPr>
              <w:pStyle w:val="a5"/>
              <w:spacing w:afterLines="0" w:line="240" w:lineRule="auto"/>
              <w:ind w:leftChars="0" w:left="0"/>
              <w:jc w:val="left"/>
              <w:rPr>
                <w:rFonts w:ascii="Courier New" w:hAnsi="Courier New" w:cs="Courier New"/>
                <w:sz w:val="18"/>
                <w:szCs w:val="18"/>
                <w:highlight w:val="yellow"/>
              </w:rPr>
            </w:pPr>
            <w:proofErr w:type="spellStart"/>
            <w:r w:rsidRPr="00034A28">
              <w:rPr>
                <w:rFonts w:ascii="Courier New" w:hAnsi="Courier New" w:cs="Courier New"/>
                <w:sz w:val="18"/>
                <w:szCs w:val="18"/>
                <w:highlight w:val="yellow"/>
              </w:rPr>
              <w:t>email.port</w:t>
            </w:r>
            <w:proofErr w:type="spellEnd"/>
            <w:r w:rsidRPr="00034A28">
              <w:rPr>
                <w:rFonts w:ascii="Courier New" w:hAnsi="Courier New" w:cs="Courier New"/>
                <w:sz w:val="18"/>
                <w:szCs w:val="18"/>
                <w:highlight w:val="yellow"/>
              </w:rPr>
              <w:t xml:space="preserve">  = 25</w:t>
            </w:r>
          </w:p>
          <w:p w:rsidR="00E030ED" w:rsidRPr="00034A28" w:rsidRDefault="00E030ED" w:rsidP="00E030ED">
            <w:pPr>
              <w:pStyle w:val="a5"/>
              <w:spacing w:afterLines="0" w:line="240" w:lineRule="auto"/>
              <w:ind w:leftChars="0" w:left="0"/>
              <w:jc w:val="left"/>
              <w:rPr>
                <w:rFonts w:ascii="Courier New" w:hAnsi="Courier New" w:cs="Courier New"/>
                <w:sz w:val="18"/>
                <w:szCs w:val="18"/>
                <w:highlight w:val="yellow"/>
              </w:rPr>
            </w:pPr>
            <w:proofErr w:type="spellStart"/>
            <w:r w:rsidRPr="00034A28">
              <w:rPr>
                <w:rFonts w:ascii="Courier New" w:hAnsi="Courier New" w:cs="Courier New"/>
                <w:sz w:val="18"/>
                <w:szCs w:val="18"/>
                <w:highlight w:val="yellow"/>
              </w:rPr>
              <w:t>email.encoding</w:t>
            </w:r>
            <w:proofErr w:type="spellEnd"/>
            <w:r w:rsidRPr="00034A28">
              <w:rPr>
                <w:rFonts w:ascii="Courier New" w:hAnsi="Courier New" w:cs="Courier New"/>
                <w:sz w:val="18"/>
                <w:szCs w:val="18"/>
                <w:highlight w:val="yellow"/>
              </w:rPr>
              <w:t xml:space="preserve">  = utf-8</w:t>
            </w:r>
          </w:p>
          <w:p w:rsidR="00E030ED" w:rsidRPr="00034A28" w:rsidRDefault="00E030ED" w:rsidP="00E030ED">
            <w:pPr>
              <w:pStyle w:val="a5"/>
              <w:spacing w:afterLines="0" w:line="240" w:lineRule="auto"/>
              <w:ind w:leftChars="0" w:left="0"/>
              <w:jc w:val="left"/>
              <w:rPr>
                <w:rFonts w:ascii="Courier New" w:hAnsi="Courier New" w:cs="Courier New"/>
                <w:sz w:val="18"/>
                <w:szCs w:val="18"/>
                <w:highlight w:val="yellow"/>
              </w:rPr>
            </w:pPr>
            <w:proofErr w:type="spellStart"/>
            <w:r w:rsidRPr="00034A28">
              <w:rPr>
                <w:rFonts w:ascii="Courier New" w:hAnsi="Courier New" w:cs="Courier New"/>
                <w:sz w:val="18"/>
                <w:szCs w:val="18"/>
                <w:highlight w:val="yellow"/>
              </w:rPr>
              <w:t>email.username</w:t>
            </w:r>
            <w:proofErr w:type="spellEnd"/>
            <w:r w:rsidRPr="00034A28">
              <w:rPr>
                <w:rFonts w:ascii="Courier New" w:hAnsi="Courier New" w:cs="Courier New"/>
                <w:sz w:val="18"/>
                <w:szCs w:val="18"/>
                <w:highlight w:val="yellow"/>
              </w:rPr>
              <w:t xml:space="preserve">  =</w:t>
            </w:r>
          </w:p>
          <w:p w:rsidR="00E030ED" w:rsidRPr="00034A28" w:rsidRDefault="00E030ED" w:rsidP="00E030ED">
            <w:pPr>
              <w:pStyle w:val="a5"/>
              <w:spacing w:afterLines="0" w:line="240" w:lineRule="auto"/>
              <w:ind w:leftChars="0" w:left="0"/>
              <w:jc w:val="left"/>
              <w:rPr>
                <w:rFonts w:ascii="Courier New" w:hAnsi="Courier New" w:cs="Courier New"/>
                <w:sz w:val="18"/>
                <w:szCs w:val="18"/>
                <w:highlight w:val="yellow"/>
              </w:rPr>
            </w:pPr>
            <w:proofErr w:type="spellStart"/>
            <w:r w:rsidRPr="00034A28">
              <w:rPr>
                <w:rFonts w:ascii="Courier New" w:hAnsi="Courier New" w:cs="Courier New"/>
                <w:sz w:val="18"/>
                <w:szCs w:val="18"/>
                <w:highlight w:val="yellow"/>
              </w:rPr>
              <w:t>email.password</w:t>
            </w:r>
            <w:proofErr w:type="spellEnd"/>
            <w:r w:rsidRPr="00034A28">
              <w:rPr>
                <w:rFonts w:ascii="Courier New" w:hAnsi="Courier New" w:cs="Courier New"/>
                <w:sz w:val="18"/>
                <w:szCs w:val="18"/>
                <w:highlight w:val="yellow"/>
              </w:rPr>
              <w:t xml:space="preserve">  =</w:t>
            </w:r>
          </w:p>
          <w:p w:rsidR="00E030ED" w:rsidRPr="00034A28" w:rsidRDefault="00E030ED" w:rsidP="00E030ED">
            <w:pPr>
              <w:pStyle w:val="a5"/>
              <w:spacing w:afterLines="0" w:line="240" w:lineRule="auto"/>
              <w:ind w:leftChars="0" w:left="0"/>
              <w:jc w:val="left"/>
              <w:rPr>
                <w:rFonts w:ascii="Courier New" w:hAnsi="Courier New" w:cs="Courier New"/>
                <w:sz w:val="18"/>
                <w:szCs w:val="18"/>
                <w:highlight w:val="yellow"/>
              </w:rPr>
            </w:pPr>
            <w:proofErr w:type="spellStart"/>
            <w:r w:rsidRPr="00034A28">
              <w:rPr>
                <w:rFonts w:ascii="Courier New" w:hAnsi="Courier New" w:cs="Courier New"/>
                <w:sz w:val="18"/>
                <w:szCs w:val="18"/>
                <w:highlight w:val="yellow"/>
              </w:rPr>
              <w:t>email.auth</w:t>
            </w:r>
            <w:proofErr w:type="spellEnd"/>
            <w:r w:rsidRPr="00034A28">
              <w:rPr>
                <w:rFonts w:ascii="Courier New" w:hAnsi="Courier New" w:cs="Courier New"/>
                <w:sz w:val="18"/>
                <w:szCs w:val="18"/>
                <w:highlight w:val="yellow"/>
              </w:rPr>
              <w:t xml:space="preserve">  = false</w:t>
            </w:r>
          </w:p>
          <w:p w:rsidR="00E030ED" w:rsidRPr="00034A28" w:rsidRDefault="00E030ED" w:rsidP="00E030ED">
            <w:pPr>
              <w:pStyle w:val="a5"/>
              <w:spacing w:afterLines="0" w:line="240" w:lineRule="auto"/>
              <w:ind w:leftChars="0" w:left="0"/>
              <w:jc w:val="left"/>
              <w:rPr>
                <w:rFonts w:ascii="Courier New" w:hAnsi="Courier New" w:cs="Courier New"/>
                <w:sz w:val="18"/>
                <w:szCs w:val="18"/>
                <w:highlight w:val="yellow"/>
              </w:rPr>
            </w:pPr>
            <w:proofErr w:type="spellStart"/>
            <w:r w:rsidRPr="00034A28">
              <w:rPr>
                <w:rFonts w:ascii="Courier New" w:hAnsi="Courier New" w:cs="Courier New"/>
                <w:sz w:val="18"/>
                <w:szCs w:val="18"/>
                <w:highlight w:val="yellow"/>
              </w:rPr>
              <w:t>email.tls</w:t>
            </w:r>
            <w:proofErr w:type="spellEnd"/>
            <w:r w:rsidRPr="00034A28">
              <w:rPr>
                <w:rFonts w:ascii="Courier New" w:hAnsi="Courier New" w:cs="Courier New"/>
                <w:sz w:val="18"/>
                <w:szCs w:val="18"/>
                <w:highlight w:val="yellow"/>
              </w:rPr>
              <w:t xml:space="preserve">   = false</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highlight w:val="yellow"/>
              </w:rPr>
              <w:t>email.debug</w:t>
            </w:r>
            <w:proofErr w:type="spellEnd"/>
            <w:r w:rsidRPr="00034A28">
              <w:rPr>
                <w:rFonts w:ascii="Courier New" w:hAnsi="Courier New" w:cs="Courier New"/>
                <w:sz w:val="18"/>
                <w:szCs w:val="18"/>
                <w:highlight w:val="yellow"/>
              </w:rPr>
              <w:t xml:space="preserve"> = false</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p>
          <w:p w:rsidR="00E030ED" w:rsidRPr="00034A28" w:rsidRDefault="00E030ED" w:rsidP="00E030E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Password reset </w:t>
            </w:r>
            <w:proofErr w:type="spellStart"/>
            <w:r w:rsidRPr="00034A28">
              <w:rPr>
                <w:rFonts w:ascii="Courier New" w:hAnsi="Courier New" w:cs="Courier New"/>
                <w:sz w:val="18"/>
                <w:szCs w:val="18"/>
              </w:rPr>
              <w:t>url</w:t>
            </w:r>
            <w:proofErr w:type="spellEnd"/>
          </w:p>
          <w:p w:rsidR="00E030ED" w:rsidRPr="00034A28" w:rsidRDefault="00E030ED" w:rsidP="00E030E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password.reset.url = ${stcms.url}/portal/</w:t>
            </w:r>
            <w:proofErr w:type="spellStart"/>
            <w:r w:rsidRPr="00034A28">
              <w:rPr>
                <w:rFonts w:ascii="Courier New" w:hAnsi="Courier New" w:cs="Courier New"/>
                <w:sz w:val="18"/>
                <w:szCs w:val="18"/>
              </w:rPr>
              <w:t>auth</w:t>
            </w:r>
            <w:proofErr w:type="spellEnd"/>
            <w:r w:rsidRPr="00034A28">
              <w:rPr>
                <w:rFonts w:ascii="Courier New" w:hAnsi="Courier New" w:cs="Courier New"/>
                <w:sz w:val="18"/>
                <w:szCs w:val="18"/>
              </w:rPr>
              <w:t>/password/</w:t>
            </w:r>
            <w:proofErr w:type="spellStart"/>
            <w:r w:rsidRPr="00034A28">
              <w:rPr>
                <w:rFonts w:ascii="Courier New" w:hAnsi="Courier New" w:cs="Courier New"/>
                <w:sz w:val="18"/>
                <w:szCs w:val="18"/>
              </w:rPr>
              <w:t>newPassword?resetToken</w:t>
            </w:r>
            <w:proofErr w:type="spellEnd"/>
            <w:r w:rsidRPr="00034A28">
              <w:rPr>
                <w:rFonts w:ascii="Courier New" w:hAnsi="Courier New" w:cs="Courier New"/>
                <w:sz w:val="18"/>
                <w:szCs w:val="18"/>
              </w:rPr>
              <w:t>=</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p>
          <w:p w:rsidR="00E030ED" w:rsidRPr="00034A28" w:rsidRDefault="00E030ED" w:rsidP="00E030E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User registration </w:t>
            </w:r>
            <w:proofErr w:type="spellStart"/>
            <w:r w:rsidRPr="00034A28">
              <w:rPr>
                <w:rFonts w:ascii="Courier New" w:hAnsi="Courier New" w:cs="Courier New"/>
                <w:sz w:val="18"/>
                <w:szCs w:val="18"/>
              </w:rPr>
              <w:t>url</w:t>
            </w:r>
            <w:proofErr w:type="spellEnd"/>
          </w:p>
          <w:p w:rsidR="00E030ED" w:rsidRPr="00034A28" w:rsidRDefault="00E030ED" w:rsidP="00E030E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user.registration.url = ${stcms.url}/portal/</w:t>
            </w:r>
            <w:proofErr w:type="spellStart"/>
            <w:r w:rsidRPr="00034A28">
              <w:rPr>
                <w:rFonts w:ascii="Courier New" w:hAnsi="Courier New" w:cs="Courier New"/>
                <w:sz w:val="18"/>
                <w:szCs w:val="18"/>
              </w:rPr>
              <w:t>auth</w:t>
            </w:r>
            <w:proofErr w:type="spellEnd"/>
            <w:r w:rsidRPr="00034A28">
              <w:rPr>
                <w:rFonts w:ascii="Courier New" w:hAnsi="Courier New" w:cs="Courier New"/>
                <w:sz w:val="18"/>
                <w:szCs w:val="18"/>
              </w:rPr>
              <w:t>/</w:t>
            </w:r>
            <w:proofErr w:type="spellStart"/>
            <w:r w:rsidRPr="00034A28">
              <w:rPr>
                <w:rFonts w:ascii="Courier New" w:hAnsi="Courier New" w:cs="Courier New"/>
                <w:sz w:val="18"/>
                <w:szCs w:val="18"/>
              </w:rPr>
              <w:t>signup?token</w:t>
            </w:r>
            <w:proofErr w:type="spellEnd"/>
            <w:r w:rsidRPr="00034A28">
              <w:rPr>
                <w:rFonts w:ascii="Courier New" w:hAnsi="Courier New" w:cs="Courier New"/>
                <w:sz w:val="18"/>
                <w:szCs w:val="18"/>
              </w:rPr>
              <w:t>=</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p>
          <w:p w:rsidR="00E030ED" w:rsidRPr="00034A28" w:rsidRDefault="00E030ED" w:rsidP="00E030E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CMS Admin Portal </w:t>
            </w:r>
            <w:proofErr w:type="spellStart"/>
            <w:r w:rsidRPr="00034A28">
              <w:rPr>
                <w:rFonts w:ascii="Courier New" w:hAnsi="Courier New" w:cs="Courier New"/>
                <w:sz w:val="18"/>
                <w:szCs w:val="18"/>
              </w:rPr>
              <w:t>url</w:t>
            </w:r>
            <w:proofErr w:type="spellEnd"/>
          </w:p>
          <w:p w:rsidR="00E030ED" w:rsidRPr="00034A28" w:rsidRDefault="00E030ED" w:rsidP="00E030E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admin.portal.url = ${stcms.url}/portal</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p>
          <w:p w:rsidR="00E030ED" w:rsidRPr="00034A28" w:rsidRDefault="00081494" w:rsidP="00E030E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L</w:t>
            </w:r>
            <w:r w:rsidR="00E030ED" w:rsidRPr="00034A28">
              <w:rPr>
                <w:rFonts w:ascii="Courier New" w:hAnsi="Courier New" w:cs="Courier New"/>
                <w:sz w:val="18"/>
                <w:szCs w:val="18"/>
              </w:rPr>
              <w:t>ocation of Batch Job</w:t>
            </w:r>
            <w:r w:rsidRPr="00034A28">
              <w:rPr>
                <w:rFonts w:ascii="Courier New" w:hAnsi="Courier New" w:cs="Courier New"/>
                <w:sz w:val="18"/>
                <w:szCs w:val="18"/>
              </w:rPr>
              <w:t xml:space="preserve"> files for spring batch</w:t>
            </w:r>
            <w:r w:rsidR="00E030ED" w:rsidRPr="00034A28">
              <w:rPr>
                <w:rFonts w:ascii="Courier New" w:hAnsi="Courier New" w:cs="Courier New"/>
                <w:sz w:val="18"/>
                <w:szCs w:val="18"/>
              </w:rPr>
              <w:t>.</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batch.job.configuration.file.dir</w:t>
            </w:r>
            <w:proofErr w:type="spellEnd"/>
            <w:r w:rsidRPr="00034A28">
              <w:rPr>
                <w:rFonts w:ascii="Courier New" w:hAnsi="Courier New" w:cs="Courier New"/>
                <w:sz w:val="18"/>
                <w:szCs w:val="18"/>
              </w:rPr>
              <w:t xml:space="preserve"> = ${</w:t>
            </w:r>
            <w:proofErr w:type="spellStart"/>
            <w:r w:rsidRPr="00034A28">
              <w:rPr>
                <w:rFonts w:ascii="Courier New" w:hAnsi="Courier New" w:cs="Courier New"/>
                <w:sz w:val="18"/>
                <w:szCs w:val="18"/>
              </w:rPr>
              <w:t>stcms.deployed.classes.path</w:t>
            </w:r>
            <w:proofErr w:type="spellEnd"/>
            <w:r w:rsidRPr="00034A28">
              <w:rPr>
                <w:rFonts w:ascii="Courier New" w:hAnsi="Courier New" w:cs="Courier New"/>
                <w:sz w:val="18"/>
                <w:szCs w:val="18"/>
              </w:rPr>
              <w:t>}/META-INF/batch-jobs</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p>
          <w:p w:rsidR="00E030ED" w:rsidRPr="00034A28" w:rsidRDefault="00E030ED" w:rsidP="00E030E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in the case of multi instance, the option of file sync configures.</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file.sync.enabled</w:t>
            </w:r>
            <w:proofErr w:type="spellEnd"/>
            <w:r w:rsidRPr="00034A28">
              <w:rPr>
                <w:rFonts w:ascii="Courier New" w:hAnsi="Courier New" w:cs="Courier New"/>
                <w:sz w:val="18"/>
                <w:szCs w:val="18"/>
              </w:rPr>
              <w:t xml:space="preserve"> = true</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p>
          <w:p w:rsidR="00E030ED" w:rsidRPr="00034A28" w:rsidRDefault="00E030ED" w:rsidP="00E030E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w:t>
            </w:r>
            <w:proofErr w:type="gramStart"/>
            <w:r w:rsidRPr="00034A28">
              <w:rPr>
                <w:rFonts w:ascii="Courier New" w:hAnsi="Courier New" w:cs="Courier New"/>
                <w:sz w:val="18"/>
                <w:szCs w:val="18"/>
              </w:rPr>
              <w:t>command</w:t>
            </w:r>
            <w:proofErr w:type="gramEnd"/>
            <w:r w:rsidRPr="00034A28">
              <w:rPr>
                <w:rFonts w:ascii="Courier New" w:hAnsi="Courier New" w:cs="Courier New"/>
                <w:sz w:val="18"/>
                <w:szCs w:val="18"/>
              </w:rPr>
              <w:t xml:space="preserve"> for file sync.</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file.sync.copy.command</w:t>
            </w:r>
            <w:proofErr w:type="spellEnd"/>
            <w:r w:rsidRPr="00034A28">
              <w:rPr>
                <w:rFonts w:ascii="Courier New" w:hAnsi="Courier New" w:cs="Courier New"/>
                <w:sz w:val="18"/>
                <w:szCs w:val="18"/>
              </w:rPr>
              <w:t xml:space="preserve"> = /home/cmsadmin/bin/copy_file.sh</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p>
          <w:p w:rsidR="00E030ED" w:rsidRPr="00034A28" w:rsidRDefault="00E030ED" w:rsidP="00E030E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Image URL</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p>
          <w:p w:rsidR="00E030ED" w:rsidRPr="00034A28" w:rsidRDefault="00E030ED" w:rsidP="00E030ED">
            <w:pPr>
              <w:pStyle w:val="a5"/>
              <w:spacing w:afterLines="0" w:line="240" w:lineRule="auto"/>
              <w:ind w:leftChars="0" w:left="0"/>
              <w:jc w:val="left"/>
              <w:rPr>
                <w:rFonts w:ascii="Courier New" w:hAnsi="Courier New" w:cs="Courier New"/>
                <w:sz w:val="18"/>
                <w:szCs w:val="18"/>
                <w:highlight w:val="yellow"/>
              </w:rPr>
            </w:pPr>
            <w:proofErr w:type="spellStart"/>
            <w:r w:rsidRPr="00034A28">
              <w:rPr>
                <w:rFonts w:ascii="Courier New" w:hAnsi="Courier New" w:cs="Courier New"/>
                <w:sz w:val="18"/>
                <w:szCs w:val="18"/>
                <w:highlight w:val="yellow"/>
              </w:rPr>
              <w:t>file.upload.base.dir</w:t>
            </w:r>
            <w:proofErr w:type="spellEnd"/>
            <w:r w:rsidRPr="00034A28">
              <w:rPr>
                <w:rFonts w:ascii="Courier New" w:hAnsi="Courier New" w:cs="Courier New"/>
                <w:sz w:val="18"/>
                <w:szCs w:val="18"/>
                <w:highlight w:val="yellow"/>
              </w:rPr>
              <w:t xml:space="preserve"> = /</w:t>
            </w:r>
            <w:proofErr w:type="spellStart"/>
            <w:r w:rsidRPr="00034A28">
              <w:rPr>
                <w:rFonts w:ascii="Courier New" w:hAnsi="Courier New" w:cs="Courier New"/>
                <w:sz w:val="18"/>
                <w:szCs w:val="18"/>
                <w:highlight w:val="yellow"/>
              </w:rPr>
              <w:t>var</w:t>
            </w:r>
            <w:proofErr w:type="spellEnd"/>
            <w:r w:rsidRPr="00034A28">
              <w:rPr>
                <w:rFonts w:ascii="Courier New" w:hAnsi="Courier New" w:cs="Courier New"/>
                <w:sz w:val="18"/>
                <w:szCs w:val="18"/>
                <w:highlight w:val="yellow"/>
              </w:rPr>
              <w:t>/</w:t>
            </w:r>
            <w:proofErr w:type="spellStart"/>
            <w:r w:rsidRPr="00034A28">
              <w:rPr>
                <w:rFonts w:ascii="Courier New" w:hAnsi="Courier New" w:cs="Courier New"/>
                <w:sz w:val="18"/>
                <w:szCs w:val="18"/>
                <w:highlight w:val="yellow"/>
              </w:rPr>
              <w:t>cmsadmin</w:t>
            </w:r>
            <w:proofErr w:type="spellEnd"/>
            <w:r w:rsidRPr="00034A28">
              <w:rPr>
                <w:rFonts w:ascii="Courier New" w:hAnsi="Courier New" w:cs="Courier New"/>
                <w:sz w:val="18"/>
                <w:szCs w:val="18"/>
                <w:highlight w:val="yellow"/>
              </w:rPr>
              <w:t>/</w:t>
            </w:r>
            <w:proofErr w:type="spellStart"/>
            <w:r w:rsidRPr="00034A28">
              <w:rPr>
                <w:rFonts w:ascii="Courier New" w:hAnsi="Courier New" w:cs="Courier New"/>
                <w:sz w:val="18"/>
                <w:szCs w:val="18"/>
                <w:highlight w:val="yellow"/>
              </w:rPr>
              <w:t>cmsfiles</w:t>
            </w:r>
            <w:proofErr w:type="spellEnd"/>
          </w:p>
          <w:p w:rsidR="00E030ED" w:rsidRPr="00034A28" w:rsidRDefault="00E030ED" w:rsidP="00E030ED">
            <w:pPr>
              <w:pStyle w:val="a5"/>
              <w:spacing w:afterLines="0" w:line="240" w:lineRule="auto"/>
              <w:ind w:leftChars="0" w:left="0"/>
              <w:jc w:val="left"/>
              <w:rPr>
                <w:rFonts w:ascii="Courier New" w:hAnsi="Courier New" w:cs="Courier New"/>
                <w:sz w:val="18"/>
                <w:szCs w:val="18"/>
                <w:highlight w:val="yellow"/>
              </w:rPr>
            </w:pPr>
          </w:p>
          <w:p w:rsidR="00E030ED" w:rsidRPr="00034A28" w:rsidRDefault="00E030ED" w:rsidP="00E030ED">
            <w:pPr>
              <w:pStyle w:val="a5"/>
              <w:spacing w:afterLines="0" w:line="240" w:lineRule="auto"/>
              <w:ind w:leftChars="0" w:left="0"/>
              <w:jc w:val="left"/>
              <w:rPr>
                <w:rFonts w:ascii="Courier New" w:hAnsi="Courier New" w:cs="Courier New"/>
                <w:sz w:val="18"/>
                <w:szCs w:val="18"/>
                <w:highlight w:val="yellow"/>
              </w:rPr>
            </w:pPr>
            <w:proofErr w:type="spellStart"/>
            <w:r w:rsidRPr="00034A28">
              <w:rPr>
                <w:rFonts w:ascii="Courier New" w:hAnsi="Courier New" w:cs="Courier New"/>
                <w:sz w:val="18"/>
                <w:szCs w:val="18"/>
                <w:highlight w:val="yellow"/>
              </w:rPr>
              <w:t>file.upload.path</w:t>
            </w:r>
            <w:proofErr w:type="spellEnd"/>
            <w:r w:rsidRPr="00034A28">
              <w:rPr>
                <w:rFonts w:ascii="Courier New" w:hAnsi="Courier New" w:cs="Courier New"/>
                <w:sz w:val="18"/>
                <w:szCs w:val="18"/>
                <w:highlight w:val="yellow"/>
              </w:rPr>
              <w:t xml:space="preserve"> = ${</w:t>
            </w:r>
            <w:proofErr w:type="spellStart"/>
            <w:r w:rsidRPr="00034A28">
              <w:rPr>
                <w:rFonts w:ascii="Courier New" w:hAnsi="Courier New" w:cs="Courier New"/>
                <w:sz w:val="18"/>
                <w:szCs w:val="18"/>
                <w:highlight w:val="yellow"/>
              </w:rPr>
              <w:t>file.upload.base.dir</w:t>
            </w:r>
            <w:proofErr w:type="spellEnd"/>
            <w:r w:rsidRPr="00034A28">
              <w:rPr>
                <w:rFonts w:ascii="Courier New" w:hAnsi="Courier New" w:cs="Courier New"/>
                <w:sz w:val="18"/>
                <w:szCs w:val="18"/>
                <w:highlight w:val="yellow"/>
              </w:rPr>
              <w:t>}/image</w:t>
            </w:r>
          </w:p>
          <w:p w:rsidR="00E030ED" w:rsidRPr="00034A28" w:rsidRDefault="00E030ED" w:rsidP="00E030ED">
            <w:pPr>
              <w:pStyle w:val="a5"/>
              <w:spacing w:afterLines="0" w:line="240" w:lineRule="auto"/>
              <w:ind w:leftChars="0" w:left="0"/>
              <w:jc w:val="left"/>
              <w:rPr>
                <w:rFonts w:ascii="Courier New" w:hAnsi="Courier New" w:cs="Courier New"/>
                <w:sz w:val="18"/>
                <w:szCs w:val="18"/>
                <w:highlight w:val="yellow"/>
              </w:rPr>
            </w:pPr>
            <w:proofErr w:type="spellStart"/>
            <w:r w:rsidRPr="00034A28">
              <w:rPr>
                <w:rFonts w:ascii="Courier New" w:hAnsi="Courier New" w:cs="Courier New"/>
                <w:sz w:val="18"/>
                <w:szCs w:val="18"/>
                <w:highlight w:val="yellow"/>
              </w:rPr>
              <w:t>tnc.upload.path</w:t>
            </w:r>
            <w:proofErr w:type="spellEnd"/>
            <w:r w:rsidRPr="00034A28">
              <w:rPr>
                <w:rFonts w:ascii="Courier New" w:hAnsi="Courier New" w:cs="Courier New"/>
                <w:sz w:val="18"/>
                <w:szCs w:val="18"/>
                <w:highlight w:val="yellow"/>
              </w:rPr>
              <w:t>= ${</w:t>
            </w:r>
            <w:proofErr w:type="spellStart"/>
            <w:r w:rsidRPr="00034A28">
              <w:rPr>
                <w:rFonts w:ascii="Courier New" w:hAnsi="Courier New" w:cs="Courier New"/>
                <w:sz w:val="18"/>
                <w:szCs w:val="18"/>
                <w:highlight w:val="yellow"/>
              </w:rPr>
              <w:t>file.upload.base.dir</w:t>
            </w:r>
            <w:proofErr w:type="spellEnd"/>
            <w:r w:rsidRPr="00034A28">
              <w:rPr>
                <w:rFonts w:ascii="Courier New" w:hAnsi="Courier New" w:cs="Courier New"/>
                <w:sz w:val="18"/>
                <w:szCs w:val="18"/>
                <w:highlight w:val="yellow"/>
              </w:rPr>
              <w:t>}/file</w:t>
            </w:r>
          </w:p>
          <w:p w:rsidR="00E030ED" w:rsidRPr="00034A28" w:rsidRDefault="00E030ED" w:rsidP="00E030ED">
            <w:pPr>
              <w:pStyle w:val="a5"/>
              <w:spacing w:afterLines="0" w:line="240" w:lineRule="auto"/>
              <w:ind w:leftChars="0" w:left="0"/>
              <w:jc w:val="left"/>
              <w:rPr>
                <w:rFonts w:ascii="Courier New" w:hAnsi="Courier New" w:cs="Courier New"/>
                <w:sz w:val="18"/>
                <w:szCs w:val="18"/>
                <w:highlight w:val="yellow"/>
              </w:rPr>
            </w:pPr>
          </w:p>
          <w:p w:rsidR="00E030ED" w:rsidRPr="00034A28" w:rsidRDefault="00E030ED" w:rsidP="00E030ED">
            <w:pPr>
              <w:pStyle w:val="a5"/>
              <w:spacing w:afterLines="0" w:line="240" w:lineRule="auto"/>
              <w:ind w:leftChars="0" w:left="0"/>
              <w:jc w:val="left"/>
              <w:rPr>
                <w:rFonts w:ascii="Courier New" w:hAnsi="Courier New" w:cs="Courier New"/>
                <w:sz w:val="18"/>
                <w:szCs w:val="18"/>
                <w:highlight w:val="yellow"/>
              </w:rPr>
            </w:pPr>
            <w:r w:rsidRPr="00034A28">
              <w:rPr>
                <w:rFonts w:ascii="Courier New" w:hAnsi="Courier New" w:cs="Courier New"/>
                <w:sz w:val="18"/>
                <w:szCs w:val="18"/>
                <w:highlight w:val="yellow"/>
              </w:rPr>
              <w:t>file.download.url = ${stcms.url}/portal/data</w:t>
            </w:r>
          </w:p>
          <w:p w:rsidR="00E030ED" w:rsidRPr="00034A28" w:rsidRDefault="00E030ED" w:rsidP="00E030ED">
            <w:pPr>
              <w:pStyle w:val="a5"/>
              <w:spacing w:afterLines="0" w:line="240" w:lineRule="auto"/>
              <w:ind w:leftChars="0" w:left="0"/>
              <w:jc w:val="left"/>
              <w:rPr>
                <w:rFonts w:ascii="Courier New" w:hAnsi="Courier New" w:cs="Courier New"/>
                <w:sz w:val="18"/>
                <w:szCs w:val="18"/>
                <w:highlight w:val="yellow"/>
              </w:rPr>
            </w:pPr>
            <w:proofErr w:type="spellStart"/>
            <w:r w:rsidRPr="00034A28">
              <w:rPr>
                <w:rFonts w:ascii="Courier New" w:hAnsi="Courier New" w:cs="Courier New"/>
                <w:sz w:val="18"/>
                <w:szCs w:val="18"/>
                <w:highlight w:val="yellow"/>
              </w:rPr>
              <w:t>coupon.image.upload.path</w:t>
            </w:r>
            <w:proofErr w:type="spellEnd"/>
            <w:r w:rsidRPr="00034A28">
              <w:rPr>
                <w:rFonts w:ascii="Courier New" w:hAnsi="Courier New" w:cs="Courier New"/>
                <w:sz w:val="18"/>
                <w:szCs w:val="18"/>
                <w:highlight w:val="yellow"/>
              </w:rPr>
              <w:t xml:space="preserve"> = ${</w:t>
            </w:r>
            <w:proofErr w:type="spellStart"/>
            <w:r w:rsidRPr="00034A28">
              <w:rPr>
                <w:rFonts w:ascii="Courier New" w:hAnsi="Courier New" w:cs="Courier New"/>
                <w:sz w:val="18"/>
                <w:szCs w:val="18"/>
                <w:highlight w:val="yellow"/>
              </w:rPr>
              <w:t>file.upload.path</w:t>
            </w:r>
            <w:proofErr w:type="spellEnd"/>
            <w:r w:rsidRPr="00034A28">
              <w:rPr>
                <w:rFonts w:ascii="Courier New" w:hAnsi="Courier New" w:cs="Courier New"/>
                <w:sz w:val="18"/>
                <w:szCs w:val="18"/>
                <w:highlight w:val="yellow"/>
              </w:rPr>
              <w:t>}/coupon/</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highlight w:val="yellow"/>
              </w:rPr>
              <w:t>coupon.image.download.url = ${file.download.url}/coupon/</w:t>
            </w:r>
            <w:proofErr w:type="spellStart"/>
            <w:r w:rsidRPr="00034A28">
              <w:rPr>
                <w:rFonts w:ascii="Courier New" w:hAnsi="Courier New" w:cs="Courier New"/>
                <w:sz w:val="18"/>
                <w:szCs w:val="18"/>
                <w:highlight w:val="yellow"/>
              </w:rPr>
              <w:t>couponImageDownload</w:t>
            </w:r>
            <w:proofErr w:type="spellEnd"/>
            <w:r w:rsidRPr="00034A28">
              <w:rPr>
                <w:rFonts w:ascii="Courier New" w:hAnsi="Courier New" w:cs="Courier New"/>
                <w:sz w:val="18"/>
                <w:szCs w:val="18"/>
                <w:highlight w:val="yellow"/>
              </w:rPr>
              <w:t>/</w:t>
            </w:r>
          </w:p>
          <w:p w:rsidR="00E030ED" w:rsidRPr="00034A28" w:rsidRDefault="00E030ED" w:rsidP="00E030ED">
            <w:pPr>
              <w:pStyle w:val="a5"/>
              <w:spacing w:afterLines="0" w:line="240" w:lineRule="auto"/>
              <w:ind w:leftChars="0" w:left="0"/>
              <w:jc w:val="left"/>
              <w:rPr>
                <w:rFonts w:ascii="Courier New" w:hAnsi="Courier New" w:cs="Courier New"/>
                <w:sz w:val="18"/>
                <w:szCs w:val="18"/>
                <w:highlight w:val="yellow"/>
              </w:rPr>
            </w:pPr>
            <w:proofErr w:type="spellStart"/>
            <w:r w:rsidRPr="00034A28">
              <w:rPr>
                <w:rFonts w:ascii="Courier New" w:hAnsi="Courier New" w:cs="Courier New"/>
                <w:sz w:val="18"/>
                <w:szCs w:val="18"/>
                <w:highlight w:val="yellow"/>
              </w:rPr>
              <w:t>merchant.image.upload.path</w:t>
            </w:r>
            <w:proofErr w:type="spellEnd"/>
            <w:r w:rsidRPr="00034A28">
              <w:rPr>
                <w:rFonts w:ascii="Courier New" w:hAnsi="Courier New" w:cs="Courier New"/>
                <w:sz w:val="18"/>
                <w:szCs w:val="18"/>
                <w:highlight w:val="yellow"/>
              </w:rPr>
              <w:t xml:space="preserve"> = ${</w:t>
            </w:r>
            <w:proofErr w:type="spellStart"/>
            <w:r w:rsidRPr="00034A28">
              <w:rPr>
                <w:rFonts w:ascii="Courier New" w:hAnsi="Courier New" w:cs="Courier New"/>
                <w:sz w:val="18"/>
                <w:szCs w:val="18"/>
                <w:highlight w:val="yellow"/>
              </w:rPr>
              <w:t>file.upload.path</w:t>
            </w:r>
            <w:proofErr w:type="spellEnd"/>
            <w:r w:rsidRPr="00034A28">
              <w:rPr>
                <w:rFonts w:ascii="Courier New" w:hAnsi="Courier New" w:cs="Courier New"/>
                <w:sz w:val="18"/>
                <w:szCs w:val="18"/>
                <w:highlight w:val="yellow"/>
              </w:rPr>
              <w:t>}/merchant/</w:t>
            </w:r>
          </w:p>
          <w:p w:rsidR="00E030ED" w:rsidRPr="00034A28" w:rsidRDefault="00E030ED" w:rsidP="00E030ED">
            <w:pPr>
              <w:pStyle w:val="a5"/>
              <w:spacing w:afterLines="0" w:line="240" w:lineRule="auto"/>
              <w:ind w:leftChars="0" w:left="0"/>
              <w:jc w:val="left"/>
              <w:rPr>
                <w:rFonts w:ascii="Courier New" w:hAnsi="Courier New" w:cs="Courier New"/>
                <w:sz w:val="18"/>
                <w:szCs w:val="18"/>
                <w:highlight w:val="yellow"/>
              </w:rPr>
            </w:pPr>
            <w:r w:rsidRPr="00034A28">
              <w:rPr>
                <w:rFonts w:ascii="Courier New" w:hAnsi="Courier New" w:cs="Courier New"/>
                <w:sz w:val="18"/>
                <w:szCs w:val="18"/>
                <w:highlight w:val="yellow"/>
              </w:rPr>
              <w:lastRenderedPageBreak/>
              <w:t>merchant.image.download.url = ${file.download.url}/merchant/</w:t>
            </w:r>
            <w:proofErr w:type="spellStart"/>
            <w:r w:rsidRPr="00034A28">
              <w:rPr>
                <w:rFonts w:ascii="Courier New" w:hAnsi="Courier New" w:cs="Courier New"/>
                <w:sz w:val="18"/>
                <w:szCs w:val="18"/>
                <w:highlight w:val="yellow"/>
              </w:rPr>
              <w:t>merchantImageDownload</w:t>
            </w:r>
            <w:proofErr w:type="spellEnd"/>
            <w:r w:rsidRPr="00034A28">
              <w:rPr>
                <w:rFonts w:ascii="Courier New" w:hAnsi="Courier New" w:cs="Courier New"/>
                <w:sz w:val="18"/>
                <w:szCs w:val="18"/>
                <w:highlight w:val="yellow"/>
              </w:rPr>
              <w:t>/</w:t>
            </w:r>
          </w:p>
          <w:p w:rsidR="00E030ED" w:rsidRPr="00034A28" w:rsidRDefault="00E030ED" w:rsidP="00E030ED">
            <w:pPr>
              <w:pStyle w:val="a5"/>
              <w:spacing w:afterLines="0" w:line="240" w:lineRule="auto"/>
              <w:ind w:leftChars="0" w:left="0"/>
              <w:jc w:val="left"/>
              <w:rPr>
                <w:rFonts w:ascii="Courier New" w:hAnsi="Courier New" w:cs="Courier New"/>
                <w:sz w:val="18"/>
                <w:szCs w:val="18"/>
                <w:highlight w:val="yellow"/>
              </w:rPr>
            </w:pPr>
            <w:proofErr w:type="spellStart"/>
            <w:r w:rsidRPr="00034A28">
              <w:rPr>
                <w:rFonts w:ascii="Courier New" w:hAnsi="Courier New" w:cs="Courier New"/>
                <w:sz w:val="18"/>
                <w:szCs w:val="18"/>
                <w:highlight w:val="yellow"/>
              </w:rPr>
              <w:t>loyalty.image.upload.path</w:t>
            </w:r>
            <w:proofErr w:type="spellEnd"/>
            <w:r w:rsidRPr="00034A28">
              <w:rPr>
                <w:rFonts w:ascii="Courier New" w:hAnsi="Courier New" w:cs="Courier New"/>
                <w:sz w:val="18"/>
                <w:szCs w:val="18"/>
                <w:highlight w:val="yellow"/>
              </w:rPr>
              <w:t xml:space="preserve"> = ${</w:t>
            </w:r>
            <w:proofErr w:type="spellStart"/>
            <w:r w:rsidRPr="00034A28">
              <w:rPr>
                <w:rFonts w:ascii="Courier New" w:hAnsi="Courier New" w:cs="Courier New"/>
                <w:sz w:val="18"/>
                <w:szCs w:val="18"/>
                <w:highlight w:val="yellow"/>
              </w:rPr>
              <w:t>file.upload.path</w:t>
            </w:r>
            <w:proofErr w:type="spellEnd"/>
            <w:r w:rsidRPr="00034A28">
              <w:rPr>
                <w:rFonts w:ascii="Courier New" w:hAnsi="Courier New" w:cs="Courier New"/>
                <w:sz w:val="18"/>
                <w:szCs w:val="18"/>
                <w:highlight w:val="yellow"/>
              </w:rPr>
              <w:t>}/loyalty/</w:t>
            </w:r>
          </w:p>
          <w:p w:rsidR="00E030ED" w:rsidRPr="00034A28" w:rsidRDefault="00E030ED" w:rsidP="00E030ED">
            <w:pPr>
              <w:pStyle w:val="a5"/>
              <w:spacing w:afterLines="0" w:line="240" w:lineRule="auto"/>
              <w:ind w:leftChars="0" w:left="0"/>
              <w:jc w:val="left"/>
              <w:rPr>
                <w:rFonts w:ascii="Courier New" w:hAnsi="Courier New" w:cs="Courier New"/>
                <w:sz w:val="18"/>
                <w:szCs w:val="18"/>
                <w:highlight w:val="yellow"/>
              </w:rPr>
            </w:pPr>
            <w:r w:rsidRPr="00034A28">
              <w:rPr>
                <w:rFonts w:ascii="Courier New" w:hAnsi="Courier New" w:cs="Courier New"/>
                <w:sz w:val="18"/>
                <w:szCs w:val="18"/>
                <w:highlight w:val="yellow"/>
              </w:rPr>
              <w:t>loyalty.image.download.url = ${file.download.url}/loyalty/</w:t>
            </w:r>
            <w:proofErr w:type="spellStart"/>
            <w:r w:rsidRPr="00034A28">
              <w:rPr>
                <w:rFonts w:ascii="Courier New" w:hAnsi="Courier New" w:cs="Courier New"/>
                <w:sz w:val="18"/>
                <w:szCs w:val="18"/>
                <w:highlight w:val="yellow"/>
              </w:rPr>
              <w:t>loyaltyImageDownload</w:t>
            </w:r>
            <w:proofErr w:type="spellEnd"/>
            <w:r w:rsidRPr="00034A28">
              <w:rPr>
                <w:rFonts w:ascii="Courier New" w:hAnsi="Courier New" w:cs="Courier New"/>
                <w:sz w:val="18"/>
                <w:szCs w:val="18"/>
                <w:highlight w:val="yellow"/>
              </w:rPr>
              <w:t>/</w:t>
            </w:r>
          </w:p>
          <w:p w:rsidR="00E030ED" w:rsidRPr="00034A28" w:rsidRDefault="00E030ED" w:rsidP="00E030ED">
            <w:pPr>
              <w:pStyle w:val="a5"/>
              <w:spacing w:afterLines="0" w:line="240" w:lineRule="auto"/>
              <w:ind w:leftChars="0" w:left="0"/>
              <w:jc w:val="left"/>
              <w:rPr>
                <w:rFonts w:ascii="Courier New" w:hAnsi="Courier New" w:cs="Courier New"/>
                <w:sz w:val="18"/>
                <w:szCs w:val="18"/>
                <w:highlight w:val="yellow"/>
              </w:rPr>
            </w:pPr>
            <w:proofErr w:type="spellStart"/>
            <w:r w:rsidRPr="00034A28">
              <w:rPr>
                <w:rFonts w:ascii="Courier New" w:hAnsi="Courier New" w:cs="Courier New"/>
                <w:sz w:val="18"/>
                <w:szCs w:val="18"/>
                <w:highlight w:val="yellow"/>
              </w:rPr>
              <w:t>pushcampaign.image.upload.path</w:t>
            </w:r>
            <w:proofErr w:type="spellEnd"/>
            <w:r w:rsidRPr="00034A28">
              <w:rPr>
                <w:rFonts w:ascii="Courier New" w:hAnsi="Courier New" w:cs="Courier New"/>
                <w:sz w:val="18"/>
                <w:szCs w:val="18"/>
                <w:highlight w:val="yellow"/>
              </w:rPr>
              <w:t xml:space="preserve"> = ${</w:t>
            </w:r>
            <w:proofErr w:type="spellStart"/>
            <w:r w:rsidRPr="00034A28">
              <w:rPr>
                <w:rFonts w:ascii="Courier New" w:hAnsi="Courier New" w:cs="Courier New"/>
                <w:sz w:val="18"/>
                <w:szCs w:val="18"/>
                <w:highlight w:val="yellow"/>
              </w:rPr>
              <w:t>file.upload.path</w:t>
            </w:r>
            <w:proofErr w:type="spellEnd"/>
            <w:r w:rsidRPr="00034A28">
              <w:rPr>
                <w:rFonts w:ascii="Courier New" w:hAnsi="Courier New" w:cs="Courier New"/>
                <w:sz w:val="18"/>
                <w:szCs w:val="18"/>
                <w:highlight w:val="yellow"/>
              </w:rPr>
              <w:t>}/campaign/</w:t>
            </w:r>
          </w:p>
          <w:p w:rsidR="00E030ED" w:rsidRPr="00034A28" w:rsidRDefault="00E030ED" w:rsidP="00E030ED">
            <w:pPr>
              <w:pStyle w:val="a5"/>
              <w:spacing w:afterLines="0" w:line="240" w:lineRule="auto"/>
              <w:ind w:leftChars="0" w:left="0"/>
              <w:jc w:val="left"/>
              <w:rPr>
                <w:rFonts w:ascii="Courier New" w:hAnsi="Courier New" w:cs="Courier New"/>
                <w:sz w:val="18"/>
                <w:szCs w:val="18"/>
                <w:highlight w:val="yellow"/>
              </w:rPr>
            </w:pPr>
            <w:r w:rsidRPr="00034A28">
              <w:rPr>
                <w:rFonts w:ascii="Courier New" w:hAnsi="Courier New" w:cs="Courier New"/>
                <w:sz w:val="18"/>
                <w:szCs w:val="18"/>
                <w:highlight w:val="yellow"/>
              </w:rPr>
              <w:t>pushcampaign.image.download.url = ${file.download.url}/campaign/</w:t>
            </w:r>
            <w:proofErr w:type="spellStart"/>
            <w:r w:rsidRPr="00034A28">
              <w:rPr>
                <w:rFonts w:ascii="Courier New" w:hAnsi="Courier New" w:cs="Courier New"/>
                <w:sz w:val="18"/>
                <w:szCs w:val="18"/>
                <w:highlight w:val="yellow"/>
              </w:rPr>
              <w:t>pushcampaignImageDownload</w:t>
            </w:r>
            <w:proofErr w:type="spellEnd"/>
            <w:r w:rsidRPr="00034A28">
              <w:rPr>
                <w:rFonts w:ascii="Courier New" w:hAnsi="Courier New" w:cs="Courier New"/>
                <w:sz w:val="18"/>
                <w:szCs w:val="18"/>
                <w:highlight w:val="yellow"/>
              </w:rPr>
              <w:t>/</w:t>
            </w:r>
          </w:p>
          <w:p w:rsidR="00E030ED" w:rsidRPr="00034A28" w:rsidRDefault="00E030ED" w:rsidP="00E030ED">
            <w:pPr>
              <w:pStyle w:val="a5"/>
              <w:spacing w:afterLines="0" w:line="240" w:lineRule="auto"/>
              <w:ind w:leftChars="0" w:left="0"/>
              <w:jc w:val="left"/>
              <w:rPr>
                <w:rFonts w:ascii="Courier New" w:hAnsi="Courier New" w:cs="Courier New"/>
                <w:sz w:val="18"/>
                <w:szCs w:val="18"/>
                <w:highlight w:val="yellow"/>
              </w:rPr>
            </w:pPr>
            <w:proofErr w:type="spellStart"/>
            <w:r w:rsidRPr="00034A28">
              <w:rPr>
                <w:rFonts w:ascii="Courier New" w:hAnsi="Courier New" w:cs="Courier New"/>
                <w:sz w:val="18"/>
                <w:szCs w:val="18"/>
                <w:highlight w:val="yellow"/>
              </w:rPr>
              <w:t>campaign.tnc.upload.path</w:t>
            </w:r>
            <w:proofErr w:type="spellEnd"/>
            <w:r w:rsidRPr="00034A28">
              <w:rPr>
                <w:rFonts w:ascii="Courier New" w:hAnsi="Courier New" w:cs="Courier New"/>
                <w:sz w:val="18"/>
                <w:szCs w:val="18"/>
                <w:highlight w:val="yellow"/>
              </w:rPr>
              <w:t xml:space="preserve"> = ${</w:t>
            </w:r>
            <w:proofErr w:type="spellStart"/>
            <w:r w:rsidRPr="00034A28">
              <w:rPr>
                <w:rFonts w:ascii="Courier New" w:hAnsi="Courier New" w:cs="Courier New"/>
                <w:sz w:val="18"/>
                <w:szCs w:val="18"/>
                <w:highlight w:val="yellow"/>
              </w:rPr>
              <w:t>tnc.upload.path</w:t>
            </w:r>
            <w:proofErr w:type="spellEnd"/>
            <w:r w:rsidRPr="00034A28">
              <w:rPr>
                <w:rFonts w:ascii="Courier New" w:hAnsi="Courier New" w:cs="Courier New"/>
                <w:sz w:val="18"/>
                <w:szCs w:val="18"/>
                <w:highlight w:val="yellow"/>
              </w:rPr>
              <w:t>}/campaign/</w:t>
            </w:r>
          </w:p>
          <w:p w:rsidR="00E030ED" w:rsidRPr="00034A28" w:rsidRDefault="00E030ED" w:rsidP="00E030ED">
            <w:pPr>
              <w:pStyle w:val="a5"/>
              <w:spacing w:afterLines="0" w:line="240" w:lineRule="auto"/>
              <w:ind w:leftChars="0" w:left="0"/>
              <w:jc w:val="left"/>
              <w:rPr>
                <w:rFonts w:ascii="Courier New" w:hAnsi="Courier New" w:cs="Courier New"/>
                <w:sz w:val="18"/>
                <w:szCs w:val="18"/>
                <w:highlight w:val="yellow"/>
              </w:rPr>
            </w:pPr>
            <w:r w:rsidRPr="00034A28">
              <w:rPr>
                <w:rFonts w:ascii="Courier New" w:hAnsi="Courier New" w:cs="Courier New"/>
                <w:sz w:val="18"/>
                <w:szCs w:val="18"/>
                <w:highlight w:val="yellow"/>
              </w:rPr>
              <w:t>campaign.tnc.download.url = ${file.download.url}/campaign/</w:t>
            </w:r>
            <w:proofErr w:type="spellStart"/>
            <w:r w:rsidRPr="00034A28">
              <w:rPr>
                <w:rFonts w:ascii="Courier New" w:hAnsi="Courier New" w:cs="Courier New"/>
                <w:sz w:val="18"/>
                <w:szCs w:val="18"/>
                <w:highlight w:val="yellow"/>
              </w:rPr>
              <w:t>campaignTncDownload</w:t>
            </w:r>
            <w:proofErr w:type="spellEnd"/>
            <w:r w:rsidRPr="00034A28">
              <w:rPr>
                <w:rFonts w:ascii="Courier New" w:hAnsi="Courier New" w:cs="Courier New"/>
                <w:sz w:val="18"/>
                <w:szCs w:val="18"/>
                <w:highlight w:val="yellow"/>
              </w:rPr>
              <w:t>/</w:t>
            </w:r>
          </w:p>
          <w:p w:rsidR="00E030ED" w:rsidRPr="00034A28" w:rsidRDefault="00E030ED" w:rsidP="00E030ED">
            <w:pPr>
              <w:pStyle w:val="a5"/>
              <w:spacing w:afterLines="0" w:line="240" w:lineRule="auto"/>
              <w:ind w:leftChars="0" w:left="0"/>
              <w:jc w:val="left"/>
              <w:rPr>
                <w:rFonts w:ascii="Courier New" w:hAnsi="Courier New" w:cs="Courier New"/>
                <w:sz w:val="18"/>
                <w:szCs w:val="18"/>
                <w:highlight w:val="yellow"/>
              </w:rPr>
            </w:pPr>
            <w:proofErr w:type="spellStart"/>
            <w:r w:rsidRPr="00034A28">
              <w:rPr>
                <w:rFonts w:ascii="Courier New" w:hAnsi="Courier New" w:cs="Courier New"/>
                <w:sz w:val="18"/>
                <w:szCs w:val="18"/>
                <w:highlight w:val="yellow"/>
              </w:rPr>
              <w:t>loyalty.tnc.upload.path</w:t>
            </w:r>
            <w:proofErr w:type="spellEnd"/>
            <w:r w:rsidRPr="00034A28">
              <w:rPr>
                <w:rFonts w:ascii="Courier New" w:hAnsi="Courier New" w:cs="Courier New"/>
                <w:sz w:val="18"/>
                <w:szCs w:val="18"/>
                <w:highlight w:val="yellow"/>
              </w:rPr>
              <w:t xml:space="preserve"> = ${</w:t>
            </w:r>
            <w:proofErr w:type="spellStart"/>
            <w:r w:rsidRPr="00034A28">
              <w:rPr>
                <w:rFonts w:ascii="Courier New" w:hAnsi="Courier New" w:cs="Courier New"/>
                <w:sz w:val="18"/>
                <w:szCs w:val="18"/>
                <w:highlight w:val="yellow"/>
              </w:rPr>
              <w:t>tnc.upload.path</w:t>
            </w:r>
            <w:proofErr w:type="spellEnd"/>
            <w:r w:rsidRPr="00034A28">
              <w:rPr>
                <w:rFonts w:ascii="Courier New" w:hAnsi="Courier New" w:cs="Courier New"/>
                <w:sz w:val="18"/>
                <w:szCs w:val="18"/>
                <w:highlight w:val="yellow"/>
              </w:rPr>
              <w:t>}/loyalty/</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highlight w:val="yellow"/>
              </w:rPr>
              <w:t>loyalty.tnc.download.url = ${stcms.url}/portal/data/loyalty/</w:t>
            </w:r>
            <w:proofErr w:type="spellStart"/>
            <w:r w:rsidRPr="00034A28">
              <w:rPr>
                <w:rFonts w:ascii="Courier New" w:hAnsi="Courier New" w:cs="Courier New"/>
                <w:sz w:val="18"/>
                <w:szCs w:val="18"/>
                <w:highlight w:val="yellow"/>
              </w:rPr>
              <w:t>loyaltyTncDownload</w:t>
            </w:r>
            <w:proofErr w:type="spellEnd"/>
            <w:r w:rsidRPr="00034A28">
              <w:rPr>
                <w:rFonts w:ascii="Courier New" w:hAnsi="Courier New" w:cs="Courier New"/>
                <w:sz w:val="18"/>
                <w:szCs w:val="18"/>
                <w:highlight w:val="yellow"/>
              </w:rPr>
              <w:t>/</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p>
          <w:p w:rsidR="00E030ED" w:rsidRPr="00034A28" w:rsidRDefault="00E030ED" w:rsidP="00E030E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the location of files for push campaign batch</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highlight w:val="yellow"/>
              </w:rPr>
              <w:t>campaign.base.working.dir</w:t>
            </w:r>
            <w:proofErr w:type="spellEnd"/>
            <w:r w:rsidRPr="00034A28">
              <w:rPr>
                <w:rFonts w:ascii="Courier New" w:hAnsi="Courier New" w:cs="Courier New"/>
                <w:sz w:val="18"/>
                <w:szCs w:val="18"/>
                <w:highlight w:val="yellow"/>
              </w:rPr>
              <w:t xml:space="preserve"> = /</w:t>
            </w:r>
            <w:proofErr w:type="spellStart"/>
            <w:r w:rsidRPr="00034A28">
              <w:rPr>
                <w:rFonts w:ascii="Courier New" w:hAnsi="Courier New" w:cs="Courier New"/>
                <w:sz w:val="18"/>
                <w:szCs w:val="18"/>
                <w:highlight w:val="yellow"/>
              </w:rPr>
              <w:t>var</w:t>
            </w:r>
            <w:proofErr w:type="spellEnd"/>
            <w:r w:rsidRPr="00034A28">
              <w:rPr>
                <w:rFonts w:ascii="Courier New" w:hAnsi="Courier New" w:cs="Courier New"/>
                <w:sz w:val="18"/>
                <w:szCs w:val="18"/>
                <w:highlight w:val="yellow"/>
              </w:rPr>
              <w:t>/</w:t>
            </w:r>
            <w:proofErr w:type="spellStart"/>
            <w:r w:rsidRPr="00034A28">
              <w:rPr>
                <w:rFonts w:ascii="Courier New" w:hAnsi="Courier New" w:cs="Courier New"/>
                <w:sz w:val="18"/>
                <w:szCs w:val="18"/>
                <w:highlight w:val="yellow"/>
              </w:rPr>
              <w:t>cmsadmin</w:t>
            </w:r>
            <w:proofErr w:type="spellEnd"/>
            <w:r w:rsidRPr="00034A28">
              <w:rPr>
                <w:rFonts w:ascii="Courier New" w:hAnsi="Courier New" w:cs="Courier New"/>
                <w:sz w:val="18"/>
                <w:szCs w:val="18"/>
                <w:highlight w:val="yellow"/>
              </w:rPr>
              <w:t>/batch-root</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w:t>
            </w:r>
            <w:proofErr w:type="gramStart"/>
            <w:r w:rsidRPr="00034A28">
              <w:rPr>
                <w:rFonts w:ascii="Courier New" w:hAnsi="Courier New" w:cs="Courier New"/>
                <w:sz w:val="18"/>
                <w:szCs w:val="18"/>
              </w:rPr>
              <w:t>the</w:t>
            </w:r>
            <w:proofErr w:type="gramEnd"/>
            <w:r w:rsidRPr="00034A28">
              <w:rPr>
                <w:rFonts w:ascii="Courier New" w:hAnsi="Courier New" w:cs="Courier New"/>
                <w:sz w:val="18"/>
                <w:szCs w:val="18"/>
              </w:rPr>
              <w:t xml:space="preserve"> location of files to load the list of CUSTOMER for campaign.</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campaign.customer.working.dir</w:t>
            </w:r>
            <w:proofErr w:type="spellEnd"/>
            <w:r w:rsidRPr="00034A28">
              <w:rPr>
                <w:rFonts w:ascii="Courier New" w:hAnsi="Courier New" w:cs="Courier New"/>
                <w:sz w:val="18"/>
                <w:szCs w:val="18"/>
              </w:rPr>
              <w:t xml:space="preserve"> = ${</w:t>
            </w:r>
            <w:proofErr w:type="spellStart"/>
            <w:r w:rsidRPr="00034A28">
              <w:rPr>
                <w:rFonts w:ascii="Courier New" w:hAnsi="Courier New" w:cs="Courier New"/>
                <w:sz w:val="18"/>
                <w:szCs w:val="18"/>
              </w:rPr>
              <w:t>campaign.base.working.dir</w:t>
            </w:r>
            <w:proofErr w:type="spellEnd"/>
            <w:r w:rsidRPr="00034A28">
              <w:rPr>
                <w:rFonts w:ascii="Courier New" w:hAnsi="Courier New" w:cs="Courier New"/>
                <w:sz w:val="18"/>
                <w:szCs w:val="18"/>
              </w:rPr>
              <w:t>}/</w:t>
            </w:r>
            <w:proofErr w:type="spellStart"/>
            <w:r w:rsidRPr="00034A28">
              <w:rPr>
                <w:rFonts w:ascii="Courier New" w:hAnsi="Courier New" w:cs="Courier New"/>
                <w:sz w:val="18"/>
                <w:szCs w:val="18"/>
              </w:rPr>
              <w:t>ftpin</w:t>
            </w:r>
            <w:proofErr w:type="spellEnd"/>
          </w:p>
          <w:p w:rsidR="00E030ED" w:rsidRPr="00034A28" w:rsidRDefault="00E030ED" w:rsidP="00E030ED">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campaign.customer.backup.dir</w:t>
            </w:r>
            <w:proofErr w:type="spellEnd"/>
            <w:r w:rsidRPr="00034A28">
              <w:rPr>
                <w:rFonts w:ascii="Courier New" w:hAnsi="Courier New" w:cs="Courier New"/>
                <w:sz w:val="18"/>
                <w:szCs w:val="18"/>
              </w:rPr>
              <w:t xml:space="preserve"> = ${</w:t>
            </w:r>
            <w:proofErr w:type="spellStart"/>
            <w:r w:rsidRPr="00034A28">
              <w:rPr>
                <w:rFonts w:ascii="Courier New" w:hAnsi="Courier New" w:cs="Courier New"/>
                <w:sz w:val="18"/>
                <w:szCs w:val="18"/>
              </w:rPr>
              <w:t>campaign.base.working.dir</w:t>
            </w:r>
            <w:proofErr w:type="spellEnd"/>
            <w:r w:rsidRPr="00034A28">
              <w:rPr>
                <w:rFonts w:ascii="Courier New" w:hAnsi="Courier New" w:cs="Courier New"/>
                <w:sz w:val="18"/>
                <w:szCs w:val="18"/>
              </w:rPr>
              <w:t>}/processed</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w:t>
            </w:r>
            <w:proofErr w:type="gramStart"/>
            <w:r w:rsidRPr="00034A28">
              <w:rPr>
                <w:rFonts w:ascii="Courier New" w:hAnsi="Courier New" w:cs="Courier New"/>
                <w:sz w:val="18"/>
                <w:szCs w:val="18"/>
              </w:rPr>
              <w:t>the</w:t>
            </w:r>
            <w:proofErr w:type="gramEnd"/>
            <w:r w:rsidRPr="00034A28">
              <w:rPr>
                <w:rFonts w:ascii="Courier New" w:hAnsi="Courier New" w:cs="Courier New"/>
                <w:sz w:val="18"/>
                <w:szCs w:val="18"/>
              </w:rPr>
              <w:t xml:space="preserve"> location of files to load the list of Coupon Serial Number for campaign.</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campaign.coupon.working.dir</w:t>
            </w:r>
            <w:proofErr w:type="spellEnd"/>
            <w:r w:rsidRPr="00034A28">
              <w:rPr>
                <w:rFonts w:ascii="Courier New" w:hAnsi="Courier New" w:cs="Courier New"/>
                <w:sz w:val="18"/>
                <w:szCs w:val="18"/>
              </w:rPr>
              <w:t xml:space="preserve"> = ${</w:t>
            </w:r>
            <w:proofErr w:type="spellStart"/>
            <w:r w:rsidRPr="00034A28">
              <w:rPr>
                <w:rFonts w:ascii="Courier New" w:hAnsi="Courier New" w:cs="Courier New"/>
                <w:sz w:val="18"/>
                <w:szCs w:val="18"/>
              </w:rPr>
              <w:t>campaign.base.working.dir</w:t>
            </w:r>
            <w:proofErr w:type="spellEnd"/>
            <w:r w:rsidRPr="00034A28">
              <w:rPr>
                <w:rFonts w:ascii="Courier New" w:hAnsi="Courier New" w:cs="Courier New"/>
                <w:sz w:val="18"/>
                <w:szCs w:val="18"/>
              </w:rPr>
              <w:t>}/</w:t>
            </w:r>
            <w:proofErr w:type="spellStart"/>
            <w:r w:rsidRPr="00034A28">
              <w:rPr>
                <w:rFonts w:ascii="Courier New" w:hAnsi="Courier New" w:cs="Courier New"/>
                <w:sz w:val="18"/>
                <w:szCs w:val="18"/>
              </w:rPr>
              <w:t>ftpin</w:t>
            </w:r>
            <w:proofErr w:type="spellEnd"/>
          </w:p>
          <w:p w:rsidR="00E030ED" w:rsidRPr="00034A28" w:rsidRDefault="00E030ED" w:rsidP="00E030ED">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campaign.coupon.backup.dir</w:t>
            </w:r>
            <w:proofErr w:type="spellEnd"/>
            <w:r w:rsidRPr="00034A28">
              <w:rPr>
                <w:rFonts w:ascii="Courier New" w:hAnsi="Courier New" w:cs="Courier New"/>
                <w:sz w:val="18"/>
                <w:szCs w:val="18"/>
              </w:rPr>
              <w:t xml:space="preserve"> = ${</w:t>
            </w:r>
            <w:proofErr w:type="spellStart"/>
            <w:r w:rsidRPr="00034A28">
              <w:rPr>
                <w:rFonts w:ascii="Courier New" w:hAnsi="Courier New" w:cs="Courier New"/>
                <w:sz w:val="18"/>
                <w:szCs w:val="18"/>
              </w:rPr>
              <w:t>campaign.base.working.dir</w:t>
            </w:r>
            <w:proofErr w:type="spellEnd"/>
            <w:r w:rsidRPr="00034A28">
              <w:rPr>
                <w:rFonts w:ascii="Courier New" w:hAnsi="Courier New" w:cs="Courier New"/>
                <w:sz w:val="18"/>
                <w:szCs w:val="18"/>
              </w:rPr>
              <w:t>}/processed</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w:t>
            </w:r>
            <w:proofErr w:type="gramStart"/>
            <w:r w:rsidRPr="00034A28">
              <w:rPr>
                <w:rFonts w:ascii="Courier New" w:hAnsi="Courier New" w:cs="Courier New"/>
                <w:sz w:val="18"/>
                <w:szCs w:val="18"/>
              </w:rPr>
              <w:t>the</w:t>
            </w:r>
            <w:proofErr w:type="gramEnd"/>
            <w:r w:rsidRPr="00034A28">
              <w:rPr>
                <w:rFonts w:ascii="Courier New" w:hAnsi="Courier New" w:cs="Courier New"/>
                <w:sz w:val="18"/>
                <w:szCs w:val="18"/>
              </w:rPr>
              <w:t xml:space="preserve"> location of files to load the list of MSISDN and Coupon Serial Number for auto campaign.</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campaign.auto.working.dir</w:t>
            </w:r>
            <w:proofErr w:type="spellEnd"/>
            <w:r w:rsidRPr="00034A28">
              <w:rPr>
                <w:rFonts w:ascii="Courier New" w:hAnsi="Courier New" w:cs="Courier New"/>
                <w:sz w:val="18"/>
                <w:szCs w:val="18"/>
              </w:rPr>
              <w:t xml:space="preserve"> = ${</w:t>
            </w:r>
            <w:proofErr w:type="spellStart"/>
            <w:r w:rsidRPr="00034A28">
              <w:rPr>
                <w:rFonts w:ascii="Courier New" w:hAnsi="Courier New" w:cs="Courier New"/>
                <w:sz w:val="18"/>
                <w:szCs w:val="18"/>
              </w:rPr>
              <w:t>campaign.base.working.dir</w:t>
            </w:r>
            <w:proofErr w:type="spellEnd"/>
            <w:r w:rsidRPr="00034A28">
              <w:rPr>
                <w:rFonts w:ascii="Courier New" w:hAnsi="Courier New" w:cs="Courier New"/>
                <w:sz w:val="18"/>
                <w:szCs w:val="18"/>
              </w:rPr>
              <w:t>}/</w:t>
            </w:r>
            <w:proofErr w:type="spellStart"/>
            <w:r w:rsidRPr="00034A28">
              <w:rPr>
                <w:rFonts w:ascii="Courier New" w:hAnsi="Courier New" w:cs="Courier New"/>
                <w:sz w:val="18"/>
                <w:szCs w:val="18"/>
              </w:rPr>
              <w:t>ftpin</w:t>
            </w:r>
            <w:proofErr w:type="spellEnd"/>
          </w:p>
          <w:p w:rsidR="00E030ED" w:rsidRPr="00034A28" w:rsidRDefault="00E030ED" w:rsidP="00E030ED">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campaign.auto.backup.dir</w:t>
            </w:r>
            <w:proofErr w:type="spellEnd"/>
            <w:r w:rsidRPr="00034A28">
              <w:rPr>
                <w:rFonts w:ascii="Courier New" w:hAnsi="Courier New" w:cs="Courier New"/>
                <w:sz w:val="18"/>
                <w:szCs w:val="18"/>
              </w:rPr>
              <w:t xml:space="preserve"> = ${</w:t>
            </w:r>
            <w:proofErr w:type="spellStart"/>
            <w:r w:rsidRPr="00034A28">
              <w:rPr>
                <w:rFonts w:ascii="Courier New" w:hAnsi="Courier New" w:cs="Courier New"/>
                <w:sz w:val="18"/>
                <w:szCs w:val="18"/>
              </w:rPr>
              <w:t>campaign.base.working.dir</w:t>
            </w:r>
            <w:proofErr w:type="spellEnd"/>
            <w:r w:rsidRPr="00034A28">
              <w:rPr>
                <w:rFonts w:ascii="Courier New" w:hAnsi="Courier New" w:cs="Courier New"/>
                <w:sz w:val="18"/>
                <w:szCs w:val="18"/>
              </w:rPr>
              <w:t>}/processed</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p>
          <w:p w:rsidR="00E030ED" w:rsidRPr="00034A28" w:rsidRDefault="00E030ED" w:rsidP="00E030ED">
            <w:pPr>
              <w:pStyle w:val="a5"/>
              <w:spacing w:afterLines="0" w:line="240" w:lineRule="auto"/>
              <w:ind w:leftChars="0" w:left="0"/>
              <w:jc w:val="left"/>
              <w:rPr>
                <w:rFonts w:ascii="Courier New" w:hAnsi="Courier New" w:cs="Courier New"/>
                <w:sz w:val="18"/>
                <w:szCs w:val="18"/>
                <w:highlight w:val="yellow"/>
              </w:rPr>
            </w:pPr>
            <w:r w:rsidRPr="00034A28">
              <w:rPr>
                <w:rFonts w:ascii="Courier New" w:hAnsi="Courier New" w:cs="Courier New"/>
                <w:sz w:val="18"/>
                <w:szCs w:val="18"/>
                <w:highlight w:val="yellow"/>
              </w:rPr>
              <w:t xml:space="preserve"># </w:t>
            </w:r>
            <w:proofErr w:type="gramStart"/>
            <w:r w:rsidRPr="00034A28">
              <w:rPr>
                <w:rFonts w:ascii="Courier New" w:hAnsi="Courier New" w:cs="Courier New"/>
                <w:sz w:val="18"/>
                <w:szCs w:val="18"/>
                <w:highlight w:val="yellow"/>
              </w:rPr>
              <w:t>the</w:t>
            </w:r>
            <w:proofErr w:type="gramEnd"/>
            <w:r w:rsidRPr="00034A28">
              <w:rPr>
                <w:rFonts w:ascii="Courier New" w:hAnsi="Courier New" w:cs="Courier New"/>
                <w:sz w:val="18"/>
                <w:szCs w:val="18"/>
                <w:highlight w:val="yellow"/>
              </w:rPr>
              <w:t xml:space="preserve"> hours for push campaign load customer batch before campaign start date.</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highlight w:val="yellow"/>
              </w:rPr>
              <w:t>campaign.load.customer.limit.hours</w:t>
            </w:r>
            <w:proofErr w:type="spellEnd"/>
            <w:r w:rsidRPr="00034A28">
              <w:rPr>
                <w:rFonts w:ascii="Courier New" w:hAnsi="Courier New" w:cs="Courier New"/>
                <w:sz w:val="18"/>
                <w:szCs w:val="18"/>
                <w:highlight w:val="yellow"/>
              </w:rPr>
              <w:t xml:space="preserve"> = 4</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p>
          <w:p w:rsidR="00E030ED" w:rsidRPr="00034A28" w:rsidRDefault="00E030ED" w:rsidP="00E030E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Alarming email addresses for batch error.</w:t>
            </w:r>
          </w:p>
          <w:p w:rsidR="00E030ED" w:rsidRPr="00034A28" w:rsidRDefault="00E030ED" w:rsidP="00E030ED">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batch.error.emails</w:t>
            </w:r>
            <w:proofErr w:type="spellEnd"/>
            <w:r w:rsidRPr="00034A28">
              <w:rPr>
                <w:rFonts w:ascii="Courier New" w:hAnsi="Courier New" w:cs="Courier New"/>
                <w:sz w:val="18"/>
                <w:szCs w:val="18"/>
              </w:rPr>
              <w:t xml:space="preserve"> = mwallet@</w:t>
            </w:r>
            <w:r w:rsidR="004F0FEE">
              <w:rPr>
                <w:rFonts w:ascii="Courier New" w:hAnsi="Courier New" w:cs="Courier New"/>
                <w:sz w:val="18"/>
                <w:szCs w:val="18"/>
              </w:rPr>
              <w:t>Telkomsel</w:t>
            </w:r>
            <w:r w:rsidRPr="00034A28">
              <w:rPr>
                <w:rFonts w:ascii="Courier New" w:hAnsi="Courier New" w:cs="Courier New"/>
                <w:sz w:val="18"/>
                <w:szCs w:val="18"/>
              </w:rPr>
              <w:t>.com</w:t>
            </w:r>
          </w:p>
        </w:tc>
      </w:tr>
    </w:tbl>
    <w:p w:rsidR="00E030ED" w:rsidRDefault="00E030ED" w:rsidP="00362CE7">
      <w:pPr>
        <w:pStyle w:val="a5"/>
        <w:numPr>
          <w:ilvl w:val="0"/>
          <w:numId w:val="17"/>
        </w:numPr>
        <w:wordWrap/>
        <w:autoSpaceDE/>
        <w:autoSpaceDN/>
        <w:adjustRightInd w:val="0"/>
        <w:snapToGrid w:val="0"/>
        <w:spacing w:before="120" w:afterLines="0" w:after="120" w:line="240" w:lineRule="auto"/>
        <w:ind w:leftChars="0"/>
        <w:jc w:val="left"/>
      </w:pPr>
      <w:r>
        <w:lastRenderedPageBreak/>
        <w:t>E-Mail Configuration</w:t>
      </w:r>
      <w:r>
        <w:rPr>
          <w:rFonts w:hint="eastAsia"/>
        </w:rPr>
        <w:t xml:space="preserve"> part: Check mail server information to system administrator.</w:t>
      </w:r>
    </w:p>
    <w:p w:rsidR="00D44A41" w:rsidRDefault="00D44A41" w:rsidP="00362CE7">
      <w:pPr>
        <w:pStyle w:val="a5"/>
        <w:numPr>
          <w:ilvl w:val="0"/>
          <w:numId w:val="31"/>
        </w:numPr>
        <w:spacing w:beforeLines="50" w:before="120" w:after="120" w:line="240" w:lineRule="auto"/>
        <w:ind w:leftChars="0" w:left="709" w:hanging="283"/>
      </w:pPr>
      <w:r>
        <w:rPr>
          <w:rFonts w:hint="eastAsia"/>
        </w:rPr>
        <w:t>C.I.</w:t>
      </w:r>
    </w:p>
    <w:p w:rsidR="00D44A41" w:rsidRDefault="00D44A41" w:rsidP="00D44A41">
      <w:pPr>
        <w:pStyle w:val="a5"/>
        <w:spacing w:beforeLines="50" w:before="120" w:after="120" w:line="240" w:lineRule="auto"/>
        <w:ind w:leftChars="0" w:left="709"/>
      </w:pPr>
      <w:r>
        <w:rPr>
          <w:rFonts w:hint="eastAsia"/>
        </w:rPr>
        <w:t xml:space="preserve">Configuration files are in </w:t>
      </w:r>
      <w:r>
        <w:t>‘</w:t>
      </w:r>
      <w:r>
        <w:rPr>
          <w:rFonts w:hint="eastAsia"/>
        </w:rPr>
        <w:t>WEB-INF/classes</w:t>
      </w:r>
      <w:r>
        <w:t>’</w:t>
      </w:r>
      <w:r>
        <w:rPr>
          <w:rFonts w:hint="eastAsia"/>
        </w:rPr>
        <w:t xml:space="preserve"> directory.</w:t>
      </w:r>
    </w:p>
    <w:tbl>
      <w:tblPr>
        <w:tblStyle w:val="af"/>
        <w:tblW w:w="0" w:type="auto"/>
        <w:tblInd w:w="675" w:type="dxa"/>
        <w:tblLook w:val="04A0" w:firstRow="1" w:lastRow="0" w:firstColumn="1" w:lastColumn="0" w:noHBand="0" w:noVBand="1"/>
      </w:tblPr>
      <w:tblGrid>
        <w:gridCol w:w="8561"/>
      </w:tblGrid>
      <w:tr w:rsidR="00127D98" w:rsidRPr="00034A28" w:rsidTr="00F91C88">
        <w:tc>
          <w:tcPr>
            <w:tcW w:w="8561" w:type="dxa"/>
            <w:shd w:val="clear" w:color="auto" w:fill="D9D9D9" w:themeFill="background1" w:themeFillShade="D9"/>
          </w:tcPr>
          <w:p w:rsidR="00127D98" w:rsidRPr="00034A28" w:rsidRDefault="00127D98"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cd /home/cmsadmin/local/jboss5-as/server/stcms_portal/deploy/stcms.war/WEB-INF/classes/</w:t>
            </w:r>
          </w:p>
          <w:p w:rsidR="00127D98" w:rsidRPr="00034A28" w:rsidRDefault="00127D98"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ls</w:t>
            </w:r>
            <w:proofErr w:type="spellEnd"/>
          </w:p>
          <w:p w:rsidR="00127D98" w:rsidRPr="00034A28" w:rsidRDefault="00127D98"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com    </w:t>
            </w:r>
            <w:proofErr w:type="spellStart"/>
            <w:r w:rsidRPr="00034A28">
              <w:rPr>
                <w:rFonts w:ascii="Courier New" w:hAnsi="Courier New" w:cs="Courier New"/>
                <w:sz w:val="18"/>
                <w:szCs w:val="18"/>
              </w:rPr>
              <w:t>ESAPI.properties</w:t>
            </w:r>
            <w:proofErr w:type="spellEnd"/>
            <w:r w:rsidRPr="00034A28">
              <w:rPr>
                <w:rFonts w:ascii="Courier New" w:hAnsi="Courier New" w:cs="Courier New"/>
                <w:sz w:val="18"/>
                <w:szCs w:val="18"/>
              </w:rPr>
              <w:t xml:space="preserve">   security-</w:t>
            </w:r>
            <w:proofErr w:type="spellStart"/>
            <w:r w:rsidRPr="00034A28">
              <w:rPr>
                <w:rFonts w:ascii="Courier New" w:hAnsi="Courier New" w:cs="Courier New"/>
                <w:sz w:val="18"/>
                <w:szCs w:val="18"/>
              </w:rPr>
              <w:t>validation.properties</w:t>
            </w:r>
            <w:proofErr w:type="spellEnd"/>
          </w:p>
          <w:p w:rsidR="00127D98" w:rsidRPr="00034A28" w:rsidRDefault="00127D98" w:rsidP="00F91C8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highlight w:val="yellow"/>
              </w:rPr>
              <w:t>environment.properties</w:t>
            </w:r>
            <w:proofErr w:type="spellEnd"/>
            <w:r w:rsidRPr="00034A28">
              <w:rPr>
                <w:rFonts w:ascii="Courier New" w:hAnsi="Courier New" w:cs="Courier New"/>
                <w:sz w:val="18"/>
                <w:szCs w:val="18"/>
              </w:rPr>
              <w:t xml:space="preserve">  META-INF          </w:t>
            </w:r>
            <w:proofErr w:type="spellStart"/>
            <w:r w:rsidRPr="00034A28">
              <w:rPr>
                <w:rFonts w:ascii="Courier New" w:hAnsi="Courier New" w:cs="Courier New"/>
                <w:sz w:val="18"/>
                <w:szCs w:val="18"/>
              </w:rPr>
              <w:t>validation.properties</w:t>
            </w:r>
            <w:proofErr w:type="spellEnd"/>
          </w:p>
        </w:tc>
      </w:tr>
    </w:tbl>
    <w:p w:rsidR="00D44A41" w:rsidRDefault="00D44A41" w:rsidP="00D44A41">
      <w:pPr>
        <w:pStyle w:val="a5"/>
        <w:spacing w:beforeLines="50" w:before="120" w:after="120" w:line="240" w:lineRule="auto"/>
        <w:ind w:leftChars="0" w:left="709"/>
      </w:pPr>
      <w:proofErr w:type="spellStart"/>
      <w:proofErr w:type="gramStart"/>
      <w:r w:rsidRPr="00D44A41">
        <w:rPr>
          <w:b/>
        </w:rPr>
        <w:t>environment.properties</w:t>
      </w:r>
      <w:proofErr w:type="spellEnd"/>
      <w:r>
        <w:rPr>
          <w:rFonts w:hint="eastAsia"/>
        </w:rPr>
        <w:t xml:space="preserve"> :</w:t>
      </w:r>
      <w:proofErr w:type="gramEnd"/>
      <w:r>
        <w:rPr>
          <w:rFonts w:hint="eastAsia"/>
        </w:rPr>
        <w:t xml:space="preserve"> general options including server</w:t>
      </w:r>
      <w:r>
        <w:t>’</w:t>
      </w:r>
      <w:r>
        <w:rPr>
          <w:rFonts w:hint="eastAsia"/>
        </w:rPr>
        <w:t>s IP, file path, etc.</w:t>
      </w:r>
    </w:p>
    <w:tbl>
      <w:tblPr>
        <w:tblStyle w:val="af"/>
        <w:tblW w:w="0" w:type="auto"/>
        <w:tblInd w:w="675" w:type="dxa"/>
        <w:tblLook w:val="04A0" w:firstRow="1" w:lastRow="0" w:firstColumn="1" w:lastColumn="0" w:noHBand="0" w:noVBand="1"/>
      </w:tblPr>
      <w:tblGrid>
        <w:gridCol w:w="8561"/>
      </w:tblGrid>
      <w:tr w:rsidR="00127D98" w:rsidRPr="00034A28" w:rsidTr="00F91C88">
        <w:tc>
          <w:tcPr>
            <w:tcW w:w="8561" w:type="dxa"/>
            <w:shd w:val="clear" w:color="auto" w:fill="D9D9D9" w:themeFill="background1" w:themeFillShade="D9"/>
          </w:tcPr>
          <w:p w:rsidR="00127D98" w:rsidRPr="00034A28" w:rsidRDefault="00127D98" w:rsidP="00127D9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Server Info</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ip.port.public</w:t>
            </w:r>
            <w:proofErr w:type="spellEnd"/>
            <w:r w:rsidRPr="00034A28">
              <w:rPr>
                <w:rFonts w:ascii="Courier New" w:hAnsi="Courier New" w:cs="Courier New"/>
                <w:sz w:val="18"/>
                <w:szCs w:val="18"/>
              </w:rPr>
              <w:t xml:space="preserve"> = mwalletapp.</w:t>
            </w:r>
            <w:r w:rsidR="004F0FEE">
              <w:rPr>
                <w:rFonts w:ascii="Courier New" w:hAnsi="Courier New" w:cs="Courier New"/>
                <w:sz w:val="18"/>
                <w:szCs w:val="18"/>
              </w:rPr>
              <w:t>Telkomsel</w:t>
            </w:r>
            <w:r w:rsidRPr="00034A28">
              <w:rPr>
                <w:rFonts w:ascii="Courier New" w:hAnsi="Courier New" w:cs="Courier New"/>
                <w:sz w:val="18"/>
                <w:szCs w:val="18"/>
              </w:rPr>
              <w:t>.com</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ip.port.inner</w:t>
            </w:r>
            <w:proofErr w:type="spellEnd"/>
            <w:r w:rsidRPr="00034A28">
              <w:rPr>
                <w:rFonts w:ascii="Courier New" w:hAnsi="Courier New" w:cs="Courier New"/>
                <w:sz w:val="18"/>
                <w:szCs w:val="18"/>
              </w:rPr>
              <w:t xml:space="preserve"> = </w:t>
            </w:r>
            <w:r w:rsidRPr="00034A28">
              <w:rPr>
                <w:rFonts w:ascii="Courier New" w:hAnsi="Courier New" w:cs="Courier New"/>
                <w:sz w:val="18"/>
                <w:szCs w:val="18"/>
                <w:highlight w:val="yellow"/>
              </w:rPr>
              <w:t>10.44.56.145:8180</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p>
          <w:p w:rsidR="00127D98" w:rsidRPr="00034A28" w:rsidRDefault="00127D98" w:rsidP="00127D9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stcms.path</w:t>
            </w:r>
            <w:proofErr w:type="spellEnd"/>
            <w:r w:rsidRPr="00034A28">
              <w:rPr>
                <w:rFonts w:ascii="Courier New" w:hAnsi="Courier New" w:cs="Courier New"/>
                <w:sz w:val="18"/>
                <w:szCs w:val="18"/>
              </w:rPr>
              <w:t xml:space="preserve"> = https://${ip.port.public}/stcms_p1/ci</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stcms.image.path</w:t>
            </w:r>
            <w:proofErr w:type="spellEnd"/>
            <w:r w:rsidRPr="00034A28">
              <w:rPr>
                <w:rFonts w:ascii="Courier New" w:hAnsi="Courier New" w:cs="Courier New"/>
                <w:sz w:val="18"/>
                <w:szCs w:val="18"/>
              </w:rPr>
              <w:t xml:space="preserve"> = https://${ip.port.public}/stcms_p1/image</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p>
          <w:p w:rsidR="00127D98" w:rsidRPr="00034A28" w:rsidRDefault="00127D98" w:rsidP="00127D9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stcms.folder.path</w:t>
            </w:r>
            <w:proofErr w:type="spellEnd"/>
            <w:r w:rsidRPr="00034A28">
              <w:rPr>
                <w:rFonts w:ascii="Courier New" w:hAnsi="Courier New" w:cs="Courier New"/>
                <w:sz w:val="18"/>
                <w:szCs w:val="18"/>
              </w:rPr>
              <w:t xml:space="preserve"> = /</w:t>
            </w:r>
            <w:proofErr w:type="spellStart"/>
            <w:r w:rsidRPr="00034A28">
              <w:rPr>
                <w:rFonts w:ascii="Courier New" w:hAnsi="Courier New" w:cs="Courier New"/>
                <w:sz w:val="18"/>
                <w:szCs w:val="18"/>
              </w:rPr>
              <w:t>var</w:t>
            </w:r>
            <w:proofErr w:type="spellEnd"/>
            <w:r w:rsidRPr="00034A28">
              <w:rPr>
                <w:rFonts w:ascii="Courier New" w:hAnsi="Courier New" w:cs="Courier New"/>
                <w:sz w:val="18"/>
                <w:szCs w:val="18"/>
              </w:rPr>
              <w:t>/</w:t>
            </w:r>
            <w:proofErr w:type="spellStart"/>
            <w:r w:rsidRPr="00034A28">
              <w:rPr>
                <w:rFonts w:ascii="Courier New" w:hAnsi="Courier New" w:cs="Courier New"/>
                <w:sz w:val="18"/>
                <w:szCs w:val="18"/>
              </w:rPr>
              <w:t>cmsadmin</w:t>
            </w:r>
            <w:proofErr w:type="spellEnd"/>
            <w:r w:rsidRPr="00034A28">
              <w:rPr>
                <w:rFonts w:ascii="Courier New" w:hAnsi="Courier New" w:cs="Courier New"/>
                <w:sz w:val="18"/>
                <w:szCs w:val="18"/>
              </w:rPr>
              <w:t>/</w:t>
            </w:r>
            <w:proofErr w:type="spellStart"/>
            <w:r w:rsidRPr="00034A28">
              <w:rPr>
                <w:rFonts w:ascii="Courier New" w:hAnsi="Courier New" w:cs="Courier New"/>
                <w:sz w:val="18"/>
                <w:szCs w:val="18"/>
              </w:rPr>
              <w:t>cmsfiles</w:t>
            </w:r>
            <w:proofErr w:type="spellEnd"/>
          </w:p>
          <w:p w:rsidR="00127D98" w:rsidRPr="00034A28" w:rsidRDefault="00127D98" w:rsidP="00127D98">
            <w:pPr>
              <w:pStyle w:val="a5"/>
              <w:spacing w:afterLines="0" w:line="240" w:lineRule="auto"/>
              <w:ind w:leftChars="0" w:left="0"/>
              <w:jc w:val="left"/>
              <w:rPr>
                <w:rFonts w:ascii="Courier New" w:hAnsi="Courier New" w:cs="Courier New"/>
                <w:sz w:val="18"/>
                <w:szCs w:val="18"/>
              </w:rPr>
            </w:pPr>
          </w:p>
          <w:p w:rsidR="00127D98" w:rsidRPr="00034A28" w:rsidRDefault="00127D98" w:rsidP="00127D9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mwallet.rs.url = https://mwalletapp.</w:t>
            </w:r>
            <w:r w:rsidR="004F0FEE">
              <w:rPr>
                <w:rFonts w:ascii="Courier New" w:hAnsi="Courier New" w:cs="Courier New"/>
                <w:sz w:val="18"/>
                <w:szCs w:val="18"/>
              </w:rPr>
              <w:t>Telkomsel</w:t>
            </w:r>
            <w:r w:rsidRPr="00034A28">
              <w:rPr>
                <w:rFonts w:ascii="Courier New" w:hAnsi="Courier New" w:cs="Courier New"/>
                <w:sz w:val="18"/>
                <w:szCs w:val="18"/>
              </w:rPr>
              <w:t>.com/corpay_p4B/rs/mwallet</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p>
          <w:p w:rsidR="00127D98" w:rsidRPr="00034A28" w:rsidRDefault="00127D98" w:rsidP="00127D9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Server Info for COM_TRANSACTION</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cms.was.ip</w:t>
            </w:r>
            <w:proofErr w:type="spellEnd"/>
            <w:r w:rsidRPr="00034A28">
              <w:rPr>
                <w:rFonts w:ascii="Courier New" w:hAnsi="Courier New" w:cs="Courier New"/>
                <w:sz w:val="18"/>
                <w:szCs w:val="18"/>
              </w:rPr>
              <w:t xml:space="preserve"> = ${</w:t>
            </w:r>
            <w:proofErr w:type="spellStart"/>
            <w:r w:rsidRPr="00034A28">
              <w:rPr>
                <w:rFonts w:ascii="Courier New" w:hAnsi="Courier New" w:cs="Courier New"/>
                <w:sz w:val="18"/>
                <w:szCs w:val="18"/>
              </w:rPr>
              <w:t>ip.port.inner</w:t>
            </w:r>
            <w:proofErr w:type="spellEnd"/>
            <w:r w:rsidRPr="00034A28">
              <w:rPr>
                <w:rFonts w:ascii="Courier New" w:hAnsi="Courier New" w:cs="Courier New"/>
                <w:sz w:val="18"/>
                <w:szCs w:val="18"/>
              </w:rPr>
              <w:t>} ST-PRD1</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forTransaction.lms.endpoint</w:t>
            </w:r>
            <w:proofErr w:type="spellEnd"/>
            <w:r w:rsidRPr="00034A28">
              <w:rPr>
                <w:rFonts w:ascii="Courier New" w:hAnsi="Courier New" w:cs="Courier New"/>
                <w:sz w:val="18"/>
                <w:szCs w:val="18"/>
              </w:rPr>
              <w:t xml:space="preserve"> = https://10.44.36.197/lms_webservice.asmx</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forTransaction.stcms.ws.url = </w:t>
            </w:r>
            <w:proofErr w:type="spellStart"/>
            <w:r w:rsidRPr="00034A28">
              <w:rPr>
                <w:rFonts w:ascii="Courier New" w:hAnsi="Courier New" w:cs="Courier New"/>
                <w:sz w:val="18"/>
                <w:szCs w:val="18"/>
              </w:rPr>
              <w:t>stcms</w:t>
            </w:r>
            <w:proofErr w:type="spellEnd"/>
            <w:r w:rsidRPr="00034A28">
              <w:rPr>
                <w:rFonts w:ascii="Courier New" w:hAnsi="Courier New" w:cs="Courier New"/>
                <w:sz w:val="18"/>
                <w:szCs w:val="18"/>
              </w:rPr>
              <w:t>/</w:t>
            </w:r>
            <w:proofErr w:type="spellStart"/>
            <w:r w:rsidRPr="00034A28">
              <w:rPr>
                <w:rFonts w:ascii="Courier New" w:hAnsi="Courier New" w:cs="Courier New"/>
                <w:sz w:val="18"/>
                <w:szCs w:val="18"/>
              </w:rPr>
              <w:t>ws</w:t>
            </w:r>
            <w:proofErr w:type="spellEnd"/>
          </w:p>
          <w:p w:rsidR="00127D98" w:rsidRPr="00034A28" w:rsidRDefault="00127D98" w:rsidP="00127D98">
            <w:pPr>
              <w:pStyle w:val="a5"/>
              <w:spacing w:afterLines="0" w:line="240" w:lineRule="auto"/>
              <w:ind w:leftChars="0" w:left="0"/>
              <w:jc w:val="left"/>
              <w:rPr>
                <w:rFonts w:ascii="Courier New" w:hAnsi="Courier New" w:cs="Courier New"/>
                <w:sz w:val="18"/>
                <w:szCs w:val="18"/>
              </w:rPr>
            </w:pPr>
          </w:p>
          <w:p w:rsidR="00127D98" w:rsidRPr="00034A28" w:rsidRDefault="00127D98" w:rsidP="00127D9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Config</w:t>
            </w:r>
            <w:proofErr w:type="spellEnd"/>
          </w:p>
          <w:p w:rsidR="00127D98" w:rsidRPr="00034A28" w:rsidRDefault="00127D98" w:rsidP="00127D9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config.loyalty.redPrestige.merchant.id = MCT100003</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lastRenderedPageBreak/>
              <w:t>config.operation.email</w:t>
            </w:r>
            <w:proofErr w:type="spellEnd"/>
            <w:r w:rsidRPr="00034A28">
              <w:rPr>
                <w:rFonts w:ascii="Courier New" w:hAnsi="Courier New" w:cs="Courier New"/>
                <w:sz w:val="18"/>
                <w:szCs w:val="18"/>
              </w:rPr>
              <w:t xml:space="preserve"> = mwallet@</w:t>
            </w:r>
            <w:r w:rsidR="004F0FEE">
              <w:rPr>
                <w:rFonts w:ascii="Courier New" w:hAnsi="Courier New" w:cs="Courier New"/>
                <w:sz w:val="18"/>
                <w:szCs w:val="18"/>
              </w:rPr>
              <w:t>Telkomsel</w:t>
            </w:r>
            <w:r w:rsidRPr="00034A28">
              <w:rPr>
                <w:rFonts w:ascii="Courier New" w:hAnsi="Courier New" w:cs="Courier New"/>
                <w:sz w:val="18"/>
                <w:szCs w:val="18"/>
              </w:rPr>
              <w:t>.com</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config.alert.receiver.email</w:t>
            </w:r>
            <w:proofErr w:type="spellEnd"/>
            <w:r w:rsidRPr="00034A28">
              <w:rPr>
                <w:rFonts w:ascii="Courier New" w:hAnsi="Courier New" w:cs="Courier New"/>
                <w:sz w:val="18"/>
                <w:szCs w:val="18"/>
              </w:rPr>
              <w:t xml:space="preserve"> = corfirecms@gmail.com</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p>
          <w:p w:rsidR="00127D98" w:rsidRPr="00034A28" w:rsidRDefault="00127D98" w:rsidP="00127D9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DateFormat</w:t>
            </w:r>
            <w:proofErr w:type="spellEnd"/>
          </w:p>
          <w:p w:rsidR="00127D98" w:rsidRPr="00034A28" w:rsidRDefault="00127D98" w:rsidP="00127D9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datePicker.dateFormat</w:t>
            </w:r>
            <w:proofErr w:type="spellEnd"/>
            <w:r w:rsidRPr="00034A28">
              <w:rPr>
                <w:rFonts w:ascii="Courier New" w:hAnsi="Courier New" w:cs="Courier New"/>
                <w:sz w:val="18"/>
                <w:szCs w:val="18"/>
              </w:rPr>
              <w:t xml:space="preserve"> = </w:t>
            </w:r>
            <w:proofErr w:type="spellStart"/>
            <w:r w:rsidRPr="00034A28">
              <w:rPr>
                <w:rFonts w:ascii="Courier New" w:hAnsi="Courier New" w:cs="Courier New"/>
                <w:sz w:val="18"/>
                <w:szCs w:val="18"/>
              </w:rPr>
              <w:t>yy</w:t>
            </w:r>
            <w:proofErr w:type="spellEnd"/>
            <w:r w:rsidRPr="00034A28">
              <w:rPr>
                <w:rFonts w:ascii="Courier New" w:hAnsi="Courier New" w:cs="Courier New"/>
                <w:sz w:val="18"/>
                <w:szCs w:val="18"/>
              </w:rPr>
              <w:t>-mm-</w:t>
            </w:r>
            <w:proofErr w:type="spellStart"/>
            <w:r w:rsidRPr="00034A28">
              <w:rPr>
                <w:rFonts w:ascii="Courier New" w:hAnsi="Courier New" w:cs="Courier New"/>
                <w:sz w:val="18"/>
                <w:szCs w:val="18"/>
              </w:rPr>
              <w:t>dd</w:t>
            </w:r>
            <w:proofErr w:type="spellEnd"/>
          </w:p>
          <w:p w:rsidR="00127D98" w:rsidRPr="00034A28" w:rsidRDefault="00127D98" w:rsidP="00127D9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jqgrid.dateFormat</w:t>
            </w:r>
            <w:proofErr w:type="spellEnd"/>
            <w:r w:rsidRPr="00034A28">
              <w:rPr>
                <w:rFonts w:ascii="Courier New" w:hAnsi="Courier New" w:cs="Courier New"/>
                <w:sz w:val="18"/>
                <w:szCs w:val="18"/>
              </w:rPr>
              <w:t xml:space="preserve"> = Y-m-d</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parse.dateFormat</w:t>
            </w:r>
            <w:proofErr w:type="spellEnd"/>
            <w:r w:rsidRPr="00034A28">
              <w:rPr>
                <w:rFonts w:ascii="Courier New" w:hAnsi="Courier New" w:cs="Courier New"/>
                <w:sz w:val="18"/>
                <w:szCs w:val="18"/>
              </w:rPr>
              <w:t xml:space="preserve"> = </w:t>
            </w:r>
            <w:proofErr w:type="spellStart"/>
            <w:r w:rsidRPr="00034A28">
              <w:rPr>
                <w:rFonts w:ascii="Courier New" w:hAnsi="Courier New" w:cs="Courier New"/>
                <w:sz w:val="18"/>
                <w:szCs w:val="18"/>
              </w:rPr>
              <w:t>yyyy</w:t>
            </w:r>
            <w:proofErr w:type="spellEnd"/>
            <w:r w:rsidRPr="00034A28">
              <w:rPr>
                <w:rFonts w:ascii="Courier New" w:hAnsi="Courier New" w:cs="Courier New"/>
                <w:sz w:val="18"/>
                <w:szCs w:val="18"/>
              </w:rPr>
              <w:t>-MM-</w:t>
            </w:r>
            <w:proofErr w:type="spellStart"/>
            <w:r w:rsidRPr="00034A28">
              <w:rPr>
                <w:rFonts w:ascii="Courier New" w:hAnsi="Courier New" w:cs="Courier New"/>
                <w:sz w:val="18"/>
                <w:szCs w:val="18"/>
              </w:rPr>
              <w:t>dd</w:t>
            </w:r>
            <w:proofErr w:type="spellEnd"/>
          </w:p>
          <w:p w:rsidR="00127D98" w:rsidRPr="00034A28" w:rsidRDefault="00127D98" w:rsidP="00127D98">
            <w:pPr>
              <w:pStyle w:val="a5"/>
              <w:spacing w:afterLines="0" w:line="240" w:lineRule="auto"/>
              <w:ind w:leftChars="0" w:left="0"/>
              <w:jc w:val="left"/>
              <w:rPr>
                <w:rFonts w:ascii="Courier New" w:hAnsi="Courier New" w:cs="Courier New"/>
                <w:sz w:val="18"/>
                <w:szCs w:val="18"/>
              </w:rPr>
            </w:pPr>
          </w:p>
          <w:p w:rsidR="00127D98" w:rsidRPr="00034A28" w:rsidRDefault="00127D98" w:rsidP="00127D9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Timezone</w:t>
            </w:r>
            <w:proofErr w:type="spellEnd"/>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config</w:t>
            </w:r>
            <w:proofErr w:type="spellEnd"/>
          </w:p>
          <w:p w:rsidR="00127D98" w:rsidRPr="00034A28" w:rsidRDefault="00127D98" w:rsidP="00127D9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iso.language.code</w:t>
            </w:r>
            <w:proofErr w:type="spellEnd"/>
            <w:r w:rsidRPr="00034A28">
              <w:rPr>
                <w:rFonts w:ascii="Courier New" w:hAnsi="Courier New" w:cs="Courier New"/>
                <w:sz w:val="18"/>
                <w:szCs w:val="18"/>
              </w:rPr>
              <w:t xml:space="preserve"> = </w:t>
            </w:r>
            <w:proofErr w:type="spellStart"/>
            <w:r w:rsidRPr="00034A28">
              <w:rPr>
                <w:rFonts w:ascii="Courier New" w:hAnsi="Courier New" w:cs="Courier New"/>
                <w:sz w:val="18"/>
                <w:szCs w:val="18"/>
              </w:rPr>
              <w:t>zh</w:t>
            </w:r>
            <w:proofErr w:type="spellEnd"/>
          </w:p>
          <w:p w:rsidR="00127D98" w:rsidRPr="00034A28" w:rsidRDefault="00127D98" w:rsidP="00127D9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iso.country.code</w:t>
            </w:r>
            <w:proofErr w:type="spellEnd"/>
            <w:r w:rsidRPr="00034A28">
              <w:rPr>
                <w:rFonts w:ascii="Courier New" w:hAnsi="Courier New" w:cs="Courier New"/>
                <w:sz w:val="18"/>
                <w:szCs w:val="18"/>
              </w:rPr>
              <w:t xml:space="preserve"> = SG</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time.zone.id = Asia/Singapore</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p>
          <w:p w:rsidR="00127D98" w:rsidRPr="00034A28" w:rsidRDefault="00127D98" w:rsidP="00127D9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alert.exception.receiver.email</w:t>
            </w:r>
            <w:proofErr w:type="spellEnd"/>
            <w:r w:rsidRPr="00034A28">
              <w:rPr>
                <w:rFonts w:ascii="Courier New" w:hAnsi="Courier New" w:cs="Courier New"/>
                <w:sz w:val="18"/>
                <w:szCs w:val="18"/>
              </w:rPr>
              <w:t xml:space="preserve"> = ${</w:t>
            </w:r>
            <w:proofErr w:type="spellStart"/>
            <w:r w:rsidRPr="00034A28">
              <w:rPr>
                <w:rFonts w:ascii="Courier New" w:hAnsi="Courier New" w:cs="Courier New"/>
                <w:sz w:val="18"/>
                <w:szCs w:val="18"/>
              </w:rPr>
              <w:t>config.alert.receiver.email</w:t>
            </w:r>
            <w:proofErr w:type="spellEnd"/>
            <w:r w:rsidRPr="00034A28">
              <w:rPr>
                <w:rFonts w:ascii="Courier New" w:hAnsi="Courier New" w:cs="Courier New"/>
                <w:sz w:val="18"/>
                <w:szCs w:val="18"/>
              </w:rPr>
              <w:t>}</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p>
          <w:p w:rsidR="00127D98" w:rsidRPr="00034A28" w:rsidRDefault="00127D98" w:rsidP="00127D9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E-Mail Configuration</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email.default.subject</w:t>
            </w:r>
            <w:proofErr w:type="spellEnd"/>
            <w:r w:rsidRPr="00034A28">
              <w:rPr>
                <w:rFonts w:ascii="Courier New" w:hAnsi="Courier New" w:cs="Courier New"/>
                <w:sz w:val="18"/>
                <w:szCs w:val="18"/>
              </w:rPr>
              <w:t xml:space="preserve"> = </w:t>
            </w:r>
            <w:proofErr w:type="spellStart"/>
            <w:r w:rsidR="004F0FEE">
              <w:rPr>
                <w:rFonts w:ascii="Courier New" w:hAnsi="Courier New" w:cs="Courier New"/>
                <w:sz w:val="18"/>
                <w:szCs w:val="18"/>
              </w:rPr>
              <w:t>Telkomsel</w:t>
            </w:r>
            <w:proofErr w:type="spellEnd"/>
            <w:r w:rsidRPr="00034A28">
              <w:rPr>
                <w:rFonts w:ascii="Courier New" w:hAnsi="Courier New" w:cs="Courier New"/>
                <w:sz w:val="18"/>
                <w:szCs w:val="18"/>
              </w:rPr>
              <w:t xml:space="preserve"> CMS mail</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email.default.replyto</w:t>
            </w:r>
            <w:proofErr w:type="spellEnd"/>
            <w:r w:rsidRPr="00034A28">
              <w:rPr>
                <w:rFonts w:ascii="Courier New" w:hAnsi="Courier New" w:cs="Courier New"/>
                <w:sz w:val="18"/>
                <w:szCs w:val="18"/>
              </w:rPr>
              <w:t xml:space="preserve"> = ${</w:t>
            </w:r>
            <w:proofErr w:type="spellStart"/>
            <w:r w:rsidRPr="00034A28">
              <w:rPr>
                <w:rFonts w:ascii="Courier New" w:hAnsi="Courier New" w:cs="Courier New"/>
                <w:sz w:val="18"/>
                <w:szCs w:val="18"/>
              </w:rPr>
              <w:t>config.operation.email</w:t>
            </w:r>
            <w:proofErr w:type="spellEnd"/>
            <w:r w:rsidRPr="00034A28">
              <w:rPr>
                <w:rFonts w:ascii="Courier New" w:hAnsi="Courier New" w:cs="Courier New"/>
                <w:sz w:val="18"/>
                <w:szCs w:val="18"/>
              </w:rPr>
              <w:t>}</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p>
          <w:p w:rsidR="00127D98" w:rsidRPr="00034A28" w:rsidRDefault="00127D98" w:rsidP="00127D9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email.host</w:t>
            </w:r>
            <w:proofErr w:type="spellEnd"/>
            <w:r w:rsidRPr="00034A28">
              <w:rPr>
                <w:rFonts w:ascii="Courier New" w:hAnsi="Courier New" w:cs="Courier New"/>
                <w:sz w:val="18"/>
                <w:szCs w:val="18"/>
              </w:rPr>
              <w:t xml:space="preserve">  = 127.0.0.1</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email.port</w:t>
            </w:r>
            <w:proofErr w:type="spellEnd"/>
            <w:r w:rsidRPr="00034A28">
              <w:rPr>
                <w:rFonts w:ascii="Courier New" w:hAnsi="Courier New" w:cs="Courier New"/>
                <w:sz w:val="18"/>
                <w:szCs w:val="18"/>
              </w:rPr>
              <w:t xml:space="preserve">  = 25</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email.encoding</w:t>
            </w:r>
            <w:proofErr w:type="spellEnd"/>
            <w:r w:rsidRPr="00034A28">
              <w:rPr>
                <w:rFonts w:ascii="Courier New" w:hAnsi="Courier New" w:cs="Courier New"/>
                <w:sz w:val="18"/>
                <w:szCs w:val="18"/>
              </w:rPr>
              <w:t xml:space="preserve">  = utf-8</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email.username</w:t>
            </w:r>
            <w:proofErr w:type="spellEnd"/>
            <w:r w:rsidRPr="00034A28">
              <w:rPr>
                <w:rFonts w:ascii="Courier New" w:hAnsi="Courier New" w:cs="Courier New"/>
                <w:sz w:val="18"/>
                <w:szCs w:val="18"/>
              </w:rPr>
              <w:t xml:space="preserve">  = </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email.password</w:t>
            </w:r>
            <w:proofErr w:type="spellEnd"/>
            <w:r w:rsidRPr="00034A28">
              <w:rPr>
                <w:rFonts w:ascii="Courier New" w:hAnsi="Courier New" w:cs="Courier New"/>
                <w:sz w:val="18"/>
                <w:szCs w:val="18"/>
              </w:rPr>
              <w:t xml:space="preserve">  = </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email.auth</w:t>
            </w:r>
            <w:proofErr w:type="spellEnd"/>
            <w:r w:rsidRPr="00034A28">
              <w:rPr>
                <w:rFonts w:ascii="Courier New" w:hAnsi="Courier New" w:cs="Courier New"/>
                <w:sz w:val="18"/>
                <w:szCs w:val="18"/>
              </w:rPr>
              <w:t xml:space="preserve">  = false</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email.tls</w:t>
            </w:r>
            <w:proofErr w:type="spellEnd"/>
            <w:r w:rsidRPr="00034A28">
              <w:rPr>
                <w:rFonts w:ascii="Courier New" w:hAnsi="Courier New" w:cs="Courier New"/>
                <w:sz w:val="18"/>
                <w:szCs w:val="18"/>
              </w:rPr>
              <w:t xml:space="preserve">   = false</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email.debug</w:t>
            </w:r>
            <w:proofErr w:type="spellEnd"/>
            <w:r w:rsidRPr="00034A28">
              <w:rPr>
                <w:rFonts w:ascii="Courier New" w:hAnsi="Courier New" w:cs="Courier New"/>
                <w:sz w:val="18"/>
                <w:szCs w:val="18"/>
              </w:rPr>
              <w:t xml:space="preserve"> = false</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p>
          <w:p w:rsidR="00127D98" w:rsidRPr="00034A28" w:rsidRDefault="00127D98" w:rsidP="00127D98">
            <w:pPr>
              <w:pStyle w:val="a5"/>
              <w:spacing w:afterLines="0" w:line="240" w:lineRule="auto"/>
              <w:ind w:leftChars="0" w:left="0"/>
              <w:jc w:val="left"/>
              <w:rPr>
                <w:rFonts w:ascii="Courier New" w:hAnsi="Courier New" w:cs="Courier New"/>
                <w:sz w:val="18"/>
                <w:szCs w:val="18"/>
              </w:rPr>
            </w:pPr>
          </w:p>
          <w:p w:rsidR="00127D98" w:rsidRPr="00034A28" w:rsidRDefault="00127D98" w:rsidP="00127D9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stcms.coupon.uploadURL</w:t>
            </w:r>
            <w:proofErr w:type="spellEnd"/>
            <w:r w:rsidRPr="00034A28">
              <w:rPr>
                <w:rFonts w:ascii="Courier New" w:hAnsi="Courier New" w:cs="Courier New"/>
                <w:sz w:val="18"/>
                <w:szCs w:val="18"/>
              </w:rPr>
              <w:t xml:space="preserve"> = ${</w:t>
            </w:r>
            <w:proofErr w:type="spellStart"/>
            <w:r w:rsidRPr="00034A28">
              <w:rPr>
                <w:rFonts w:ascii="Courier New" w:hAnsi="Courier New" w:cs="Courier New"/>
                <w:sz w:val="18"/>
                <w:szCs w:val="18"/>
              </w:rPr>
              <w:t>stcms.folder.path</w:t>
            </w:r>
            <w:proofErr w:type="spellEnd"/>
            <w:r w:rsidRPr="00034A28">
              <w:rPr>
                <w:rFonts w:ascii="Courier New" w:hAnsi="Courier New" w:cs="Courier New"/>
                <w:sz w:val="18"/>
                <w:szCs w:val="18"/>
              </w:rPr>
              <w:t>}/image/coupon/</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stcms.loyalty.uploadURL</w:t>
            </w:r>
            <w:proofErr w:type="spellEnd"/>
            <w:r w:rsidRPr="00034A28">
              <w:rPr>
                <w:rFonts w:ascii="Courier New" w:hAnsi="Courier New" w:cs="Courier New"/>
                <w:sz w:val="18"/>
                <w:szCs w:val="18"/>
              </w:rPr>
              <w:t xml:space="preserve"> = ${</w:t>
            </w:r>
            <w:proofErr w:type="spellStart"/>
            <w:r w:rsidRPr="00034A28">
              <w:rPr>
                <w:rFonts w:ascii="Courier New" w:hAnsi="Courier New" w:cs="Courier New"/>
                <w:sz w:val="18"/>
                <w:szCs w:val="18"/>
              </w:rPr>
              <w:t>stcms.folder.path</w:t>
            </w:r>
            <w:proofErr w:type="spellEnd"/>
            <w:r w:rsidRPr="00034A28">
              <w:rPr>
                <w:rFonts w:ascii="Courier New" w:hAnsi="Courier New" w:cs="Courier New"/>
                <w:sz w:val="18"/>
                <w:szCs w:val="18"/>
              </w:rPr>
              <w:t>}/image/loyalty/</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stcms.campaign.uploadTnc</w:t>
            </w:r>
            <w:proofErr w:type="spellEnd"/>
            <w:r w:rsidRPr="00034A28">
              <w:rPr>
                <w:rFonts w:ascii="Courier New" w:hAnsi="Courier New" w:cs="Courier New"/>
                <w:sz w:val="18"/>
                <w:szCs w:val="18"/>
              </w:rPr>
              <w:t xml:space="preserve"> = ${</w:t>
            </w:r>
            <w:proofErr w:type="spellStart"/>
            <w:r w:rsidRPr="00034A28">
              <w:rPr>
                <w:rFonts w:ascii="Courier New" w:hAnsi="Courier New" w:cs="Courier New"/>
                <w:sz w:val="18"/>
                <w:szCs w:val="18"/>
              </w:rPr>
              <w:t>stcms.folder.path</w:t>
            </w:r>
            <w:proofErr w:type="spellEnd"/>
            <w:r w:rsidRPr="00034A28">
              <w:rPr>
                <w:rFonts w:ascii="Courier New" w:hAnsi="Courier New" w:cs="Courier New"/>
                <w:sz w:val="18"/>
                <w:szCs w:val="18"/>
              </w:rPr>
              <w:t>}/file/campaign/</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stcms.loyalty.uploadTnc</w:t>
            </w:r>
            <w:proofErr w:type="spellEnd"/>
            <w:r w:rsidRPr="00034A28">
              <w:rPr>
                <w:rFonts w:ascii="Courier New" w:hAnsi="Courier New" w:cs="Courier New"/>
                <w:sz w:val="18"/>
                <w:szCs w:val="18"/>
              </w:rPr>
              <w:t xml:space="preserve"> = ${</w:t>
            </w:r>
            <w:proofErr w:type="spellStart"/>
            <w:r w:rsidRPr="00034A28">
              <w:rPr>
                <w:rFonts w:ascii="Courier New" w:hAnsi="Courier New" w:cs="Courier New"/>
                <w:sz w:val="18"/>
                <w:szCs w:val="18"/>
              </w:rPr>
              <w:t>stcms.folder.path</w:t>
            </w:r>
            <w:proofErr w:type="spellEnd"/>
            <w:r w:rsidRPr="00034A28">
              <w:rPr>
                <w:rFonts w:ascii="Courier New" w:hAnsi="Courier New" w:cs="Courier New"/>
                <w:sz w:val="18"/>
                <w:szCs w:val="18"/>
              </w:rPr>
              <w:t>}/file/loyalty/</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p>
          <w:p w:rsidR="00127D98" w:rsidRPr="00034A28" w:rsidRDefault="00127D98" w:rsidP="00127D9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Server End Point</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mwallet.push.endpoint</w:t>
            </w:r>
            <w:proofErr w:type="spellEnd"/>
            <w:r w:rsidRPr="00034A28">
              <w:rPr>
                <w:rFonts w:ascii="Courier New" w:hAnsi="Courier New" w:cs="Courier New"/>
                <w:sz w:val="18"/>
                <w:szCs w:val="18"/>
              </w:rPr>
              <w:t xml:space="preserve"> = ${mwallet.rs.url}/push</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mwallet.auth.endpoint</w:t>
            </w:r>
            <w:proofErr w:type="spellEnd"/>
            <w:r w:rsidRPr="00034A28">
              <w:rPr>
                <w:rFonts w:ascii="Courier New" w:hAnsi="Courier New" w:cs="Courier New"/>
                <w:sz w:val="18"/>
                <w:szCs w:val="18"/>
              </w:rPr>
              <w:t xml:space="preserve"> = ${mwallet.rs.url}/</w:t>
            </w:r>
            <w:proofErr w:type="spellStart"/>
            <w:r w:rsidRPr="00034A28">
              <w:rPr>
                <w:rFonts w:ascii="Courier New" w:hAnsi="Courier New" w:cs="Courier New"/>
                <w:sz w:val="18"/>
                <w:szCs w:val="18"/>
              </w:rPr>
              <w:t>auth</w:t>
            </w:r>
            <w:proofErr w:type="spellEnd"/>
          </w:p>
          <w:p w:rsidR="00127D98" w:rsidRPr="00034A28" w:rsidRDefault="00127D98" w:rsidP="00127D9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mwallet.mcash.endpoint</w:t>
            </w:r>
            <w:proofErr w:type="spellEnd"/>
            <w:r w:rsidRPr="00034A28">
              <w:rPr>
                <w:rFonts w:ascii="Courier New" w:hAnsi="Courier New" w:cs="Courier New"/>
                <w:sz w:val="18"/>
                <w:szCs w:val="18"/>
              </w:rPr>
              <w:t xml:space="preserve"> = ${mwallet.rs.url}/</w:t>
            </w:r>
            <w:proofErr w:type="spellStart"/>
            <w:r w:rsidRPr="00034A28">
              <w:rPr>
                <w:rFonts w:ascii="Courier New" w:hAnsi="Courier New" w:cs="Courier New"/>
                <w:sz w:val="18"/>
                <w:szCs w:val="18"/>
              </w:rPr>
              <w:t>mcash</w:t>
            </w:r>
            <w:proofErr w:type="spellEnd"/>
          </w:p>
          <w:p w:rsidR="00127D98" w:rsidRPr="00034A28" w:rsidRDefault="00127D98" w:rsidP="00127D98">
            <w:pPr>
              <w:pStyle w:val="a5"/>
              <w:spacing w:afterLines="0" w:line="240" w:lineRule="auto"/>
              <w:ind w:leftChars="0" w:left="0"/>
              <w:jc w:val="left"/>
              <w:rPr>
                <w:rFonts w:ascii="Courier New" w:hAnsi="Courier New" w:cs="Courier New"/>
                <w:sz w:val="18"/>
                <w:szCs w:val="18"/>
              </w:rPr>
            </w:pPr>
          </w:p>
          <w:p w:rsidR="00127D98" w:rsidRPr="00034A28" w:rsidRDefault="00127D98" w:rsidP="00127D9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Loyalty Red Prestige </w:t>
            </w:r>
            <w:proofErr w:type="spellStart"/>
            <w:r w:rsidRPr="00034A28">
              <w:rPr>
                <w:rFonts w:ascii="Courier New" w:hAnsi="Courier New" w:cs="Courier New"/>
                <w:sz w:val="18"/>
                <w:szCs w:val="18"/>
              </w:rPr>
              <w:t>Config</w:t>
            </w:r>
            <w:proofErr w:type="spellEnd"/>
            <w:r w:rsidRPr="00034A28">
              <w:rPr>
                <w:rFonts w:ascii="Courier New" w:hAnsi="Courier New" w:cs="Courier New"/>
                <w:sz w:val="18"/>
                <w:szCs w:val="18"/>
              </w:rPr>
              <w:t xml:space="preserve">  ( </w:t>
            </w:r>
            <w:proofErr w:type="spellStart"/>
            <w:r w:rsidRPr="00034A28">
              <w:rPr>
                <w:rFonts w:ascii="Courier New" w:hAnsi="Courier New" w:cs="Courier New"/>
                <w:sz w:val="18"/>
                <w:szCs w:val="18"/>
              </w:rPr>
              <w:t>LmsClient</w:t>
            </w:r>
            <w:proofErr w:type="spellEnd"/>
            <w:r w:rsidRPr="00034A28">
              <w:rPr>
                <w:rFonts w:ascii="Courier New" w:hAnsi="Courier New" w:cs="Courier New"/>
                <w:sz w:val="18"/>
                <w:szCs w:val="18"/>
              </w:rPr>
              <w:t xml:space="preserve"> )</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 context-loyalty-service.xml</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loyalty.redPrestige.merchant.id = ${config.loyalty.redPrestige.merchant.id}</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loyalty.redPrestige.getCustInfo.header.requestChannel</w:t>
            </w:r>
            <w:proofErr w:type="spellEnd"/>
            <w:r w:rsidRPr="00034A28">
              <w:rPr>
                <w:rFonts w:ascii="Courier New" w:hAnsi="Courier New" w:cs="Courier New"/>
                <w:sz w:val="18"/>
                <w:szCs w:val="18"/>
              </w:rPr>
              <w:t xml:space="preserve"> = 14</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w:t>
            </w:r>
            <w:proofErr w:type="spellStart"/>
            <w:r w:rsidRPr="00034A28">
              <w:rPr>
                <w:rFonts w:ascii="Courier New" w:hAnsi="Courier New" w:cs="Courier New"/>
                <w:sz w:val="18"/>
                <w:szCs w:val="18"/>
              </w:rPr>
              <w:t>loyalty.redPrestige.getCustInfo.header.sourceRequestId</w:t>
            </w:r>
            <w:proofErr w:type="spellEnd"/>
            <w:r w:rsidRPr="00034A28">
              <w:rPr>
                <w:rFonts w:ascii="Courier New" w:hAnsi="Courier New" w:cs="Courier New"/>
                <w:sz w:val="18"/>
                <w:szCs w:val="18"/>
              </w:rPr>
              <w:t xml:space="preserve"> = null</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loyalty.redPrestige.getCustInfo.custIDType.nric</w:t>
            </w:r>
            <w:proofErr w:type="spellEnd"/>
            <w:r w:rsidRPr="00034A28">
              <w:rPr>
                <w:rFonts w:ascii="Courier New" w:hAnsi="Courier New" w:cs="Courier New"/>
                <w:sz w:val="18"/>
                <w:szCs w:val="18"/>
              </w:rPr>
              <w:t xml:space="preserve"> = 2</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loyalty.redPrestige.getCustInfo.custIDType.fin</w:t>
            </w:r>
            <w:proofErr w:type="spellEnd"/>
            <w:r w:rsidRPr="00034A28">
              <w:rPr>
                <w:rFonts w:ascii="Courier New" w:hAnsi="Courier New" w:cs="Courier New"/>
                <w:sz w:val="18"/>
                <w:szCs w:val="18"/>
              </w:rPr>
              <w:t xml:space="preserve"> = 6</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loyalty.redPrestige.getCustInfo.custIDType.membershipNo</w:t>
            </w:r>
            <w:proofErr w:type="spellEnd"/>
            <w:r w:rsidRPr="00034A28">
              <w:rPr>
                <w:rFonts w:ascii="Courier New" w:hAnsi="Courier New" w:cs="Courier New"/>
                <w:sz w:val="18"/>
                <w:szCs w:val="18"/>
              </w:rPr>
              <w:t xml:space="preserve"> = 10</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loyalty.redPrestige.getCustInfo.custIDType.passport</w:t>
            </w:r>
            <w:proofErr w:type="spellEnd"/>
            <w:r w:rsidRPr="00034A28">
              <w:rPr>
                <w:rFonts w:ascii="Courier New" w:hAnsi="Courier New" w:cs="Courier New"/>
                <w:sz w:val="18"/>
                <w:szCs w:val="18"/>
              </w:rPr>
              <w:t xml:space="preserve"> = 536</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p>
          <w:p w:rsidR="00127D98" w:rsidRPr="00034A28" w:rsidRDefault="00127D98" w:rsidP="00127D9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Batch Coupon Redemption </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batch.coupon.redemption.working.dir</w:t>
            </w:r>
            <w:proofErr w:type="spellEnd"/>
            <w:r w:rsidRPr="00034A28">
              <w:rPr>
                <w:rFonts w:ascii="Courier New" w:hAnsi="Courier New" w:cs="Courier New"/>
                <w:sz w:val="18"/>
                <w:szCs w:val="18"/>
              </w:rPr>
              <w:t xml:space="preserve"> = ${</w:t>
            </w:r>
            <w:proofErr w:type="spellStart"/>
            <w:r w:rsidRPr="00034A28">
              <w:rPr>
                <w:rFonts w:ascii="Courier New" w:hAnsi="Courier New" w:cs="Courier New"/>
                <w:sz w:val="18"/>
                <w:szCs w:val="18"/>
              </w:rPr>
              <w:t>stcms.folder.path</w:t>
            </w:r>
            <w:proofErr w:type="spellEnd"/>
            <w:r w:rsidRPr="00034A28">
              <w:rPr>
                <w:rFonts w:ascii="Courier New" w:hAnsi="Courier New" w:cs="Courier New"/>
                <w:sz w:val="18"/>
                <w:szCs w:val="18"/>
              </w:rPr>
              <w:t>}/batch</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batch.coupon.redemption.working.file.prefix</w:t>
            </w:r>
            <w:proofErr w:type="spellEnd"/>
            <w:r w:rsidRPr="00034A28">
              <w:rPr>
                <w:rFonts w:ascii="Courier New" w:hAnsi="Courier New" w:cs="Courier New"/>
                <w:sz w:val="18"/>
                <w:szCs w:val="18"/>
              </w:rPr>
              <w:t xml:space="preserve"> = </w:t>
            </w:r>
            <w:proofErr w:type="spellStart"/>
            <w:r w:rsidRPr="00034A28">
              <w:rPr>
                <w:rFonts w:ascii="Courier New" w:hAnsi="Courier New" w:cs="Courier New"/>
                <w:sz w:val="18"/>
                <w:szCs w:val="18"/>
              </w:rPr>
              <w:t>vr</w:t>
            </w:r>
            <w:proofErr w:type="spellEnd"/>
          </w:p>
          <w:p w:rsidR="00127D98" w:rsidRPr="00034A28" w:rsidRDefault="00127D98" w:rsidP="00127D9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batch.error.email.receivers</w:t>
            </w:r>
            <w:proofErr w:type="spellEnd"/>
            <w:r w:rsidRPr="00034A28">
              <w:rPr>
                <w:rFonts w:ascii="Courier New" w:hAnsi="Courier New" w:cs="Courier New"/>
                <w:sz w:val="18"/>
                <w:szCs w:val="18"/>
              </w:rPr>
              <w:t xml:space="preserve"> = ${</w:t>
            </w:r>
            <w:proofErr w:type="spellStart"/>
            <w:r w:rsidRPr="00034A28">
              <w:rPr>
                <w:rFonts w:ascii="Courier New" w:hAnsi="Courier New" w:cs="Courier New"/>
                <w:sz w:val="18"/>
                <w:szCs w:val="18"/>
              </w:rPr>
              <w:t>config.alert.receiver.email</w:t>
            </w:r>
            <w:proofErr w:type="spellEnd"/>
            <w:r w:rsidRPr="00034A28">
              <w:rPr>
                <w:rFonts w:ascii="Courier New" w:hAnsi="Courier New" w:cs="Courier New"/>
                <w:sz w:val="18"/>
                <w:szCs w:val="18"/>
              </w:rPr>
              <w:t>}</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p>
          <w:p w:rsidR="00127D98" w:rsidRPr="00034A28" w:rsidRDefault="00127D98" w:rsidP="00127D9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Email Campaign</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w:t>
            </w:r>
          </w:p>
          <w:p w:rsidR="00127D98" w:rsidRPr="00034A28" w:rsidRDefault="00127D98" w:rsidP="00127D9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stcms.emailCampaign.image.path</w:t>
            </w:r>
            <w:proofErr w:type="spellEnd"/>
            <w:r w:rsidRPr="00034A28">
              <w:rPr>
                <w:rFonts w:ascii="Courier New" w:hAnsi="Courier New" w:cs="Courier New"/>
                <w:sz w:val="18"/>
                <w:szCs w:val="18"/>
              </w:rPr>
              <w:t xml:space="preserve"> = ${</w:t>
            </w:r>
            <w:proofErr w:type="spellStart"/>
            <w:r w:rsidRPr="00034A28">
              <w:rPr>
                <w:rFonts w:ascii="Courier New" w:hAnsi="Courier New" w:cs="Courier New"/>
                <w:sz w:val="18"/>
                <w:szCs w:val="18"/>
              </w:rPr>
              <w:t>stcms.image.path</w:t>
            </w:r>
            <w:proofErr w:type="spellEnd"/>
            <w:r w:rsidRPr="00034A28">
              <w:rPr>
                <w:rFonts w:ascii="Courier New" w:hAnsi="Courier New" w:cs="Courier New"/>
                <w:sz w:val="18"/>
                <w:szCs w:val="18"/>
              </w:rPr>
              <w:t>}/</w:t>
            </w:r>
            <w:proofErr w:type="spellStart"/>
            <w:r w:rsidRPr="00034A28">
              <w:rPr>
                <w:rFonts w:ascii="Courier New" w:hAnsi="Courier New" w:cs="Courier New"/>
                <w:sz w:val="18"/>
                <w:szCs w:val="18"/>
              </w:rPr>
              <w:t>emailCampaign</w:t>
            </w:r>
            <w:proofErr w:type="spellEnd"/>
          </w:p>
          <w:p w:rsidR="00127D98" w:rsidRPr="00034A28" w:rsidRDefault="00127D98" w:rsidP="00127D9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lastRenderedPageBreak/>
              <w:t>stcms.emailCampaign.unsubscribeEmail.address</w:t>
            </w:r>
            <w:proofErr w:type="spellEnd"/>
            <w:r w:rsidRPr="00034A28">
              <w:rPr>
                <w:rFonts w:ascii="Courier New" w:hAnsi="Courier New" w:cs="Courier New"/>
                <w:sz w:val="18"/>
                <w:szCs w:val="18"/>
              </w:rPr>
              <w:t xml:space="preserve"> = g-unsubscrib@</w:t>
            </w:r>
            <w:r w:rsidR="004F0FEE">
              <w:rPr>
                <w:rFonts w:ascii="Courier New" w:hAnsi="Courier New" w:cs="Courier New"/>
                <w:sz w:val="18"/>
                <w:szCs w:val="18"/>
              </w:rPr>
              <w:t>Telkomsel</w:t>
            </w:r>
            <w:r w:rsidRPr="00034A28">
              <w:rPr>
                <w:rFonts w:ascii="Courier New" w:hAnsi="Courier New" w:cs="Courier New"/>
                <w:sz w:val="18"/>
                <w:szCs w:val="18"/>
              </w:rPr>
              <w:t>.com</w:t>
            </w:r>
          </w:p>
        </w:tc>
      </w:tr>
    </w:tbl>
    <w:p w:rsidR="00916BD2" w:rsidRDefault="00916BD2" w:rsidP="00CB4E47">
      <w:pPr>
        <w:pStyle w:val="30"/>
        <w:spacing w:before="240" w:after="240"/>
        <w:ind w:left="567" w:hanging="567"/>
      </w:pPr>
      <w:bookmarkStart w:id="4289" w:name="_Toc390354011"/>
      <w:r>
        <w:rPr>
          <w:rFonts w:hint="eastAsia"/>
        </w:rPr>
        <w:lastRenderedPageBreak/>
        <w:t xml:space="preserve">Crypto </w:t>
      </w:r>
      <w:r w:rsidRPr="00BD5928">
        <w:t>Configuration</w:t>
      </w:r>
      <w:bookmarkEnd w:id="4289"/>
    </w:p>
    <w:p w:rsidR="00332B6E" w:rsidRDefault="00332B6E" w:rsidP="00362CE7">
      <w:pPr>
        <w:pStyle w:val="a5"/>
        <w:numPr>
          <w:ilvl w:val="0"/>
          <w:numId w:val="32"/>
        </w:numPr>
        <w:spacing w:beforeLines="50" w:before="120" w:after="120" w:line="240" w:lineRule="auto"/>
        <w:ind w:leftChars="0" w:left="709" w:hanging="283"/>
      </w:pPr>
      <w:r w:rsidRPr="00D44A41">
        <w:rPr>
          <w:rFonts w:hint="eastAsia"/>
        </w:rPr>
        <w:t>Admin portal</w:t>
      </w:r>
      <w:r>
        <w:rPr>
          <w:rFonts w:hint="eastAsia"/>
        </w:rPr>
        <w:t xml:space="preserve"> </w:t>
      </w:r>
    </w:p>
    <w:p w:rsidR="00332B6E" w:rsidRDefault="00332B6E" w:rsidP="00332B6E">
      <w:pPr>
        <w:pStyle w:val="a5"/>
        <w:spacing w:beforeLines="50" w:before="120" w:after="120" w:line="240" w:lineRule="auto"/>
        <w:ind w:leftChars="0" w:left="709"/>
      </w:pPr>
      <w:r>
        <w:rPr>
          <w:rFonts w:hint="eastAsia"/>
        </w:rPr>
        <w:t xml:space="preserve">Configuration files are in </w:t>
      </w:r>
      <w:r>
        <w:t>‘</w:t>
      </w:r>
      <w:r>
        <w:rPr>
          <w:rFonts w:hint="eastAsia"/>
        </w:rPr>
        <w:t>WEB-INF/classes</w:t>
      </w:r>
      <w:r w:rsidRPr="00CB4E47">
        <w:t>/META-INF</w:t>
      </w:r>
      <w:r>
        <w:t>’</w:t>
      </w:r>
      <w:r>
        <w:rPr>
          <w:rFonts w:hint="eastAsia"/>
        </w:rPr>
        <w:t xml:space="preserve"> directory.</w:t>
      </w:r>
    </w:p>
    <w:tbl>
      <w:tblPr>
        <w:tblStyle w:val="af"/>
        <w:tblW w:w="0" w:type="auto"/>
        <w:tblInd w:w="675" w:type="dxa"/>
        <w:tblLook w:val="04A0" w:firstRow="1" w:lastRow="0" w:firstColumn="1" w:lastColumn="0" w:noHBand="0" w:noVBand="1"/>
      </w:tblPr>
      <w:tblGrid>
        <w:gridCol w:w="8561"/>
      </w:tblGrid>
      <w:tr w:rsidR="00332B6E" w:rsidRPr="00034A28" w:rsidTr="00F91C88">
        <w:tc>
          <w:tcPr>
            <w:tcW w:w="8561" w:type="dxa"/>
            <w:shd w:val="clear" w:color="auto" w:fill="D9D9D9" w:themeFill="background1" w:themeFillShade="D9"/>
          </w:tcPr>
          <w:p w:rsidR="00332B6E" w:rsidRPr="00034A28" w:rsidRDefault="00332B6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cd /home/cmsadmin/local/jboss5-as/server/stcms_portal/deploy/stcms_portal.war/WEB-INF/classes/META-INF</w:t>
            </w:r>
          </w:p>
          <w:p w:rsidR="00332B6E" w:rsidRPr="00034A28" w:rsidRDefault="00332B6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ls</w:t>
            </w:r>
            <w:proofErr w:type="spellEnd"/>
          </w:p>
          <w:p w:rsidR="00332B6E" w:rsidRPr="00034A28" w:rsidRDefault="00332B6E" w:rsidP="00332B6E">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batch-jobs  </w:t>
            </w:r>
            <w:proofErr w:type="spellStart"/>
            <w:r w:rsidRPr="00034A28">
              <w:rPr>
                <w:rFonts w:ascii="Courier New" w:hAnsi="Courier New" w:cs="Courier New"/>
                <w:sz w:val="18"/>
                <w:szCs w:val="18"/>
              </w:rPr>
              <w:t>cxf</w:t>
            </w:r>
            <w:proofErr w:type="spellEnd"/>
            <w:r w:rsidRPr="00034A28">
              <w:rPr>
                <w:rFonts w:ascii="Courier New" w:hAnsi="Courier New" w:cs="Courier New"/>
                <w:sz w:val="18"/>
                <w:szCs w:val="18"/>
              </w:rPr>
              <w:t xml:space="preserve">      </w:t>
            </w:r>
            <w:r w:rsidRPr="00034A28">
              <w:rPr>
                <w:rFonts w:ascii="Courier New" w:hAnsi="Courier New" w:cs="Courier New"/>
                <w:sz w:val="18"/>
                <w:szCs w:val="18"/>
                <w:highlight w:val="yellow"/>
              </w:rPr>
              <w:t>encryption-</w:t>
            </w:r>
            <w:proofErr w:type="spellStart"/>
            <w:r w:rsidRPr="00034A28">
              <w:rPr>
                <w:rFonts w:ascii="Courier New" w:hAnsi="Courier New" w:cs="Courier New"/>
                <w:sz w:val="18"/>
                <w:szCs w:val="18"/>
                <w:highlight w:val="yellow"/>
              </w:rPr>
              <w:t>config.properties</w:t>
            </w:r>
            <w:proofErr w:type="spellEnd"/>
            <w:r w:rsidRPr="00034A28">
              <w:rPr>
                <w:rFonts w:ascii="Courier New" w:hAnsi="Courier New" w:cs="Courier New"/>
                <w:sz w:val="18"/>
                <w:szCs w:val="18"/>
              </w:rPr>
              <w:t xml:space="preserve">  message  services</w:t>
            </w:r>
          </w:p>
          <w:p w:rsidR="00332B6E" w:rsidRPr="00034A28" w:rsidRDefault="00332B6E" w:rsidP="00332B6E">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config</w:t>
            </w:r>
            <w:proofErr w:type="spellEnd"/>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ehcache</w:t>
            </w:r>
            <w:proofErr w:type="spellEnd"/>
            <w:r w:rsidRPr="00034A28">
              <w:rPr>
                <w:rFonts w:ascii="Courier New" w:hAnsi="Courier New" w:cs="Courier New"/>
                <w:sz w:val="18"/>
                <w:szCs w:val="18"/>
              </w:rPr>
              <w:t xml:space="preserve">  mail-template                 </w:t>
            </w:r>
            <w:proofErr w:type="spellStart"/>
            <w:r w:rsidRPr="00034A28">
              <w:rPr>
                <w:rFonts w:ascii="Courier New" w:hAnsi="Courier New" w:cs="Courier New"/>
                <w:sz w:val="18"/>
                <w:szCs w:val="18"/>
              </w:rPr>
              <w:t>mybatis</w:t>
            </w:r>
            <w:proofErr w:type="spellEnd"/>
            <w:r w:rsidRPr="00034A28">
              <w:rPr>
                <w:rFonts w:ascii="Courier New" w:hAnsi="Courier New" w:cs="Courier New"/>
                <w:sz w:val="18"/>
                <w:szCs w:val="18"/>
              </w:rPr>
              <w:t xml:space="preserve">  spring</w:t>
            </w:r>
          </w:p>
        </w:tc>
      </w:tr>
    </w:tbl>
    <w:p w:rsidR="00332B6E" w:rsidRDefault="00332B6E" w:rsidP="00332B6E">
      <w:pPr>
        <w:pStyle w:val="a5"/>
        <w:spacing w:beforeLines="50" w:before="120" w:after="120" w:line="240" w:lineRule="auto"/>
        <w:ind w:leftChars="0" w:left="709"/>
      </w:pPr>
      <w:r>
        <w:rPr>
          <w:rFonts w:hint="eastAsia"/>
          <w:b/>
        </w:rPr>
        <w:t>encryption-</w:t>
      </w:r>
      <w:proofErr w:type="spellStart"/>
      <w:proofErr w:type="gramStart"/>
      <w:r>
        <w:rPr>
          <w:rFonts w:hint="eastAsia"/>
          <w:b/>
        </w:rPr>
        <w:t>config</w:t>
      </w:r>
      <w:r w:rsidRPr="00D44A41">
        <w:rPr>
          <w:b/>
        </w:rPr>
        <w:t>.properties</w:t>
      </w:r>
      <w:proofErr w:type="spellEnd"/>
      <w:r>
        <w:rPr>
          <w:rFonts w:hint="eastAsia"/>
        </w:rPr>
        <w:t xml:space="preserve"> :</w:t>
      </w:r>
      <w:proofErr w:type="gramEnd"/>
      <w:r>
        <w:rPr>
          <w:rFonts w:hint="eastAsia"/>
        </w:rPr>
        <w:t xml:space="preserve"> crypto key algorithm and key size.</w:t>
      </w:r>
    </w:p>
    <w:p w:rsidR="00332B6E" w:rsidRDefault="00332B6E" w:rsidP="00332B6E">
      <w:pPr>
        <w:pStyle w:val="a5"/>
        <w:spacing w:beforeLines="50" w:before="120" w:after="120" w:line="240" w:lineRule="auto"/>
        <w:ind w:leftChars="0" w:left="709"/>
      </w:pPr>
      <w:r>
        <w:t>Opening</w:t>
      </w:r>
      <w:r>
        <w:rPr>
          <w:rFonts w:hint="eastAsia"/>
        </w:rPr>
        <w:t xml:space="preserve"> </w:t>
      </w:r>
      <w:r>
        <w:t>‘</w:t>
      </w:r>
      <w:r w:rsidRPr="00332B6E">
        <w:t>encryption-</w:t>
      </w:r>
      <w:proofErr w:type="spellStart"/>
      <w:r w:rsidRPr="00332B6E">
        <w:t>config.properties</w:t>
      </w:r>
      <w:proofErr w:type="spellEnd"/>
      <w:r>
        <w:t>’</w:t>
      </w:r>
      <w:r>
        <w:rPr>
          <w:rFonts w:hint="eastAsia"/>
        </w:rPr>
        <w:t xml:space="preserve"> using </w:t>
      </w:r>
      <w:r>
        <w:t>‘</w:t>
      </w:r>
      <w:r>
        <w:rPr>
          <w:rFonts w:hint="eastAsia"/>
        </w:rPr>
        <w:t>vi</w:t>
      </w:r>
      <w:r>
        <w:t>’</w:t>
      </w:r>
      <w:r>
        <w:rPr>
          <w:rFonts w:hint="eastAsia"/>
        </w:rPr>
        <w:t xml:space="preserve"> you can see the below:</w:t>
      </w:r>
    </w:p>
    <w:tbl>
      <w:tblPr>
        <w:tblStyle w:val="af"/>
        <w:tblW w:w="0" w:type="auto"/>
        <w:tblInd w:w="675" w:type="dxa"/>
        <w:tblLook w:val="04A0" w:firstRow="1" w:lastRow="0" w:firstColumn="1" w:lastColumn="0" w:noHBand="0" w:noVBand="1"/>
      </w:tblPr>
      <w:tblGrid>
        <w:gridCol w:w="8561"/>
      </w:tblGrid>
      <w:tr w:rsidR="00332B6E" w:rsidRPr="00034A28" w:rsidTr="00F91C88">
        <w:tc>
          <w:tcPr>
            <w:tcW w:w="8561" w:type="dxa"/>
            <w:shd w:val="clear" w:color="auto" w:fill="D9D9D9" w:themeFill="background1" w:themeFillShade="D9"/>
          </w:tcPr>
          <w:p w:rsidR="00332B6E" w:rsidRPr="00034A28" w:rsidRDefault="00332B6E" w:rsidP="00332B6E">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crypto.key</w:t>
            </w:r>
            <w:proofErr w:type="spellEnd"/>
            <w:r w:rsidRPr="00034A28">
              <w:rPr>
                <w:rFonts w:ascii="Courier New" w:hAnsi="Courier New" w:cs="Courier New"/>
                <w:sz w:val="18"/>
                <w:szCs w:val="18"/>
              </w:rPr>
              <w:t xml:space="preserve"> = 844aed8d9f4d6608dbee098b994886b8eb6c6f34d036f2f6ba0dc589871b9178</w:t>
            </w:r>
          </w:p>
          <w:p w:rsidR="00332B6E" w:rsidRPr="00034A28" w:rsidRDefault="00332B6E" w:rsidP="00332B6E">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crypto.algorithm</w:t>
            </w:r>
            <w:proofErr w:type="spellEnd"/>
            <w:r w:rsidRPr="00034A28">
              <w:rPr>
                <w:rFonts w:ascii="Courier New" w:hAnsi="Courier New" w:cs="Courier New"/>
                <w:sz w:val="18"/>
                <w:szCs w:val="18"/>
              </w:rPr>
              <w:t xml:space="preserve"> = AES</w:t>
            </w:r>
          </w:p>
          <w:p w:rsidR="00332B6E" w:rsidRPr="00034A28" w:rsidRDefault="00332B6E" w:rsidP="00332B6E">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crypto.keysize</w:t>
            </w:r>
            <w:proofErr w:type="spellEnd"/>
            <w:r w:rsidRPr="00034A28">
              <w:rPr>
                <w:rFonts w:ascii="Courier New" w:hAnsi="Courier New" w:cs="Courier New"/>
                <w:sz w:val="18"/>
                <w:szCs w:val="18"/>
              </w:rPr>
              <w:t xml:space="preserve"> = 256</w:t>
            </w:r>
          </w:p>
        </w:tc>
      </w:tr>
    </w:tbl>
    <w:p w:rsidR="00332B6E" w:rsidRDefault="00332B6E" w:rsidP="00362CE7">
      <w:pPr>
        <w:pStyle w:val="a5"/>
        <w:numPr>
          <w:ilvl w:val="0"/>
          <w:numId w:val="32"/>
        </w:numPr>
        <w:spacing w:beforeLines="50" w:before="120" w:after="120" w:line="240" w:lineRule="auto"/>
        <w:ind w:leftChars="0" w:left="709" w:hanging="283"/>
      </w:pPr>
      <w:r>
        <w:rPr>
          <w:rFonts w:hint="eastAsia"/>
        </w:rPr>
        <w:t xml:space="preserve">C.I </w:t>
      </w:r>
    </w:p>
    <w:p w:rsidR="00332B6E" w:rsidRDefault="00332B6E" w:rsidP="00332B6E">
      <w:pPr>
        <w:pStyle w:val="a5"/>
        <w:spacing w:beforeLines="50" w:before="120" w:after="120" w:line="240" w:lineRule="auto"/>
        <w:ind w:leftChars="0" w:left="709"/>
      </w:pPr>
      <w:r>
        <w:rPr>
          <w:rFonts w:hint="eastAsia"/>
        </w:rPr>
        <w:t xml:space="preserve">Configuration files are in </w:t>
      </w:r>
      <w:r>
        <w:t>‘</w:t>
      </w:r>
      <w:r>
        <w:rPr>
          <w:rFonts w:hint="eastAsia"/>
        </w:rPr>
        <w:t>WEB-INF/classes</w:t>
      </w:r>
      <w:r w:rsidRPr="00CB4E47">
        <w:t>/META-INF</w:t>
      </w:r>
      <w:r>
        <w:t>’</w:t>
      </w:r>
      <w:r>
        <w:rPr>
          <w:rFonts w:hint="eastAsia"/>
        </w:rPr>
        <w:t xml:space="preserve"> directory.</w:t>
      </w:r>
    </w:p>
    <w:tbl>
      <w:tblPr>
        <w:tblStyle w:val="af"/>
        <w:tblW w:w="0" w:type="auto"/>
        <w:tblInd w:w="675" w:type="dxa"/>
        <w:tblLook w:val="04A0" w:firstRow="1" w:lastRow="0" w:firstColumn="1" w:lastColumn="0" w:noHBand="0" w:noVBand="1"/>
      </w:tblPr>
      <w:tblGrid>
        <w:gridCol w:w="8561"/>
      </w:tblGrid>
      <w:tr w:rsidR="00332B6E" w:rsidRPr="00034A28" w:rsidTr="00F91C88">
        <w:tc>
          <w:tcPr>
            <w:tcW w:w="8561" w:type="dxa"/>
            <w:shd w:val="clear" w:color="auto" w:fill="D9D9D9" w:themeFill="background1" w:themeFillShade="D9"/>
          </w:tcPr>
          <w:p w:rsidR="00332B6E" w:rsidRPr="00034A28" w:rsidRDefault="00332B6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cd /home/cmsadmin/local/jboss5-as/server/stcms_portal/deploy/stcms.war/WEB-INF/classes/META-INF</w:t>
            </w:r>
          </w:p>
          <w:p w:rsidR="00332B6E" w:rsidRPr="00034A28" w:rsidRDefault="00332B6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ls</w:t>
            </w:r>
            <w:proofErr w:type="spellEnd"/>
          </w:p>
          <w:p w:rsidR="00332B6E" w:rsidRPr="00034A28" w:rsidRDefault="00332B6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batch-jobs  </w:t>
            </w:r>
            <w:proofErr w:type="spellStart"/>
            <w:r w:rsidRPr="00034A28">
              <w:rPr>
                <w:rFonts w:ascii="Courier New" w:hAnsi="Courier New" w:cs="Courier New"/>
                <w:sz w:val="18"/>
                <w:szCs w:val="18"/>
              </w:rPr>
              <w:t>cxf</w:t>
            </w:r>
            <w:proofErr w:type="spellEnd"/>
            <w:r w:rsidRPr="00034A28">
              <w:rPr>
                <w:rFonts w:ascii="Courier New" w:hAnsi="Courier New" w:cs="Courier New"/>
                <w:sz w:val="18"/>
                <w:szCs w:val="18"/>
              </w:rPr>
              <w:t xml:space="preserve">      </w:t>
            </w:r>
            <w:r w:rsidRPr="00034A28">
              <w:rPr>
                <w:rFonts w:ascii="Courier New" w:hAnsi="Courier New" w:cs="Courier New"/>
                <w:sz w:val="18"/>
                <w:szCs w:val="18"/>
                <w:highlight w:val="yellow"/>
              </w:rPr>
              <w:t>encryption-</w:t>
            </w:r>
            <w:proofErr w:type="spellStart"/>
            <w:r w:rsidRPr="00034A28">
              <w:rPr>
                <w:rFonts w:ascii="Courier New" w:hAnsi="Courier New" w:cs="Courier New"/>
                <w:sz w:val="18"/>
                <w:szCs w:val="18"/>
                <w:highlight w:val="yellow"/>
              </w:rPr>
              <w:t>config.properties</w:t>
            </w:r>
            <w:proofErr w:type="spellEnd"/>
            <w:r w:rsidRPr="00034A28">
              <w:rPr>
                <w:rFonts w:ascii="Courier New" w:hAnsi="Courier New" w:cs="Courier New"/>
                <w:sz w:val="18"/>
                <w:szCs w:val="18"/>
              </w:rPr>
              <w:t xml:space="preserve">  message  services</w:t>
            </w:r>
          </w:p>
          <w:p w:rsidR="00332B6E" w:rsidRPr="00034A28" w:rsidRDefault="00332B6E" w:rsidP="00F91C8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config</w:t>
            </w:r>
            <w:proofErr w:type="spellEnd"/>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ehcache</w:t>
            </w:r>
            <w:proofErr w:type="spellEnd"/>
            <w:r w:rsidRPr="00034A28">
              <w:rPr>
                <w:rFonts w:ascii="Courier New" w:hAnsi="Courier New" w:cs="Courier New"/>
                <w:sz w:val="18"/>
                <w:szCs w:val="18"/>
              </w:rPr>
              <w:t xml:space="preserve">  mail-template                 </w:t>
            </w:r>
            <w:proofErr w:type="spellStart"/>
            <w:r w:rsidRPr="00034A28">
              <w:rPr>
                <w:rFonts w:ascii="Courier New" w:hAnsi="Courier New" w:cs="Courier New"/>
                <w:sz w:val="18"/>
                <w:szCs w:val="18"/>
              </w:rPr>
              <w:t>mybatis</w:t>
            </w:r>
            <w:proofErr w:type="spellEnd"/>
            <w:r w:rsidRPr="00034A28">
              <w:rPr>
                <w:rFonts w:ascii="Courier New" w:hAnsi="Courier New" w:cs="Courier New"/>
                <w:sz w:val="18"/>
                <w:szCs w:val="18"/>
              </w:rPr>
              <w:t xml:space="preserve">  spring</w:t>
            </w:r>
          </w:p>
        </w:tc>
      </w:tr>
    </w:tbl>
    <w:p w:rsidR="00332B6E" w:rsidRDefault="00332B6E" w:rsidP="00332B6E">
      <w:pPr>
        <w:pStyle w:val="a5"/>
        <w:spacing w:beforeLines="50" w:before="120" w:after="120" w:line="240" w:lineRule="auto"/>
        <w:ind w:leftChars="0" w:left="709"/>
      </w:pPr>
      <w:r>
        <w:rPr>
          <w:rFonts w:hint="eastAsia"/>
          <w:b/>
        </w:rPr>
        <w:t>encryption-</w:t>
      </w:r>
      <w:proofErr w:type="spellStart"/>
      <w:proofErr w:type="gramStart"/>
      <w:r>
        <w:rPr>
          <w:rFonts w:hint="eastAsia"/>
          <w:b/>
        </w:rPr>
        <w:t>config</w:t>
      </w:r>
      <w:r w:rsidRPr="00D44A41">
        <w:rPr>
          <w:b/>
        </w:rPr>
        <w:t>.properties</w:t>
      </w:r>
      <w:proofErr w:type="spellEnd"/>
      <w:r>
        <w:rPr>
          <w:rFonts w:hint="eastAsia"/>
        </w:rPr>
        <w:t xml:space="preserve"> :</w:t>
      </w:r>
      <w:proofErr w:type="gramEnd"/>
      <w:r>
        <w:rPr>
          <w:rFonts w:hint="eastAsia"/>
        </w:rPr>
        <w:t xml:space="preserve"> crypto key algorithm and key size.</w:t>
      </w:r>
    </w:p>
    <w:p w:rsidR="00332B6E" w:rsidRDefault="00332B6E" w:rsidP="00332B6E">
      <w:pPr>
        <w:pStyle w:val="a5"/>
        <w:spacing w:beforeLines="50" w:before="120" w:after="120" w:line="240" w:lineRule="auto"/>
        <w:ind w:leftChars="0" w:left="709"/>
      </w:pPr>
      <w:r>
        <w:t>Opening</w:t>
      </w:r>
      <w:r>
        <w:rPr>
          <w:rFonts w:hint="eastAsia"/>
        </w:rPr>
        <w:t xml:space="preserve"> </w:t>
      </w:r>
      <w:r>
        <w:t>‘</w:t>
      </w:r>
      <w:r w:rsidRPr="00332B6E">
        <w:t>encryption-</w:t>
      </w:r>
      <w:proofErr w:type="spellStart"/>
      <w:r w:rsidRPr="00332B6E">
        <w:t>config.properties</w:t>
      </w:r>
      <w:proofErr w:type="spellEnd"/>
      <w:r>
        <w:t>’</w:t>
      </w:r>
      <w:r>
        <w:rPr>
          <w:rFonts w:hint="eastAsia"/>
        </w:rPr>
        <w:t xml:space="preserve"> using </w:t>
      </w:r>
      <w:r>
        <w:t>‘</w:t>
      </w:r>
      <w:r>
        <w:rPr>
          <w:rFonts w:hint="eastAsia"/>
        </w:rPr>
        <w:t>vi</w:t>
      </w:r>
      <w:r>
        <w:t>’</w:t>
      </w:r>
      <w:r>
        <w:rPr>
          <w:rFonts w:hint="eastAsia"/>
        </w:rPr>
        <w:t xml:space="preserve"> you can see the below:</w:t>
      </w:r>
    </w:p>
    <w:tbl>
      <w:tblPr>
        <w:tblStyle w:val="af"/>
        <w:tblW w:w="0" w:type="auto"/>
        <w:tblInd w:w="675" w:type="dxa"/>
        <w:tblLook w:val="04A0" w:firstRow="1" w:lastRow="0" w:firstColumn="1" w:lastColumn="0" w:noHBand="0" w:noVBand="1"/>
      </w:tblPr>
      <w:tblGrid>
        <w:gridCol w:w="8561"/>
      </w:tblGrid>
      <w:tr w:rsidR="00332B6E" w:rsidRPr="00034A28" w:rsidTr="00F91C88">
        <w:tc>
          <w:tcPr>
            <w:tcW w:w="8561" w:type="dxa"/>
            <w:shd w:val="clear" w:color="auto" w:fill="D9D9D9" w:themeFill="background1" w:themeFillShade="D9"/>
          </w:tcPr>
          <w:p w:rsidR="00332B6E" w:rsidRPr="00034A28" w:rsidRDefault="00332B6E" w:rsidP="00F91C8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crypto.key</w:t>
            </w:r>
            <w:proofErr w:type="spellEnd"/>
            <w:r w:rsidRPr="00034A28">
              <w:rPr>
                <w:rFonts w:ascii="Courier New" w:hAnsi="Courier New" w:cs="Courier New"/>
                <w:sz w:val="18"/>
                <w:szCs w:val="18"/>
              </w:rPr>
              <w:t xml:space="preserve"> = 844aed8d9f4d6608dbee098b994886b8eb6c6f34d036f2f6ba0dc589871b9178</w:t>
            </w:r>
          </w:p>
          <w:p w:rsidR="00332B6E" w:rsidRPr="00034A28" w:rsidRDefault="00332B6E" w:rsidP="00F91C8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crypto.algorithm</w:t>
            </w:r>
            <w:proofErr w:type="spellEnd"/>
            <w:r w:rsidRPr="00034A28">
              <w:rPr>
                <w:rFonts w:ascii="Courier New" w:hAnsi="Courier New" w:cs="Courier New"/>
                <w:sz w:val="18"/>
                <w:szCs w:val="18"/>
              </w:rPr>
              <w:t xml:space="preserve"> = AES</w:t>
            </w:r>
          </w:p>
          <w:p w:rsidR="00332B6E" w:rsidRPr="00034A28" w:rsidRDefault="00332B6E" w:rsidP="00F91C88">
            <w:pPr>
              <w:pStyle w:val="a5"/>
              <w:spacing w:afterLines="0" w:line="240" w:lineRule="auto"/>
              <w:ind w:leftChars="0" w:left="0"/>
              <w:jc w:val="left"/>
              <w:rPr>
                <w:rFonts w:ascii="Courier New" w:hAnsi="Courier New" w:cs="Courier New"/>
                <w:sz w:val="18"/>
                <w:szCs w:val="18"/>
              </w:rPr>
            </w:pPr>
            <w:proofErr w:type="spellStart"/>
            <w:r w:rsidRPr="00034A28">
              <w:rPr>
                <w:rFonts w:ascii="Courier New" w:hAnsi="Courier New" w:cs="Courier New"/>
                <w:sz w:val="18"/>
                <w:szCs w:val="18"/>
              </w:rPr>
              <w:t>crypto.keysize</w:t>
            </w:r>
            <w:proofErr w:type="spellEnd"/>
            <w:r w:rsidRPr="00034A28">
              <w:rPr>
                <w:rFonts w:ascii="Courier New" w:hAnsi="Courier New" w:cs="Courier New"/>
                <w:sz w:val="18"/>
                <w:szCs w:val="18"/>
              </w:rPr>
              <w:t xml:space="preserve"> = 256</w:t>
            </w:r>
          </w:p>
        </w:tc>
      </w:tr>
    </w:tbl>
    <w:p w:rsidR="00916BD2" w:rsidRDefault="00916BD2" w:rsidP="007D4C06">
      <w:pPr>
        <w:pStyle w:val="30"/>
        <w:spacing w:before="240" w:after="240"/>
        <w:ind w:left="567" w:hanging="567"/>
      </w:pPr>
      <w:bookmarkStart w:id="4290" w:name="_Toc339627391"/>
      <w:bookmarkStart w:id="4291" w:name="_Toc339628601"/>
      <w:bookmarkStart w:id="4292" w:name="_Toc354058886"/>
      <w:bookmarkStart w:id="4293" w:name="_Toc390354012"/>
      <w:bookmarkEnd w:id="4290"/>
      <w:bookmarkEnd w:id="4291"/>
      <w:r>
        <w:rPr>
          <w:rFonts w:hint="eastAsia"/>
        </w:rPr>
        <w:t>Logging Configuration</w:t>
      </w:r>
      <w:bookmarkEnd w:id="4292"/>
      <w:bookmarkEnd w:id="4293"/>
    </w:p>
    <w:p w:rsidR="00916BD2" w:rsidRDefault="00916BD2" w:rsidP="00F85C37">
      <w:pPr>
        <w:pStyle w:val="a5"/>
        <w:spacing w:before="120" w:after="120"/>
        <w:ind w:left="426"/>
      </w:pPr>
      <w:r>
        <w:t>S</w:t>
      </w:r>
      <w:r w:rsidR="00037A6D">
        <w:rPr>
          <w:rFonts w:hint="eastAsia"/>
        </w:rPr>
        <w:t>ee logback</w:t>
      </w:r>
      <w:r>
        <w:rPr>
          <w:rFonts w:hint="eastAsia"/>
        </w:rPr>
        <w:t>.xml from your server instance</w:t>
      </w:r>
      <w:r>
        <w:t>’</w:t>
      </w:r>
      <w:r>
        <w:rPr>
          <w:rFonts w:hint="eastAsia"/>
        </w:rPr>
        <w:t>s configuration.</w:t>
      </w:r>
    </w:p>
    <w:p w:rsidR="00846D57" w:rsidRDefault="00846D57" w:rsidP="00362CE7">
      <w:pPr>
        <w:pStyle w:val="a5"/>
        <w:numPr>
          <w:ilvl w:val="0"/>
          <w:numId w:val="37"/>
        </w:numPr>
        <w:spacing w:beforeLines="50" w:before="120" w:after="120" w:line="240" w:lineRule="auto"/>
        <w:ind w:leftChars="0" w:left="709" w:hanging="283"/>
      </w:pPr>
      <w:r w:rsidRPr="00D44A41">
        <w:rPr>
          <w:rFonts w:hint="eastAsia"/>
        </w:rPr>
        <w:t>Admin portal</w:t>
      </w:r>
      <w:r>
        <w:rPr>
          <w:rFonts w:hint="eastAsia"/>
        </w:rPr>
        <w:t xml:space="preserve"> </w:t>
      </w:r>
    </w:p>
    <w:tbl>
      <w:tblPr>
        <w:tblStyle w:val="af"/>
        <w:tblW w:w="0" w:type="auto"/>
        <w:tblInd w:w="675" w:type="dxa"/>
        <w:tblLook w:val="04A0" w:firstRow="1" w:lastRow="0" w:firstColumn="1" w:lastColumn="0" w:noHBand="0" w:noVBand="1"/>
      </w:tblPr>
      <w:tblGrid>
        <w:gridCol w:w="8561"/>
      </w:tblGrid>
      <w:tr w:rsidR="00963BCD" w:rsidRPr="00034A28" w:rsidTr="00F91C88">
        <w:tc>
          <w:tcPr>
            <w:tcW w:w="8561" w:type="dxa"/>
            <w:shd w:val="clear" w:color="auto" w:fill="D9D9D9" w:themeFill="background1" w:themeFillShade="D9"/>
          </w:tcPr>
          <w:p w:rsidR="00963BCD" w:rsidRPr="00034A28" w:rsidRDefault="00963BCD"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Location: /home/cmsadmin/local/jboss5-as/server/stcms_portal/conf/logback.xml</w:t>
            </w:r>
          </w:p>
        </w:tc>
      </w:tr>
    </w:tbl>
    <w:p w:rsidR="00963BCD" w:rsidRDefault="00963BCD" w:rsidP="00963BCD"/>
    <w:tbl>
      <w:tblPr>
        <w:tblStyle w:val="af"/>
        <w:tblW w:w="0" w:type="auto"/>
        <w:tblInd w:w="675" w:type="dxa"/>
        <w:tblLook w:val="04A0" w:firstRow="1" w:lastRow="0" w:firstColumn="1" w:lastColumn="0" w:noHBand="0" w:noVBand="1"/>
      </w:tblPr>
      <w:tblGrid>
        <w:gridCol w:w="8561"/>
      </w:tblGrid>
      <w:tr w:rsidR="00963BCD" w:rsidRPr="00034A28" w:rsidTr="00F91C88">
        <w:tc>
          <w:tcPr>
            <w:tcW w:w="8561" w:type="dxa"/>
            <w:shd w:val="clear" w:color="auto" w:fill="D9D9D9" w:themeFill="background1" w:themeFillShade="D9"/>
          </w:tcPr>
          <w:p w:rsidR="00963BCD" w:rsidRPr="00034A28" w:rsidRDefault="00963BCD" w:rsidP="00963BCD">
            <w:pPr>
              <w:pStyle w:val="a5"/>
              <w:spacing w:afterLines="0" w:line="240" w:lineRule="auto"/>
              <w:ind w:leftChars="0" w:left="0"/>
              <w:jc w:val="left"/>
              <w:rPr>
                <w:rFonts w:ascii="Courier New" w:hAnsi="Courier New" w:cs="Courier New"/>
                <w:sz w:val="18"/>
                <w:szCs w:val="18"/>
              </w:rPr>
            </w:pPr>
            <w:proofErr w:type="gramStart"/>
            <w:r w:rsidRPr="00034A28">
              <w:rPr>
                <w:rFonts w:ascii="Courier New" w:hAnsi="Courier New" w:cs="Courier New"/>
                <w:sz w:val="18"/>
                <w:szCs w:val="18"/>
              </w:rPr>
              <w:t>&lt;?xml</w:t>
            </w:r>
            <w:proofErr w:type="gramEnd"/>
            <w:r w:rsidRPr="00034A28">
              <w:rPr>
                <w:rFonts w:ascii="Courier New" w:hAnsi="Courier New" w:cs="Courier New"/>
                <w:sz w:val="18"/>
                <w:szCs w:val="18"/>
              </w:rPr>
              <w:t xml:space="preserve"> version="1.0" encoding="UTF-8"?&gt;</w:t>
            </w:r>
          </w:p>
          <w:p w:rsidR="00963BCD" w:rsidRPr="00034A28" w:rsidRDefault="00963BCD" w:rsidP="00963BCD">
            <w:pPr>
              <w:pStyle w:val="a5"/>
              <w:spacing w:afterLines="0" w:line="240" w:lineRule="auto"/>
              <w:ind w:leftChars="0" w:left="0"/>
              <w:jc w:val="left"/>
              <w:rPr>
                <w:rFonts w:ascii="Courier New" w:hAnsi="Courier New" w:cs="Courier New"/>
                <w:sz w:val="18"/>
                <w:szCs w:val="18"/>
              </w:rPr>
            </w:pPr>
          </w:p>
          <w:p w:rsidR="00963BCD" w:rsidRPr="00034A28" w:rsidRDefault="00963BCD" w:rsidP="00963BC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&lt;configuration scan="true" </w:t>
            </w:r>
            <w:proofErr w:type="spellStart"/>
            <w:r w:rsidRPr="00034A28">
              <w:rPr>
                <w:rFonts w:ascii="Courier New" w:hAnsi="Courier New" w:cs="Courier New"/>
                <w:sz w:val="18"/>
                <w:szCs w:val="18"/>
              </w:rPr>
              <w:t>scanPeriod</w:t>
            </w:r>
            <w:proofErr w:type="spellEnd"/>
            <w:r w:rsidRPr="00034A28">
              <w:rPr>
                <w:rFonts w:ascii="Courier New" w:hAnsi="Courier New" w:cs="Courier New"/>
                <w:sz w:val="18"/>
                <w:szCs w:val="18"/>
              </w:rPr>
              <w:t>="20 seconds"&gt;</w:t>
            </w:r>
          </w:p>
          <w:p w:rsidR="00963BCD" w:rsidRPr="00034A28" w:rsidRDefault="00963BCD" w:rsidP="00963BC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w:t>
            </w:r>
            <w:proofErr w:type="spellStart"/>
            <w:r w:rsidRPr="00034A28">
              <w:rPr>
                <w:rFonts w:ascii="Courier New" w:hAnsi="Courier New" w:cs="Courier New"/>
                <w:sz w:val="18"/>
                <w:szCs w:val="18"/>
              </w:rPr>
              <w:t>appender</w:t>
            </w:r>
            <w:proofErr w:type="spellEnd"/>
            <w:r w:rsidRPr="00034A28">
              <w:rPr>
                <w:rFonts w:ascii="Courier New" w:hAnsi="Courier New" w:cs="Courier New"/>
                <w:sz w:val="18"/>
                <w:szCs w:val="18"/>
              </w:rPr>
              <w:t xml:space="preserve"> name="CONSOLE" class="</w:t>
            </w:r>
            <w:proofErr w:type="spellStart"/>
            <w:r w:rsidRPr="00034A28">
              <w:rPr>
                <w:rFonts w:ascii="Courier New" w:hAnsi="Courier New" w:cs="Courier New"/>
                <w:sz w:val="18"/>
                <w:szCs w:val="18"/>
              </w:rPr>
              <w:t>ch.qos.logback.core.ConsoleAppender</w:t>
            </w:r>
            <w:proofErr w:type="spellEnd"/>
            <w:r w:rsidRPr="00034A28">
              <w:rPr>
                <w:rFonts w:ascii="Courier New" w:hAnsi="Courier New" w:cs="Courier New"/>
                <w:sz w:val="18"/>
                <w:szCs w:val="18"/>
              </w:rPr>
              <w:t>"&gt;</w:t>
            </w:r>
          </w:p>
          <w:p w:rsidR="00963BCD" w:rsidRPr="00034A28" w:rsidRDefault="00963BCD" w:rsidP="00963BC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&lt;encoder&gt;</w:t>
            </w:r>
          </w:p>
          <w:p w:rsidR="00963BCD" w:rsidRPr="00034A28" w:rsidRDefault="00963BCD" w:rsidP="00963BC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&lt;pattern&gt;</w:t>
            </w:r>
          </w:p>
          <w:p w:rsidR="00963BCD" w:rsidRPr="00034A28" w:rsidRDefault="00963BCD" w:rsidP="00963BC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w:t>
            </w:r>
            <w:r w:rsidR="00B46861" w:rsidRPr="00034A28">
              <w:rPr>
                <w:rFonts w:ascii="Courier New" w:hAnsi="Courier New" w:cs="Courier New"/>
                <w:sz w:val="18"/>
                <w:szCs w:val="18"/>
              </w:rPr>
              <w:t xml:space="preserve">[APP] </w:t>
            </w:r>
            <w:r w:rsidRPr="00034A28">
              <w:rPr>
                <w:rFonts w:ascii="Courier New" w:hAnsi="Courier New" w:cs="Courier New"/>
                <w:sz w:val="18"/>
                <w:szCs w:val="18"/>
              </w:rPr>
              <w:t>%d{</w:t>
            </w:r>
            <w:proofErr w:type="spellStart"/>
            <w:r w:rsidRPr="00034A28">
              <w:rPr>
                <w:rFonts w:ascii="Courier New" w:hAnsi="Courier New" w:cs="Courier New"/>
                <w:sz w:val="18"/>
                <w:szCs w:val="18"/>
              </w:rPr>
              <w:t>HH:mm:ss.SSS</w:t>
            </w:r>
            <w:proofErr w:type="spellEnd"/>
            <w:r w:rsidRPr="00034A28">
              <w:rPr>
                <w:rFonts w:ascii="Courier New" w:hAnsi="Courier New" w:cs="Courier New"/>
                <w:sz w:val="18"/>
                <w:szCs w:val="18"/>
              </w:rPr>
              <w:t>} %-5level %</w:t>
            </w:r>
            <w:proofErr w:type="spellStart"/>
            <w:r w:rsidRPr="00034A28">
              <w:rPr>
                <w:rFonts w:ascii="Courier New" w:hAnsi="Courier New" w:cs="Courier New"/>
                <w:sz w:val="18"/>
                <w:szCs w:val="18"/>
              </w:rPr>
              <w:t>msg</w:t>
            </w:r>
            <w:proofErr w:type="spellEnd"/>
            <w:r w:rsidRPr="00034A28">
              <w:rPr>
                <w:rFonts w:ascii="Courier New" w:hAnsi="Courier New" w:cs="Courier New"/>
                <w:sz w:val="18"/>
                <w:szCs w:val="18"/>
              </w:rPr>
              <w:t xml:space="preserve"> - %logger{20}%n</w:t>
            </w:r>
          </w:p>
          <w:p w:rsidR="00963BCD" w:rsidRPr="00034A28" w:rsidRDefault="00963BCD" w:rsidP="00963BC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&lt;/pattern&gt;</w:t>
            </w:r>
          </w:p>
          <w:p w:rsidR="00963BCD" w:rsidRPr="00034A28" w:rsidRDefault="00963BCD" w:rsidP="00963BC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&lt;/encoder&gt;</w:t>
            </w:r>
          </w:p>
          <w:p w:rsidR="00963BCD" w:rsidRPr="00034A28" w:rsidRDefault="00963BCD" w:rsidP="00963BC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w:t>
            </w:r>
            <w:proofErr w:type="spellStart"/>
            <w:r w:rsidRPr="00034A28">
              <w:rPr>
                <w:rFonts w:ascii="Courier New" w:hAnsi="Courier New" w:cs="Courier New"/>
                <w:sz w:val="18"/>
                <w:szCs w:val="18"/>
              </w:rPr>
              <w:t>appender</w:t>
            </w:r>
            <w:proofErr w:type="spellEnd"/>
            <w:r w:rsidRPr="00034A28">
              <w:rPr>
                <w:rFonts w:ascii="Courier New" w:hAnsi="Courier New" w:cs="Courier New"/>
                <w:sz w:val="18"/>
                <w:szCs w:val="18"/>
              </w:rPr>
              <w:t>&gt;</w:t>
            </w:r>
          </w:p>
          <w:p w:rsidR="00963BCD" w:rsidRPr="00034A28" w:rsidRDefault="00963BCD" w:rsidP="00963BCD">
            <w:pPr>
              <w:pStyle w:val="a5"/>
              <w:spacing w:afterLines="0" w:line="240" w:lineRule="auto"/>
              <w:ind w:leftChars="0" w:left="0"/>
              <w:jc w:val="left"/>
              <w:rPr>
                <w:rFonts w:ascii="Courier New" w:hAnsi="Courier New" w:cs="Courier New"/>
                <w:sz w:val="18"/>
                <w:szCs w:val="18"/>
              </w:rPr>
            </w:pPr>
          </w:p>
          <w:p w:rsidR="00963BCD" w:rsidRPr="00034A28" w:rsidRDefault="00963BCD" w:rsidP="00963BC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w:t>
            </w:r>
            <w:proofErr w:type="spellStart"/>
            <w:r w:rsidRPr="00034A28">
              <w:rPr>
                <w:rFonts w:ascii="Courier New" w:hAnsi="Courier New" w:cs="Courier New"/>
                <w:sz w:val="18"/>
                <w:szCs w:val="18"/>
              </w:rPr>
              <w:t>appender</w:t>
            </w:r>
            <w:proofErr w:type="spellEnd"/>
            <w:r w:rsidRPr="00034A28">
              <w:rPr>
                <w:rFonts w:ascii="Courier New" w:hAnsi="Courier New" w:cs="Courier New"/>
                <w:sz w:val="18"/>
                <w:szCs w:val="18"/>
              </w:rPr>
              <w:t xml:space="preserve"> name="FILE" class="</w:t>
            </w:r>
            <w:proofErr w:type="spellStart"/>
            <w:r w:rsidRPr="00034A28">
              <w:rPr>
                <w:rFonts w:ascii="Courier New" w:hAnsi="Courier New" w:cs="Courier New"/>
                <w:sz w:val="18"/>
                <w:szCs w:val="18"/>
              </w:rPr>
              <w:t>ch.qos.logback.core.rolling.RollingFileAppender</w:t>
            </w:r>
            <w:proofErr w:type="spellEnd"/>
            <w:r w:rsidRPr="00034A28">
              <w:rPr>
                <w:rFonts w:ascii="Courier New" w:hAnsi="Courier New" w:cs="Courier New"/>
                <w:sz w:val="18"/>
                <w:szCs w:val="18"/>
              </w:rPr>
              <w:t>"&gt;</w:t>
            </w:r>
          </w:p>
          <w:p w:rsidR="00963BCD" w:rsidRPr="00034A28" w:rsidRDefault="00963BCD" w:rsidP="00963BC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&lt;file&gt;${</w:t>
            </w:r>
            <w:proofErr w:type="spellStart"/>
            <w:r w:rsidRPr="00034A28">
              <w:rPr>
                <w:rFonts w:ascii="Courier New" w:hAnsi="Courier New" w:cs="Courier New"/>
                <w:sz w:val="18"/>
                <w:szCs w:val="18"/>
              </w:rPr>
              <w:t>jboss.server.log.dir</w:t>
            </w:r>
            <w:proofErr w:type="spellEnd"/>
            <w:r w:rsidRPr="00034A28">
              <w:rPr>
                <w:rFonts w:ascii="Courier New" w:hAnsi="Courier New" w:cs="Courier New"/>
                <w:sz w:val="18"/>
                <w:szCs w:val="18"/>
              </w:rPr>
              <w:t>}/stcms_portal.log&lt;/file&gt;</w:t>
            </w:r>
          </w:p>
          <w:p w:rsidR="00963BCD" w:rsidRPr="00034A28" w:rsidRDefault="00963BCD" w:rsidP="00963BC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&lt;append&gt;true&lt;/append&gt;</w:t>
            </w:r>
          </w:p>
          <w:p w:rsidR="00963BCD" w:rsidRPr="00034A28" w:rsidRDefault="00963BCD" w:rsidP="00963BC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w:t>
            </w:r>
            <w:proofErr w:type="spellStart"/>
            <w:r w:rsidRPr="00034A28">
              <w:rPr>
                <w:rFonts w:ascii="Courier New" w:hAnsi="Courier New" w:cs="Courier New"/>
                <w:sz w:val="18"/>
                <w:szCs w:val="18"/>
              </w:rPr>
              <w:t>rollingPolicy</w:t>
            </w:r>
            <w:proofErr w:type="spellEnd"/>
            <w:r w:rsidRPr="00034A28">
              <w:rPr>
                <w:rFonts w:ascii="Courier New" w:hAnsi="Courier New" w:cs="Courier New"/>
                <w:sz w:val="18"/>
                <w:szCs w:val="18"/>
              </w:rPr>
              <w:t xml:space="preserve"> class="</w:t>
            </w:r>
            <w:proofErr w:type="spellStart"/>
            <w:r w:rsidRPr="00034A28">
              <w:rPr>
                <w:rFonts w:ascii="Courier New" w:hAnsi="Courier New" w:cs="Courier New"/>
                <w:sz w:val="18"/>
                <w:szCs w:val="18"/>
              </w:rPr>
              <w:t>ch.qos.logback.core.rolling.TimeBasedRollingPolicy</w:t>
            </w:r>
            <w:proofErr w:type="spellEnd"/>
            <w:r w:rsidRPr="00034A28">
              <w:rPr>
                <w:rFonts w:ascii="Courier New" w:hAnsi="Courier New" w:cs="Courier New"/>
                <w:sz w:val="18"/>
                <w:szCs w:val="18"/>
              </w:rPr>
              <w:t>"&gt;</w:t>
            </w:r>
          </w:p>
          <w:p w:rsidR="00963BCD" w:rsidRPr="00034A28" w:rsidRDefault="00963BCD" w:rsidP="00963BC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 daily rollover --&gt;</w:t>
            </w:r>
          </w:p>
          <w:p w:rsidR="00963BCD" w:rsidRPr="00034A28" w:rsidRDefault="00963BCD" w:rsidP="00963BC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lastRenderedPageBreak/>
              <w:t xml:space="preserve">      &lt;fileNamePattern&gt;${jboss.server.log.dir}/stcms_portal.log.%d{yyyy-MM-dd}&lt;/fileNamePattern&gt;</w:t>
            </w:r>
          </w:p>
          <w:p w:rsidR="00963BCD" w:rsidRPr="00034A28" w:rsidRDefault="00963BCD" w:rsidP="00963BC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w:t>
            </w:r>
            <w:proofErr w:type="spellStart"/>
            <w:r w:rsidRPr="00034A28">
              <w:rPr>
                <w:rFonts w:ascii="Courier New" w:hAnsi="Courier New" w:cs="Courier New"/>
                <w:sz w:val="18"/>
                <w:szCs w:val="18"/>
              </w:rPr>
              <w:t>rollingPolicy</w:t>
            </w:r>
            <w:proofErr w:type="spellEnd"/>
            <w:r w:rsidRPr="00034A28">
              <w:rPr>
                <w:rFonts w:ascii="Courier New" w:hAnsi="Courier New" w:cs="Courier New"/>
                <w:sz w:val="18"/>
                <w:szCs w:val="18"/>
              </w:rPr>
              <w:t>&gt;</w:t>
            </w:r>
          </w:p>
          <w:p w:rsidR="00963BCD" w:rsidRPr="00034A28" w:rsidRDefault="00963BCD" w:rsidP="00963BC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&lt;layout class="</w:t>
            </w:r>
            <w:proofErr w:type="spellStart"/>
            <w:r w:rsidRPr="00034A28">
              <w:rPr>
                <w:rFonts w:ascii="Courier New" w:hAnsi="Courier New" w:cs="Courier New"/>
                <w:sz w:val="18"/>
                <w:szCs w:val="18"/>
              </w:rPr>
              <w:t>ch.qos.logback.classic.PatternLayout</w:t>
            </w:r>
            <w:proofErr w:type="spellEnd"/>
            <w:r w:rsidRPr="00034A28">
              <w:rPr>
                <w:rFonts w:ascii="Courier New" w:hAnsi="Courier New" w:cs="Courier New"/>
                <w:sz w:val="18"/>
                <w:szCs w:val="18"/>
              </w:rPr>
              <w:t>"&gt;</w:t>
            </w:r>
          </w:p>
          <w:p w:rsidR="00963BCD" w:rsidRPr="00034A28" w:rsidRDefault="00963BCD" w:rsidP="00963BC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&lt;pattern&gt;</w:t>
            </w:r>
          </w:p>
          <w:p w:rsidR="00963BCD" w:rsidRPr="00034A28" w:rsidRDefault="00963BCD" w:rsidP="00963BC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%d{</w:t>
            </w:r>
            <w:proofErr w:type="spellStart"/>
            <w:r w:rsidRPr="00034A28">
              <w:rPr>
                <w:rFonts w:ascii="Courier New" w:hAnsi="Courier New" w:cs="Courier New"/>
                <w:sz w:val="18"/>
                <w:szCs w:val="18"/>
              </w:rPr>
              <w:t>HH:mm:ss.SSS</w:t>
            </w:r>
            <w:proofErr w:type="spellEnd"/>
            <w:r w:rsidRPr="00034A28">
              <w:rPr>
                <w:rFonts w:ascii="Courier New" w:hAnsi="Courier New" w:cs="Courier New"/>
                <w:sz w:val="18"/>
                <w:szCs w:val="18"/>
              </w:rPr>
              <w:t>} %-5level %</w:t>
            </w:r>
            <w:proofErr w:type="spellStart"/>
            <w:r w:rsidRPr="00034A28">
              <w:rPr>
                <w:rFonts w:ascii="Courier New" w:hAnsi="Courier New" w:cs="Courier New"/>
                <w:sz w:val="18"/>
                <w:szCs w:val="18"/>
              </w:rPr>
              <w:t>msg</w:t>
            </w:r>
            <w:proofErr w:type="spellEnd"/>
            <w:r w:rsidRPr="00034A28">
              <w:rPr>
                <w:rFonts w:ascii="Courier New" w:hAnsi="Courier New" w:cs="Courier New"/>
                <w:sz w:val="18"/>
                <w:szCs w:val="18"/>
              </w:rPr>
              <w:t xml:space="preserve"> - %logger{20}%n</w:t>
            </w:r>
          </w:p>
          <w:p w:rsidR="00963BCD" w:rsidRPr="00034A28" w:rsidRDefault="00963BCD" w:rsidP="00963BC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&lt;/pattern&gt;</w:t>
            </w:r>
          </w:p>
          <w:p w:rsidR="00963BCD" w:rsidRPr="00034A28" w:rsidRDefault="00963BCD" w:rsidP="00963BC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&lt;/layout&gt;</w:t>
            </w:r>
          </w:p>
          <w:p w:rsidR="00963BCD" w:rsidRPr="00034A28" w:rsidRDefault="00963BCD" w:rsidP="00963BC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w:t>
            </w:r>
            <w:proofErr w:type="spellStart"/>
            <w:r w:rsidRPr="00034A28">
              <w:rPr>
                <w:rFonts w:ascii="Courier New" w:hAnsi="Courier New" w:cs="Courier New"/>
                <w:sz w:val="18"/>
                <w:szCs w:val="18"/>
              </w:rPr>
              <w:t>appender</w:t>
            </w:r>
            <w:proofErr w:type="spellEnd"/>
            <w:r w:rsidRPr="00034A28">
              <w:rPr>
                <w:rFonts w:ascii="Courier New" w:hAnsi="Courier New" w:cs="Courier New"/>
                <w:sz w:val="18"/>
                <w:szCs w:val="18"/>
              </w:rPr>
              <w:t>&gt;</w:t>
            </w:r>
          </w:p>
          <w:p w:rsidR="00963BCD" w:rsidRPr="00034A28" w:rsidRDefault="00963BCD" w:rsidP="00963BCD">
            <w:pPr>
              <w:pStyle w:val="a5"/>
              <w:spacing w:afterLines="0" w:line="240" w:lineRule="auto"/>
              <w:ind w:leftChars="0" w:left="0"/>
              <w:jc w:val="left"/>
              <w:rPr>
                <w:rFonts w:ascii="Courier New" w:hAnsi="Courier New" w:cs="Courier New"/>
                <w:sz w:val="18"/>
                <w:szCs w:val="18"/>
              </w:rPr>
            </w:pPr>
          </w:p>
          <w:p w:rsidR="00963BCD" w:rsidRPr="00034A28" w:rsidRDefault="00963BCD" w:rsidP="00963BC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 #### LOGGER #### --&gt;</w:t>
            </w:r>
          </w:p>
          <w:p w:rsidR="00963BCD" w:rsidRPr="00034A28" w:rsidRDefault="00963BCD" w:rsidP="00963BC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 STCMS Log --&gt;</w:t>
            </w:r>
          </w:p>
          <w:p w:rsidR="00963BCD" w:rsidRPr="00034A28" w:rsidRDefault="00963BCD" w:rsidP="00963BC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&lt;logger name="</w:t>
            </w:r>
            <w:proofErr w:type="spellStart"/>
            <w:r w:rsidRPr="00034A28">
              <w:rPr>
                <w:rFonts w:ascii="Courier New" w:hAnsi="Courier New" w:cs="Courier New"/>
                <w:sz w:val="18"/>
                <w:szCs w:val="18"/>
              </w:rPr>
              <w:t>com.skcc.stcms</w:t>
            </w:r>
            <w:proofErr w:type="spellEnd"/>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additivity</w:t>
            </w:r>
            <w:proofErr w:type="spellEnd"/>
            <w:r w:rsidRPr="00034A28">
              <w:rPr>
                <w:rFonts w:ascii="Courier New" w:hAnsi="Courier New" w:cs="Courier New"/>
                <w:sz w:val="18"/>
                <w:szCs w:val="18"/>
              </w:rPr>
              <w:t>="false"&gt;</w:t>
            </w:r>
          </w:p>
          <w:p w:rsidR="00963BCD" w:rsidRPr="00034A28" w:rsidRDefault="00963BCD" w:rsidP="00963BC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&lt;level value="</w:t>
            </w:r>
            <w:r w:rsidRPr="00034A28">
              <w:rPr>
                <w:rFonts w:ascii="Courier New" w:hAnsi="Courier New" w:cs="Courier New"/>
                <w:sz w:val="18"/>
                <w:szCs w:val="18"/>
                <w:highlight w:val="yellow"/>
              </w:rPr>
              <w:t>DEBUG</w:t>
            </w:r>
            <w:r w:rsidRPr="00034A28">
              <w:rPr>
                <w:rFonts w:ascii="Courier New" w:hAnsi="Courier New" w:cs="Courier New"/>
                <w:sz w:val="18"/>
                <w:szCs w:val="18"/>
              </w:rPr>
              <w:t>" /&gt;</w:t>
            </w:r>
          </w:p>
          <w:p w:rsidR="00963BCD" w:rsidRPr="00034A28" w:rsidRDefault="00963BCD" w:rsidP="00963BC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w:t>
            </w:r>
            <w:proofErr w:type="spellStart"/>
            <w:r w:rsidRPr="00034A28">
              <w:rPr>
                <w:rFonts w:ascii="Courier New" w:hAnsi="Courier New" w:cs="Courier New"/>
                <w:sz w:val="18"/>
                <w:szCs w:val="18"/>
              </w:rPr>
              <w:t>appender</w:t>
            </w:r>
            <w:proofErr w:type="spellEnd"/>
            <w:r w:rsidRPr="00034A28">
              <w:rPr>
                <w:rFonts w:ascii="Courier New" w:hAnsi="Courier New" w:cs="Courier New"/>
                <w:sz w:val="18"/>
                <w:szCs w:val="18"/>
              </w:rPr>
              <w:t>-ref ref="CONSOLE" /&gt;</w:t>
            </w:r>
          </w:p>
          <w:p w:rsidR="00963BCD" w:rsidRPr="00034A28" w:rsidRDefault="00963BCD" w:rsidP="00963BC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&lt;/logger&gt;</w:t>
            </w:r>
          </w:p>
          <w:p w:rsidR="00963BCD" w:rsidRPr="00034A28" w:rsidRDefault="00963BCD" w:rsidP="00963BCD">
            <w:pPr>
              <w:pStyle w:val="a5"/>
              <w:spacing w:afterLines="0" w:line="240" w:lineRule="auto"/>
              <w:ind w:leftChars="0" w:left="0"/>
              <w:jc w:val="left"/>
              <w:rPr>
                <w:rFonts w:ascii="Courier New" w:hAnsi="Courier New" w:cs="Courier New"/>
                <w:sz w:val="18"/>
                <w:szCs w:val="18"/>
              </w:rPr>
            </w:pPr>
          </w:p>
          <w:p w:rsidR="00963BCD" w:rsidRPr="00034A28" w:rsidRDefault="00963BCD" w:rsidP="00963BC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&lt;logger name="</w:t>
            </w:r>
            <w:proofErr w:type="spellStart"/>
            <w:r w:rsidRPr="00034A28">
              <w:rPr>
                <w:rFonts w:ascii="Courier New" w:hAnsi="Courier New" w:cs="Courier New"/>
                <w:sz w:val="18"/>
                <w:szCs w:val="18"/>
              </w:rPr>
              <w:t>com.skcc.mcs</w:t>
            </w:r>
            <w:proofErr w:type="spellEnd"/>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additivity</w:t>
            </w:r>
            <w:proofErr w:type="spellEnd"/>
            <w:r w:rsidRPr="00034A28">
              <w:rPr>
                <w:rFonts w:ascii="Courier New" w:hAnsi="Courier New" w:cs="Courier New"/>
                <w:sz w:val="18"/>
                <w:szCs w:val="18"/>
              </w:rPr>
              <w:t>="false"&gt;</w:t>
            </w:r>
          </w:p>
          <w:p w:rsidR="00963BCD" w:rsidRPr="00034A28" w:rsidRDefault="00963BCD" w:rsidP="00963BC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&lt;level value="INFO" /&gt;</w:t>
            </w:r>
          </w:p>
          <w:p w:rsidR="00963BCD" w:rsidRPr="00034A28" w:rsidRDefault="00963BCD" w:rsidP="00963BC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w:t>
            </w:r>
            <w:proofErr w:type="spellStart"/>
            <w:r w:rsidRPr="00034A28">
              <w:rPr>
                <w:rFonts w:ascii="Courier New" w:hAnsi="Courier New" w:cs="Courier New"/>
                <w:sz w:val="18"/>
                <w:szCs w:val="18"/>
              </w:rPr>
              <w:t>appender</w:t>
            </w:r>
            <w:proofErr w:type="spellEnd"/>
            <w:r w:rsidRPr="00034A28">
              <w:rPr>
                <w:rFonts w:ascii="Courier New" w:hAnsi="Courier New" w:cs="Courier New"/>
                <w:sz w:val="18"/>
                <w:szCs w:val="18"/>
              </w:rPr>
              <w:t>-ref ref="CONSOLE" /&gt;</w:t>
            </w:r>
          </w:p>
          <w:p w:rsidR="00963BCD" w:rsidRPr="00034A28" w:rsidRDefault="00963BCD" w:rsidP="00963BC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&lt;/logger&gt;</w:t>
            </w:r>
          </w:p>
          <w:p w:rsidR="00963BCD" w:rsidRPr="00034A28" w:rsidRDefault="00963BCD" w:rsidP="00963BCD">
            <w:pPr>
              <w:pStyle w:val="a5"/>
              <w:spacing w:afterLines="0" w:line="240" w:lineRule="auto"/>
              <w:ind w:leftChars="0" w:left="0"/>
              <w:jc w:val="left"/>
              <w:rPr>
                <w:rFonts w:ascii="Courier New" w:hAnsi="Courier New" w:cs="Courier New"/>
                <w:sz w:val="18"/>
                <w:szCs w:val="18"/>
              </w:rPr>
            </w:pPr>
          </w:p>
          <w:p w:rsidR="00963BCD" w:rsidRPr="00034A28" w:rsidRDefault="00963BCD" w:rsidP="00963BC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 Web Service Log --&gt;</w:t>
            </w:r>
          </w:p>
          <w:p w:rsidR="00963BCD" w:rsidRPr="00034A28" w:rsidRDefault="00963BCD" w:rsidP="00963BC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&lt;logger name="</w:t>
            </w:r>
            <w:proofErr w:type="spellStart"/>
            <w:r w:rsidRPr="00034A28">
              <w:rPr>
                <w:rFonts w:ascii="Courier New" w:hAnsi="Courier New" w:cs="Courier New"/>
                <w:sz w:val="18"/>
                <w:szCs w:val="18"/>
              </w:rPr>
              <w:t>org.apache.cxf</w:t>
            </w:r>
            <w:proofErr w:type="spellEnd"/>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additivity</w:t>
            </w:r>
            <w:proofErr w:type="spellEnd"/>
            <w:r w:rsidRPr="00034A28">
              <w:rPr>
                <w:rFonts w:ascii="Courier New" w:hAnsi="Courier New" w:cs="Courier New"/>
                <w:sz w:val="18"/>
                <w:szCs w:val="18"/>
              </w:rPr>
              <w:t>="false"&gt;</w:t>
            </w:r>
          </w:p>
          <w:p w:rsidR="00963BCD" w:rsidRPr="00034A28" w:rsidRDefault="00963BCD" w:rsidP="00963BC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&lt;level value="INFO" /&gt;</w:t>
            </w:r>
          </w:p>
          <w:p w:rsidR="00963BCD" w:rsidRPr="00034A28" w:rsidRDefault="00963BCD" w:rsidP="00963BC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w:t>
            </w:r>
            <w:proofErr w:type="spellStart"/>
            <w:r w:rsidRPr="00034A28">
              <w:rPr>
                <w:rFonts w:ascii="Courier New" w:hAnsi="Courier New" w:cs="Courier New"/>
                <w:sz w:val="18"/>
                <w:szCs w:val="18"/>
              </w:rPr>
              <w:t>appender</w:t>
            </w:r>
            <w:proofErr w:type="spellEnd"/>
            <w:r w:rsidRPr="00034A28">
              <w:rPr>
                <w:rFonts w:ascii="Courier New" w:hAnsi="Courier New" w:cs="Courier New"/>
                <w:sz w:val="18"/>
                <w:szCs w:val="18"/>
              </w:rPr>
              <w:t>-ref ref="CONSOLE" /&gt;</w:t>
            </w:r>
          </w:p>
          <w:p w:rsidR="00963BCD" w:rsidRPr="00034A28" w:rsidRDefault="00963BCD" w:rsidP="00963BC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&lt;/logger&gt;</w:t>
            </w:r>
          </w:p>
          <w:p w:rsidR="00963BCD" w:rsidRPr="00034A28" w:rsidRDefault="00963BCD" w:rsidP="00963BCD">
            <w:pPr>
              <w:pStyle w:val="a5"/>
              <w:spacing w:afterLines="0" w:line="240" w:lineRule="auto"/>
              <w:ind w:leftChars="0" w:left="0"/>
              <w:jc w:val="left"/>
              <w:rPr>
                <w:rFonts w:ascii="Courier New" w:hAnsi="Courier New" w:cs="Courier New"/>
                <w:sz w:val="18"/>
                <w:szCs w:val="18"/>
              </w:rPr>
            </w:pPr>
          </w:p>
          <w:p w:rsidR="00963BCD" w:rsidRPr="00034A28" w:rsidRDefault="00963BCD" w:rsidP="00963BC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&lt;logger name="</w:t>
            </w:r>
            <w:proofErr w:type="spellStart"/>
            <w:r w:rsidRPr="00034A28">
              <w:rPr>
                <w:rFonts w:ascii="Courier New" w:hAnsi="Courier New" w:cs="Courier New"/>
                <w:sz w:val="18"/>
                <w:szCs w:val="18"/>
              </w:rPr>
              <w:t>org.springframework</w:t>
            </w:r>
            <w:proofErr w:type="spellEnd"/>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additivity</w:t>
            </w:r>
            <w:proofErr w:type="spellEnd"/>
            <w:r w:rsidRPr="00034A28">
              <w:rPr>
                <w:rFonts w:ascii="Courier New" w:hAnsi="Courier New" w:cs="Courier New"/>
                <w:sz w:val="18"/>
                <w:szCs w:val="18"/>
              </w:rPr>
              <w:t>="false"&gt;</w:t>
            </w:r>
          </w:p>
          <w:p w:rsidR="00963BCD" w:rsidRPr="00034A28" w:rsidRDefault="00963BCD" w:rsidP="00963BC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&lt;level value="INFO" /&gt;</w:t>
            </w:r>
          </w:p>
          <w:p w:rsidR="00963BCD" w:rsidRPr="00034A28" w:rsidRDefault="00963BCD" w:rsidP="00963BC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w:t>
            </w:r>
            <w:proofErr w:type="spellStart"/>
            <w:r w:rsidRPr="00034A28">
              <w:rPr>
                <w:rFonts w:ascii="Courier New" w:hAnsi="Courier New" w:cs="Courier New"/>
                <w:sz w:val="18"/>
                <w:szCs w:val="18"/>
              </w:rPr>
              <w:t>appender</w:t>
            </w:r>
            <w:proofErr w:type="spellEnd"/>
            <w:r w:rsidRPr="00034A28">
              <w:rPr>
                <w:rFonts w:ascii="Courier New" w:hAnsi="Courier New" w:cs="Courier New"/>
                <w:sz w:val="18"/>
                <w:szCs w:val="18"/>
              </w:rPr>
              <w:t>-ref ref="CONSOLE" /&gt;</w:t>
            </w:r>
          </w:p>
          <w:p w:rsidR="00963BCD" w:rsidRPr="00034A28" w:rsidRDefault="00963BCD" w:rsidP="00963BC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&lt;/logger&gt;</w:t>
            </w:r>
          </w:p>
          <w:p w:rsidR="00963BCD" w:rsidRPr="00034A28" w:rsidRDefault="00963BCD" w:rsidP="00963BCD">
            <w:pPr>
              <w:pStyle w:val="a5"/>
              <w:spacing w:afterLines="0" w:line="240" w:lineRule="auto"/>
              <w:ind w:leftChars="0" w:left="0"/>
              <w:jc w:val="left"/>
              <w:rPr>
                <w:rFonts w:ascii="Courier New" w:hAnsi="Courier New" w:cs="Courier New"/>
                <w:sz w:val="18"/>
                <w:szCs w:val="18"/>
              </w:rPr>
            </w:pPr>
          </w:p>
          <w:p w:rsidR="00963BCD" w:rsidRPr="00034A28" w:rsidRDefault="00963BCD" w:rsidP="00963BC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&lt;root level="INFO"&gt;</w:t>
            </w:r>
          </w:p>
          <w:p w:rsidR="00963BCD" w:rsidRPr="00034A28" w:rsidRDefault="00963BCD" w:rsidP="00963BC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w:t>
            </w:r>
            <w:proofErr w:type="spellStart"/>
            <w:r w:rsidRPr="00034A28">
              <w:rPr>
                <w:rFonts w:ascii="Courier New" w:hAnsi="Courier New" w:cs="Courier New"/>
                <w:sz w:val="18"/>
                <w:szCs w:val="18"/>
              </w:rPr>
              <w:t>appender</w:t>
            </w:r>
            <w:proofErr w:type="spellEnd"/>
            <w:r w:rsidRPr="00034A28">
              <w:rPr>
                <w:rFonts w:ascii="Courier New" w:hAnsi="Courier New" w:cs="Courier New"/>
                <w:sz w:val="18"/>
                <w:szCs w:val="18"/>
              </w:rPr>
              <w:t>-ref ref="CONSOLE" /&gt;</w:t>
            </w:r>
          </w:p>
          <w:p w:rsidR="00963BCD" w:rsidRPr="00034A28" w:rsidRDefault="00963BCD" w:rsidP="00963BC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&lt;/root&gt;</w:t>
            </w:r>
          </w:p>
          <w:p w:rsidR="00963BCD" w:rsidRPr="00034A28" w:rsidRDefault="00963BCD" w:rsidP="00963BCD">
            <w:pPr>
              <w:pStyle w:val="a5"/>
              <w:spacing w:afterLines="0" w:line="240" w:lineRule="auto"/>
              <w:ind w:leftChars="0" w:left="0"/>
              <w:jc w:val="left"/>
              <w:rPr>
                <w:rFonts w:ascii="Courier New" w:hAnsi="Courier New" w:cs="Courier New"/>
                <w:sz w:val="18"/>
                <w:szCs w:val="18"/>
              </w:rPr>
            </w:pPr>
          </w:p>
          <w:p w:rsidR="00963BCD" w:rsidRPr="00034A28" w:rsidRDefault="00963BCD" w:rsidP="00963BCD">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&lt;/configuration&gt;</w:t>
            </w:r>
          </w:p>
        </w:tc>
      </w:tr>
    </w:tbl>
    <w:p w:rsidR="00B778FE" w:rsidRDefault="00B778FE" w:rsidP="00B778FE">
      <w:pPr>
        <w:pStyle w:val="a5"/>
        <w:spacing w:before="120" w:after="120"/>
        <w:ind w:left="426"/>
      </w:pPr>
      <w:r>
        <w:rPr>
          <w:rFonts w:hint="eastAsia"/>
        </w:rPr>
        <w:lastRenderedPageBreak/>
        <w:t xml:space="preserve">Change the yellow highlight configuration </w:t>
      </w:r>
      <w:r>
        <w:t>‘</w:t>
      </w:r>
      <w:r>
        <w:rPr>
          <w:rFonts w:hint="eastAsia"/>
        </w:rPr>
        <w:t>DEBUG</w:t>
      </w:r>
      <w:r>
        <w:t>’</w:t>
      </w:r>
      <w:r>
        <w:rPr>
          <w:rFonts w:hint="eastAsia"/>
        </w:rPr>
        <w:t xml:space="preserve"> to </w:t>
      </w:r>
      <w:r>
        <w:t>‘</w:t>
      </w:r>
      <w:r>
        <w:rPr>
          <w:rFonts w:hint="eastAsia"/>
        </w:rPr>
        <w:t>INFO</w:t>
      </w:r>
      <w:r>
        <w:t>’</w:t>
      </w:r>
      <w:r>
        <w:rPr>
          <w:rFonts w:hint="eastAsia"/>
        </w:rPr>
        <w:t xml:space="preserve"> for production environment.</w:t>
      </w:r>
    </w:p>
    <w:p w:rsidR="00846D57" w:rsidRDefault="00846D57" w:rsidP="00362CE7">
      <w:pPr>
        <w:pStyle w:val="a5"/>
        <w:numPr>
          <w:ilvl w:val="0"/>
          <w:numId w:val="37"/>
        </w:numPr>
        <w:spacing w:beforeLines="50" w:before="120" w:after="120" w:line="240" w:lineRule="auto"/>
        <w:ind w:leftChars="0" w:left="709" w:hanging="283"/>
      </w:pPr>
      <w:r>
        <w:rPr>
          <w:rFonts w:hint="eastAsia"/>
        </w:rPr>
        <w:t xml:space="preserve">C.I </w:t>
      </w:r>
    </w:p>
    <w:tbl>
      <w:tblPr>
        <w:tblStyle w:val="af"/>
        <w:tblW w:w="0" w:type="auto"/>
        <w:tblInd w:w="675" w:type="dxa"/>
        <w:tblLook w:val="04A0" w:firstRow="1" w:lastRow="0" w:firstColumn="1" w:lastColumn="0" w:noHBand="0" w:noVBand="1"/>
      </w:tblPr>
      <w:tblGrid>
        <w:gridCol w:w="8561"/>
      </w:tblGrid>
      <w:tr w:rsidR="00846D57" w:rsidRPr="00034A28" w:rsidTr="00F91C88">
        <w:tc>
          <w:tcPr>
            <w:tcW w:w="8561" w:type="dxa"/>
            <w:shd w:val="clear" w:color="auto" w:fill="D9D9D9" w:themeFill="background1" w:themeFillShade="D9"/>
          </w:tcPr>
          <w:p w:rsidR="00846D57" w:rsidRPr="00034A28" w:rsidRDefault="00846D57" w:rsidP="00846D57">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Location: /home/</w:t>
            </w:r>
            <w:proofErr w:type="spellStart"/>
            <w:r w:rsidRPr="00034A28">
              <w:rPr>
                <w:rFonts w:ascii="Courier New" w:hAnsi="Courier New" w:cs="Courier New"/>
                <w:sz w:val="18"/>
                <w:szCs w:val="18"/>
              </w:rPr>
              <w:t>cmsadmin</w:t>
            </w:r>
            <w:proofErr w:type="spellEnd"/>
            <w:r w:rsidRPr="00034A28">
              <w:rPr>
                <w:rFonts w:ascii="Courier New" w:hAnsi="Courier New" w:cs="Courier New"/>
                <w:sz w:val="18"/>
                <w:szCs w:val="18"/>
              </w:rPr>
              <w:t>/local/jboss5-as/server/</w:t>
            </w:r>
            <w:proofErr w:type="spellStart"/>
            <w:r w:rsidRPr="00034A28">
              <w:rPr>
                <w:rFonts w:ascii="Courier New" w:hAnsi="Courier New" w:cs="Courier New"/>
                <w:sz w:val="18"/>
                <w:szCs w:val="18"/>
              </w:rPr>
              <w:t>stcms_ci</w:t>
            </w:r>
            <w:proofErr w:type="spellEnd"/>
            <w:r w:rsidRPr="00034A28">
              <w:rPr>
                <w:rFonts w:ascii="Courier New" w:hAnsi="Courier New" w:cs="Courier New"/>
                <w:sz w:val="18"/>
                <w:szCs w:val="18"/>
              </w:rPr>
              <w:t>/</w:t>
            </w:r>
            <w:proofErr w:type="spellStart"/>
            <w:r w:rsidRPr="00034A28">
              <w:rPr>
                <w:rFonts w:ascii="Courier New" w:hAnsi="Courier New" w:cs="Courier New"/>
                <w:sz w:val="18"/>
                <w:szCs w:val="18"/>
              </w:rPr>
              <w:t>conf</w:t>
            </w:r>
            <w:proofErr w:type="spellEnd"/>
            <w:r w:rsidRPr="00034A28">
              <w:rPr>
                <w:rFonts w:ascii="Courier New" w:hAnsi="Courier New" w:cs="Courier New"/>
                <w:sz w:val="18"/>
                <w:szCs w:val="18"/>
              </w:rPr>
              <w:t>/logback.xml</w:t>
            </w:r>
          </w:p>
        </w:tc>
      </w:tr>
    </w:tbl>
    <w:p w:rsidR="00846D57" w:rsidRDefault="00846D57" w:rsidP="00846D57"/>
    <w:tbl>
      <w:tblPr>
        <w:tblStyle w:val="af"/>
        <w:tblW w:w="0" w:type="auto"/>
        <w:tblInd w:w="675" w:type="dxa"/>
        <w:tblLook w:val="04A0" w:firstRow="1" w:lastRow="0" w:firstColumn="1" w:lastColumn="0" w:noHBand="0" w:noVBand="1"/>
      </w:tblPr>
      <w:tblGrid>
        <w:gridCol w:w="8561"/>
      </w:tblGrid>
      <w:tr w:rsidR="00846D57" w:rsidRPr="00034A28" w:rsidTr="00F91C88">
        <w:tc>
          <w:tcPr>
            <w:tcW w:w="8561" w:type="dxa"/>
            <w:shd w:val="clear" w:color="auto" w:fill="D9D9D9" w:themeFill="background1" w:themeFillShade="D9"/>
          </w:tcPr>
          <w:p w:rsidR="00C10657" w:rsidRPr="00034A28" w:rsidRDefault="00C10657" w:rsidP="00C10657">
            <w:pPr>
              <w:pStyle w:val="a5"/>
              <w:spacing w:afterLines="0" w:line="240" w:lineRule="auto"/>
              <w:ind w:leftChars="0" w:left="0"/>
              <w:jc w:val="left"/>
              <w:rPr>
                <w:rFonts w:ascii="Courier New" w:hAnsi="Courier New" w:cs="Courier New"/>
                <w:sz w:val="18"/>
                <w:szCs w:val="18"/>
              </w:rPr>
            </w:pPr>
            <w:proofErr w:type="gramStart"/>
            <w:r w:rsidRPr="00034A28">
              <w:rPr>
                <w:rFonts w:ascii="Courier New" w:hAnsi="Courier New" w:cs="Courier New"/>
                <w:sz w:val="18"/>
                <w:szCs w:val="18"/>
              </w:rPr>
              <w:t>&lt;?xml</w:t>
            </w:r>
            <w:proofErr w:type="gramEnd"/>
            <w:r w:rsidRPr="00034A28">
              <w:rPr>
                <w:rFonts w:ascii="Courier New" w:hAnsi="Courier New" w:cs="Courier New"/>
                <w:sz w:val="18"/>
                <w:szCs w:val="18"/>
              </w:rPr>
              <w:t xml:space="preserve"> version="1.0" encoding="UTF-8"?&gt;</w:t>
            </w:r>
          </w:p>
          <w:p w:rsidR="00C10657" w:rsidRPr="00034A28" w:rsidRDefault="00C10657" w:rsidP="00C10657">
            <w:pPr>
              <w:pStyle w:val="a5"/>
              <w:spacing w:afterLines="0" w:line="240" w:lineRule="auto"/>
              <w:ind w:leftChars="0" w:left="0"/>
              <w:jc w:val="left"/>
              <w:rPr>
                <w:rFonts w:ascii="Courier New" w:hAnsi="Courier New" w:cs="Courier New"/>
                <w:sz w:val="18"/>
                <w:szCs w:val="18"/>
              </w:rPr>
            </w:pPr>
          </w:p>
          <w:p w:rsidR="00C10657" w:rsidRPr="00034A28" w:rsidRDefault="00C10657" w:rsidP="00C10657">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&lt;configuration scan="true" </w:t>
            </w:r>
            <w:proofErr w:type="spellStart"/>
            <w:r w:rsidRPr="00034A28">
              <w:rPr>
                <w:rFonts w:ascii="Courier New" w:hAnsi="Courier New" w:cs="Courier New"/>
                <w:sz w:val="18"/>
                <w:szCs w:val="18"/>
              </w:rPr>
              <w:t>scanPeriod</w:t>
            </w:r>
            <w:proofErr w:type="spellEnd"/>
            <w:r w:rsidRPr="00034A28">
              <w:rPr>
                <w:rFonts w:ascii="Courier New" w:hAnsi="Courier New" w:cs="Courier New"/>
                <w:sz w:val="18"/>
                <w:szCs w:val="18"/>
              </w:rPr>
              <w:t>="20 seconds"&gt;</w:t>
            </w:r>
          </w:p>
          <w:p w:rsidR="00C10657" w:rsidRPr="00034A28" w:rsidRDefault="00C10657" w:rsidP="00C10657">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w:t>
            </w:r>
            <w:proofErr w:type="spellStart"/>
            <w:r w:rsidRPr="00034A28">
              <w:rPr>
                <w:rFonts w:ascii="Courier New" w:hAnsi="Courier New" w:cs="Courier New"/>
                <w:sz w:val="18"/>
                <w:szCs w:val="18"/>
              </w:rPr>
              <w:t>conversionRule</w:t>
            </w:r>
            <w:proofErr w:type="spellEnd"/>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conversionWord</w:t>
            </w:r>
            <w:proofErr w:type="spellEnd"/>
            <w:r w:rsidRPr="00034A28">
              <w:rPr>
                <w:rFonts w:ascii="Courier New" w:hAnsi="Courier New" w:cs="Courier New"/>
                <w:sz w:val="18"/>
                <w:szCs w:val="18"/>
              </w:rPr>
              <w:t>="trans"</w:t>
            </w:r>
          </w:p>
          <w:p w:rsidR="00C10657" w:rsidRPr="00034A28" w:rsidRDefault="00C10657" w:rsidP="00C10657">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converterClass="com.skcc.mcs.logger.logback.converter.ReviseCompositeConverter" /&gt;</w:t>
            </w:r>
          </w:p>
          <w:p w:rsidR="00C10657" w:rsidRPr="00034A28" w:rsidRDefault="00C10657" w:rsidP="00C10657">
            <w:pPr>
              <w:pStyle w:val="a5"/>
              <w:spacing w:afterLines="0" w:line="240" w:lineRule="auto"/>
              <w:ind w:leftChars="0" w:left="0"/>
              <w:jc w:val="left"/>
              <w:rPr>
                <w:rFonts w:ascii="Courier New" w:hAnsi="Courier New" w:cs="Courier New"/>
                <w:sz w:val="18"/>
                <w:szCs w:val="18"/>
              </w:rPr>
            </w:pPr>
          </w:p>
          <w:p w:rsidR="00C10657" w:rsidRPr="00034A28" w:rsidRDefault="00C10657" w:rsidP="00C10657">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w:t>
            </w:r>
            <w:proofErr w:type="spellStart"/>
            <w:r w:rsidRPr="00034A28">
              <w:rPr>
                <w:rFonts w:ascii="Courier New" w:hAnsi="Courier New" w:cs="Courier New"/>
                <w:sz w:val="18"/>
                <w:szCs w:val="18"/>
              </w:rPr>
              <w:t>appender</w:t>
            </w:r>
            <w:proofErr w:type="spellEnd"/>
            <w:r w:rsidRPr="00034A28">
              <w:rPr>
                <w:rFonts w:ascii="Courier New" w:hAnsi="Courier New" w:cs="Courier New"/>
                <w:sz w:val="18"/>
                <w:szCs w:val="18"/>
              </w:rPr>
              <w:t xml:space="preserve"> name="CONSOLE" class="</w:t>
            </w:r>
            <w:proofErr w:type="spellStart"/>
            <w:r w:rsidRPr="00034A28">
              <w:rPr>
                <w:rFonts w:ascii="Courier New" w:hAnsi="Courier New" w:cs="Courier New"/>
                <w:sz w:val="18"/>
                <w:szCs w:val="18"/>
              </w:rPr>
              <w:t>ch.qos.logback.core.ConsoleAppender</w:t>
            </w:r>
            <w:proofErr w:type="spellEnd"/>
            <w:r w:rsidRPr="00034A28">
              <w:rPr>
                <w:rFonts w:ascii="Courier New" w:hAnsi="Courier New" w:cs="Courier New"/>
                <w:sz w:val="18"/>
                <w:szCs w:val="18"/>
              </w:rPr>
              <w:t>"&gt;</w:t>
            </w:r>
          </w:p>
          <w:p w:rsidR="00C10657" w:rsidRPr="00034A28" w:rsidRDefault="00C10657" w:rsidP="00C10657">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&lt;encoder&gt;</w:t>
            </w:r>
          </w:p>
          <w:p w:rsidR="00C10657" w:rsidRPr="00034A28" w:rsidRDefault="00C10657" w:rsidP="00C10657">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&lt;pattern&gt;</w:t>
            </w:r>
          </w:p>
          <w:p w:rsidR="00C10657" w:rsidRPr="00034A28" w:rsidRDefault="00C10657" w:rsidP="00C10657">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[APP] %d{</w:t>
            </w:r>
            <w:proofErr w:type="spellStart"/>
            <w:r w:rsidRPr="00034A28">
              <w:rPr>
                <w:rFonts w:ascii="Courier New" w:hAnsi="Courier New" w:cs="Courier New"/>
                <w:sz w:val="18"/>
                <w:szCs w:val="18"/>
              </w:rPr>
              <w:t>HH:mm:ss.SSS</w:t>
            </w:r>
            <w:proofErr w:type="spellEnd"/>
            <w:r w:rsidRPr="00034A28">
              <w:rPr>
                <w:rFonts w:ascii="Courier New" w:hAnsi="Courier New" w:cs="Courier New"/>
                <w:sz w:val="18"/>
                <w:szCs w:val="18"/>
              </w:rPr>
              <w:t>} %-5level %trans(%</w:t>
            </w:r>
            <w:proofErr w:type="spellStart"/>
            <w:r w:rsidRPr="00034A28">
              <w:rPr>
                <w:rFonts w:ascii="Courier New" w:hAnsi="Courier New" w:cs="Courier New"/>
                <w:sz w:val="18"/>
                <w:szCs w:val="18"/>
              </w:rPr>
              <w:t>msg</w:t>
            </w:r>
            <w:proofErr w:type="spellEnd"/>
            <w:r w:rsidRPr="00034A28">
              <w:rPr>
                <w:rFonts w:ascii="Courier New" w:hAnsi="Courier New" w:cs="Courier New"/>
                <w:sz w:val="18"/>
                <w:szCs w:val="18"/>
              </w:rPr>
              <w:t>) - %logger{20} [%thread]%n</w:t>
            </w:r>
          </w:p>
          <w:p w:rsidR="00C10657" w:rsidRPr="00034A28" w:rsidRDefault="00C10657" w:rsidP="00C10657">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&lt;/pattern&gt;</w:t>
            </w:r>
          </w:p>
          <w:p w:rsidR="00C10657" w:rsidRPr="00034A28" w:rsidRDefault="00C10657" w:rsidP="00C10657">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&lt;/encoder&gt;</w:t>
            </w:r>
          </w:p>
          <w:p w:rsidR="00C10657" w:rsidRPr="00034A28" w:rsidRDefault="00C10657" w:rsidP="00C10657">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w:t>
            </w:r>
            <w:proofErr w:type="spellStart"/>
            <w:r w:rsidRPr="00034A28">
              <w:rPr>
                <w:rFonts w:ascii="Courier New" w:hAnsi="Courier New" w:cs="Courier New"/>
                <w:sz w:val="18"/>
                <w:szCs w:val="18"/>
              </w:rPr>
              <w:t>appender</w:t>
            </w:r>
            <w:proofErr w:type="spellEnd"/>
            <w:r w:rsidRPr="00034A28">
              <w:rPr>
                <w:rFonts w:ascii="Courier New" w:hAnsi="Courier New" w:cs="Courier New"/>
                <w:sz w:val="18"/>
                <w:szCs w:val="18"/>
              </w:rPr>
              <w:t>&gt;</w:t>
            </w:r>
          </w:p>
          <w:p w:rsidR="00C10657" w:rsidRPr="00034A28" w:rsidRDefault="00C10657" w:rsidP="00C10657">
            <w:pPr>
              <w:pStyle w:val="a5"/>
              <w:spacing w:afterLines="0" w:line="240" w:lineRule="auto"/>
              <w:ind w:leftChars="0" w:left="0"/>
              <w:jc w:val="left"/>
              <w:rPr>
                <w:rFonts w:ascii="Courier New" w:hAnsi="Courier New" w:cs="Courier New"/>
                <w:sz w:val="18"/>
                <w:szCs w:val="18"/>
              </w:rPr>
            </w:pPr>
          </w:p>
          <w:p w:rsidR="00C10657" w:rsidRPr="00034A28" w:rsidRDefault="00C10657" w:rsidP="00C10657">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 #### LOGGER #### --&gt;</w:t>
            </w:r>
          </w:p>
          <w:p w:rsidR="00C10657" w:rsidRPr="00034A28" w:rsidRDefault="00C10657" w:rsidP="00C10657">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 STCMS Log --&gt;</w:t>
            </w:r>
          </w:p>
          <w:p w:rsidR="00C10657" w:rsidRPr="00034A28" w:rsidRDefault="00C10657" w:rsidP="00C10657">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&lt;logger name="</w:t>
            </w:r>
            <w:proofErr w:type="spellStart"/>
            <w:r w:rsidRPr="00034A28">
              <w:rPr>
                <w:rFonts w:ascii="Courier New" w:hAnsi="Courier New" w:cs="Courier New"/>
                <w:sz w:val="18"/>
                <w:szCs w:val="18"/>
              </w:rPr>
              <w:t>com.skcc.stcms</w:t>
            </w:r>
            <w:proofErr w:type="spellEnd"/>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additivity</w:t>
            </w:r>
            <w:proofErr w:type="spellEnd"/>
            <w:r w:rsidRPr="00034A28">
              <w:rPr>
                <w:rFonts w:ascii="Courier New" w:hAnsi="Courier New" w:cs="Courier New"/>
                <w:sz w:val="18"/>
                <w:szCs w:val="18"/>
              </w:rPr>
              <w:t>="false"&gt;</w:t>
            </w:r>
          </w:p>
          <w:p w:rsidR="00C10657" w:rsidRPr="00034A28" w:rsidRDefault="00C10657" w:rsidP="00C10657">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&lt;level value="</w:t>
            </w:r>
            <w:r w:rsidRPr="00034A28">
              <w:rPr>
                <w:rFonts w:ascii="Courier New" w:hAnsi="Courier New" w:cs="Courier New"/>
                <w:sz w:val="18"/>
                <w:szCs w:val="18"/>
                <w:highlight w:val="yellow"/>
              </w:rPr>
              <w:t>DEBUG</w:t>
            </w:r>
            <w:r w:rsidRPr="00034A28">
              <w:rPr>
                <w:rFonts w:ascii="Courier New" w:hAnsi="Courier New" w:cs="Courier New"/>
                <w:sz w:val="18"/>
                <w:szCs w:val="18"/>
              </w:rPr>
              <w:t>" /&gt;</w:t>
            </w:r>
          </w:p>
          <w:p w:rsidR="00C10657" w:rsidRPr="00034A28" w:rsidRDefault="00C10657" w:rsidP="00C10657">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lastRenderedPageBreak/>
              <w:t xml:space="preserve">    &lt;</w:t>
            </w:r>
            <w:proofErr w:type="spellStart"/>
            <w:r w:rsidRPr="00034A28">
              <w:rPr>
                <w:rFonts w:ascii="Courier New" w:hAnsi="Courier New" w:cs="Courier New"/>
                <w:sz w:val="18"/>
                <w:szCs w:val="18"/>
              </w:rPr>
              <w:t>appender</w:t>
            </w:r>
            <w:proofErr w:type="spellEnd"/>
            <w:r w:rsidRPr="00034A28">
              <w:rPr>
                <w:rFonts w:ascii="Courier New" w:hAnsi="Courier New" w:cs="Courier New"/>
                <w:sz w:val="18"/>
                <w:szCs w:val="18"/>
              </w:rPr>
              <w:t>-ref ref="CONSOLE" /&gt;</w:t>
            </w:r>
          </w:p>
          <w:p w:rsidR="00C10657" w:rsidRPr="00034A28" w:rsidRDefault="00C10657" w:rsidP="00C10657">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&lt;/logger&gt;</w:t>
            </w:r>
          </w:p>
          <w:p w:rsidR="00C10657" w:rsidRPr="00034A28" w:rsidRDefault="00C10657" w:rsidP="00C10657">
            <w:pPr>
              <w:pStyle w:val="a5"/>
              <w:spacing w:afterLines="0" w:line="240" w:lineRule="auto"/>
              <w:ind w:leftChars="0" w:left="0"/>
              <w:jc w:val="left"/>
              <w:rPr>
                <w:rFonts w:ascii="Courier New" w:hAnsi="Courier New" w:cs="Courier New"/>
                <w:sz w:val="18"/>
                <w:szCs w:val="18"/>
              </w:rPr>
            </w:pPr>
          </w:p>
          <w:p w:rsidR="00C10657" w:rsidRPr="00034A28" w:rsidRDefault="00C10657" w:rsidP="00C10657">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&lt;logger name="</w:t>
            </w:r>
            <w:proofErr w:type="spellStart"/>
            <w:r w:rsidRPr="00034A28">
              <w:rPr>
                <w:rFonts w:ascii="Courier New" w:hAnsi="Courier New" w:cs="Courier New"/>
                <w:sz w:val="18"/>
                <w:szCs w:val="18"/>
              </w:rPr>
              <w:t>com.skcc.mcs</w:t>
            </w:r>
            <w:proofErr w:type="spellEnd"/>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additivity</w:t>
            </w:r>
            <w:proofErr w:type="spellEnd"/>
            <w:r w:rsidRPr="00034A28">
              <w:rPr>
                <w:rFonts w:ascii="Courier New" w:hAnsi="Courier New" w:cs="Courier New"/>
                <w:sz w:val="18"/>
                <w:szCs w:val="18"/>
              </w:rPr>
              <w:t>="false"&gt;</w:t>
            </w:r>
          </w:p>
          <w:p w:rsidR="00C10657" w:rsidRPr="00034A28" w:rsidRDefault="00C10657" w:rsidP="00C10657">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&lt;level value="</w:t>
            </w:r>
            <w:r w:rsidRPr="00034A28">
              <w:rPr>
                <w:rFonts w:ascii="Courier New" w:hAnsi="Courier New" w:cs="Courier New"/>
                <w:sz w:val="18"/>
                <w:szCs w:val="18"/>
                <w:highlight w:val="yellow"/>
              </w:rPr>
              <w:t>DEBUG</w:t>
            </w:r>
            <w:r w:rsidRPr="00034A28">
              <w:rPr>
                <w:rFonts w:ascii="Courier New" w:hAnsi="Courier New" w:cs="Courier New"/>
                <w:sz w:val="18"/>
                <w:szCs w:val="18"/>
              </w:rPr>
              <w:t>" /&gt;</w:t>
            </w:r>
          </w:p>
          <w:p w:rsidR="00C10657" w:rsidRPr="00034A28" w:rsidRDefault="00C10657" w:rsidP="00C10657">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w:t>
            </w:r>
            <w:proofErr w:type="spellStart"/>
            <w:r w:rsidRPr="00034A28">
              <w:rPr>
                <w:rFonts w:ascii="Courier New" w:hAnsi="Courier New" w:cs="Courier New"/>
                <w:sz w:val="18"/>
                <w:szCs w:val="18"/>
              </w:rPr>
              <w:t>appender</w:t>
            </w:r>
            <w:proofErr w:type="spellEnd"/>
            <w:r w:rsidRPr="00034A28">
              <w:rPr>
                <w:rFonts w:ascii="Courier New" w:hAnsi="Courier New" w:cs="Courier New"/>
                <w:sz w:val="18"/>
                <w:szCs w:val="18"/>
              </w:rPr>
              <w:t>-ref ref="CONSOLE" /&gt;</w:t>
            </w:r>
          </w:p>
          <w:p w:rsidR="00C10657" w:rsidRPr="00034A28" w:rsidRDefault="00C10657" w:rsidP="00C10657">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&lt;/logger&gt;</w:t>
            </w:r>
          </w:p>
          <w:p w:rsidR="00C10657" w:rsidRPr="00034A28" w:rsidRDefault="00C10657" w:rsidP="00C10657">
            <w:pPr>
              <w:pStyle w:val="a5"/>
              <w:spacing w:afterLines="0" w:line="240" w:lineRule="auto"/>
              <w:ind w:leftChars="0" w:left="0"/>
              <w:jc w:val="left"/>
              <w:rPr>
                <w:rFonts w:ascii="Courier New" w:hAnsi="Courier New" w:cs="Courier New"/>
                <w:sz w:val="18"/>
                <w:szCs w:val="18"/>
              </w:rPr>
            </w:pPr>
          </w:p>
          <w:p w:rsidR="00C10657" w:rsidRPr="00034A28" w:rsidRDefault="00C10657" w:rsidP="00C10657">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&lt;logger name="</w:t>
            </w:r>
            <w:proofErr w:type="spellStart"/>
            <w:r w:rsidRPr="00034A28">
              <w:rPr>
                <w:rFonts w:ascii="Courier New" w:hAnsi="Courier New" w:cs="Courier New"/>
                <w:sz w:val="18"/>
                <w:szCs w:val="18"/>
              </w:rPr>
              <w:t>com.skcc.mcs.common.persistence</w:t>
            </w:r>
            <w:proofErr w:type="spellEnd"/>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additivity</w:t>
            </w:r>
            <w:proofErr w:type="spellEnd"/>
            <w:r w:rsidRPr="00034A28">
              <w:rPr>
                <w:rFonts w:ascii="Courier New" w:hAnsi="Courier New" w:cs="Courier New"/>
                <w:sz w:val="18"/>
                <w:szCs w:val="18"/>
              </w:rPr>
              <w:t>="false"&gt;</w:t>
            </w:r>
          </w:p>
          <w:p w:rsidR="00C10657" w:rsidRPr="00034A28" w:rsidRDefault="00C10657" w:rsidP="00C10657">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&lt;level value="INFO" /&gt;</w:t>
            </w:r>
          </w:p>
          <w:p w:rsidR="00C10657" w:rsidRPr="00034A28" w:rsidRDefault="00C10657" w:rsidP="00C10657">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w:t>
            </w:r>
            <w:proofErr w:type="spellStart"/>
            <w:r w:rsidRPr="00034A28">
              <w:rPr>
                <w:rFonts w:ascii="Courier New" w:hAnsi="Courier New" w:cs="Courier New"/>
                <w:sz w:val="18"/>
                <w:szCs w:val="18"/>
              </w:rPr>
              <w:t>appender</w:t>
            </w:r>
            <w:proofErr w:type="spellEnd"/>
            <w:r w:rsidRPr="00034A28">
              <w:rPr>
                <w:rFonts w:ascii="Courier New" w:hAnsi="Courier New" w:cs="Courier New"/>
                <w:sz w:val="18"/>
                <w:szCs w:val="18"/>
              </w:rPr>
              <w:t>-ref ref="CONSOLE" /&gt;</w:t>
            </w:r>
          </w:p>
          <w:p w:rsidR="00C10657" w:rsidRPr="00034A28" w:rsidRDefault="00C10657" w:rsidP="00C10657">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&lt;/logger&gt;</w:t>
            </w:r>
          </w:p>
          <w:p w:rsidR="00C10657" w:rsidRPr="00034A28" w:rsidRDefault="00C10657" w:rsidP="00C10657">
            <w:pPr>
              <w:pStyle w:val="a5"/>
              <w:spacing w:afterLines="0" w:line="240" w:lineRule="auto"/>
              <w:ind w:leftChars="0" w:left="0"/>
              <w:jc w:val="left"/>
              <w:rPr>
                <w:rFonts w:ascii="Courier New" w:hAnsi="Courier New" w:cs="Courier New"/>
                <w:sz w:val="18"/>
                <w:szCs w:val="18"/>
              </w:rPr>
            </w:pPr>
          </w:p>
          <w:p w:rsidR="00C10657" w:rsidRPr="00034A28" w:rsidRDefault="00C10657" w:rsidP="00C10657">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&lt;logger name="</w:t>
            </w:r>
            <w:proofErr w:type="spellStart"/>
            <w:r w:rsidRPr="00034A28">
              <w:rPr>
                <w:rFonts w:ascii="Courier New" w:hAnsi="Courier New" w:cs="Courier New"/>
                <w:sz w:val="18"/>
                <w:szCs w:val="18"/>
              </w:rPr>
              <w:t>com.skcc.mcs.common.logging.tracer</w:t>
            </w:r>
            <w:proofErr w:type="spellEnd"/>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additivity</w:t>
            </w:r>
            <w:proofErr w:type="spellEnd"/>
            <w:r w:rsidRPr="00034A28">
              <w:rPr>
                <w:rFonts w:ascii="Courier New" w:hAnsi="Courier New" w:cs="Courier New"/>
                <w:sz w:val="18"/>
                <w:szCs w:val="18"/>
              </w:rPr>
              <w:t>="false"&gt;</w:t>
            </w:r>
          </w:p>
          <w:p w:rsidR="00C10657" w:rsidRPr="00034A28" w:rsidRDefault="00C10657" w:rsidP="00C10657">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&lt;level value="TRACE" /&gt;</w:t>
            </w:r>
          </w:p>
          <w:p w:rsidR="00C10657" w:rsidRPr="00034A28" w:rsidRDefault="00C10657" w:rsidP="00C10657">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w:t>
            </w:r>
            <w:proofErr w:type="spellStart"/>
            <w:r w:rsidRPr="00034A28">
              <w:rPr>
                <w:rFonts w:ascii="Courier New" w:hAnsi="Courier New" w:cs="Courier New"/>
                <w:sz w:val="18"/>
                <w:szCs w:val="18"/>
              </w:rPr>
              <w:t>appender</w:t>
            </w:r>
            <w:proofErr w:type="spellEnd"/>
            <w:r w:rsidRPr="00034A28">
              <w:rPr>
                <w:rFonts w:ascii="Courier New" w:hAnsi="Courier New" w:cs="Courier New"/>
                <w:sz w:val="18"/>
                <w:szCs w:val="18"/>
              </w:rPr>
              <w:t>-ref ref="CONSOLE" /&gt;</w:t>
            </w:r>
          </w:p>
          <w:p w:rsidR="00C10657" w:rsidRPr="00034A28" w:rsidRDefault="00C10657" w:rsidP="00C10657">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&lt;/logger&gt;</w:t>
            </w:r>
          </w:p>
          <w:p w:rsidR="00C10657" w:rsidRPr="00034A28" w:rsidRDefault="00C10657" w:rsidP="00C10657">
            <w:pPr>
              <w:pStyle w:val="a5"/>
              <w:spacing w:afterLines="0" w:line="240" w:lineRule="auto"/>
              <w:ind w:leftChars="0" w:left="0"/>
              <w:jc w:val="left"/>
              <w:rPr>
                <w:rFonts w:ascii="Courier New" w:hAnsi="Courier New" w:cs="Courier New"/>
                <w:sz w:val="18"/>
                <w:szCs w:val="18"/>
              </w:rPr>
            </w:pPr>
          </w:p>
          <w:p w:rsidR="00C10657" w:rsidRPr="00034A28" w:rsidRDefault="00C10657" w:rsidP="00C10657">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 Web Service Log --&gt;</w:t>
            </w:r>
          </w:p>
          <w:p w:rsidR="00C10657" w:rsidRPr="00034A28" w:rsidRDefault="00C10657" w:rsidP="00C10657">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&lt;logger name="</w:t>
            </w:r>
            <w:proofErr w:type="spellStart"/>
            <w:r w:rsidRPr="00034A28">
              <w:rPr>
                <w:rFonts w:ascii="Courier New" w:hAnsi="Courier New" w:cs="Courier New"/>
                <w:sz w:val="18"/>
                <w:szCs w:val="18"/>
              </w:rPr>
              <w:t>org.apache.cxf</w:t>
            </w:r>
            <w:proofErr w:type="spellEnd"/>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additivity</w:t>
            </w:r>
            <w:proofErr w:type="spellEnd"/>
            <w:r w:rsidRPr="00034A28">
              <w:rPr>
                <w:rFonts w:ascii="Courier New" w:hAnsi="Courier New" w:cs="Courier New"/>
                <w:sz w:val="18"/>
                <w:szCs w:val="18"/>
              </w:rPr>
              <w:t>="false"&gt;</w:t>
            </w:r>
          </w:p>
          <w:p w:rsidR="00C10657" w:rsidRPr="00034A28" w:rsidRDefault="00C10657" w:rsidP="00C10657">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&lt;level value="INFO" /&gt;</w:t>
            </w:r>
          </w:p>
          <w:p w:rsidR="00C10657" w:rsidRPr="00034A28" w:rsidRDefault="00C10657" w:rsidP="00C10657">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w:t>
            </w:r>
            <w:proofErr w:type="spellStart"/>
            <w:r w:rsidRPr="00034A28">
              <w:rPr>
                <w:rFonts w:ascii="Courier New" w:hAnsi="Courier New" w:cs="Courier New"/>
                <w:sz w:val="18"/>
                <w:szCs w:val="18"/>
              </w:rPr>
              <w:t>appender</w:t>
            </w:r>
            <w:proofErr w:type="spellEnd"/>
            <w:r w:rsidRPr="00034A28">
              <w:rPr>
                <w:rFonts w:ascii="Courier New" w:hAnsi="Courier New" w:cs="Courier New"/>
                <w:sz w:val="18"/>
                <w:szCs w:val="18"/>
              </w:rPr>
              <w:t>-ref ref="CONSOLE" /&gt;</w:t>
            </w:r>
          </w:p>
          <w:p w:rsidR="00C10657" w:rsidRPr="00034A28" w:rsidRDefault="00C10657" w:rsidP="00C10657">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&lt;/logger&gt;</w:t>
            </w:r>
          </w:p>
          <w:p w:rsidR="00C10657" w:rsidRPr="00034A28" w:rsidRDefault="00C10657" w:rsidP="00C10657">
            <w:pPr>
              <w:pStyle w:val="a5"/>
              <w:spacing w:afterLines="0" w:line="240" w:lineRule="auto"/>
              <w:ind w:leftChars="0" w:left="0"/>
              <w:jc w:val="left"/>
              <w:rPr>
                <w:rFonts w:ascii="Courier New" w:hAnsi="Courier New" w:cs="Courier New"/>
                <w:sz w:val="18"/>
                <w:szCs w:val="18"/>
              </w:rPr>
            </w:pPr>
          </w:p>
          <w:p w:rsidR="00C10657" w:rsidRPr="00034A28" w:rsidRDefault="00C10657" w:rsidP="00C10657">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&lt;logger name="</w:t>
            </w:r>
            <w:proofErr w:type="spellStart"/>
            <w:r w:rsidRPr="00034A28">
              <w:rPr>
                <w:rFonts w:ascii="Courier New" w:hAnsi="Courier New" w:cs="Courier New"/>
                <w:sz w:val="18"/>
                <w:szCs w:val="18"/>
              </w:rPr>
              <w:t>org.springframework</w:t>
            </w:r>
            <w:proofErr w:type="spellEnd"/>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additivity</w:t>
            </w:r>
            <w:proofErr w:type="spellEnd"/>
            <w:r w:rsidRPr="00034A28">
              <w:rPr>
                <w:rFonts w:ascii="Courier New" w:hAnsi="Courier New" w:cs="Courier New"/>
                <w:sz w:val="18"/>
                <w:szCs w:val="18"/>
              </w:rPr>
              <w:t>="false"&gt;</w:t>
            </w:r>
          </w:p>
          <w:p w:rsidR="00C10657" w:rsidRPr="00034A28" w:rsidRDefault="00C10657" w:rsidP="00C10657">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&lt;level value="INFO" /&gt;</w:t>
            </w:r>
          </w:p>
          <w:p w:rsidR="00C10657" w:rsidRPr="00034A28" w:rsidRDefault="00C10657" w:rsidP="00C10657">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w:t>
            </w:r>
            <w:proofErr w:type="spellStart"/>
            <w:r w:rsidRPr="00034A28">
              <w:rPr>
                <w:rFonts w:ascii="Courier New" w:hAnsi="Courier New" w:cs="Courier New"/>
                <w:sz w:val="18"/>
                <w:szCs w:val="18"/>
              </w:rPr>
              <w:t>appender</w:t>
            </w:r>
            <w:proofErr w:type="spellEnd"/>
            <w:r w:rsidRPr="00034A28">
              <w:rPr>
                <w:rFonts w:ascii="Courier New" w:hAnsi="Courier New" w:cs="Courier New"/>
                <w:sz w:val="18"/>
                <w:szCs w:val="18"/>
              </w:rPr>
              <w:t>-ref ref="CONSOLE" /&gt;</w:t>
            </w:r>
          </w:p>
          <w:p w:rsidR="00C10657" w:rsidRPr="00034A28" w:rsidRDefault="00C10657" w:rsidP="00C10657">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&lt;/logger&gt;</w:t>
            </w:r>
          </w:p>
          <w:p w:rsidR="00C10657" w:rsidRPr="00034A28" w:rsidRDefault="00C10657" w:rsidP="00C10657">
            <w:pPr>
              <w:pStyle w:val="a5"/>
              <w:spacing w:afterLines="0" w:line="240" w:lineRule="auto"/>
              <w:ind w:leftChars="0" w:left="0"/>
              <w:jc w:val="left"/>
              <w:rPr>
                <w:rFonts w:ascii="Courier New" w:hAnsi="Courier New" w:cs="Courier New"/>
                <w:sz w:val="18"/>
                <w:szCs w:val="18"/>
              </w:rPr>
            </w:pPr>
          </w:p>
          <w:p w:rsidR="00C10657" w:rsidRPr="00034A28" w:rsidRDefault="00C10657" w:rsidP="00C10657">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&lt;root level="INFO"&gt;</w:t>
            </w:r>
          </w:p>
          <w:p w:rsidR="00C10657" w:rsidRPr="00034A28" w:rsidRDefault="00C10657" w:rsidP="00C10657">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w:t>
            </w:r>
            <w:proofErr w:type="spellStart"/>
            <w:r w:rsidRPr="00034A28">
              <w:rPr>
                <w:rFonts w:ascii="Courier New" w:hAnsi="Courier New" w:cs="Courier New"/>
                <w:sz w:val="18"/>
                <w:szCs w:val="18"/>
              </w:rPr>
              <w:t>appender</w:t>
            </w:r>
            <w:proofErr w:type="spellEnd"/>
            <w:r w:rsidRPr="00034A28">
              <w:rPr>
                <w:rFonts w:ascii="Courier New" w:hAnsi="Courier New" w:cs="Courier New"/>
                <w:sz w:val="18"/>
                <w:szCs w:val="18"/>
              </w:rPr>
              <w:t>-ref ref="CONSOLE" /&gt;</w:t>
            </w:r>
          </w:p>
          <w:p w:rsidR="00C10657" w:rsidRPr="00034A28" w:rsidRDefault="00C10657" w:rsidP="00C10657">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&lt;/root&gt;</w:t>
            </w:r>
          </w:p>
          <w:p w:rsidR="00C10657" w:rsidRPr="00034A28" w:rsidRDefault="00C10657" w:rsidP="00C10657">
            <w:pPr>
              <w:pStyle w:val="a5"/>
              <w:spacing w:afterLines="0" w:line="240" w:lineRule="auto"/>
              <w:ind w:leftChars="0" w:left="0"/>
              <w:jc w:val="left"/>
              <w:rPr>
                <w:rFonts w:ascii="Courier New" w:hAnsi="Courier New" w:cs="Courier New"/>
                <w:sz w:val="18"/>
                <w:szCs w:val="18"/>
              </w:rPr>
            </w:pPr>
          </w:p>
          <w:p w:rsidR="00846D57" w:rsidRPr="00034A28" w:rsidRDefault="00C10657" w:rsidP="00C10657">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&lt;/configuration&gt;</w:t>
            </w:r>
          </w:p>
        </w:tc>
      </w:tr>
    </w:tbl>
    <w:p w:rsidR="00846D57" w:rsidRDefault="00846D57" w:rsidP="00B778FE">
      <w:pPr>
        <w:pStyle w:val="a5"/>
        <w:spacing w:before="120" w:after="120"/>
        <w:ind w:left="426"/>
      </w:pPr>
      <w:r>
        <w:rPr>
          <w:rFonts w:hint="eastAsia"/>
        </w:rPr>
        <w:lastRenderedPageBreak/>
        <w:t xml:space="preserve">Change the yellow highlight configuration </w:t>
      </w:r>
      <w:r>
        <w:t>‘</w:t>
      </w:r>
      <w:r>
        <w:rPr>
          <w:rFonts w:hint="eastAsia"/>
        </w:rPr>
        <w:t>DEBUG</w:t>
      </w:r>
      <w:r>
        <w:t>’</w:t>
      </w:r>
      <w:r>
        <w:rPr>
          <w:rFonts w:hint="eastAsia"/>
        </w:rPr>
        <w:t xml:space="preserve"> to </w:t>
      </w:r>
      <w:r>
        <w:t>‘</w:t>
      </w:r>
      <w:r>
        <w:rPr>
          <w:rFonts w:hint="eastAsia"/>
        </w:rPr>
        <w:t>INFO</w:t>
      </w:r>
      <w:r>
        <w:t>’</w:t>
      </w:r>
      <w:r>
        <w:rPr>
          <w:rFonts w:hint="eastAsia"/>
        </w:rPr>
        <w:t xml:space="preserve"> for production environment.</w:t>
      </w:r>
    </w:p>
    <w:p w:rsidR="00B778FE" w:rsidRDefault="00B778FE" w:rsidP="00B778FE">
      <w:pPr>
        <w:pStyle w:val="1"/>
        <w:spacing w:after="360"/>
      </w:pPr>
      <w:bookmarkStart w:id="4294" w:name="_Toc339627393"/>
      <w:bookmarkStart w:id="4295" w:name="_Toc339628603"/>
      <w:bookmarkStart w:id="4296" w:name="_Toc339627394"/>
      <w:bookmarkStart w:id="4297" w:name="_Toc339628604"/>
      <w:bookmarkStart w:id="4298" w:name="_Toc339627395"/>
      <w:bookmarkStart w:id="4299" w:name="_Toc339628605"/>
      <w:bookmarkStart w:id="4300" w:name="_Toc390354013"/>
      <w:bookmarkStart w:id="4301" w:name="_Toc354058888"/>
      <w:bookmarkEnd w:id="4294"/>
      <w:bookmarkEnd w:id="4295"/>
      <w:bookmarkEnd w:id="4296"/>
      <w:bookmarkEnd w:id="4297"/>
      <w:bookmarkEnd w:id="4298"/>
      <w:bookmarkEnd w:id="4299"/>
      <w:r>
        <w:rPr>
          <w:rFonts w:hint="eastAsia"/>
        </w:rPr>
        <w:lastRenderedPageBreak/>
        <w:t>Batch Configuration</w:t>
      </w:r>
      <w:bookmarkEnd w:id="4300"/>
    </w:p>
    <w:p w:rsidR="00FE5385" w:rsidRDefault="00FE5385" w:rsidP="00FE5385">
      <w:pPr>
        <w:pStyle w:val="20"/>
        <w:spacing w:before="240" w:after="240"/>
        <w:ind w:left="567"/>
      </w:pPr>
      <w:bookmarkStart w:id="4302" w:name="_Toc390354014"/>
      <w:r>
        <w:rPr>
          <w:rFonts w:hint="eastAsia"/>
        </w:rPr>
        <w:t>Batch Configuration</w:t>
      </w:r>
      <w:bookmarkEnd w:id="4302"/>
    </w:p>
    <w:p w:rsidR="00FE5385" w:rsidRDefault="00FE5385" w:rsidP="00FE5385">
      <w:pPr>
        <w:pStyle w:val="30"/>
        <w:spacing w:before="240" w:after="240"/>
        <w:ind w:left="567" w:hanging="567"/>
      </w:pPr>
      <w:bookmarkStart w:id="4303" w:name="_Toc390354015"/>
      <w:r>
        <w:rPr>
          <w:rFonts w:hint="eastAsia"/>
        </w:rPr>
        <w:t>Installation and Configuration</w:t>
      </w:r>
      <w:bookmarkEnd w:id="4303"/>
    </w:p>
    <w:p w:rsidR="00FE5385" w:rsidRDefault="00FE5385" w:rsidP="00FE5385">
      <w:pPr>
        <w:pStyle w:val="a5"/>
        <w:numPr>
          <w:ilvl w:val="0"/>
          <w:numId w:val="41"/>
        </w:numPr>
        <w:spacing w:after="120" w:line="240" w:lineRule="auto"/>
        <w:ind w:leftChars="0" w:left="709" w:hanging="283"/>
      </w:pPr>
      <w:r>
        <w:t>Access the application server using SSH</w:t>
      </w:r>
    </w:p>
    <w:p w:rsidR="00FE5385" w:rsidRDefault="00FE5385" w:rsidP="00FE5385">
      <w:pPr>
        <w:pStyle w:val="a5"/>
        <w:numPr>
          <w:ilvl w:val="0"/>
          <w:numId w:val="41"/>
        </w:numPr>
        <w:spacing w:after="120" w:line="240" w:lineRule="auto"/>
        <w:ind w:leftChars="0" w:left="709" w:hanging="284"/>
      </w:pPr>
      <w:r>
        <w:rPr>
          <w:rFonts w:hint="eastAsia"/>
        </w:rPr>
        <w:t xml:space="preserve">Change directory to </w:t>
      </w:r>
      <w:r w:rsidRPr="000112A2">
        <w:t>/</w:t>
      </w:r>
      <w:proofErr w:type="spellStart"/>
      <w:r w:rsidRPr="000112A2">
        <w:t>var</w:t>
      </w:r>
      <w:proofErr w:type="spellEnd"/>
      <w:r w:rsidRPr="000112A2">
        <w:t>/</w:t>
      </w:r>
      <w:proofErr w:type="spellStart"/>
      <w:r w:rsidRPr="000112A2">
        <w:t>cmsadmin</w:t>
      </w:r>
      <w:proofErr w:type="spellEnd"/>
      <w:r w:rsidRPr="00361E08">
        <w:t xml:space="preserve"> </w:t>
      </w:r>
      <w:r w:rsidRPr="00D07116">
        <w:t xml:space="preserve">and </w:t>
      </w:r>
      <w:proofErr w:type="spellStart"/>
      <w:r>
        <w:rPr>
          <w:rFonts w:hint="eastAsia"/>
        </w:rPr>
        <w:t>uncompress</w:t>
      </w:r>
      <w:proofErr w:type="spellEnd"/>
      <w:r>
        <w:rPr>
          <w:rFonts w:hint="eastAsia"/>
        </w:rPr>
        <w:t xml:space="preserve"> </w:t>
      </w:r>
      <w:r w:rsidRPr="000112A2">
        <w:t>batch-root.tar</w:t>
      </w:r>
      <w:r>
        <w:rPr>
          <w:rFonts w:hint="eastAsia"/>
        </w:rPr>
        <w:t xml:space="preserve"> to install Batch</w:t>
      </w:r>
    </w:p>
    <w:tbl>
      <w:tblPr>
        <w:tblStyle w:val="af"/>
        <w:tblW w:w="0" w:type="auto"/>
        <w:tblInd w:w="709" w:type="dxa"/>
        <w:shd w:val="clear" w:color="auto" w:fill="D9D9D9" w:themeFill="background1" w:themeFillShade="D9"/>
        <w:tblLook w:val="04A0" w:firstRow="1" w:lastRow="0" w:firstColumn="1" w:lastColumn="0" w:noHBand="0" w:noVBand="1"/>
      </w:tblPr>
      <w:tblGrid>
        <w:gridCol w:w="8527"/>
      </w:tblGrid>
      <w:tr w:rsidR="00FE5385" w:rsidRPr="00FE5385" w:rsidTr="00F91C88">
        <w:tc>
          <w:tcPr>
            <w:tcW w:w="8527" w:type="dxa"/>
            <w:shd w:val="clear" w:color="auto" w:fill="D9D9D9" w:themeFill="background1" w:themeFillShade="D9"/>
          </w:tcPr>
          <w:p w:rsidR="00FE5385" w:rsidRPr="00FE5385" w:rsidRDefault="00FE5385" w:rsidP="00F91C88">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 cd /</w:t>
            </w:r>
            <w:proofErr w:type="spellStart"/>
            <w:r w:rsidRPr="00FE5385">
              <w:rPr>
                <w:rFonts w:ascii="Courier New" w:hAnsi="Courier New" w:cs="Courier New"/>
                <w:sz w:val="18"/>
                <w:szCs w:val="18"/>
              </w:rPr>
              <w:t>var</w:t>
            </w:r>
            <w:proofErr w:type="spellEnd"/>
            <w:r w:rsidRPr="00FE5385">
              <w:rPr>
                <w:rFonts w:ascii="Courier New" w:hAnsi="Courier New" w:cs="Courier New"/>
                <w:sz w:val="18"/>
                <w:szCs w:val="18"/>
              </w:rPr>
              <w:t>/</w:t>
            </w:r>
            <w:proofErr w:type="spellStart"/>
            <w:r w:rsidRPr="00FE5385">
              <w:rPr>
                <w:rFonts w:ascii="Courier New" w:hAnsi="Courier New" w:cs="Courier New"/>
                <w:sz w:val="18"/>
                <w:szCs w:val="18"/>
              </w:rPr>
              <w:t>cmsadmin</w:t>
            </w:r>
            <w:proofErr w:type="spellEnd"/>
          </w:p>
          <w:p w:rsidR="00FE5385" w:rsidRPr="00FE5385" w:rsidRDefault="00FE5385" w:rsidP="00F91C88">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 xml:space="preserve">$ tar </w:t>
            </w:r>
            <w:proofErr w:type="spellStart"/>
            <w:r w:rsidRPr="00FE5385">
              <w:rPr>
                <w:rFonts w:ascii="Courier New" w:hAnsi="Courier New" w:cs="Courier New"/>
                <w:sz w:val="18"/>
                <w:szCs w:val="18"/>
              </w:rPr>
              <w:t>xf</w:t>
            </w:r>
            <w:proofErr w:type="spellEnd"/>
            <w:r w:rsidRPr="00FE5385">
              <w:rPr>
                <w:rFonts w:ascii="Courier New" w:hAnsi="Courier New" w:cs="Courier New"/>
                <w:sz w:val="18"/>
                <w:szCs w:val="18"/>
              </w:rPr>
              <w:t xml:space="preserve"> /home/</w:t>
            </w:r>
            <w:proofErr w:type="spellStart"/>
            <w:r w:rsidRPr="00FE5385">
              <w:rPr>
                <w:rFonts w:ascii="Courier New" w:hAnsi="Courier New" w:cs="Courier New"/>
                <w:sz w:val="18"/>
                <w:szCs w:val="18"/>
              </w:rPr>
              <w:t>cmsadmin</w:t>
            </w:r>
            <w:proofErr w:type="spellEnd"/>
            <w:r w:rsidRPr="00FE5385">
              <w:rPr>
                <w:rFonts w:ascii="Courier New" w:hAnsi="Courier New" w:cs="Courier New"/>
                <w:sz w:val="18"/>
                <w:szCs w:val="18"/>
              </w:rPr>
              <w:t>/download/for-batch/batch-root.tar</w:t>
            </w:r>
          </w:p>
          <w:p w:rsidR="00FE5385" w:rsidRPr="00FE5385" w:rsidRDefault="00FE5385" w:rsidP="00F91C88">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 xml:space="preserve">$ </w:t>
            </w:r>
            <w:proofErr w:type="spellStart"/>
            <w:r w:rsidRPr="00FE5385">
              <w:rPr>
                <w:rFonts w:ascii="Courier New" w:hAnsi="Courier New" w:cs="Courier New"/>
                <w:sz w:val="18"/>
                <w:szCs w:val="18"/>
              </w:rPr>
              <w:t>ls</w:t>
            </w:r>
            <w:proofErr w:type="spellEnd"/>
          </w:p>
          <w:p w:rsidR="00FE5385" w:rsidRPr="00FE5385" w:rsidRDefault="00FE5385" w:rsidP="00F91C88">
            <w:pPr>
              <w:pStyle w:val="a5"/>
              <w:spacing w:afterLines="0" w:line="240" w:lineRule="auto"/>
              <w:ind w:leftChars="0" w:left="0"/>
              <w:jc w:val="left"/>
              <w:rPr>
                <w:rFonts w:ascii="Courier New" w:hAnsi="Courier New" w:cs="Courier New"/>
              </w:rPr>
            </w:pPr>
            <w:r w:rsidRPr="00FE5385">
              <w:rPr>
                <w:rFonts w:ascii="Courier New" w:hAnsi="Courier New" w:cs="Courier New"/>
                <w:sz w:val="18"/>
                <w:szCs w:val="18"/>
              </w:rPr>
              <w:t>batch-root</w:t>
            </w:r>
          </w:p>
        </w:tc>
      </w:tr>
    </w:tbl>
    <w:p w:rsidR="00FE5385" w:rsidRDefault="00FE5385" w:rsidP="00FE5385">
      <w:pPr>
        <w:pStyle w:val="a5"/>
        <w:numPr>
          <w:ilvl w:val="0"/>
          <w:numId w:val="41"/>
        </w:numPr>
        <w:spacing w:before="240" w:after="120" w:line="240" w:lineRule="auto"/>
        <w:ind w:leftChars="0" w:left="709" w:hanging="283"/>
      </w:pPr>
      <w:r>
        <w:rPr>
          <w:rFonts w:hint="eastAsia"/>
        </w:rPr>
        <w:t>Set Batch configuration</w:t>
      </w:r>
    </w:p>
    <w:tbl>
      <w:tblPr>
        <w:tblStyle w:val="af"/>
        <w:tblW w:w="0" w:type="auto"/>
        <w:tblInd w:w="709" w:type="dxa"/>
        <w:shd w:val="clear" w:color="auto" w:fill="D9D9D9" w:themeFill="background1" w:themeFillShade="D9"/>
        <w:tblLook w:val="04A0" w:firstRow="1" w:lastRow="0" w:firstColumn="1" w:lastColumn="0" w:noHBand="0" w:noVBand="1"/>
      </w:tblPr>
      <w:tblGrid>
        <w:gridCol w:w="8527"/>
      </w:tblGrid>
      <w:tr w:rsidR="00FE5385" w:rsidRPr="00FE5385" w:rsidTr="00F91C88">
        <w:tc>
          <w:tcPr>
            <w:tcW w:w="9218" w:type="dxa"/>
            <w:shd w:val="clear" w:color="auto" w:fill="D9D9D9" w:themeFill="background1" w:themeFillShade="D9"/>
          </w:tcPr>
          <w:p w:rsidR="00FE5385" w:rsidRPr="00FE5385" w:rsidRDefault="00FE5385" w:rsidP="00F91C88">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 cd /</w:t>
            </w:r>
            <w:proofErr w:type="spellStart"/>
            <w:r w:rsidRPr="00FE5385">
              <w:rPr>
                <w:rFonts w:ascii="Courier New" w:hAnsi="Courier New" w:cs="Courier New"/>
                <w:sz w:val="18"/>
                <w:szCs w:val="18"/>
              </w:rPr>
              <w:t>var</w:t>
            </w:r>
            <w:proofErr w:type="spellEnd"/>
            <w:r w:rsidRPr="00FE5385">
              <w:rPr>
                <w:rFonts w:ascii="Courier New" w:hAnsi="Courier New" w:cs="Courier New"/>
                <w:sz w:val="18"/>
                <w:szCs w:val="18"/>
              </w:rPr>
              <w:t>/</w:t>
            </w:r>
            <w:proofErr w:type="spellStart"/>
            <w:r w:rsidRPr="00FE5385">
              <w:rPr>
                <w:rFonts w:ascii="Courier New" w:hAnsi="Courier New" w:cs="Courier New"/>
                <w:sz w:val="18"/>
                <w:szCs w:val="18"/>
              </w:rPr>
              <w:t>cmsadmin</w:t>
            </w:r>
            <w:proofErr w:type="spellEnd"/>
            <w:r w:rsidRPr="00FE5385">
              <w:rPr>
                <w:rFonts w:ascii="Courier New" w:hAnsi="Courier New" w:cs="Courier New"/>
                <w:sz w:val="18"/>
                <w:szCs w:val="18"/>
              </w:rPr>
              <w:t>/</w:t>
            </w:r>
            <w:proofErr w:type="spellStart"/>
            <w:r w:rsidRPr="00FE5385">
              <w:rPr>
                <w:rFonts w:ascii="Courier New" w:hAnsi="Courier New" w:cs="Courier New"/>
                <w:sz w:val="18"/>
                <w:szCs w:val="18"/>
              </w:rPr>
              <w:t>conf</w:t>
            </w:r>
            <w:proofErr w:type="spellEnd"/>
          </w:p>
          <w:p w:rsidR="00FE5385" w:rsidRPr="00FE5385" w:rsidRDefault="00FE5385" w:rsidP="00F91C88">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 xml:space="preserve">$ vi </w:t>
            </w:r>
            <w:proofErr w:type="spellStart"/>
            <w:r w:rsidRPr="00FE5385">
              <w:rPr>
                <w:rFonts w:ascii="Courier New" w:hAnsi="Courier New" w:cs="Courier New"/>
                <w:sz w:val="18"/>
                <w:szCs w:val="18"/>
              </w:rPr>
              <w:t>batch.conf</w:t>
            </w:r>
            <w:proofErr w:type="spellEnd"/>
          </w:p>
          <w:p w:rsidR="00FE5385" w:rsidRPr="00FE5385" w:rsidRDefault="00FE5385" w:rsidP="00F91C88">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w:t>
            </w:r>
          </w:p>
          <w:p w:rsidR="00FE5385" w:rsidRPr="00FE5385" w:rsidRDefault="00FE5385" w:rsidP="00F91C88">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w:t>
            </w:r>
          </w:p>
          <w:p w:rsidR="00FE5385" w:rsidRPr="00FE5385" w:rsidRDefault="00FE5385" w:rsidP="00F91C88">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 Batch client configuration.</w:t>
            </w:r>
          </w:p>
          <w:p w:rsidR="00FE5385" w:rsidRPr="00FE5385" w:rsidRDefault="00FE5385" w:rsidP="00F91C88">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w:t>
            </w:r>
          </w:p>
          <w:p w:rsidR="00FE5385" w:rsidRPr="00FE5385" w:rsidRDefault="00FE5385" w:rsidP="00F91C88">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batch.url = http://localhost:8480/portal/ws/batchExecutor/executeBatchJob</w:t>
            </w:r>
          </w:p>
          <w:p w:rsidR="00FE5385" w:rsidRPr="00FE5385" w:rsidRDefault="00FE5385" w:rsidP="00F91C88">
            <w:pPr>
              <w:pStyle w:val="a5"/>
              <w:spacing w:afterLines="0" w:line="240" w:lineRule="auto"/>
              <w:ind w:leftChars="0" w:left="0"/>
              <w:jc w:val="left"/>
              <w:rPr>
                <w:rFonts w:ascii="Courier New" w:hAnsi="Courier New" w:cs="Courier New"/>
                <w:sz w:val="18"/>
                <w:szCs w:val="18"/>
              </w:rPr>
            </w:pPr>
          </w:p>
          <w:p w:rsidR="00FE5385" w:rsidRPr="00FE5385" w:rsidRDefault="00FE5385" w:rsidP="00F91C88">
            <w:pPr>
              <w:pStyle w:val="a5"/>
              <w:spacing w:afterLines="0" w:line="240" w:lineRule="auto"/>
              <w:ind w:leftChars="0" w:left="0"/>
              <w:jc w:val="left"/>
              <w:rPr>
                <w:rFonts w:ascii="Courier New" w:hAnsi="Courier New" w:cs="Courier New"/>
                <w:sz w:val="18"/>
                <w:szCs w:val="18"/>
              </w:rPr>
            </w:pPr>
            <w:proofErr w:type="spellStart"/>
            <w:r w:rsidRPr="00FE5385">
              <w:rPr>
                <w:rFonts w:ascii="Courier New" w:hAnsi="Courier New" w:cs="Courier New"/>
                <w:sz w:val="18"/>
                <w:szCs w:val="18"/>
              </w:rPr>
              <w:t>security.salt</w:t>
            </w:r>
            <w:proofErr w:type="spellEnd"/>
            <w:r w:rsidRPr="00FE5385">
              <w:rPr>
                <w:rFonts w:ascii="Courier New" w:hAnsi="Courier New" w:cs="Courier New"/>
                <w:sz w:val="18"/>
                <w:szCs w:val="18"/>
              </w:rPr>
              <w:t xml:space="preserve"> = cc0ed1cba75e8f184266e1d604d31b743e16dbddef9da8422752a5d23f17dffc</w:t>
            </w:r>
          </w:p>
          <w:p w:rsidR="00FE5385" w:rsidRPr="00FE5385" w:rsidRDefault="00FE5385" w:rsidP="00F91C88">
            <w:pPr>
              <w:pStyle w:val="a5"/>
              <w:spacing w:afterLines="0" w:line="240" w:lineRule="auto"/>
              <w:ind w:leftChars="0" w:left="0"/>
              <w:jc w:val="left"/>
              <w:rPr>
                <w:rFonts w:ascii="Courier New" w:hAnsi="Courier New" w:cs="Courier New"/>
              </w:rPr>
            </w:pPr>
            <w:proofErr w:type="spellStart"/>
            <w:r w:rsidRPr="00FE5385">
              <w:rPr>
                <w:rFonts w:ascii="Courier New" w:hAnsi="Courier New" w:cs="Courier New"/>
                <w:sz w:val="18"/>
                <w:szCs w:val="18"/>
              </w:rPr>
              <w:t>security.timeout</w:t>
            </w:r>
            <w:proofErr w:type="spellEnd"/>
            <w:r w:rsidRPr="00FE5385">
              <w:rPr>
                <w:rFonts w:ascii="Courier New" w:hAnsi="Courier New" w:cs="Courier New"/>
                <w:sz w:val="18"/>
                <w:szCs w:val="18"/>
              </w:rPr>
              <w:t xml:space="preserve"> = 10</w:t>
            </w:r>
          </w:p>
        </w:tc>
      </w:tr>
    </w:tbl>
    <w:p w:rsidR="00FE5385" w:rsidRDefault="00FE5385" w:rsidP="00FE5385">
      <w:pPr>
        <w:pStyle w:val="30"/>
        <w:spacing w:before="240" w:after="240"/>
        <w:ind w:left="567" w:hanging="567"/>
      </w:pPr>
      <w:bookmarkStart w:id="4304" w:name="_Toc390354016"/>
      <w:r>
        <w:rPr>
          <w:rFonts w:hint="eastAsia"/>
        </w:rPr>
        <w:t>Directory Structure</w:t>
      </w:r>
      <w:bookmarkEnd w:id="4304"/>
    </w:p>
    <w:p w:rsidR="00FE5385" w:rsidRDefault="00FE5385" w:rsidP="00FE5385">
      <w:pPr>
        <w:pStyle w:val="a5"/>
        <w:numPr>
          <w:ilvl w:val="0"/>
          <w:numId w:val="42"/>
        </w:numPr>
        <w:spacing w:after="120" w:line="240" w:lineRule="auto"/>
        <w:ind w:leftChars="0" w:left="709" w:hanging="283"/>
      </w:pPr>
      <w:r>
        <w:rPr>
          <w:rFonts w:hint="eastAsia"/>
        </w:rPr>
        <w:t xml:space="preserve">Change directory to </w:t>
      </w:r>
      <w:r w:rsidRPr="000112A2">
        <w:t>/</w:t>
      </w:r>
      <w:proofErr w:type="spellStart"/>
      <w:r w:rsidRPr="000112A2">
        <w:t>var</w:t>
      </w:r>
      <w:proofErr w:type="spellEnd"/>
      <w:r w:rsidRPr="000112A2">
        <w:t>/</w:t>
      </w:r>
      <w:proofErr w:type="spellStart"/>
      <w:r w:rsidRPr="000112A2">
        <w:t>cmsadmin</w:t>
      </w:r>
      <w:proofErr w:type="spellEnd"/>
      <w:r>
        <w:rPr>
          <w:rFonts w:hint="eastAsia"/>
        </w:rPr>
        <w:t>/batch-root</w:t>
      </w:r>
    </w:p>
    <w:tbl>
      <w:tblPr>
        <w:tblStyle w:val="af"/>
        <w:tblW w:w="0" w:type="auto"/>
        <w:tblInd w:w="709" w:type="dxa"/>
        <w:shd w:val="clear" w:color="auto" w:fill="D9D9D9" w:themeFill="background1" w:themeFillShade="D9"/>
        <w:tblLook w:val="04A0" w:firstRow="1" w:lastRow="0" w:firstColumn="1" w:lastColumn="0" w:noHBand="0" w:noVBand="1"/>
      </w:tblPr>
      <w:tblGrid>
        <w:gridCol w:w="8527"/>
      </w:tblGrid>
      <w:tr w:rsidR="00FE5385" w:rsidRPr="00FE5385" w:rsidTr="00F91C88">
        <w:tc>
          <w:tcPr>
            <w:tcW w:w="9218" w:type="dxa"/>
            <w:shd w:val="clear" w:color="auto" w:fill="D9D9D9" w:themeFill="background1" w:themeFillShade="D9"/>
          </w:tcPr>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 cd /</w:t>
            </w:r>
            <w:proofErr w:type="spellStart"/>
            <w:r w:rsidRPr="00FE5385">
              <w:rPr>
                <w:rFonts w:ascii="Courier New" w:hAnsi="Courier New" w:cs="Courier New"/>
                <w:sz w:val="18"/>
                <w:szCs w:val="18"/>
              </w:rPr>
              <w:t>var</w:t>
            </w:r>
            <w:proofErr w:type="spellEnd"/>
            <w:r w:rsidRPr="00FE5385">
              <w:rPr>
                <w:rFonts w:ascii="Courier New" w:hAnsi="Courier New" w:cs="Courier New"/>
                <w:sz w:val="18"/>
                <w:szCs w:val="18"/>
              </w:rPr>
              <w:t>/</w:t>
            </w:r>
            <w:proofErr w:type="spellStart"/>
            <w:r w:rsidRPr="00FE5385">
              <w:rPr>
                <w:rFonts w:ascii="Courier New" w:hAnsi="Courier New" w:cs="Courier New"/>
                <w:sz w:val="18"/>
                <w:szCs w:val="18"/>
              </w:rPr>
              <w:t>cmsadmin</w:t>
            </w:r>
            <w:proofErr w:type="spellEnd"/>
            <w:r w:rsidRPr="00FE5385">
              <w:rPr>
                <w:rFonts w:ascii="Courier New" w:hAnsi="Courier New" w:cs="Courier New"/>
                <w:sz w:val="18"/>
                <w:szCs w:val="18"/>
              </w:rPr>
              <w:t>/batch-root</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 xml:space="preserve">$ </w:t>
            </w:r>
            <w:proofErr w:type="spellStart"/>
            <w:r w:rsidRPr="00FE5385">
              <w:rPr>
                <w:rFonts w:ascii="Courier New" w:hAnsi="Courier New" w:cs="Courier New"/>
                <w:sz w:val="18"/>
                <w:szCs w:val="18"/>
              </w:rPr>
              <w:t>ls</w:t>
            </w:r>
            <w:proofErr w:type="spellEnd"/>
            <w:r w:rsidRPr="00FE5385">
              <w:rPr>
                <w:rFonts w:ascii="Courier New" w:hAnsi="Courier New" w:cs="Courier New"/>
                <w:sz w:val="18"/>
                <w:szCs w:val="18"/>
              </w:rPr>
              <w:t xml:space="preserve"> -l</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proofErr w:type="spellStart"/>
            <w:proofErr w:type="gramStart"/>
            <w:r w:rsidRPr="00FE5385">
              <w:rPr>
                <w:rFonts w:ascii="Courier New" w:hAnsi="Courier New" w:cs="Courier New"/>
                <w:sz w:val="18"/>
                <w:szCs w:val="18"/>
              </w:rPr>
              <w:t>drwxr</w:t>
            </w:r>
            <w:proofErr w:type="spellEnd"/>
            <w:r w:rsidRPr="00FE5385">
              <w:rPr>
                <w:rFonts w:ascii="Courier New" w:hAnsi="Courier New" w:cs="Courier New"/>
                <w:sz w:val="18"/>
                <w:szCs w:val="18"/>
              </w:rPr>
              <w:t>-x</w:t>
            </w:r>
            <w:proofErr w:type="gramEnd"/>
            <w:r w:rsidRPr="00FE5385">
              <w:rPr>
                <w:rFonts w:ascii="Courier New" w:hAnsi="Courier New" w:cs="Courier New"/>
                <w:sz w:val="18"/>
                <w:szCs w:val="18"/>
              </w:rPr>
              <w:t xml:space="preserve">---. 2 </w:t>
            </w:r>
            <w:proofErr w:type="spellStart"/>
            <w:r w:rsidRPr="00FE5385">
              <w:rPr>
                <w:rFonts w:ascii="Courier New" w:hAnsi="Courier New" w:cs="Courier New"/>
                <w:sz w:val="18"/>
                <w:szCs w:val="18"/>
              </w:rPr>
              <w:t>cmsadmin</w:t>
            </w:r>
            <w:proofErr w:type="spellEnd"/>
            <w:r w:rsidRPr="00FE5385">
              <w:rPr>
                <w:rFonts w:ascii="Courier New" w:hAnsi="Courier New" w:cs="Courier New"/>
                <w:sz w:val="18"/>
                <w:szCs w:val="18"/>
              </w:rPr>
              <w:t xml:space="preserve"> </w:t>
            </w:r>
            <w:proofErr w:type="spellStart"/>
            <w:r w:rsidRPr="00FE5385">
              <w:rPr>
                <w:rFonts w:ascii="Courier New" w:hAnsi="Courier New" w:cs="Courier New"/>
                <w:sz w:val="18"/>
                <w:szCs w:val="18"/>
              </w:rPr>
              <w:t>cmsadmin</w:t>
            </w:r>
            <w:proofErr w:type="spellEnd"/>
            <w:r w:rsidRPr="00FE5385">
              <w:rPr>
                <w:rFonts w:ascii="Courier New" w:hAnsi="Courier New" w:cs="Courier New"/>
                <w:sz w:val="18"/>
                <w:szCs w:val="18"/>
              </w:rPr>
              <w:t xml:space="preserve"> 4096 Jun  2 15:40 bin</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proofErr w:type="spellStart"/>
            <w:proofErr w:type="gramStart"/>
            <w:r w:rsidRPr="00FE5385">
              <w:rPr>
                <w:rFonts w:ascii="Courier New" w:hAnsi="Courier New" w:cs="Courier New"/>
                <w:sz w:val="18"/>
                <w:szCs w:val="18"/>
              </w:rPr>
              <w:t>drwxr</w:t>
            </w:r>
            <w:proofErr w:type="spellEnd"/>
            <w:r w:rsidRPr="00FE5385">
              <w:rPr>
                <w:rFonts w:ascii="Courier New" w:hAnsi="Courier New" w:cs="Courier New"/>
                <w:sz w:val="18"/>
                <w:szCs w:val="18"/>
              </w:rPr>
              <w:t>-x</w:t>
            </w:r>
            <w:proofErr w:type="gramEnd"/>
            <w:r w:rsidRPr="00FE5385">
              <w:rPr>
                <w:rFonts w:ascii="Courier New" w:hAnsi="Courier New" w:cs="Courier New"/>
                <w:sz w:val="18"/>
                <w:szCs w:val="18"/>
              </w:rPr>
              <w:t xml:space="preserve">---. 2 </w:t>
            </w:r>
            <w:proofErr w:type="spellStart"/>
            <w:r w:rsidRPr="00FE5385">
              <w:rPr>
                <w:rFonts w:ascii="Courier New" w:hAnsi="Courier New" w:cs="Courier New"/>
                <w:sz w:val="18"/>
                <w:szCs w:val="18"/>
              </w:rPr>
              <w:t>cmsadmin</w:t>
            </w:r>
            <w:proofErr w:type="spellEnd"/>
            <w:r w:rsidRPr="00FE5385">
              <w:rPr>
                <w:rFonts w:ascii="Courier New" w:hAnsi="Courier New" w:cs="Courier New"/>
                <w:sz w:val="18"/>
                <w:szCs w:val="18"/>
              </w:rPr>
              <w:t xml:space="preserve"> </w:t>
            </w:r>
            <w:proofErr w:type="spellStart"/>
            <w:r w:rsidRPr="00FE5385">
              <w:rPr>
                <w:rFonts w:ascii="Courier New" w:hAnsi="Courier New" w:cs="Courier New"/>
                <w:sz w:val="18"/>
                <w:szCs w:val="18"/>
              </w:rPr>
              <w:t>cmsadmin</w:t>
            </w:r>
            <w:proofErr w:type="spellEnd"/>
            <w:r w:rsidRPr="00FE5385">
              <w:rPr>
                <w:rFonts w:ascii="Courier New" w:hAnsi="Courier New" w:cs="Courier New"/>
                <w:sz w:val="18"/>
                <w:szCs w:val="18"/>
              </w:rPr>
              <w:t xml:space="preserve"> 4096 Jun  2 13:10 </w:t>
            </w:r>
            <w:proofErr w:type="spellStart"/>
            <w:r w:rsidRPr="00FE5385">
              <w:rPr>
                <w:rFonts w:ascii="Courier New" w:hAnsi="Courier New" w:cs="Courier New"/>
                <w:sz w:val="18"/>
                <w:szCs w:val="18"/>
              </w:rPr>
              <w:t>conf</w:t>
            </w:r>
            <w:proofErr w:type="spellEnd"/>
          </w:p>
          <w:p w:rsidR="00FE5385" w:rsidRPr="00FE5385" w:rsidRDefault="00FE5385" w:rsidP="00FE5385">
            <w:pPr>
              <w:pStyle w:val="a5"/>
              <w:spacing w:afterLines="0" w:line="240" w:lineRule="auto"/>
              <w:ind w:leftChars="0" w:left="0"/>
              <w:jc w:val="left"/>
              <w:rPr>
                <w:rFonts w:ascii="Courier New" w:hAnsi="Courier New" w:cs="Courier New"/>
                <w:sz w:val="18"/>
                <w:szCs w:val="18"/>
              </w:rPr>
            </w:pPr>
            <w:proofErr w:type="spellStart"/>
            <w:proofErr w:type="gramStart"/>
            <w:r w:rsidRPr="00FE5385">
              <w:rPr>
                <w:rFonts w:ascii="Courier New" w:hAnsi="Courier New" w:cs="Courier New"/>
                <w:sz w:val="18"/>
                <w:szCs w:val="18"/>
              </w:rPr>
              <w:t>drwxr</w:t>
            </w:r>
            <w:proofErr w:type="spellEnd"/>
            <w:r w:rsidRPr="00FE5385">
              <w:rPr>
                <w:rFonts w:ascii="Courier New" w:hAnsi="Courier New" w:cs="Courier New"/>
                <w:sz w:val="18"/>
                <w:szCs w:val="18"/>
              </w:rPr>
              <w:t>-x</w:t>
            </w:r>
            <w:proofErr w:type="gramEnd"/>
            <w:r w:rsidRPr="00FE5385">
              <w:rPr>
                <w:rFonts w:ascii="Courier New" w:hAnsi="Courier New" w:cs="Courier New"/>
                <w:sz w:val="18"/>
                <w:szCs w:val="18"/>
              </w:rPr>
              <w:t xml:space="preserve">---. 2 </w:t>
            </w:r>
            <w:proofErr w:type="spellStart"/>
            <w:r w:rsidRPr="00FE5385">
              <w:rPr>
                <w:rFonts w:ascii="Courier New" w:hAnsi="Courier New" w:cs="Courier New"/>
                <w:sz w:val="18"/>
                <w:szCs w:val="18"/>
              </w:rPr>
              <w:t>cmsadmin</w:t>
            </w:r>
            <w:proofErr w:type="spellEnd"/>
            <w:r w:rsidRPr="00FE5385">
              <w:rPr>
                <w:rFonts w:ascii="Courier New" w:hAnsi="Courier New" w:cs="Courier New"/>
                <w:sz w:val="18"/>
                <w:szCs w:val="18"/>
              </w:rPr>
              <w:t xml:space="preserve"> </w:t>
            </w:r>
            <w:proofErr w:type="spellStart"/>
            <w:r w:rsidRPr="00FE5385">
              <w:rPr>
                <w:rFonts w:ascii="Courier New" w:hAnsi="Courier New" w:cs="Courier New"/>
                <w:sz w:val="18"/>
                <w:szCs w:val="18"/>
              </w:rPr>
              <w:t>cmsadmin</w:t>
            </w:r>
            <w:proofErr w:type="spellEnd"/>
            <w:r w:rsidRPr="00FE5385">
              <w:rPr>
                <w:rFonts w:ascii="Courier New" w:hAnsi="Courier New" w:cs="Courier New"/>
                <w:sz w:val="18"/>
                <w:szCs w:val="18"/>
              </w:rPr>
              <w:t xml:space="preserve"> 4096 May  9 15:16 </w:t>
            </w:r>
            <w:proofErr w:type="spellStart"/>
            <w:r w:rsidRPr="00FE5385">
              <w:rPr>
                <w:rFonts w:ascii="Courier New" w:hAnsi="Courier New" w:cs="Courier New"/>
                <w:sz w:val="18"/>
                <w:szCs w:val="18"/>
              </w:rPr>
              <w:t>ftpin</w:t>
            </w:r>
            <w:proofErr w:type="spellEnd"/>
          </w:p>
          <w:p w:rsidR="00FE5385" w:rsidRPr="00FE5385" w:rsidRDefault="00FE5385" w:rsidP="00FE5385">
            <w:pPr>
              <w:pStyle w:val="a5"/>
              <w:spacing w:afterLines="0" w:line="240" w:lineRule="auto"/>
              <w:ind w:leftChars="0" w:left="0"/>
              <w:jc w:val="left"/>
              <w:rPr>
                <w:rFonts w:ascii="Courier New" w:hAnsi="Courier New" w:cs="Courier New"/>
                <w:sz w:val="18"/>
                <w:szCs w:val="18"/>
              </w:rPr>
            </w:pPr>
            <w:proofErr w:type="spellStart"/>
            <w:proofErr w:type="gramStart"/>
            <w:r w:rsidRPr="00FE5385">
              <w:rPr>
                <w:rFonts w:ascii="Courier New" w:hAnsi="Courier New" w:cs="Courier New"/>
                <w:sz w:val="18"/>
                <w:szCs w:val="18"/>
              </w:rPr>
              <w:t>drwxr</w:t>
            </w:r>
            <w:proofErr w:type="spellEnd"/>
            <w:r w:rsidRPr="00FE5385">
              <w:rPr>
                <w:rFonts w:ascii="Courier New" w:hAnsi="Courier New" w:cs="Courier New"/>
                <w:sz w:val="18"/>
                <w:szCs w:val="18"/>
              </w:rPr>
              <w:t>-x</w:t>
            </w:r>
            <w:proofErr w:type="gramEnd"/>
            <w:r w:rsidRPr="00FE5385">
              <w:rPr>
                <w:rFonts w:ascii="Courier New" w:hAnsi="Courier New" w:cs="Courier New"/>
                <w:sz w:val="18"/>
                <w:szCs w:val="18"/>
              </w:rPr>
              <w:t xml:space="preserve">---. 2 </w:t>
            </w:r>
            <w:proofErr w:type="spellStart"/>
            <w:r w:rsidRPr="00FE5385">
              <w:rPr>
                <w:rFonts w:ascii="Courier New" w:hAnsi="Courier New" w:cs="Courier New"/>
                <w:sz w:val="18"/>
                <w:szCs w:val="18"/>
              </w:rPr>
              <w:t>cmsadmin</w:t>
            </w:r>
            <w:proofErr w:type="spellEnd"/>
            <w:r w:rsidRPr="00FE5385">
              <w:rPr>
                <w:rFonts w:ascii="Courier New" w:hAnsi="Courier New" w:cs="Courier New"/>
                <w:sz w:val="18"/>
                <w:szCs w:val="18"/>
              </w:rPr>
              <w:t xml:space="preserve"> </w:t>
            </w:r>
            <w:proofErr w:type="spellStart"/>
            <w:r w:rsidRPr="00FE5385">
              <w:rPr>
                <w:rFonts w:ascii="Courier New" w:hAnsi="Courier New" w:cs="Courier New"/>
                <w:sz w:val="18"/>
                <w:szCs w:val="18"/>
              </w:rPr>
              <w:t>cmsadmin</w:t>
            </w:r>
            <w:proofErr w:type="spellEnd"/>
            <w:r w:rsidRPr="00FE5385">
              <w:rPr>
                <w:rFonts w:ascii="Courier New" w:hAnsi="Courier New" w:cs="Courier New"/>
                <w:sz w:val="18"/>
                <w:szCs w:val="18"/>
              </w:rPr>
              <w:t xml:space="preserve"> 4096 Apr 30 10:23 </w:t>
            </w:r>
            <w:proofErr w:type="spellStart"/>
            <w:r w:rsidRPr="00FE5385">
              <w:rPr>
                <w:rFonts w:ascii="Courier New" w:hAnsi="Courier New" w:cs="Courier New"/>
                <w:sz w:val="18"/>
                <w:szCs w:val="18"/>
              </w:rPr>
              <w:t>jps</w:t>
            </w:r>
            <w:proofErr w:type="spellEnd"/>
          </w:p>
          <w:p w:rsidR="00FE5385" w:rsidRPr="00FE5385" w:rsidRDefault="00FE5385" w:rsidP="00FE5385">
            <w:pPr>
              <w:pStyle w:val="a5"/>
              <w:spacing w:afterLines="0" w:line="240" w:lineRule="auto"/>
              <w:ind w:leftChars="0" w:left="0"/>
              <w:jc w:val="left"/>
              <w:rPr>
                <w:rFonts w:ascii="Courier New" w:hAnsi="Courier New" w:cs="Courier New"/>
                <w:sz w:val="18"/>
                <w:szCs w:val="18"/>
              </w:rPr>
            </w:pPr>
            <w:proofErr w:type="spellStart"/>
            <w:proofErr w:type="gramStart"/>
            <w:r w:rsidRPr="00FE5385">
              <w:rPr>
                <w:rFonts w:ascii="Courier New" w:hAnsi="Courier New" w:cs="Courier New"/>
                <w:sz w:val="18"/>
                <w:szCs w:val="18"/>
              </w:rPr>
              <w:t>drwxr</w:t>
            </w:r>
            <w:proofErr w:type="spellEnd"/>
            <w:r w:rsidRPr="00FE5385">
              <w:rPr>
                <w:rFonts w:ascii="Courier New" w:hAnsi="Courier New" w:cs="Courier New"/>
                <w:sz w:val="18"/>
                <w:szCs w:val="18"/>
              </w:rPr>
              <w:t>-x</w:t>
            </w:r>
            <w:proofErr w:type="gramEnd"/>
            <w:r w:rsidRPr="00FE5385">
              <w:rPr>
                <w:rFonts w:ascii="Courier New" w:hAnsi="Courier New" w:cs="Courier New"/>
                <w:sz w:val="18"/>
                <w:szCs w:val="18"/>
              </w:rPr>
              <w:t xml:space="preserve">---. 2 </w:t>
            </w:r>
            <w:proofErr w:type="spellStart"/>
            <w:r w:rsidRPr="00FE5385">
              <w:rPr>
                <w:rFonts w:ascii="Courier New" w:hAnsi="Courier New" w:cs="Courier New"/>
                <w:sz w:val="18"/>
                <w:szCs w:val="18"/>
              </w:rPr>
              <w:t>cmsadmin</w:t>
            </w:r>
            <w:proofErr w:type="spellEnd"/>
            <w:r w:rsidRPr="00FE5385">
              <w:rPr>
                <w:rFonts w:ascii="Courier New" w:hAnsi="Courier New" w:cs="Courier New"/>
                <w:sz w:val="18"/>
                <w:szCs w:val="18"/>
              </w:rPr>
              <w:t xml:space="preserve"> </w:t>
            </w:r>
            <w:proofErr w:type="spellStart"/>
            <w:r w:rsidRPr="00FE5385">
              <w:rPr>
                <w:rFonts w:ascii="Courier New" w:hAnsi="Courier New" w:cs="Courier New"/>
                <w:sz w:val="18"/>
                <w:szCs w:val="18"/>
              </w:rPr>
              <w:t>cmsadmin</w:t>
            </w:r>
            <w:proofErr w:type="spellEnd"/>
            <w:r w:rsidRPr="00FE5385">
              <w:rPr>
                <w:rFonts w:ascii="Courier New" w:hAnsi="Courier New" w:cs="Courier New"/>
                <w:sz w:val="18"/>
                <w:szCs w:val="18"/>
              </w:rPr>
              <w:t xml:space="preserve"> 4096 Jun  2 15:22 log</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proofErr w:type="spellStart"/>
            <w:proofErr w:type="gramStart"/>
            <w:r w:rsidRPr="00FE5385">
              <w:rPr>
                <w:rFonts w:ascii="Courier New" w:hAnsi="Courier New" w:cs="Courier New"/>
                <w:sz w:val="18"/>
                <w:szCs w:val="18"/>
              </w:rPr>
              <w:t>drwxr</w:t>
            </w:r>
            <w:proofErr w:type="spellEnd"/>
            <w:r w:rsidRPr="00FE5385">
              <w:rPr>
                <w:rFonts w:ascii="Courier New" w:hAnsi="Courier New" w:cs="Courier New"/>
                <w:sz w:val="18"/>
                <w:szCs w:val="18"/>
              </w:rPr>
              <w:t>-x</w:t>
            </w:r>
            <w:proofErr w:type="gramEnd"/>
            <w:r w:rsidRPr="00FE5385">
              <w:rPr>
                <w:rFonts w:ascii="Courier New" w:hAnsi="Courier New" w:cs="Courier New"/>
                <w:sz w:val="18"/>
                <w:szCs w:val="18"/>
              </w:rPr>
              <w:t xml:space="preserve">---. 2 </w:t>
            </w:r>
            <w:proofErr w:type="spellStart"/>
            <w:r w:rsidRPr="00FE5385">
              <w:rPr>
                <w:rFonts w:ascii="Courier New" w:hAnsi="Courier New" w:cs="Courier New"/>
                <w:sz w:val="18"/>
                <w:szCs w:val="18"/>
              </w:rPr>
              <w:t>cmsadmin</w:t>
            </w:r>
            <w:proofErr w:type="spellEnd"/>
            <w:r w:rsidRPr="00FE5385">
              <w:rPr>
                <w:rFonts w:ascii="Courier New" w:hAnsi="Courier New" w:cs="Courier New"/>
                <w:sz w:val="18"/>
                <w:szCs w:val="18"/>
              </w:rPr>
              <w:t xml:space="preserve"> </w:t>
            </w:r>
            <w:proofErr w:type="spellStart"/>
            <w:r w:rsidRPr="00FE5385">
              <w:rPr>
                <w:rFonts w:ascii="Courier New" w:hAnsi="Courier New" w:cs="Courier New"/>
                <w:sz w:val="18"/>
                <w:szCs w:val="18"/>
              </w:rPr>
              <w:t>cmsadmin</w:t>
            </w:r>
            <w:proofErr w:type="spellEnd"/>
            <w:r w:rsidRPr="00FE5385">
              <w:rPr>
                <w:rFonts w:ascii="Courier New" w:hAnsi="Courier New" w:cs="Courier New"/>
                <w:sz w:val="18"/>
                <w:szCs w:val="18"/>
              </w:rPr>
              <w:t xml:space="preserve"> 4096 Apr 30 10:23 other</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proofErr w:type="spellStart"/>
            <w:proofErr w:type="gramStart"/>
            <w:r w:rsidRPr="00FE5385">
              <w:rPr>
                <w:rFonts w:ascii="Courier New" w:hAnsi="Courier New" w:cs="Courier New"/>
                <w:sz w:val="18"/>
                <w:szCs w:val="18"/>
              </w:rPr>
              <w:t>drwxr</w:t>
            </w:r>
            <w:proofErr w:type="spellEnd"/>
            <w:r w:rsidRPr="00FE5385">
              <w:rPr>
                <w:rFonts w:ascii="Courier New" w:hAnsi="Courier New" w:cs="Courier New"/>
                <w:sz w:val="18"/>
                <w:szCs w:val="18"/>
              </w:rPr>
              <w:t>-x</w:t>
            </w:r>
            <w:proofErr w:type="gramEnd"/>
            <w:r w:rsidRPr="00FE5385">
              <w:rPr>
                <w:rFonts w:ascii="Courier New" w:hAnsi="Courier New" w:cs="Courier New"/>
                <w:sz w:val="18"/>
                <w:szCs w:val="18"/>
              </w:rPr>
              <w:t xml:space="preserve">---. 2 </w:t>
            </w:r>
            <w:proofErr w:type="spellStart"/>
            <w:r w:rsidRPr="00FE5385">
              <w:rPr>
                <w:rFonts w:ascii="Courier New" w:hAnsi="Courier New" w:cs="Courier New"/>
                <w:sz w:val="18"/>
                <w:szCs w:val="18"/>
              </w:rPr>
              <w:t>cmsadmin</w:t>
            </w:r>
            <w:proofErr w:type="spellEnd"/>
            <w:r w:rsidRPr="00FE5385">
              <w:rPr>
                <w:rFonts w:ascii="Courier New" w:hAnsi="Courier New" w:cs="Courier New"/>
                <w:sz w:val="18"/>
                <w:szCs w:val="18"/>
              </w:rPr>
              <w:t xml:space="preserve"> </w:t>
            </w:r>
            <w:proofErr w:type="spellStart"/>
            <w:r w:rsidRPr="00FE5385">
              <w:rPr>
                <w:rFonts w:ascii="Courier New" w:hAnsi="Courier New" w:cs="Courier New"/>
                <w:sz w:val="18"/>
                <w:szCs w:val="18"/>
              </w:rPr>
              <w:t>cmsadmin</w:t>
            </w:r>
            <w:proofErr w:type="spellEnd"/>
            <w:r w:rsidRPr="00FE5385">
              <w:rPr>
                <w:rFonts w:ascii="Courier New" w:hAnsi="Courier New" w:cs="Courier New"/>
                <w:sz w:val="18"/>
                <w:szCs w:val="18"/>
              </w:rPr>
              <w:t xml:space="preserve"> 4096 Jun  2 14:46 </w:t>
            </w:r>
            <w:proofErr w:type="spellStart"/>
            <w:r w:rsidRPr="00FE5385">
              <w:rPr>
                <w:rFonts w:ascii="Courier New" w:hAnsi="Courier New" w:cs="Courier New"/>
                <w:sz w:val="18"/>
                <w:szCs w:val="18"/>
              </w:rPr>
              <w:t>param</w:t>
            </w:r>
            <w:proofErr w:type="spellEnd"/>
          </w:p>
          <w:p w:rsidR="00FE5385" w:rsidRPr="00FE5385" w:rsidRDefault="00FE5385" w:rsidP="00FE5385">
            <w:pPr>
              <w:pStyle w:val="a5"/>
              <w:spacing w:afterLines="0" w:line="240" w:lineRule="auto"/>
              <w:ind w:leftChars="0" w:left="0"/>
              <w:jc w:val="left"/>
              <w:rPr>
                <w:rFonts w:ascii="Courier New" w:hAnsi="Courier New" w:cs="Courier New"/>
                <w:sz w:val="18"/>
                <w:szCs w:val="18"/>
              </w:rPr>
            </w:pPr>
            <w:proofErr w:type="spellStart"/>
            <w:proofErr w:type="gramStart"/>
            <w:r w:rsidRPr="00FE5385">
              <w:rPr>
                <w:rFonts w:ascii="Courier New" w:hAnsi="Courier New" w:cs="Courier New"/>
                <w:sz w:val="18"/>
                <w:szCs w:val="18"/>
              </w:rPr>
              <w:t>drwxr</w:t>
            </w:r>
            <w:proofErr w:type="spellEnd"/>
            <w:r w:rsidRPr="00FE5385">
              <w:rPr>
                <w:rFonts w:ascii="Courier New" w:hAnsi="Courier New" w:cs="Courier New"/>
                <w:sz w:val="18"/>
                <w:szCs w:val="18"/>
              </w:rPr>
              <w:t>-x</w:t>
            </w:r>
            <w:proofErr w:type="gramEnd"/>
            <w:r w:rsidRPr="00FE5385">
              <w:rPr>
                <w:rFonts w:ascii="Courier New" w:hAnsi="Courier New" w:cs="Courier New"/>
                <w:sz w:val="18"/>
                <w:szCs w:val="18"/>
              </w:rPr>
              <w:t xml:space="preserve">---. 2 </w:t>
            </w:r>
            <w:proofErr w:type="spellStart"/>
            <w:r w:rsidRPr="00FE5385">
              <w:rPr>
                <w:rFonts w:ascii="Courier New" w:hAnsi="Courier New" w:cs="Courier New"/>
                <w:sz w:val="18"/>
                <w:szCs w:val="18"/>
              </w:rPr>
              <w:t>cmsadmin</w:t>
            </w:r>
            <w:proofErr w:type="spellEnd"/>
            <w:r w:rsidRPr="00FE5385">
              <w:rPr>
                <w:rFonts w:ascii="Courier New" w:hAnsi="Courier New" w:cs="Courier New"/>
                <w:sz w:val="18"/>
                <w:szCs w:val="18"/>
              </w:rPr>
              <w:t xml:space="preserve"> </w:t>
            </w:r>
            <w:proofErr w:type="spellStart"/>
            <w:r w:rsidRPr="00FE5385">
              <w:rPr>
                <w:rFonts w:ascii="Courier New" w:hAnsi="Courier New" w:cs="Courier New"/>
                <w:sz w:val="18"/>
                <w:szCs w:val="18"/>
              </w:rPr>
              <w:t>cmsadmin</w:t>
            </w:r>
            <w:proofErr w:type="spellEnd"/>
            <w:r w:rsidRPr="00FE5385">
              <w:rPr>
                <w:rFonts w:ascii="Courier New" w:hAnsi="Courier New" w:cs="Courier New"/>
                <w:sz w:val="18"/>
                <w:szCs w:val="18"/>
              </w:rPr>
              <w:t xml:space="preserve"> 4096 May  9 15:16 processed</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w:t>
            </w:r>
            <w:proofErr w:type="spellStart"/>
            <w:proofErr w:type="gramStart"/>
            <w:r w:rsidRPr="00FE5385">
              <w:rPr>
                <w:rFonts w:ascii="Courier New" w:hAnsi="Courier New" w:cs="Courier New"/>
                <w:sz w:val="18"/>
                <w:szCs w:val="18"/>
              </w:rPr>
              <w:t>rw</w:t>
            </w:r>
            <w:proofErr w:type="spellEnd"/>
            <w:r w:rsidRPr="00FE5385">
              <w:rPr>
                <w:rFonts w:ascii="Courier New" w:hAnsi="Courier New" w:cs="Courier New"/>
                <w:sz w:val="18"/>
                <w:szCs w:val="18"/>
              </w:rPr>
              <w:t>-</w:t>
            </w:r>
            <w:proofErr w:type="gramEnd"/>
            <w:r w:rsidRPr="00FE5385">
              <w:rPr>
                <w:rFonts w:ascii="Courier New" w:hAnsi="Courier New" w:cs="Courier New"/>
                <w:sz w:val="18"/>
                <w:szCs w:val="18"/>
              </w:rPr>
              <w:t xml:space="preserve">r-----. 1 </w:t>
            </w:r>
            <w:proofErr w:type="spellStart"/>
            <w:r w:rsidRPr="00FE5385">
              <w:rPr>
                <w:rFonts w:ascii="Courier New" w:hAnsi="Courier New" w:cs="Courier New"/>
                <w:sz w:val="18"/>
                <w:szCs w:val="18"/>
              </w:rPr>
              <w:t>cmsadmin</w:t>
            </w:r>
            <w:proofErr w:type="spellEnd"/>
            <w:r w:rsidRPr="00FE5385">
              <w:rPr>
                <w:rFonts w:ascii="Courier New" w:hAnsi="Courier New" w:cs="Courier New"/>
                <w:sz w:val="18"/>
                <w:szCs w:val="18"/>
              </w:rPr>
              <w:t xml:space="preserve"> </w:t>
            </w:r>
            <w:proofErr w:type="spellStart"/>
            <w:r w:rsidRPr="00FE5385">
              <w:rPr>
                <w:rFonts w:ascii="Courier New" w:hAnsi="Courier New" w:cs="Courier New"/>
                <w:sz w:val="18"/>
                <w:szCs w:val="18"/>
              </w:rPr>
              <w:t>cmsadmin</w:t>
            </w:r>
            <w:proofErr w:type="spellEnd"/>
            <w:r w:rsidRPr="00FE5385">
              <w:rPr>
                <w:rFonts w:ascii="Courier New" w:hAnsi="Courier New" w:cs="Courier New"/>
                <w:sz w:val="18"/>
                <w:szCs w:val="18"/>
              </w:rPr>
              <w:t xml:space="preserve"> 1130 May  9 14:06 readme.txt</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proofErr w:type="spellStart"/>
            <w:proofErr w:type="gramStart"/>
            <w:r w:rsidRPr="00FE5385">
              <w:rPr>
                <w:rFonts w:ascii="Courier New" w:hAnsi="Courier New" w:cs="Courier New"/>
                <w:sz w:val="18"/>
                <w:szCs w:val="18"/>
              </w:rPr>
              <w:t>drwxr</w:t>
            </w:r>
            <w:proofErr w:type="spellEnd"/>
            <w:r w:rsidRPr="00FE5385">
              <w:rPr>
                <w:rFonts w:ascii="Courier New" w:hAnsi="Courier New" w:cs="Courier New"/>
                <w:sz w:val="18"/>
                <w:szCs w:val="18"/>
              </w:rPr>
              <w:t>-x</w:t>
            </w:r>
            <w:proofErr w:type="gramEnd"/>
            <w:r w:rsidRPr="00FE5385">
              <w:rPr>
                <w:rFonts w:ascii="Courier New" w:hAnsi="Courier New" w:cs="Courier New"/>
                <w:sz w:val="18"/>
                <w:szCs w:val="18"/>
              </w:rPr>
              <w:t xml:space="preserve">---. 2 </w:t>
            </w:r>
            <w:proofErr w:type="spellStart"/>
            <w:r w:rsidRPr="00FE5385">
              <w:rPr>
                <w:rFonts w:ascii="Courier New" w:hAnsi="Courier New" w:cs="Courier New"/>
                <w:sz w:val="18"/>
                <w:szCs w:val="18"/>
              </w:rPr>
              <w:t>cmsadmin</w:t>
            </w:r>
            <w:proofErr w:type="spellEnd"/>
            <w:r w:rsidRPr="00FE5385">
              <w:rPr>
                <w:rFonts w:ascii="Courier New" w:hAnsi="Courier New" w:cs="Courier New"/>
                <w:sz w:val="18"/>
                <w:szCs w:val="18"/>
              </w:rPr>
              <w:t xml:space="preserve"> </w:t>
            </w:r>
            <w:proofErr w:type="spellStart"/>
            <w:r w:rsidRPr="00FE5385">
              <w:rPr>
                <w:rFonts w:ascii="Courier New" w:hAnsi="Courier New" w:cs="Courier New"/>
                <w:sz w:val="18"/>
                <w:szCs w:val="18"/>
              </w:rPr>
              <w:t>cmsadmin</w:t>
            </w:r>
            <w:proofErr w:type="spellEnd"/>
            <w:r w:rsidRPr="00FE5385">
              <w:rPr>
                <w:rFonts w:ascii="Courier New" w:hAnsi="Courier New" w:cs="Courier New"/>
                <w:sz w:val="18"/>
                <w:szCs w:val="18"/>
              </w:rPr>
              <w:t xml:space="preserve"> 4096 Apr 30 10:23 reject</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proofErr w:type="spellStart"/>
            <w:proofErr w:type="gramStart"/>
            <w:r w:rsidRPr="00FE5385">
              <w:rPr>
                <w:rFonts w:ascii="Courier New" w:hAnsi="Courier New" w:cs="Courier New"/>
                <w:sz w:val="18"/>
                <w:szCs w:val="18"/>
              </w:rPr>
              <w:t>drwxr</w:t>
            </w:r>
            <w:proofErr w:type="spellEnd"/>
            <w:r w:rsidRPr="00FE5385">
              <w:rPr>
                <w:rFonts w:ascii="Courier New" w:hAnsi="Courier New" w:cs="Courier New"/>
                <w:sz w:val="18"/>
                <w:szCs w:val="18"/>
              </w:rPr>
              <w:t>-x</w:t>
            </w:r>
            <w:proofErr w:type="gramEnd"/>
            <w:r w:rsidRPr="00FE5385">
              <w:rPr>
                <w:rFonts w:ascii="Courier New" w:hAnsi="Courier New" w:cs="Courier New"/>
                <w:sz w:val="18"/>
                <w:szCs w:val="18"/>
              </w:rPr>
              <w:t xml:space="preserve">---. 2 </w:t>
            </w:r>
            <w:proofErr w:type="spellStart"/>
            <w:r w:rsidRPr="00FE5385">
              <w:rPr>
                <w:rFonts w:ascii="Courier New" w:hAnsi="Courier New" w:cs="Courier New"/>
                <w:sz w:val="18"/>
                <w:szCs w:val="18"/>
              </w:rPr>
              <w:t>cmsadmin</w:t>
            </w:r>
            <w:proofErr w:type="spellEnd"/>
            <w:r w:rsidRPr="00FE5385">
              <w:rPr>
                <w:rFonts w:ascii="Courier New" w:hAnsi="Courier New" w:cs="Courier New"/>
                <w:sz w:val="18"/>
                <w:szCs w:val="18"/>
              </w:rPr>
              <w:t xml:space="preserve"> </w:t>
            </w:r>
            <w:proofErr w:type="spellStart"/>
            <w:r w:rsidRPr="00FE5385">
              <w:rPr>
                <w:rFonts w:ascii="Courier New" w:hAnsi="Courier New" w:cs="Courier New"/>
                <w:sz w:val="18"/>
                <w:szCs w:val="18"/>
              </w:rPr>
              <w:t>cmsadmin</w:t>
            </w:r>
            <w:proofErr w:type="spellEnd"/>
            <w:r w:rsidRPr="00FE5385">
              <w:rPr>
                <w:rFonts w:ascii="Courier New" w:hAnsi="Courier New" w:cs="Courier New"/>
                <w:sz w:val="18"/>
                <w:szCs w:val="18"/>
              </w:rPr>
              <w:t xml:space="preserve"> 4096 Apr 30 10:23 result</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proofErr w:type="spellStart"/>
            <w:proofErr w:type="gramStart"/>
            <w:r w:rsidRPr="00FE5385">
              <w:rPr>
                <w:rFonts w:ascii="Courier New" w:hAnsi="Courier New" w:cs="Courier New"/>
                <w:sz w:val="18"/>
                <w:szCs w:val="18"/>
              </w:rPr>
              <w:t>drwxr</w:t>
            </w:r>
            <w:proofErr w:type="spellEnd"/>
            <w:r w:rsidRPr="00FE5385">
              <w:rPr>
                <w:rFonts w:ascii="Courier New" w:hAnsi="Courier New" w:cs="Courier New"/>
                <w:sz w:val="18"/>
                <w:szCs w:val="18"/>
              </w:rPr>
              <w:t>-x</w:t>
            </w:r>
            <w:proofErr w:type="gramEnd"/>
            <w:r w:rsidRPr="00FE5385">
              <w:rPr>
                <w:rFonts w:ascii="Courier New" w:hAnsi="Courier New" w:cs="Courier New"/>
                <w:sz w:val="18"/>
                <w:szCs w:val="18"/>
              </w:rPr>
              <w:t xml:space="preserve">---. 2 </w:t>
            </w:r>
            <w:proofErr w:type="spellStart"/>
            <w:r w:rsidRPr="00FE5385">
              <w:rPr>
                <w:rFonts w:ascii="Courier New" w:hAnsi="Courier New" w:cs="Courier New"/>
                <w:sz w:val="18"/>
                <w:szCs w:val="18"/>
              </w:rPr>
              <w:t>cmsadmin</w:t>
            </w:r>
            <w:proofErr w:type="spellEnd"/>
            <w:r w:rsidRPr="00FE5385">
              <w:rPr>
                <w:rFonts w:ascii="Courier New" w:hAnsi="Courier New" w:cs="Courier New"/>
                <w:sz w:val="18"/>
                <w:szCs w:val="18"/>
              </w:rPr>
              <w:t xml:space="preserve"> </w:t>
            </w:r>
            <w:proofErr w:type="spellStart"/>
            <w:r w:rsidRPr="00FE5385">
              <w:rPr>
                <w:rFonts w:ascii="Courier New" w:hAnsi="Courier New" w:cs="Courier New"/>
                <w:sz w:val="18"/>
                <w:szCs w:val="18"/>
              </w:rPr>
              <w:t>cmsadmin</w:t>
            </w:r>
            <w:proofErr w:type="spellEnd"/>
            <w:r w:rsidRPr="00FE5385">
              <w:rPr>
                <w:rFonts w:ascii="Courier New" w:hAnsi="Courier New" w:cs="Courier New"/>
                <w:sz w:val="18"/>
                <w:szCs w:val="18"/>
              </w:rPr>
              <w:t xml:space="preserve"> 4096 Jun  2 15:24 script</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bin       - for predefined shell scripts</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proofErr w:type="spellStart"/>
            <w:r w:rsidRPr="00FE5385">
              <w:rPr>
                <w:rFonts w:ascii="Courier New" w:hAnsi="Courier New" w:cs="Courier New"/>
                <w:sz w:val="18"/>
                <w:szCs w:val="18"/>
              </w:rPr>
              <w:t>conf</w:t>
            </w:r>
            <w:proofErr w:type="spellEnd"/>
            <w:r w:rsidRPr="00FE5385">
              <w:rPr>
                <w:rFonts w:ascii="Courier New" w:hAnsi="Courier New" w:cs="Courier New"/>
                <w:sz w:val="18"/>
                <w:szCs w:val="18"/>
              </w:rPr>
              <w:t xml:space="preserve">      - for configurations</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proofErr w:type="spellStart"/>
            <w:r w:rsidRPr="00FE5385">
              <w:rPr>
                <w:rFonts w:ascii="Courier New" w:hAnsi="Courier New" w:cs="Courier New"/>
                <w:sz w:val="18"/>
                <w:szCs w:val="18"/>
              </w:rPr>
              <w:t>ftpin</w:t>
            </w:r>
            <w:proofErr w:type="spellEnd"/>
            <w:r w:rsidRPr="00FE5385">
              <w:rPr>
                <w:rFonts w:ascii="Courier New" w:hAnsi="Courier New" w:cs="Courier New"/>
                <w:sz w:val="18"/>
                <w:szCs w:val="18"/>
              </w:rPr>
              <w:t xml:space="preserve">     - for in-coming files from other systems</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proofErr w:type="spellStart"/>
            <w:r w:rsidRPr="00FE5385">
              <w:rPr>
                <w:rFonts w:ascii="Courier New" w:hAnsi="Courier New" w:cs="Courier New"/>
                <w:sz w:val="18"/>
                <w:szCs w:val="18"/>
              </w:rPr>
              <w:t>jps</w:t>
            </w:r>
            <w:proofErr w:type="spellEnd"/>
            <w:r w:rsidRPr="00FE5385">
              <w:rPr>
                <w:rFonts w:ascii="Courier New" w:hAnsi="Courier New" w:cs="Courier New"/>
                <w:sz w:val="18"/>
                <w:szCs w:val="18"/>
              </w:rPr>
              <w:t xml:space="preserve">       - job process spec, description about the job the run time, instruction, etc. refer to attached for example</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log        - job log file</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proofErr w:type="spellStart"/>
            <w:r w:rsidRPr="00FE5385">
              <w:rPr>
                <w:rFonts w:ascii="Courier New" w:hAnsi="Courier New" w:cs="Courier New"/>
                <w:sz w:val="18"/>
                <w:szCs w:val="18"/>
              </w:rPr>
              <w:t>param</w:t>
            </w:r>
            <w:proofErr w:type="spellEnd"/>
            <w:r w:rsidRPr="00FE5385">
              <w:rPr>
                <w:rFonts w:ascii="Courier New" w:hAnsi="Courier New" w:cs="Courier New"/>
                <w:sz w:val="18"/>
                <w:szCs w:val="18"/>
              </w:rPr>
              <w:t xml:space="preserve">      - parameter files for jobs (if any)</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processed - "backup" directory for files processed</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reject     - to store rejection records from files processed</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result    - to restore outgoing files / files generated / extracted and ftp to other systems</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script     - all the job scripts</w:t>
            </w:r>
          </w:p>
          <w:p w:rsidR="00FE5385" w:rsidRPr="00FE5385" w:rsidRDefault="00FE5385" w:rsidP="00FE5385">
            <w:pPr>
              <w:pStyle w:val="a5"/>
              <w:spacing w:afterLines="0" w:line="240" w:lineRule="auto"/>
              <w:ind w:leftChars="0" w:left="0"/>
              <w:jc w:val="left"/>
              <w:rPr>
                <w:rFonts w:ascii="Courier New" w:hAnsi="Courier New" w:cs="Courier New"/>
                <w:sz w:val="18"/>
              </w:rPr>
            </w:pPr>
            <w:r w:rsidRPr="00FE5385">
              <w:rPr>
                <w:rFonts w:ascii="Courier New" w:hAnsi="Courier New" w:cs="Courier New"/>
                <w:sz w:val="18"/>
                <w:szCs w:val="18"/>
              </w:rPr>
              <w:t>other      - other types of files not in above</w:t>
            </w:r>
          </w:p>
        </w:tc>
      </w:tr>
    </w:tbl>
    <w:p w:rsidR="00FE5385" w:rsidRDefault="00FE5385" w:rsidP="00FE5385">
      <w:pPr>
        <w:pStyle w:val="30"/>
        <w:spacing w:before="240" w:after="240"/>
        <w:ind w:left="567" w:hanging="567"/>
      </w:pPr>
      <w:bookmarkStart w:id="4305" w:name="_Toc390354017"/>
      <w:r>
        <w:rPr>
          <w:rFonts w:hint="eastAsia"/>
        </w:rPr>
        <w:lastRenderedPageBreak/>
        <w:t>Job Naming</w:t>
      </w:r>
      <w:bookmarkEnd w:id="4305"/>
    </w:p>
    <w:p w:rsidR="00FE5385" w:rsidRDefault="00FE5385" w:rsidP="00FE5385">
      <w:pPr>
        <w:pStyle w:val="a5"/>
        <w:numPr>
          <w:ilvl w:val="0"/>
          <w:numId w:val="43"/>
        </w:numPr>
        <w:spacing w:after="120" w:line="240" w:lineRule="auto"/>
        <w:ind w:leftChars="0" w:left="709" w:hanging="283"/>
      </w:pPr>
      <w:r>
        <w:rPr>
          <w:rFonts w:hint="eastAsia"/>
        </w:rPr>
        <w:t xml:space="preserve">Naming Rule: </w:t>
      </w:r>
      <w:r w:rsidRPr="00FE5385">
        <w:rPr>
          <w:b/>
        </w:rPr>
        <w:t>CMS</w:t>
      </w:r>
      <w:r>
        <w:rPr>
          <w:rFonts w:hint="eastAsia"/>
        </w:rPr>
        <w:t>[</w:t>
      </w:r>
      <w:r w:rsidRPr="00FE5385">
        <w:rPr>
          <w:rFonts w:hint="eastAsia"/>
          <w:i/>
        </w:rPr>
        <w:t>Prefix</w:t>
      </w:r>
      <w:r>
        <w:rPr>
          <w:rFonts w:hint="eastAsia"/>
        </w:rPr>
        <w:t>]+</w:t>
      </w:r>
      <w:proofErr w:type="spellStart"/>
      <w:r w:rsidRPr="00FE5385">
        <w:rPr>
          <w:rFonts w:hint="eastAsia"/>
        </w:rPr>
        <w:t>xxxx</w:t>
      </w:r>
      <w:r>
        <w:rPr>
          <w:rFonts w:hint="eastAsia"/>
        </w:rPr>
        <w:t>+</w:t>
      </w:r>
      <w:r w:rsidRPr="00FE5385">
        <w:rPr>
          <w:b/>
        </w:rPr>
        <w:t>X</w:t>
      </w:r>
      <w:proofErr w:type="spellEnd"/>
      <w:r>
        <w:rPr>
          <w:rFonts w:hint="eastAsia"/>
        </w:rPr>
        <w:t>[</w:t>
      </w:r>
      <w:r w:rsidRPr="00FE5385">
        <w:rPr>
          <w:rFonts w:hint="eastAsia"/>
          <w:i/>
        </w:rPr>
        <w:t>Suffix</w:t>
      </w:r>
      <w:r>
        <w:rPr>
          <w:rFonts w:hint="eastAsia"/>
        </w:rPr>
        <w:t xml:space="preserve">]  ex) </w:t>
      </w:r>
      <w:r w:rsidRPr="00300127">
        <w:rPr>
          <w:rFonts w:ascii="Courier New" w:hAnsi="Courier New" w:cs="Courier New"/>
        </w:rPr>
        <w:t>CMS</w:t>
      </w:r>
      <w:r>
        <w:rPr>
          <w:rFonts w:ascii="Courier New" w:hAnsi="Courier New" w:cs="Courier New" w:hint="eastAsia"/>
        </w:rPr>
        <w:t>0001D</w:t>
      </w:r>
    </w:p>
    <w:p w:rsidR="00FE5385" w:rsidRDefault="00FE5385" w:rsidP="00FE5385">
      <w:pPr>
        <w:pStyle w:val="a5"/>
        <w:numPr>
          <w:ilvl w:val="0"/>
          <w:numId w:val="43"/>
        </w:numPr>
        <w:spacing w:after="120" w:line="240" w:lineRule="auto"/>
        <w:ind w:leftChars="0" w:left="709" w:hanging="283"/>
      </w:pPr>
      <w:r>
        <w:t>Prefix with "CMS" for script and control-m job name is to easy identify the job is under which system</w:t>
      </w:r>
    </w:p>
    <w:p w:rsidR="00FE5385" w:rsidRDefault="00FE5385" w:rsidP="00FE5385">
      <w:pPr>
        <w:pStyle w:val="a5"/>
        <w:numPr>
          <w:ilvl w:val="0"/>
          <w:numId w:val="43"/>
        </w:numPr>
        <w:spacing w:after="120" w:line="240" w:lineRule="auto"/>
        <w:ind w:leftChars="0" w:left="709" w:hanging="283"/>
      </w:pPr>
      <w:r>
        <w:t>Suffix ‘X’ is</w:t>
      </w:r>
    </w:p>
    <w:p w:rsidR="00FE5385" w:rsidRDefault="00FE5385" w:rsidP="00FE5385">
      <w:pPr>
        <w:pStyle w:val="a5"/>
        <w:spacing w:after="120"/>
        <w:ind w:left="426"/>
      </w:pPr>
      <w:r>
        <w:t xml:space="preserve">   - "D" for Daily,</w:t>
      </w:r>
    </w:p>
    <w:p w:rsidR="00FE5385" w:rsidRDefault="00FE5385" w:rsidP="00FE5385">
      <w:pPr>
        <w:pStyle w:val="a5"/>
        <w:spacing w:after="120"/>
        <w:ind w:left="426"/>
      </w:pPr>
      <w:r>
        <w:t xml:space="preserve">   - "M" for Monthly,</w:t>
      </w:r>
    </w:p>
    <w:p w:rsidR="00FE5385" w:rsidRDefault="00FE5385" w:rsidP="00FE5385">
      <w:pPr>
        <w:pStyle w:val="a5"/>
        <w:spacing w:after="120"/>
        <w:ind w:left="426"/>
      </w:pPr>
      <w:r>
        <w:t xml:space="preserve">   - "W" for weekly,</w:t>
      </w:r>
    </w:p>
    <w:p w:rsidR="00FE5385" w:rsidRDefault="00FE5385" w:rsidP="00FE5385">
      <w:pPr>
        <w:pStyle w:val="a5"/>
        <w:spacing w:after="120"/>
        <w:ind w:left="426"/>
      </w:pPr>
      <w:r>
        <w:t xml:space="preserve">   - "Y" for yearly (e.g. for housekeeping job?),</w:t>
      </w:r>
    </w:p>
    <w:p w:rsidR="00FE5385" w:rsidRDefault="00FE5385" w:rsidP="00FE5385">
      <w:pPr>
        <w:pStyle w:val="a5"/>
        <w:spacing w:after="120"/>
        <w:ind w:left="426"/>
      </w:pPr>
      <w:r>
        <w:t xml:space="preserve">   - "O" for </w:t>
      </w:r>
      <w:proofErr w:type="spellStart"/>
      <w:r>
        <w:t>adhoc</w:t>
      </w:r>
      <w:proofErr w:type="spellEnd"/>
      <w:r>
        <w:t xml:space="preserve"> (e.g. data patch purpose or migration script),</w:t>
      </w:r>
    </w:p>
    <w:p w:rsidR="00FE5385" w:rsidRDefault="00FE5385" w:rsidP="00FE5385">
      <w:pPr>
        <w:pStyle w:val="a5"/>
        <w:spacing w:after="120"/>
        <w:ind w:left="426"/>
      </w:pPr>
      <w:r>
        <w:t xml:space="preserve">   - "R" for recursive (e.g. need to run few times a day, with fix interval timing e.g. every 2 </w:t>
      </w:r>
      <w:proofErr w:type="spellStart"/>
      <w:r>
        <w:t>hrs</w:t>
      </w:r>
      <w:proofErr w:type="spellEnd"/>
      <w:r>
        <w:t>)</w:t>
      </w:r>
    </w:p>
    <w:p w:rsidR="00FE5385" w:rsidRDefault="00FE5385" w:rsidP="00FE5385">
      <w:pPr>
        <w:pStyle w:val="30"/>
        <w:spacing w:before="240" w:after="240"/>
        <w:ind w:left="567" w:hanging="567"/>
      </w:pPr>
      <w:bookmarkStart w:id="4306" w:name="_Toc390354018"/>
      <w:r>
        <w:rPr>
          <w:rFonts w:hint="eastAsia"/>
        </w:rPr>
        <w:t>Integration Control-M</w:t>
      </w:r>
      <w:bookmarkEnd w:id="4306"/>
    </w:p>
    <w:p w:rsidR="00FE5385" w:rsidRDefault="00FE5385" w:rsidP="00FE5385">
      <w:pPr>
        <w:pStyle w:val="a5"/>
        <w:numPr>
          <w:ilvl w:val="0"/>
          <w:numId w:val="46"/>
        </w:numPr>
        <w:spacing w:after="120" w:line="240" w:lineRule="auto"/>
        <w:ind w:leftChars="0" w:left="709" w:hanging="283"/>
      </w:pPr>
      <w:r>
        <w:t>I</w:t>
      </w:r>
      <w:r>
        <w:rPr>
          <w:rFonts w:hint="eastAsia"/>
        </w:rPr>
        <w:t>nstall control-m agent.</w:t>
      </w:r>
    </w:p>
    <w:p w:rsidR="00FE5385" w:rsidRDefault="00FE5385" w:rsidP="00FE5385">
      <w:pPr>
        <w:pStyle w:val="a5"/>
        <w:numPr>
          <w:ilvl w:val="0"/>
          <w:numId w:val="46"/>
        </w:numPr>
        <w:spacing w:after="120" w:line="240" w:lineRule="auto"/>
        <w:ind w:leftChars="0" w:left="709" w:hanging="283"/>
      </w:pPr>
      <w:r>
        <w:rPr>
          <w:rFonts w:hint="eastAsia"/>
        </w:rPr>
        <w:t>Control-M agent calls the batch job shell(/</w:t>
      </w:r>
      <w:proofErr w:type="spellStart"/>
      <w:r>
        <w:rPr>
          <w:rFonts w:hint="eastAsia"/>
        </w:rPr>
        <w:t>var</w:t>
      </w:r>
      <w:proofErr w:type="spellEnd"/>
      <w:r>
        <w:rPr>
          <w:rFonts w:hint="eastAsia"/>
        </w:rPr>
        <w:t>/</w:t>
      </w:r>
      <w:proofErr w:type="spellStart"/>
      <w:r>
        <w:rPr>
          <w:rFonts w:hint="eastAsia"/>
        </w:rPr>
        <w:t>cmsadmin</w:t>
      </w:r>
      <w:proofErr w:type="spellEnd"/>
      <w:r>
        <w:rPr>
          <w:rFonts w:hint="eastAsia"/>
        </w:rPr>
        <w:t>/script/CMSnnnnX.sh)</w:t>
      </w:r>
    </w:p>
    <w:p w:rsidR="00FE5385" w:rsidRDefault="00FE5385" w:rsidP="00FE5385">
      <w:pPr>
        <w:pStyle w:val="30"/>
        <w:spacing w:before="240" w:after="240"/>
        <w:ind w:left="567" w:hanging="567"/>
      </w:pPr>
      <w:bookmarkStart w:id="4307" w:name="_Toc390354019"/>
      <w:r>
        <w:rPr>
          <w:rFonts w:hint="eastAsia"/>
        </w:rPr>
        <w:t>Example Job</w:t>
      </w:r>
      <w:bookmarkEnd w:id="4307"/>
    </w:p>
    <w:p w:rsidR="00FE5385" w:rsidRPr="00300127" w:rsidRDefault="00FE5385" w:rsidP="00FE5385">
      <w:pPr>
        <w:pStyle w:val="a5"/>
        <w:numPr>
          <w:ilvl w:val="0"/>
          <w:numId w:val="45"/>
        </w:numPr>
        <w:spacing w:after="120" w:line="240" w:lineRule="auto"/>
        <w:ind w:leftChars="0" w:left="709" w:hanging="283"/>
      </w:pPr>
      <w:r>
        <w:rPr>
          <w:rFonts w:hint="eastAsia"/>
        </w:rPr>
        <w:t xml:space="preserve">Job Name: </w:t>
      </w:r>
      <w:r w:rsidRPr="00300127">
        <w:rPr>
          <w:rFonts w:ascii="Courier New" w:hAnsi="Courier New" w:cs="Courier New"/>
        </w:rPr>
        <w:t>CMS</w:t>
      </w:r>
      <w:r>
        <w:rPr>
          <w:rFonts w:ascii="Courier New" w:hAnsi="Courier New" w:cs="Courier New" w:hint="eastAsia"/>
        </w:rPr>
        <w:t>0001D</w:t>
      </w:r>
    </w:p>
    <w:p w:rsidR="00FE5385" w:rsidRDefault="00FE5385" w:rsidP="00FE5385">
      <w:pPr>
        <w:pStyle w:val="a5"/>
        <w:numPr>
          <w:ilvl w:val="0"/>
          <w:numId w:val="45"/>
        </w:numPr>
        <w:spacing w:after="120" w:line="240" w:lineRule="auto"/>
        <w:ind w:leftChars="0" w:left="709" w:hanging="283"/>
      </w:pPr>
      <w:r>
        <w:rPr>
          <w:rFonts w:hint="eastAsia"/>
        </w:rPr>
        <w:t>Files for Batch Job</w:t>
      </w:r>
    </w:p>
    <w:p w:rsidR="00FE5385" w:rsidRDefault="00FE5385" w:rsidP="00FE5385">
      <w:pPr>
        <w:pStyle w:val="a5"/>
        <w:numPr>
          <w:ilvl w:val="1"/>
          <w:numId w:val="45"/>
        </w:numPr>
        <w:spacing w:after="120" w:line="240" w:lineRule="auto"/>
        <w:ind w:leftChars="0" w:left="1134"/>
      </w:pPr>
      <w:r w:rsidRPr="00300127">
        <w:rPr>
          <w:rFonts w:ascii="Courier New" w:hAnsi="Courier New" w:cs="Courier New"/>
        </w:rPr>
        <w:t>CMS</w:t>
      </w:r>
      <w:r>
        <w:rPr>
          <w:rFonts w:ascii="Courier New" w:hAnsi="Courier New" w:cs="Courier New" w:hint="eastAsia"/>
        </w:rPr>
        <w:t xml:space="preserve">0001D.sh </w:t>
      </w:r>
      <w:r>
        <w:rPr>
          <w:rFonts w:hint="eastAsia"/>
        </w:rPr>
        <w:t>: Shell to execute Job</w:t>
      </w:r>
    </w:p>
    <w:p w:rsidR="00FE5385" w:rsidRDefault="00FE5385" w:rsidP="00FE5385">
      <w:pPr>
        <w:pStyle w:val="a5"/>
        <w:numPr>
          <w:ilvl w:val="1"/>
          <w:numId w:val="45"/>
        </w:numPr>
        <w:spacing w:after="120" w:line="240" w:lineRule="auto"/>
        <w:ind w:leftChars="0" w:left="1134"/>
      </w:pPr>
      <w:r w:rsidRPr="00300127">
        <w:rPr>
          <w:rFonts w:ascii="Courier New" w:hAnsi="Courier New" w:cs="Courier New"/>
        </w:rPr>
        <w:t>CMS</w:t>
      </w:r>
      <w:r>
        <w:rPr>
          <w:rFonts w:ascii="Courier New" w:hAnsi="Courier New" w:cs="Courier New" w:hint="eastAsia"/>
        </w:rPr>
        <w:t xml:space="preserve">0001D.param </w:t>
      </w:r>
      <w:r>
        <w:rPr>
          <w:rFonts w:hint="eastAsia"/>
        </w:rPr>
        <w:t>: Parameter for Job</w:t>
      </w:r>
    </w:p>
    <w:p w:rsidR="00FE5385" w:rsidRDefault="00FE5385" w:rsidP="00FE5385">
      <w:pPr>
        <w:pStyle w:val="a5"/>
        <w:numPr>
          <w:ilvl w:val="0"/>
          <w:numId w:val="45"/>
        </w:numPr>
        <w:spacing w:after="120" w:line="240" w:lineRule="auto"/>
        <w:ind w:leftChars="0" w:left="709" w:hanging="283"/>
      </w:pPr>
      <w:r>
        <w:t>C</w:t>
      </w:r>
      <w:r>
        <w:rPr>
          <w:rFonts w:hint="eastAsia"/>
        </w:rPr>
        <w:t>reate shell file</w:t>
      </w:r>
    </w:p>
    <w:tbl>
      <w:tblPr>
        <w:tblStyle w:val="af"/>
        <w:tblW w:w="0" w:type="auto"/>
        <w:tblInd w:w="709" w:type="dxa"/>
        <w:shd w:val="clear" w:color="auto" w:fill="D9D9D9" w:themeFill="background1" w:themeFillShade="D9"/>
        <w:tblLook w:val="04A0" w:firstRow="1" w:lastRow="0" w:firstColumn="1" w:lastColumn="0" w:noHBand="0" w:noVBand="1"/>
      </w:tblPr>
      <w:tblGrid>
        <w:gridCol w:w="8527"/>
      </w:tblGrid>
      <w:tr w:rsidR="00FE5385" w:rsidTr="00F91C88">
        <w:tc>
          <w:tcPr>
            <w:tcW w:w="9218" w:type="dxa"/>
            <w:shd w:val="clear" w:color="auto" w:fill="D9D9D9" w:themeFill="background1" w:themeFillShade="D9"/>
          </w:tcPr>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 cd /</w:t>
            </w:r>
            <w:proofErr w:type="spellStart"/>
            <w:r w:rsidRPr="00FE5385">
              <w:rPr>
                <w:rFonts w:ascii="Courier New" w:hAnsi="Courier New" w:cs="Courier New"/>
                <w:sz w:val="18"/>
                <w:szCs w:val="18"/>
              </w:rPr>
              <w:t>var</w:t>
            </w:r>
            <w:proofErr w:type="spellEnd"/>
            <w:r w:rsidRPr="00FE5385">
              <w:rPr>
                <w:rFonts w:ascii="Courier New" w:hAnsi="Courier New" w:cs="Courier New"/>
                <w:sz w:val="18"/>
                <w:szCs w:val="18"/>
              </w:rPr>
              <w:t>/</w:t>
            </w:r>
            <w:proofErr w:type="spellStart"/>
            <w:r w:rsidRPr="00FE5385">
              <w:rPr>
                <w:rFonts w:ascii="Courier New" w:hAnsi="Courier New" w:cs="Courier New"/>
                <w:sz w:val="18"/>
                <w:szCs w:val="18"/>
              </w:rPr>
              <w:t>cmsadmin</w:t>
            </w:r>
            <w:proofErr w:type="spellEnd"/>
            <w:r w:rsidRPr="00FE5385">
              <w:rPr>
                <w:rFonts w:ascii="Courier New" w:hAnsi="Courier New" w:cs="Courier New" w:hint="eastAsia"/>
                <w:sz w:val="18"/>
                <w:szCs w:val="18"/>
              </w:rPr>
              <w:t>/script</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 xml:space="preserve">$ </w:t>
            </w:r>
            <w:r w:rsidRPr="00FE5385">
              <w:rPr>
                <w:rFonts w:ascii="Courier New" w:hAnsi="Courier New" w:cs="Courier New" w:hint="eastAsia"/>
                <w:sz w:val="18"/>
                <w:szCs w:val="18"/>
              </w:rPr>
              <w:t>vi CMS0001D.sh</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hint="eastAsia"/>
                <w:sz w:val="18"/>
                <w:szCs w:val="18"/>
              </w:rPr>
              <w:t>---------------------------------------------------</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#!/bin/</w:t>
            </w:r>
            <w:proofErr w:type="spellStart"/>
            <w:r w:rsidRPr="00FE5385">
              <w:rPr>
                <w:rFonts w:ascii="Courier New" w:hAnsi="Courier New" w:cs="Courier New"/>
                <w:sz w:val="18"/>
                <w:szCs w:val="18"/>
              </w:rPr>
              <w:t>sh</w:t>
            </w:r>
            <w:proofErr w:type="spellEnd"/>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     File Name : CMS0001D.sh</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    Shell Type : Normal Shell Script</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 Creation Date : 2014/04/16</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 xml:space="preserve">#       Creator : </w:t>
            </w:r>
            <w:proofErr w:type="spellStart"/>
            <w:r w:rsidRPr="00FE5385">
              <w:rPr>
                <w:rFonts w:ascii="Courier New" w:hAnsi="Courier New" w:cs="Courier New"/>
                <w:sz w:val="18"/>
                <w:szCs w:val="18"/>
              </w:rPr>
              <w:t>Kwangsoon</w:t>
            </w:r>
            <w:proofErr w:type="spellEnd"/>
            <w:r w:rsidRPr="00FE5385">
              <w:rPr>
                <w:rFonts w:ascii="Courier New" w:hAnsi="Courier New" w:cs="Courier New"/>
                <w:sz w:val="18"/>
                <w:szCs w:val="18"/>
              </w:rPr>
              <w:t>, Im</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   Description : Voucher campaign</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 xml:space="preserve">#         Usage : CMS0001D.sh [arg1 ... </w:t>
            </w:r>
            <w:proofErr w:type="spellStart"/>
            <w:r w:rsidRPr="00FE5385">
              <w:rPr>
                <w:rFonts w:ascii="Courier New" w:hAnsi="Courier New" w:cs="Courier New"/>
                <w:sz w:val="18"/>
                <w:szCs w:val="18"/>
              </w:rPr>
              <w:t>argn</w:t>
            </w:r>
            <w:proofErr w:type="spellEnd"/>
            <w:r w:rsidRPr="00FE5385">
              <w:rPr>
                <w:rFonts w:ascii="Courier New" w:hAnsi="Courier New" w:cs="Courier New"/>
                <w:sz w:val="18"/>
                <w:szCs w:val="18"/>
              </w:rPr>
              <w:t>]</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BATCH_RUNNER="/</w:t>
            </w:r>
            <w:proofErr w:type="spellStart"/>
            <w:r w:rsidRPr="00FE5385">
              <w:rPr>
                <w:rFonts w:ascii="Courier New" w:hAnsi="Courier New" w:cs="Courier New"/>
                <w:sz w:val="18"/>
                <w:szCs w:val="18"/>
              </w:rPr>
              <w:t>var</w:t>
            </w:r>
            <w:proofErr w:type="spellEnd"/>
            <w:r w:rsidRPr="00FE5385">
              <w:rPr>
                <w:rFonts w:ascii="Courier New" w:hAnsi="Courier New" w:cs="Courier New"/>
                <w:sz w:val="18"/>
                <w:szCs w:val="18"/>
              </w:rPr>
              <w:t>/</w:t>
            </w:r>
            <w:proofErr w:type="spellStart"/>
            <w:r w:rsidRPr="00FE5385">
              <w:rPr>
                <w:rFonts w:ascii="Courier New" w:hAnsi="Courier New" w:cs="Courier New"/>
                <w:sz w:val="18"/>
                <w:szCs w:val="18"/>
              </w:rPr>
              <w:t>cmsadmin</w:t>
            </w:r>
            <w:proofErr w:type="spellEnd"/>
            <w:r w:rsidRPr="00FE5385">
              <w:rPr>
                <w:rFonts w:ascii="Courier New" w:hAnsi="Courier New" w:cs="Courier New"/>
                <w:sz w:val="18"/>
                <w:szCs w:val="18"/>
              </w:rPr>
              <w:t>/batch-root/bin/batch_runner.sh"</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PARAMS="CMS0001D"</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 Executes batch runner shell</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$BATCH_RUNNER $PARAMS</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RESULT_CODE=$?</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lastRenderedPageBreak/>
              <w:t>#-----------------------------------------------------------------</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 Returns Exit Code</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w:t>
            </w:r>
          </w:p>
          <w:p w:rsidR="00FE5385" w:rsidRDefault="00FE5385" w:rsidP="00FE5385">
            <w:pPr>
              <w:pStyle w:val="a5"/>
              <w:spacing w:afterLines="0" w:line="240" w:lineRule="auto"/>
              <w:ind w:leftChars="0" w:left="0"/>
              <w:jc w:val="left"/>
            </w:pPr>
            <w:r w:rsidRPr="00FE5385">
              <w:rPr>
                <w:rFonts w:ascii="Courier New" w:hAnsi="Courier New" w:cs="Courier New"/>
                <w:sz w:val="18"/>
                <w:szCs w:val="18"/>
              </w:rPr>
              <w:t>exit $RESULT_CODE</w:t>
            </w:r>
          </w:p>
        </w:tc>
      </w:tr>
    </w:tbl>
    <w:p w:rsidR="00FE5385" w:rsidRDefault="00FE5385" w:rsidP="00FE5385">
      <w:pPr>
        <w:pStyle w:val="a5"/>
        <w:numPr>
          <w:ilvl w:val="0"/>
          <w:numId w:val="45"/>
        </w:numPr>
        <w:spacing w:before="240" w:after="120" w:line="240" w:lineRule="auto"/>
        <w:ind w:leftChars="0" w:left="709" w:hanging="283"/>
      </w:pPr>
      <w:r>
        <w:rPr>
          <w:rFonts w:hint="eastAsia"/>
        </w:rPr>
        <w:lastRenderedPageBreak/>
        <w:t>Create Parameter file</w:t>
      </w:r>
    </w:p>
    <w:tbl>
      <w:tblPr>
        <w:tblStyle w:val="af"/>
        <w:tblW w:w="0" w:type="auto"/>
        <w:tblInd w:w="709" w:type="dxa"/>
        <w:shd w:val="clear" w:color="auto" w:fill="D9D9D9" w:themeFill="background1" w:themeFillShade="D9"/>
        <w:tblLook w:val="04A0" w:firstRow="1" w:lastRow="0" w:firstColumn="1" w:lastColumn="0" w:noHBand="0" w:noVBand="1"/>
      </w:tblPr>
      <w:tblGrid>
        <w:gridCol w:w="8527"/>
      </w:tblGrid>
      <w:tr w:rsidR="00FE5385" w:rsidTr="00F91C88">
        <w:tc>
          <w:tcPr>
            <w:tcW w:w="9218" w:type="dxa"/>
            <w:shd w:val="clear" w:color="auto" w:fill="D9D9D9" w:themeFill="background1" w:themeFillShade="D9"/>
          </w:tcPr>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 cd /</w:t>
            </w:r>
            <w:proofErr w:type="spellStart"/>
            <w:r w:rsidRPr="00FE5385">
              <w:rPr>
                <w:rFonts w:ascii="Courier New" w:hAnsi="Courier New" w:cs="Courier New"/>
                <w:sz w:val="18"/>
                <w:szCs w:val="18"/>
              </w:rPr>
              <w:t>var</w:t>
            </w:r>
            <w:proofErr w:type="spellEnd"/>
            <w:r w:rsidRPr="00FE5385">
              <w:rPr>
                <w:rFonts w:ascii="Courier New" w:hAnsi="Courier New" w:cs="Courier New"/>
                <w:sz w:val="18"/>
                <w:szCs w:val="18"/>
              </w:rPr>
              <w:t>/</w:t>
            </w:r>
            <w:proofErr w:type="spellStart"/>
            <w:r w:rsidRPr="00FE5385">
              <w:rPr>
                <w:rFonts w:ascii="Courier New" w:hAnsi="Courier New" w:cs="Courier New"/>
                <w:sz w:val="18"/>
                <w:szCs w:val="18"/>
              </w:rPr>
              <w:t>cmsadmin</w:t>
            </w:r>
            <w:proofErr w:type="spellEnd"/>
            <w:r w:rsidRPr="00FE5385">
              <w:rPr>
                <w:rFonts w:ascii="Courier New" w:hAnsi="Courier New" w:cs="Courier New" w:hint="eastAsia"/>
                <w:sz w:val="18"/>
                <w:szCs w:val="18"/>
              </w:rPr>
              <w:t>/</w:t>
            </w:r>
            <w:proofErr w:type="spellStart"/>
            <w:r w:rsidRPr="00FE5385">
              <w:rPr>
                <w:rFonts w:ascii="Courier New" w:hAnsi="Courier New" w:cs="Courier New" w:hint="eastAsia"/>
                <w:sz w:val="18"/>
                <w:szCs w:val="18"/>
              </w:rPr>
              <w:t>param</w:t>
            </w:r>
            <w:proofErr w:type="spellEnd"/>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 xml:space="preserve">$ </w:t>
            </w:r>
            <w:r w:rsidRPr="00FE5385">
              <w:rPr>
                <w:rFonts w:ascii="Courier New" w:hAnsi="Courier New" w:cs="Courier New" w:hint="eastAsia"/>
                <w:sz w:val="18"/>
                <w:szCs w:val="18"/>
              </w:rPr>
              <w:t>vi CMS0001D.param</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hint="eastAsia"/>
                <w:sz w:val="18"/>
                <w:szCs w:val="18"/>
              </w:rPr>
              <w:t>---------------------------------------------------</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 Batch Job Name</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 xml:space="preserve">batch.name = </w:t>
            </w:r>
            <w:proofErr w:type="spellStart"/>
            <w:r w:rsidRPr="00FE5385">
              <w:rPr>
                <w:rFonts w:ascii="Courier New" w:hAnsi="Courier New" w:cs="Courier New"/>
                <w:sz w:val="18"/>
                <w:szCs w:val="18"/>
              </w:rPr>
              <w:t>AutoCampaign</w:t>
            </w:r>
            <w:proofErr w:type="spellEnd"/>
          </w:p>
          <w:p w:rsidR="00FE5385" w:rsidRPr="00FE5385" w:rsidRDefault="00FE5385" w:rsidP="00FE5385">
            <w:pPr>
              <w:pStyle w:val="a5"/>
              <w:spacing w:afterLines="0" w:line="240" w:lineRule="auto"/>
              <w:ind w:leftChars="0" w:left="0"/>
              <w:jc w:val="left"/>
              <w:rPr>
                <w:rFonts w:ascii="Courier New" w:hAnsi="Courier New" w:cs="Courier New"/>
                <w:sz w:val="18"/>
                <w:szCs w:val="18"/>
              </w:rPr>
            </w:pP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 Parameters</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proofErr w:type="spellStart"/>
            <w:r w:rsidRPr="00FE5385">
              <w:rPr>
                <w:rFonts w:ascii="Courier New" w:hAnsi="Courier New" w:cs="Courier New"/>
                <w:sz w:val="18"/>
                <w:szCs w:val="18"/>
              </w:rPr>
              <w:t>param.autoCampaignId</w:t>
            </w:r>
            <w:proofErr w:type="spellEnd"/>
            <w:r w:rsidRPr="00FE5385">
              <w:rPr>
                <w:rFonts w:ascii="Courier New" w:hAnsi="Courier New" w:cs="Courier New"/>
                <w:sz w:val="18"/>
                <w:szCs w:val="18"/>
              </w:rPr>
              <w:t>=100000001</w:t>
            </w:r>
          </w:p>
        </w:tc>
      </w:tr>
    </w:tbl>
    <w:p w:rsidR="00FE5385" w:rsidRDefault="00FE5385" w:rsidP="00FE5385">
      <w:pPr>
        <w:pStyle w:val="a5"/>
        <w:spacing w:after="120"/>
        <w:ind w:left="426"/>
      </w:pPr>
    </w:p>
    <w:p w:rsidR="00FE5385" w:rsidRDefault="00FE5385" w:rsidP="00FE5385">
      <w:pPr>
        <w:pStyle w:val="20"/>
        <w:spacing w:before="240" w:after="240"/>
        <w:ind w:left="567"/>
      </w:pPr>
      <w:bookmarkStart w:id="4308" w:name="_Toc390354020"/>
      <w:r>
        <w:rPr>
          <w:rFonts w:hint="eastAsia"/>
        </w:rPr>
        <w:t>Batch Execution</w:t>
      </w:r>
      <w:bookmarkEnd w:id="4308"/>
    </w:p>
    <w:p w:rsidR="00FE5385" w:rsidRDefault="00FE5385" w:rsidP="00FE5385">
      <w:pPr>
        <w:pStyle w:val="30"/>
        <w:spacing w:before="240" w:after="240"/>
        <w:ind w:left="567" w:hanging="567"/>
      </w:pPr>
      <w:bookmarkStart w:id="4309" w:name="_Toc390354021"/>
      <w:r>
        <w:rPr>
          <w:rFonts w:hint="eastAsia"/>
        </w:rPr>
        <w:t>Running Job</w:t>
      </w:r>
      <w:bookmarkEnd w:id="4309"/>
    </w:p>
    <w:p w:rsidR="00FE5385" w:rsidRDefault="00FE5385" w:rsidP="00FE5385">
      <w:pPr>
        <w:pStyle w:val="a5"/>
        <w:numPr>
          <w:ilvl w:val="0"/>
          <w:numId w:val="44"/>
        </w:numPr>
        <w:spacing w:after="120" w:line="240" w:lineRule="auto"/>
        <w:ind w:leftChars="0" w:left="709" w:hanging="283"/>
      </w:pPr>
      <w:r>
        <w:t>Access the application server using SSH</w:t>
      </w:r>
    </w:p>
    <w:p w:rsidR="00FE5385" w:rsidRDefault="00FE5385" w:rsidP="00FE5385">
      <w:pPr>
        <w:pStyle w:val="a5"/>
        <w:numPr>
          <w:ilvl w:val="0"/>
          <w:numId w:val="44"/>
        </w:numPr>
        <w:spacing w:after="120" w:line="240" w:lineRule="auto"/>
        <w:ind w:leftChars="0" w:left="709" w:hanging="284"/>
      </w:pPr>
      <w:r>
        <w:rPr>
          <w:rFonts w:hint="eastAsia"/>
        </w:rPr>
        <w:t xml:space="preserve">Change directory to </w:t>
      </w:r>
      <w:r w:rsidRPr="000112A2">
        <w:t>/</w:t>
      </w:r>
      <w:proofErr w:type="spellStart"/>
      <w:r w:rsidRPr="000112A2">
        <w:t>var</w:t>
      </w:r>
      <w:proofErr w:type="spellEnd"/>
      <w:r w:rsidRPr="000112A2">
        <w:t>/</w:t>
      </w:r>
      <w:proofErr w:type="spellStart"/>
      <w:r w:rsidRPr="000112A2">
        <w:t>cmsadmin</w:t>
      </w:r>
      <w:proofErr w:type="spellEnd"/>
      <w:r>
        <w:rPr>
          <w:rFonts w:hint="eastAsia"/>
        </w:rPr>
        <w:t>/script</w:t>
      </w:r>
      <w:r w:rsidRPr="00361E08">
        <w:t xml:space="preserve"> </w:t>
      </w:r>
      <w:r w:rsidRPr="00D07116">
        <w:t xml:space="preserve">and </w:t>
      </w:r>
      <w:r>
        <w:rPr>
          <w:rFonts w:hint="eastAsia"/>
        </w:rPr>
        <w:t>execute CMS0001D.sh shell</w:t>
      </w:r>
    </w:p>
    <w:tbl>
      <w:tblPr>
        <w:tblStyle w:val="af"/>
        <w:tblW w:w="0" w:type="auto"/>
        <w:tblInd w:w="709" w:type="dxa"/>
        <w:shd w:val="clear" w:color="auto" w:fill="D9D9D9" w:themeFill="background1" w:themeFillShade="D9"/>
        <w:tblLook w:val="04A0" w:firstRow="1" w:lastRow="0" w:firstColumn="1" w:lastColumn="0" w:noHBand="0" w:noVBand="1"/>
      </w:tblPr>
      <w:tblGrid>
        <w:gridCol w:w="8527"/>
      </w:tblGrid>
      <w:tr w:rsidR="00FE5385" w:rsidTr="00F91C88">
        <w:tc>
          <w:tcPr>
            <w:tcW w:w="8527" w:type="dxa"/>
            <w:shd w:val="clear" w:color="auto" w:fill="D9D9D9" w:themeFill="background1" w:themeFillShade="D9"/>
          </w:tcPr>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 cd /</w:t>
            </w:r>
            <w:proofErr w:type="spellStart"/>
            <w:r w:rsidRPr="00FE5385">
              <w:rPr>
                <w:rFonts w:ascii="Courier New" w:hAnsi="Courier New" w:cs="Courier New"/>
                <w:sz w:val="18"/>
                <w:szCs w:val="18"/>
              </w:rPr>
              <w:t>var</w:t>
            </w:r>
            <w:proofErr w:type="spellEnd"/>
            <w:r w:rsidRPr="00FE5385">
              <w:rPr>
                <w:rFonts w:ascii="Courier New" w:hAnsi="Courier New" w:cs="Courier New"/>
                <w:sz w:val="18"/>
                <w:szCs w:val="18"/>
              </w:rPr>
              <w:t>/</w:t>
            </w:r>
            <w:proofErr w:type="spellStart"/>
            <w:r w:rsidRPr="00FE5385">
              <w:rPr>
                <w:rFonts w:ascii="Courier New" w:hAnsi="Courier New" w:cs="Courier New"/>
                <w:sz w:val="18"/>
                <w:szCs w:val="18"/>
              </w:rPr>
              <w:t>cmsadmin</w:t>
            </w:r>
            <w:proofErr w:type="spellEnd"/>
            <w:r w:rsidRPr="00FE5385">
              <w:rPr>
                <w:rFonts w:ascii="Courier New" w:hAnsi="Courier New" w:cs="Courier New" w:hint="eastAsia"/>
                <w:sz w:val="18"/>
                <w:szCs w:val="18"/>
              </w:rPr>
              <w:t>/script</w:t>
            </w:r>
          </w:p>
          <w:p w:rsidR="00FE5385" w:rsidRDefault="00FE5385" w:rsidP="00FE5385">
            <w:pPr>
              <w:pStyle w:val="a5"/>
              <w:spacing w:afterLines="0" w:line="240" w:lineRule="auto"/>
              <w:ind w:leftChars="0" w:left="0"/>
              <w:jc w:val="left"/>
            </w:pPr>
            <w:r w:rsidRPr="00FE5385">
              <w:rPr>
                <w:rFonts w:ascii="Courier New" w:hAnsi="Courier New" w:cs="Courier New"/>
                <w:sz w:val="18"/>
                <w:szCs w:val="18"/>
              </w:rPr>
              <w:t xml:space="preserve">$ </w:t>
            </w:r>
            <w:r w:rsidRPr="00FE5385">
              <w:rPr>
                <w:rFonts w:ascii="Courier New" w:hAnsi="Courier New" w:cs="Courier New" w:hint="eastAsia"/>
                <w:sz w:val="18"/>
                <w:szCs w:val="18"/>
              </w:rPr>
              <w:t>./CMS0001D.sh</w:t>
            </w:r>
          </w:p>
        </w:tc>
      </w:tr>
    </w:tbl>
    <w:p w:rsidR="00FE5385" w:rsidRDefault="00FE5385" w:rsidP="00FE5385">
      <w:pPr>
        <w:pStyle w:val="a5"/>
        <w:numPr>
          <w:ilvl w:val="0"/>
          <w:numId w:val="44"/>
        </w:numPr>
        <w:spacing w:before="240" w:after="120" w:line="240" w:lineRule="auto"/>
        <w:ind w:leftChars="0" w:left="709" w:hanging="283"/>
      </w:pPr>
      <w:r>
        <w:rPr>
          <w:rFonts w:hint="eastAsia"/>
        </w:rPr>
        <w:t xml:space="preserve">Change directory to </w:t>
      </w:r>
      <w:r w:rsidRPr="000112A2">
        <w:t>/</w:t>
      </w:r>
      <w:proofErr w:type="spellStart"/>
      <w:r w:rsidRPr="000112A2">
        <w:t>var</w:t>
      </w:r>
      <w:proofErr w:type="spellEnd"/>
      <w:r w:rsidRPr="000112A2">
        <w:t>/</w:t>
      </w:r>
      <w:proofErr w:type="spellStart"/>
      <w:r w:rsidRPr="000112A2">
        <w:t>cmsadmin</w:t>
      </w:r>
      <w:proofErr w:type="spellEnd"/>
      <w:r>
        <w:rPr>
          <w:rFonts w:hint="eastAsia"/>
        </w:rPr>
        <w:t>/log</w:t>
      </w:r>
      <w:r w:rsidRPr="00361E08">
        <w:t xml:space="preserve"> </w:t>
      </w:r>
      <w:r w:rsidRPr="00D07116">
        <w:t xml:space="preserve">and </w:t>
      </w:r>
      <w:r>
        <w:rPr>
          <w:rFonts w:hint="eastAsia"/>
        </w:rPr>
        <w:t>view log</w:t>
      </w:r>
    </w:p>
    <w:tbl>
      <w:tblPr>
        <w:tblStyle w:val="af"/>
        <w:tblW w:w="0" w:type="auto"/>
        <w:tblInd w:w="709" w:type="dxa"/>
        <w:shd w:val="clear" w:color="auto" w:fill="D9D9D9" w:themeFill="background1" w:themeFillShade="D9"/>
        <w:tblLook w:val="04A0" w:firstRow="1" w:lastRow="0" w:firstColumn="1" w:lastColumn="0" w:noHBand="0" w:noVBand="1"/>
      </w:tblPr>
      <w:tblGrid>
        <w:gridCol w:w="8527"/>
      </w:tblGrid>
      <w:tr w:rsidR="00FE5385" w:rsidTr="00F91C88">
        <w:tc>
          <w:tcPr>
            <w:tcW w:w="9218" w:type="dxa"/>
            <w:shd w:val="clear" w:color="auto" w:fill="D9D9D9" w:themeFill="background1" w:themeFillShade="D9"/>
          </w:tcPr>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 cd /</w:t>
            </w:r>
            <w:proofErr w:type="spellStart"/>
            <w:r w:rsidRPr="00FE5385">
              <w:rPr>
                <w:rFonts w:ascii="Courier New" w:hAnsi="Courier New" w:cs="Courier New"/>
                <w:sz w:val="18"/>
                <w:szCs w:val="18"/>
              </w:rPr>
              <w:t>var</w:t>
            </w:r>
            <w:proofErr w:type="spellEnd"/>
            <w:r w:rsidRPr="00FE5385">
              <w:rPr>
                <w:rFonts w:ascii="Courier New" w:hAnsi="Courier New" w:cs="Courier New"/>
                <w:sz w:val="18"/>
                <w:szCs w:val="18"/>
              </w:rPr>
              <w:t>/</w:t>
            </w:r>
            <w:proofErr w:type="spellStart"/>
            <w:r w:rsidRPr="00FE5385">
              <w:rPr>
                <w:rFonts w:ascii="Courier New" w:hAnsi="Courier New" w:cs="Courier New"/>
                <w:sz w:val="18"/>
                <w:szCs w:val="18"/>
              </w:rPr>
              <w:t>cmsadmin</w:t>
            </w:r>
            <w:proofErr w:type="spellEnd"/>
            <w:r w:rsidRPr="00FE5385">
              <w:rPr>
                <w:rFonts w:ascii="Courier New" w:hAnsi="Courier New" w:cs="Courier New" w:hint="eastAsia"/>
                <w:sz w:val="18"/>
                <w:szCs w:val="18"/>
              </w:rPr>
              <w:t>/log</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 xml:space="preserve">$ </w:t>
            </w:r>
            <w:r w:rsidRPr="00FE5385">
              <w:rPr>
                <w:rFonts w:ascii="Courier New" w:hAnsi="Courier New" w:cs="Courier New" w:hint="eastAsia"/>
                <w:sz w:val="18"/>
                <w:szCs w:val="18"/>
              </w:rPr>
              <w:t xml:space="preserve">vi </w:t>
            </w:r>
            <w:r w:rsidRPr="00FE5385">
              <w:rPr>
                <w:rFonts w:ascii="Courier New" w:hAnsi="Courier New" w:cs="Courier New"/>
                <w:sz w:val="18"/>
                <w:szCs w:val="18"/>
              </w:rPr>
              <w:t>CMS0001D.2014-06-03</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hint="eastAsia"/>
                <w:sz w:val="18"/>
                <w:szCs w:val="18"/>
              </w:rPr>
              <w:t>----------------</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START BATCH =====================================================</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Started Date: [ Mon 02 Jun 2014 03:42:02 PM SGT ]</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Batch Shell : [ /var/cmsadmin/batch-root/script/batch_command_runner.sh ]</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 xml:space="preserve">Batch </w:t>
            </w:r>
            <w:proofErr w:type="spellStart"/>
            <w:r w:rsidRPr="00FE5385">
              <w:rPr>
                <w:rFonts w:ascii="Courier New" w:hAnsi="Courier New" w:cs="Courier New"/>
                <w:sz w:val="18"/>
                <w:szCs w:val="18"/>
              </w:rPr>
              <w:t>Params</w:t>
            </w:r>
            <w:proofErr w:type="spellEnd"/>
            <w:r w:rsidRPr="00FE5385">
              <w:rPr>
                <w:rFonts w:ascii="Courier New" w:hAnsi="Courier New" w:cs="Courier New"/>
                <w:sz w:val="18"/>
                <w:szCs w:val="18"/>
              </w:rPr>
              <w:t>: [ /var/cmsadmin/batch-root/bin/java_runner.sh CMS0001D ]</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Command : [ /var/cmsadmin/batch-root/bin/java_runner.sh ]</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 xml:space="preserve">Command </w:t>
            </w:r>
            <w:proofErr w:type="spellStart"/>
            <w:r w:rsidRPr="00FE5385">
              <w:rPr>
                <w:rFonts w:ascii="Courier New" w:hAnsi="Courier New" w:cs="Courier New"/>
                <w:sz w:val="18"/>
                <w:szCs w:val="18"/>
              </w:rPr>
              <w:t>Params</w:t>
            </w:r>
            <w:proofErr w:type="spellEnd"/>
            <w:r w:rsidRPr="00FE5385">
              <w:rPr>
                <w:rFonts w:ascii="Courier New" w:hAnsi="Courier New" w:cs="Courier New"/>
                <w:sz w:val="18"/>
                <w:szCs w:val="18"/>
              </w:rPr>
              <w:t>: [ CMS0001D ]</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Command Log: ----------------------------------------------------</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Java Runner Shell : [ /var/cmsadmin/batch-root/bin/java_runner.sh ]</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 xml:space="preserve">Java Runner </w:t>
            </w:r>
            <w:proofErr w:type="spellStart"/>
            <w:r w:rsidRPr="00FE5385">
              <w:rPr>
                <w:rFonts w:ascii="Courier New" w:hAnsi="Courier New" w:cs="Courier New"/>
                <w:sz w:val="18"/>
                <w:szCs w:val="18"/>
              </w:rPr>
              <w:t>Params</w:t>
            </w:r>
            <w:proofErr w:type="spellEnd"/>
            <w:r w:rsidRPr="00FE5385">
              <w:rPr>
                <w:rFonts w:ascii="Courier New" w:hAnsi="Courier New" w:cs="Courier New"/>
                <w:sz w:val="18"/>
                <w:szCs w:val="18"/>
              </w:rPr>
              <w:t>: [ CMS0001D ]</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Program Command: [ /home/</w:t>
            </w:r>
            <w:proofErr w:type="spellStart"/>
            <w:r w:rsidRPr="00FE5385">
              <w:rPr>
                <w:rFonts w:ascii="Courier New" w:hAnsi="Courier New" w:cs="Courier New"/>
                <w:sz w:val="18"/>
                <w:szCs w:val="18"/>
              </w:rPr>
              <w:t>cmsadmin</w:t>
            </w:r>
            <w:proofErr w:type="spellEnd"/>
            <w:r w:rsidRPr="00FE5385">
              <w:rPr>
                <w:rFonts w:ascii="Courier New" w:hAnsi="Courier New" w:cs="Courier New"/>
                <w:sz w:val="18"/>
                <w:szCs w:val="18"/>
              </w:rPr>
              <w:t>/local/jdk1.6.0_37/</w:t>
            </w:r>
            <w:proofErr w:type="spellStart"/>
            <w:r w:rsidRPr="00FE5385">
              <w:rPr>
                <w:rFonts w:ascii="Courier New" w:hAnsi="Courier New" w:cs="Courier New"/>
                <w:sz w:val="18"/>
                <w:szCs w:val="18"/>
              </w:rPr>
              <w:t>jre</w:t>
            </w:r>
            <w:proofErr w:type="spellEnd"/>
            <w:r w:rsidRPr="00FE5385">
              <w:rPr>
                <w:rFonts w:ascii="Courier New" w:hAnsi="Courier New" w:cs="Courier New"/>
                <w:sz w:val="18"/>
                <w:szCs w:val="18"/>
              </w:rPr>
              <w:t>/bin/java -jar batch-client.jar CMS0001D ]</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 xml:space="preserve">Program </w:t>
            </w:r>
            <w:proofErr w:type="spellStart"/>
            <w:r w:rsidRPr="00FE5385">
              <w:rPr>
                <w:rFonts w:ascii="Courier New" w:hAnsi="Courier New" w:cs="Courier New"/>
                <w:sz w:val="18"/>
                <w:szCs w:val="18"/>
              </w:rPr>
              <w:t>Params</w:t>
            </w:r>
            <w:proofErr w:type="spellEnd"/>
            <w:r w:rsidRPr="00FE5385">
              <w:rPr>
                <w:rFonts w:ascii="Courier New" w:hAnsi="Courier New" w:cs="Courier New"/>
                <w:sz w:val="18"/>
                <w:szCs w:val="18"/>
              </w:rPr>
              <w:t xml:space="preserve"> : [ CMS0001D ]</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Program Log: ----------------------------------------------------</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15:42:02.850 INFO  [</w:t>
            </w:r>
            <w:proofErr w:type="spellStart"/>
            <w:r w:rsidRPr="00FE5385">
              <w:rPr>
                <w:rFonts w:ascii="Courier New" w:hAnsi="Courier New" w:cs="Courier New"/>
                <w:sz w:val="18"/>
                <w:szCs w:val="18"/>
              </w:rPr>
              <w:t>BatchClient</w:t>
            </w:r>
            <w:proofErr w:type="spellEnd"/>
            <w:r w:rsidRPr="00FE5385">
              <w:rPr>
                <w:rFonts w:ascii="Courier New" w:hAnsi="Courier New" w:cs="Courier New"/>
                <w:sz w:val="18"/>
                <w:szCs w:val="18"/>
              </w:rPr>
              <w:t xml:space="preserve">] Job Name: CMS0001D - </w:t>
            </w:r>
            <w:proofErr w:type="spellStart"/>
            <w:r w:rsidRPr="00FE5385">
              <w:rPr>
                <w:rFonts w:ascii="Courier New" w:hAnsi="Courier New" w:cs="Courier New"/>
                <w:sz w:val="18"/>
                <w:szCs w:val="18"/>
              </w:rPr>
              <w:t>c.s.s.p.b.c.BatchClient</w:t>
            </w:r>
            <w:proofErr w:type="spellEnd"/>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15:42:02.882 INFO  [</w:t>
            </w:r>
            <w:proofErr w:type="spellStart"/>
            <w:r w:rsidRPr="00FE5385">
              <w:rPr>
                <w:rFonts w:ascii="Courier New" w:hAnsi="Courier New" w:cs="Courier New"/>
                <w:sz w:val="18"/>
                <w:szCs w:val="18"/>
              </w:rPr>
              <w:t>BatchClient</w:t>
            </w:r>
            <w:proofErr w:type="spellEnd"/>
            <w:r w:rsidRPr="00FE5385">
              <w:rPr>
                <w:rFonts w:ascii="Courier New" w:hAnsi="Courier New" w:cs="Courier New"/>
                <w:sz w:val="18"/>
                <w:szCs w:val="18"/>
              </w:rPr>
              <w:t xml:space="preserve">] Job URL: http://localhost:8480/portal/ws/batchExecutor/executeBatchJob - </w:t>
            </w:r>
            <w:proofErr w:type="spellStart"/>
            <w:r w:rsidRPr="00FE5385">
              <w:rPr>
                <w:rFonts w:ascii="Courier New" w:hAnsi="Courier New" w:cs="Courier New"/>
                <w:sz w:val="18"/>
                <w:szCs w:val="18"/>
              </w:rPr>
              <w:t>c.s.s.p.b.c.BatchClient</w:t>
            </w:r>
            <w:proofErr w:type="spellEnd"/>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15:42:02.908 INFO  [</w:t>
            </w:r>
            <w:proofErr w:type="spellStart"/>
            <w:r w:rsidRPr="00FE5385">
              <w:rPr>
                <w:rFonts w:ascii="Courier New" w:hAnsi="Courier New" w:cs="Courier New"/>
                <w:sz w:val="18"/>
                <w:szCs w:val="18"/>
              </w:rPr>
              <w:t>BatchClient</w:t>
            </w:r>
            <w:proofErr w:type="spellEnd"/>
            <w:r w:rsidRPr="00FE5385">
              <w:rPr>
                <w:rFonts w:ascii="Courier New" w:hAnsi="Courier New" w:cs="Courier New"/>
                <w:sz w:val="18"/>
                <w:szCs w:val="18"/>
              </w:rPr>
              <w:t>] Request Body: {</w:t>
            </w:r>
            <w:proofErr w:type="spellStart"/>
            <w:r w:rsidRPr="00FE5385">
              <w:rPr>
                <w:rFonts w:ascii="Courier New" w:hAnsi="Courier New" w:cs="Courier New"/>
                <w:sz w:val="18"/>
                <w:szCs w:val="18"/>
              </w:rPr>
              <w:t>batchName</w:t>
            </w:r>
            <w:proofErr w:type="spellEnd"/>
            <w:r w:rsidRPr="00FE5385">
              <w:rPr>
                <w:rFonts w:ascii="Courier New" w:hAnsi="Courier New" w:cs="Courier New"/>
                <w:sz w:val="18"/>
                <w:szCs w:val="18"/>
              </w:rPr>
              <w:t>=</w:t>
            </w:r>
            <w:proofErr w:type="spellStart"/>
            <w:r w:rsidRPr="00FE5385">
              <w:rPr>
                <w:rFonts w:ascii="Courier New" w:hAnsi="Courier New" w:cs="Courier New"/>
                <w:sz w:val="18"/>
                <w:szCs w:val="18"/>
              </w:rPr>
              <w:t>AutoCampaign</w:t>
            </w:r>
            <w:proofErr w:type="spellEnd"/>
            <w:r w:rsidRPr="00FE5385">
              <w:rPr>
                <w:rFonts w:ascii="Courier New" w:hAnsi="Courier New" w:cs="Courier New"/>
                <w:sz w:val="18"/>
                <w:szCs w:val="18"/>
              </w:rPr>
              <w:t xml:space="preserve">, </w:t>
            </w:r>
            <w:proofErr w:type="spellStart"/>
            <w:r w:rsidRPr="00FE5385">
              <w:rPr>
                <w:rFonts w:ascii="Courier New" w:hAnsi="Courier New" w:cs="Courier New"/>
                <w:sz w:val="18"/>
                <w:szCs w:val="18"/>
              </w:rPr>
              <w:t>param.autoCampaignId</w:t>
            </w:r>
            <w:proofErr w:type="spellEnd"/>
            <w:r w:rsidRPr="00FE5385">
              <w:rPr>
                <w:rFonts w:ascii="Courier New" w:hAnsi="Courier New" w:cs="Courier New"/>
                <w:sz w:val="18"/>
                <w:szCs w:val="18"/>
              </w:rPr>
              <w:t xml:space="preserve">=100000001} - </w:t>
            </w:r>
            <w:proofErr w:type="spellStart"/>
            <w:r w:rsidRPr="00FE5385">
              <w:rPr>
                <w:rFonts w:ascii="Courier New" w:hAnsi="Courier New" w:cs="Courier New"/>
                <w:sz w:val="18"/>
                <w:szCs w:val="18"/>
              </w:rPr>
              <w:t>c.s.s.p.b.c.BatchClient</w:t>
            </w:r>
            <w:proofErr w:type="spellEnd"/>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15:42:02.909 DEBUG [</w:t>
            </w:r>
            <w:proofErr w:type="spellStart"/>
            <w:r w:rsidRPr="00FE5385">
              <w:rPr>
                <w:rFonts w:ascii="Courier New" w:hAnsi="Courier New" w:cs="Courier New"/>
                <w:sz w:val="18"/>
                <w:szCs w:val="18"/>
              </w:rPr>
              <w:t>BatchClient</w:t>
            </w:r>
            <w:proofErr w:type="spellEnd"/>
            <w:r w:rsidRPr="00FE5385">
              <w:rPr>
                <w:rFonts w:ascii="Courier New" w:hAnsi="Courier New" w:cs="Courier New"/>
                <w:sz w:val="18"/>
                <w:szCs w:val="18"/>
              </w:rPr>
              <w:t>] HTTP Entity: &lt;{</w:t>
            </w:r>
            <w:proofErr w:type="spellStart"/>
            <w:r w:rsidRPr="00FE5385">
              <w:rPr>
                <w:rFonts w:ascii="Courier New" w:hAnsi="Courier New" w:cs="Courier New"/>
                <w:sz w:val="18"/>
                <w:szCs w:val="18"/>
              </w:rPr>
              <w:t>batchName</w:t>
            </w:r>
            <w:proofErr w:type="spellEnd"/>
            <w:r w:rsidRPr="00FE5385">
              <w:rPr>
                <w:rFonts w:ascii="Courier New" w:hAnsi="Courier New" w:cs="Courier New"/>
                <w:sz w:val="18"/>
                <w:szCs w:val="18"/>
              </w:rPr>
              <w:t>=</w:t>
            </w:r>
            <w:proofErr w:type="spellStart"/>
            <w:r w:rsidRPr="00FE5385">
              <w:rPr>
                <w:rFonts w:ascii="Courier New" w:hAnsi="Courier New" w:cs="Courier New"/>
                <w:sz w:val="18"/>
                <w:szCs w:val="18"/>
              </w:rPr>
              <w:t>AutoCampaign</w:t>
            </w:r>
            <w:proofErr w:type="spellEnd"/>
            <w:r w:rsidRPr="00FE5385">
              <w:rPr>
                <w:rFonts w:ascii="Courier New" w:hAnsi="Courier New" w:cs="Courier New"/>
                <w:sz w:val="18"/>
                <w:szCs w:val="18"/>
              </w:rPr>
              <w:t xml:space="preserve">, param.autoCampaignId=100000001},{Content-Type=[application/json], Accept=[text/plain], Security-Authentication=[f56aa9e4a1555af5e3e5b55b57ffc9fd07ac0df0b26ec2d740c6b9309c5347e0], Security-Token=[4d9887c2-3155-4faa-8010-9165bcde1a5a], Security-Nonce=[8], Security-Timestamp=[1401694922890], Security-Timeout=[10]}&gt; - </w:t>
            </w:r>
            <w:proofErr w:type="spellStart"/>
            <w:r w:rsidRPr="00FE5385">
              <w:rPr>
                <w:rFonts w:ascii="Courier New" w:hAnsi="Courier New" w:cs="Courier New"/>
                <w:sz w:val="18"/>
                <w:szCs w:val="18"/>
              </w:rPr>
              <w:t>c.s.s.p.b.c.BatchClient</w:t>
            </w:r>
            <w:proofErr w:type="spellEnd"/>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15:42:03.284 ERROR [</w:t>
            </w:r>
            <w:proofErr w:type="spellStart"/>
            <w:r w:rsidRPr="00FE5385">
              <w:rPr>
                <w:rFonts w:ascii="Courier New" w:hAnsi="Courier New" w:cs="Courier New"/>
                <w:sz w:val="18"/>
                <w:szCs w:val="18"/>
              </w:rPr>
              <w:t>BatchClient</w:t>
            </w:r>
            <w:proofErr w:type="spellEnd"/>
            <w:r w:rsidRPr="00FE5385">
              <w:rPr>
                <w:rFonts w:ascii="Courier New" w:hAnsi="Courier New" w:cs="Courier New"/>
                <w:sz w:val="18"/>
                <w:szCs w:val="18"/>
              </w:rPr>
              <w:t xml:space="preserve">] Http Status  : 500 Internal Server Error - </w:t>
            </w:r>
            <w:proofErr w:type="spellStart"/>
            <w:r w:rsidRPr="00FE5385">
              <w:rPr>
                <w:rFonts w:ascii="Courier New" w:hAnsi="Courier New" w:cs="Courier New"/>
                <w:sz w:val="18"/>
                <w:szCs w:val="18"/>
              </w:rPr>
              <w:lastRenderedPageBreak/>
              <w:t>c.s.s.p.b.c.BatchClient</w:t>
            </w:r>
            <w:proofErr w:type="spellEnd"/>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15:42:03.284 ERROR [</w:t>
            </w:r>
            <w:proofErr w:type="spellStart"/>
            <w:r w:rsidRPr="00FE5385">
              <w:rPr>
                <w:rFonts w:ascii="Courier New" w:hAnsi="Courier New" w:cs="Courier New"/>
                <w:sz w:val="18"/>
                <w:szCs w:val="18"/>
              </w:rPr>
              <w:t>BatchClient</w:t>
            </w:r>
            <w:proofErr w:type="spellEnd"/>
            <w:r w:rsidRPr="00FE5385">
              <w:rPr>
                <w:rFonts w:ascii="Courier New" w:hAnsi="Courier New" w:cs="Courier New"/>
                <w:sz w:val="18"/>
                <w:szCs w:val="18"/>
              </w:rPr>
              <w:t>] Response Text: 99999</w:t>
            </w:r>
            <w:proofErr w:type="gramStart"/>
            <w:r w:rsidRPr="00FE5385">
              <w:rPr>
                <w:rFonts w:ascii="Courier New" w:hAnsi="Courier New" w:cs="Courier New"/>
                <w:sz w:val="18"/>
                <w:szCs w:val="18"/>
              </w:rPr>
              <w:t>:An</w:t>
            </w:r>
            <w:proofErr w:type="gramEnd"/>
            <w:r w:rsidRPr="00FE5385">
              <w:rPr>
                <w:rFonts w:ascii="Courier New" w:hAnsi="Courier New" w:cs="Courier New"/>
                <w:sz w:val="18"/>
                <w:szCs w:val="18"/>
              </w:rPr>
              <w:t xml:space="preserve"> unexpected error occurred. Please contact system </w:t>
            </w:r>
            <w:proofErr w:type="gramStart"/>
            <w:r w:rsidRPr="00FE5385">
              <w:rPr>
                <w:rFonts w:ascii="Courier New" w:hAnsi="Courier New" w:cs="Courier New"/>
                <w:sz w:val="18"/>
                <w:szCs w:val="18"/>
              </w:rPr>
              <w:t>administrator.,</w:t>
            </w:r>
            <w:proofErr w:type="gramEnd"/>
            <w:r w:rsidRPr="00FE5385">
              <w:rPr>
                <w:rFonts w:ascii="Courier New" w:hAnsi="Courier New" w:cs="Courier New"/>
                <w:sz w:val="18"/>
                <w:szCs w:val="18"/>
              </w:rPr>
              <w:t xml:space="preserve"> Auto Campaign Target File not found. - </w:t>
            </w:r>
            <w:proofErr w:type="spellStart"/>
            <w:r w:rsidRPr="00FE5385">
              <w:rPr>
                <w:rFonts w:ascii="Courier New" w:hAnsi="Courier New" w:cs="Courier New"/>
                <w:sz w:val="18"/>
                <w:szCs w:val="18"/>
              </w:rPr>
              <w:t>c.s.s.p.b.c.BatchClient</w:t>
            </w:r>
            <w:proofErr w:type="spellEnd"/>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15:42:03.285 INFO  [</w:t>
            </w:r>
            <w:proofErr w:type="spellStart"/>
            <w:r w:rsidRPr="00FE5385">
              <w:rPr>
                <w:rFonts w:ascii="Courier New" w:hAnsi="Courier New" w:cs="Courier New"/>
                <w:sz w:val="18"/>
                <w:szCs w:val="18"/>
              </w:rPr>
              <w:t>BatchClient</w:t>
            </w:r>
            <w:proofErr w:type="spellEnd"/>
            <w:r w:rsidRPr="00FE5385">
              <w:rPr>
                <w:rFonts w:ascii="Courier New" w:hAnsi="Courier New" w:cs="Courier New"/>
                <w:sz w:val="18"/>
                <w:szCs w:val="18"/>
              </w:rPr>
              <w:t xml:space="preserve">] Exit Code: 1 - </w:t>
            </w:r>
            <w:proofErr w:type="spellStart"/>
            <w:r w:rsidRPr="00FE5385">
              <w:rPr>
                <w:rFonts w:ascii="Courier New" w:hAnsi="Courier New" w:cs="Courier New"/>
                <w:sz w:val="18"/>
                <w:szCs w:val="18"/>
              </w:rPr>
              <w:t>c.s.s.p.b.c.BatchClient</w:t>
            </w:r>
            <w:proofErr w:type="spellEnd"/>
          </w:p>
          <w:p w:rsidR="00FE5385" w:rsidRPr="00FE5385" w:rsidRDefault="00FE5385" w:rsidP="00FE5385">
            <w:pPr>
              <w:pStyle w:val="a5"/>
              <w:spacing w:afterLines="0" w:line="240" w:lineRule="auto"/>
              <w:ind w:leftChars="0" w:left="0"/>
              <w:jc w:val="left"/>
              <w:rPr>
                <w:rFonts w:ascii="Courier New" w:hAnsi="Courier New" w:cs="Courier New"/>
                <w:sz w:val="18"/>
                <w:szCs w:val="18"/>
              </w:rPr>
            </w:pP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Program Log: ----------------------------------------------------</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Command Log: ----------------------------------------------------</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Exit Code : [ 1 ]</w:t>
            </w:r>
          </w:p>
          <w:p w:rsidR="00FE5385" w:rsidRPr="00FE5385" w:rsidRDefault="00FE5385" w:rsidP="00FE5385">
            <w:pPr>
              <w:pStyle w:val="a5"/>
              <w:spacing w:afterLines="0" w:line="240" w:lineRule="auto"/>
              <w:ind w:leftChars="0" w:left="0"/>
              <w:jc w:val="left"/>
              <w:rPr>
                <w:rFonts w:ascii="Courier New" w:hAnsi="Courier New" w:cs="Courier New"/>
                <w:sz w:val="18"/>
                <w:szCs w:val="18"/>
              </w:rPr>
            </w:pPr>
            <w:r w:rsidRPr="00FE5385">
              <w:rPr>
                <w:rFonts w:ascii="Courier New" w:hAnsi="Courier New" w:cs="Courier New"/>
                <w:sz w:val="18"/>
                <w:szCs w:val="18"/>
              </w:rPr>
              <w:t>Ended Date: [ Mon 02 Jun 2014 03:42:03 PM SGT ]</w:t>
            </w:r>
          </w:p>
          <w:p w:rsidR="00FE5385" w:rsidRDefault="00FE5385" w:rsidP="00FE5385">
            <w:pPr>
              <w:pStyle w:val="a5"/>
              <w:spacing w:afterLines="0" w:line="240" w:lineRule="auto"/>
              <w:ind w:leftChars="0" w:left="0"/>
              <w:jc w:val="left"/>
            </w:pPr>
            <w:r w:rsidRPr="00FE5385">
              <w:rPr>
                <w:rFonts w:ascii="Courier New" w:hAnsi="Courier New" w:cs="Courier New"/>
                <w:sz w:val="18"/>
                <w:szCs w:val="18"/>
              </w:rPr>
              <w:t>END BATCH =======================================================</w:t>
            </w:r>
          </w:p>
        </w:tc>
      </w:tr>
    </w:tbl>
    <w:p w:rsidR="00FE5385" w:rsidRDefault="00FE5385" w:rsidP="00FE5385">
      <w:pPr>
        <w:pStyle w:val="a5"/>
        <w:spacing w:after="120"/>
        <w:ind w:left="426"/>
      </w:pPr>
    </w:p>
    <w:p w:rsidR="00916BD2" w:rsidRPr="00B778FE" w:rsidRDefault="00916BD2" w:rsidP="00B778FE">
      <w:pPr>
        <w:pStyle w:val="1"/>
        <w:spacing w:after="360"/>
      </w:pPr>
      <w:bookmarkStart w:id="4310" w:name="_Toc390354022"/>
      <w:r w:rsidRPr="00696D34">
        <w:lastRenderedPageBreak/>
        <w:t>Start</w:t>
      </w:r>
      <w:r w:rsidR="0096210E">
        <w:rPr>
          <w:rFonts w:hint="eastAsia"/>
        </w:rPr>
        <w:t>/Stop</w:t>
      </w:r>
      <w:r w:rsidRPr="00696D34">
        <w:rPr>
          <w:rFonts w:hint="eastAsia"/>
        </w:rPr>
        <w:t xml:space="preserve"> </w:t>
      </w:r>
      <w:r w:rsidR="0096210E">
        <w:rPr>
          <w:rFonts w:hint="eastAsia"/>
        </w:rPr>
        <w:t xml:space="preserve">the </w:t>
      </w:r>
      <w:r w:rsidRPr="00696D34">
        <w:rPr>
          <w:rFonts w:hint="eastAsia"/>
        </w:rPr>
        <w:t>Server</w:t>
      </w:r>
      <w:bookmarkEnd w:id="4301"/>
      <w:bookmarkEnd w:id="4310"/>
    </w:p>
    <w:p w:rsidR="0096210E" w:rsidRDefault="0096210E" w:rsidP="0096210E">
      <w:pPr>
        <w:pStyle w:val="20"/>
        <w:spacing w:before="240" w:after="240"/>
        <w:ind w:left="567"/>
      </w:pPr>
      <w:bookmarkStart w:id="4311" w:name="_Toc390354023"/>
      <w:r>
        <w:t>S</w:t>
      </w:r>
      <w:r>
        <w:rPr>
          <w:rFonts w:hint="eastAsia"/>
        </w:rPr>
        <w:t>tarting up the server</w:t>
      </w:r>
      <w:bookmarkEnd w:id="4311"/>
    </w:p>
    <w:p w:rsidR="0096210E" w:rsidRDefault="0096210E" w:rsidP="0096210E">
      <w:pPr>
        <w:pStyle w:val="30"/>
        <w:spacing w:before="240" w:after="240"/>
        <w:ind w:left="567" w:hanging="567"/>
      </w:pPr>
      <w:bookmarkStart w:id="4312" w:name="_Toc390354024"/>
      <w:r>
        <w:rPr>
          <w:rFonts w:hint="eastAsia"/>
        </w:rPr>
        <w:t>Admin Portal</w:t>
      </w:r>
      <w:bookmarkEnd w:id="4312"/>
    </w:p>
    <w:p w:rsidR="0096210E" w:rsidRDefault="0096210E" w:rsidP="0096210E">
      <w:pPr>
        <w:pStyle w:val="a5"/>
        <w:spacing w:after="120"/>
        <w:ind w:left="426"/>
      </w:pPr>
      <w:r>
        <w:t>To start the server,</w:t>
      </w:r>
      <w:r>
        <w:rPr>
          <w:rFonts w:hint="eastAsia"/>
        </w:rPr>
        <w:t xml:space="preserve"> start</w:t>
      </w:r>
      <w:r>
        <w:t>-</w:t>
      </w:r>
      <w:r>
        <w:rPr>
          <w:rFonts w:hint="eastAsia"/>
        </w:rPr>
        <w:t>up shell</w:t>
      </w:r>
      <w:r>
        <w:t xml:space="preserve"> scripts are offered</w:t>
      </w:r>
      <w:r>
        <w:rPr>
          <w:rFonts w:hint="eastAsia"/>
        </w:rPr>
        <w:t>.</w:t>
      </w:r>
    </w:p>
    <w:p w:rsidR="0096210E" w:rsidRDefault="0096210E" w:rsidP="00362CE7">
      <w:pPr>
        <w:pStyle w:val="a5"/>
        <w:numPr>
          <w:ilvl w:val="0"/>
          <w:numId w:val="33"/>
        </w:numPr>
        <w:spacing w:beforeLines="50" w:before="120" w:after="120" w:line="240" w:lineRule="auto"/>
        <w:ind w:leftChars="0" w:left="709" w:hanging="283"/>
        <w:rPr>
          <w:rFonts w:eastAsia="맑은 고딕" w:cs="Times New Roman"/>
        </w:rPr>
      </w:pPr>
      <w:r>
        <w:rPr>
          <w:rFonts w:eastAsia="맑은 고딕" w:cs="Times New Roman"/>
        </w:rPr>
        <w:t>D</w:t>
      </w:r>
      <w:r>
        <w:rPr>
          <w:rFonts w:eastAsia="맑은 고딕" w:cs="Times New Roman" w:hint="eastAsia"/>
        </w:rPr>
        <w:t>isplay alias list.</w:t>
      </w:r>
    </w:p>
    <w:tbl>
      <w:tblPr>
        <w:tblStyle w:val="af"/>
        <w:tblW w:w="0" w:type="auto"/>
        <w:tblInd w:w="675" w:type="dxa"/>
        <w:tblLook w:val="04A0" w:firstRow="1" w:lastRow="0" w:firstColumn="1" w:lastColumn="0" w:noHBand="0" w:noVBand="1"/>
      </w:tblPr>
      <w:tblGrid>
        <w:gridCol w:w="8561"/>
      </w:tblGrid>
      <w:tr w:rsidR="0096210E" w:rsidRPr="00034A28" w:rsidTr="00F91C88">
        <w:tc>
          <w:tcPr>
            <w:tcW w:w="8561" w:type="dxa"/>
            <w:shd w:val="clear" w:color="auto" w:fill="D9D9D9" w:themeFill="background1" w:themeFillShade="D9"/>
          </w:tcPr>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alias</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alias con_cmsdevwebl001='</w:t>
            </w:r>
            <w:proofErr w:type="spellStart"/>
            <w:r w:rsidRPr="00034A28">
              <w:rPr>
                <w:rFonts w:ascii="Courier New" w:hAnsi="Courier New" w:cs="Courier New"/>
                <w:sz w:val="18"/>
                <w:szCs w:val="18"/>
              </w:rPr>
              <w:t>ssh</w:t>
            </w:r>
            <w:proofErr w:type="spellEnd"/>
            <w:r w:rsidRPr="00034A28">
              <w:rPr>
                <w:rFonts w:ascii="Courier New" w:hAnsi="Courier New" w:cs="Courier New"/>
                <w:sz w:val="18"/>
                <w:szCs w:val="18"/>
              </w:rPr>
              <w:t xml:space="preserve"> cmsadmin@118.201.1.55'</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go_batch</w:t>
            </w:r>
            <w:proofErr w:type="spellEnd"/>
            <w:r w:rsidRPr="00034A28">
              <w:rPr>
                <w:rFonts w:ascii="Courier New" w:hAnsi="Courier New" w:cs="Courier New"/>
                <w:sz w:val="18"/>
                <w:szCs w:val="18"/>
              </w:rPr>
              <w:t>='cd $BATCH_HOME'</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go_ci</w:t>
            </w:r>
            <w:proofErr w:type="spellEnd"/>
            <w:r w:rsidRPr="00034A28">
              <w:rPr>
                <w:rFonts w:ascii="Courier New" w:hAnsi="Courier New" w:cs="Courier New"/>
                <w:sz w:val="18"/>
                <w:szCs w:val="18"/>
              </w:rPr>
              <w:t>='cd $CI_HOME'</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go_portal</w:t>
            </w:r>
            <w:proofErr w:type="spellEnd"/>
            <w:r w:rsidRPr="00034A28">
              <w:rPr>
                <w:rFonts w:ascii="Courier New" w:hAnsi="Courier New" w:cs="Courier New"/>
                <w:sz w:val="18"/>
                <w:szCs w:val="18"/>
              </w:rPr>
              <w:t>='cd $PORTAL_HOME'</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alias l.='</w:t>
            </w:r>
            <w:proofErr w:type="spellStart"/>
            <w:r w:rsidRPr="00034A28">
              <w:rPr>
                <w:rFonts w:ascii="Courier New" w:hAnsi="Courier New" w:cs="Courier New"/>
                <w:sz w:val="18"/>
                <w:szCs w:val="18"/>
              </w:rPr>
              <w:t>ls</w:t>
            </w:r>
            <w:proofErr w:type="spellEnd"/>
            <w:r w:rsidRPr="00034A28">
              <w:rPr>
                <w:rFonts w:ascii="Courier New" w:hAnsi="Courier New" w:cs="Courier New"/>
                <w:sz w:val="18"/>
                <w:szCs w:val="18"/>
              </w:rPr>
              <w:t xml:space="preserve"> -d .* --color=auto'</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ll</w:t>
            </w:r>
            <w:proofErr w:type="spellEnd"/>
            <w:r w:rsidRPr="00034A28">
              <w:rPr>
                <w:rFonts w:ascii="Courier New" w:hAnsi="Courier New" w:cs="Courier New"/>
                <w:sz w:val="18"/>
                <w:szCs w:val="18"/>
              </w:rPr>
              <w:t>='</w:t>
            </w:r>
            <w:proofErr w:type="spellStart"/>
            <w:r w:rsidRPr="00034A28">
              <w:rPr>
                <w:rFonts w:ascii="Courier New" w:hAnsi="Courier New" w:cs="Courier New"/>
                <w:sz w:val="18"/>
                <w:szCs w:val="18"/>
              </w:rPr>
              <w:t>ls</w:t>
            </w:r>
            <w:proofErr w:type="spellEnd"/>
            <w:r w:rsidRPr="00034A28">
              <w:rPr>
                <w:rFonts w:ascii="Courier New" w:hAnsi="Courier New" w:cs="Courier New"/>
                <w:sz w:val="18"/>
                <w:szCs w:val="18"/>
              </w:rPr>
              <w:t xml:space="preserve"> -l --color=auto'</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log_ci</w:t>
            </w:r>
            <w:proofErr w:type="spellEnd"/>
            <w:r w:rsidRPr="00034A28">
              <w:rPr>
                <w:rFonts w:ascii="Courier New" w:hAnsi="Courier New" w:cs="Courier New"/>
                <w:sz w:val="18"/>
                <w:szCs w:val="18"/>
              </w:rPr>
              <w:t>='tail -f $CI_HOME/log/server.log'</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log_portal</w:t>
            </w:r>
            <w:proofErr w:type="spellEnd"/>
            <w:r w:rsidRPr="00034A28">
              <w:rPr>
                <w:rFonts w:ascii="Courier New" w:hAnsi="Courier New" w:cs="Courier New"/>
                <w:sz w:val="18"/>
                <w:szCs w:val="18"/>
              </w:rPr>
              <w:t>='tail -f $PORTAL_HOME/log/server.log'</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ls</w:t>
            </w:r>
            <w:proofErr w:type="spellEnd"/>
            <w:r w:rsidRPr="00034A28">
              <w:rPr>
                <w:rFonts w:ascii="Courier New" w:hAnsi="Courier New" w:cs="Courier New"/>
                <w:sz w:val="18"/>
                <w:szCs w:val="18"/>
              </w:rPr>
              <w:t>='</w:t>
            </w:r>
            <w:proofErr w:type="spellStart"/>
            <w:r w:rsidRPr="00034A28">
              <w:rPr>
                <w:rFonts w:ascii="Courier New" w:hAnsi="Courier New" w:cs="Courier New"/>
                <w:sz w:val="18"/>
                <w:szCs w:val="18"/>
              </w:rPr>
              <w:t>ls</w:t>
            </w:r>
            <w:proofErr w:type="spellEnd"/>
            <w:r w:rsidRPr="00034A28">
              <w:rPr>
                <w:rFonts w:ascii="Courier New" w:hAnsi="Courier New" w:cs="Courier New"/>
                <w:sz w:val="18"/>
                <w:szCs w:val="18"/>
              </w:rPr>
              <w:t xml:space="preserve"> --color=auto'</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start_ci</w:t>
            </w:r>
            <w:proofErr w:type="spellEnd"/>
            <w:r w:rsidRPr="00034A28">
              <w:rPr>
                <w:rFonts w:ascii="Courier New" w:hAnsi="Courier New" w:cs="Courier New"/>
                <w:sz w:val="18"/>
                <w:szCs w:val="18"/>
              </w:rPr>
              <w:t>='$CI_HOME/startup.sh; touch $CI_HOME/log/server.log; tail -f $CI_HOME/log/server.log'</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highlight w:val="yellow"/>
              </w:rPr>
              <w:t xml:space="preserve">alias </w:t>
            </w:r>
            <w:proofErr w:type="spellStart"/>
            <w:r w:rsidRPr="00034A28">
              <w:rPr>
                <w:rFonts w:ascii="Courier New" w:hAnsi="Courier New" w:cs="Courier New"/>
                <w:sz w:val="18"/>
                <w:szCs w:val="18"/>
                <w:highlight w:val="yellow"/>
              </w:rPr>
              <w:t>start_portal</w:t>
            </w:r>
            <w:proofErr w:type="spellEnd"/>
            <w:r w:rsidRPr="00034A28">
              <w:rPr>
                <w:rFonts w:ascii="Courier New" w:hAnsi="Courier New" w:cs="Courier New"/>
                <w:sz w:val="18"/>
                <w:szCs w:val="18"/>
                <w:highlight w:val="yellow"/>
              </w:rPr>
              <w:t>='$PORTAL_HOME/startup.sh; touch $PORTAL_HOME/log/server.log; tail -f</w:t>
            </w:r>
            <w:r w:rsidRPr="00034A28">
              <w:rPr>
                <w:rFonts w:ascii="Courier New" w:hAnsi="Courier New" w:cs="Courier New"/>
                <w:sz w:val="18"/>
                <w:szCs w:val="18"/>
              </w:rPr>
              <w:t xml:space="preserve"> </w:t>
            </w:r>
            <w:r w:rsidRPr="00034A28">
              <w:rPr>
                <w:rFonts w:ascii="Courier New" w:hAnsi="Courier New" w:cs="Courier New"/>
                <w:sz w:val="18"/>
                <w:szCs w:val="18"/>
                <w:highlight w:val="yellow"/>
              </w:rPr>
              <w:t>$PORTAL_HOME/log/server.log'</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stop_ci</w:t>
            </w:r>
            <w:proofErr w:type="spellEnd"/>
            <w:r w:rsidRPr="00034A28">
              <w:rPr>
                <w:rFonts w:ascii="Courier New" w:hAnsi="Courier New" w:cs="Courier New"/>
                <w:sz w:val="18"/>
                <w:szCs w:val="18"/>
              </w:rPr>
              <w:t>='$CI_HOME/shutdown.sh'</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stop_portal</w:t>
            </w:r>
            <w:proofErr w:type="spellEnd"/>
            <w:r w:rsidRPr="00034A28">
              <w:rPr>
                <w:rFonts w:ascii="Courier New" w:hAnsi="Courier New" w:cs="Courier New"/>
                <w:sz w:val="18"/>
                <w:szCs w:val="18"/>
              </w:rPr>
              <w:t>='$PORTAL_HOME/shutdown.sh'</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alias vi='vim'</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alias which='alias | /</w:t>
            </w:r>
            <w:proofErr w:type="spellStart"/>
            <w:r w:rsidRPr="00034A28">
              <w:rPr>
                <w:rFonts w:ascii="Courier New" w:hAnsi="Courier New" w:cs="Courier New"/>
                <w:sz w:val="18"/>
                <w:szCs w:val="18"/>
              </w:rPr>
              <w:t>usr</w:t>
            </w:r>
            <w:proofErr w:type="spellEnd"/>
            <w:r w:rsidRPr="00034A28">
              <w:rPr>
                <w:rFonts w:ascii="Courier New" w:hAnsi="Courier New" w:cs="Courier New"/>
                <w:sz w:val="18"/>
                <w:szCs w:val="18"/>
              </w:rPr>
              <w:t>/bin/which --</w:t>
            </w:r>
            <w:proofErr w:type="spellStart"/>
            <w:r w:rsidRPr="00034A28">
              <w:rPr>
                <w:rFonts w:ascii="Courier New" w:hAnsi="Courier New" w:cs="Courier New"/>
                <w:sz w:val="18"/>
                <w:szCs w:val="18"/>
              </w:rPr>
              <w:t>tty</w:t>
            </w:r>
            <w:proofErr w:type="spellEnd"/>
            <w:r w:rsidRPr="00034A28">
              <w:rPr>
                <w:rFonts w:ascii="Courier New" w:hAnsi="Courier New" w:cs="Courier New"/>
                <w:sz w:val="18"/>
                <w:szCs w:val="18"/>
              </w:rPr>
              <w:t>-only --read-alias --show-dot --show-tilde'</w:t>
            </w:r>
          </w:p>
        </w:tc>
      </w:tr>
    </w:tbl>
    <w:p w:rsidR="0096210E" w:rsidRDefault="0096210E" w:rsidP="00362CE7">
      <w:pPr>
        <w:pStyle w:val="a5"/>
        <w:numPr>
          <w:ilvl w:val="0"/>
          <w:numId w:val="33"/>
        </w:numPr>
        <w:spacing w:beforeLines="50" w:before="120" w:after="120" w:line="240" w:lineRule="auto"/>
        <w:ind w:leftChars="0" w:left="709" w:hanging="283"/>
      </w:pPr>
      <w:r>
        <w:rPr>
          <w:rFonts w:eastAsia="맑은 고딕" w:cs="Times New Roman" w:hint="eastAsia"/>
        </w:rPr>
        <w:t>R</w:t>
      </w:r>
      <w:r w:rsidRPr="00B61822">
        <w:rPr>
          <w:rFonts w:eastAsia="맑은 고딕" w:cs="Times New Roman" w:hint="eastAsia"/>
        </w:rPr>
        <w:t xml:space="preserve">un </w:t>
      </w:r>
      <w:r w:rsidRPr="00B61822">
        <w:rPr>
          <w:rFonts w:eastAsia="맑은 고딕" w:cs="Times New Roman"/>
        </w:rPr>
        <w:t xml:space="preserve">the </w:t>
      </w:r>
      <w:r w:rsidRPr="00B61822">
        <w:rPr>
          <w:rFonts w:eastAsia="맑은 고딕" w:cs="Times New Roman" w:hint="eastAsia"/>
        </w:rPr>
        <w:t>start shell</w:t>
      </w:r>
      <w:r w:rsidRPr="00B61822">
        <w:rPr>
          <w:rFonts w:eastAsia="맑은 고딕" w:cs="Times New Roman"/>
        </w:rPr>
        <w:t>.</w:t>
      </w:r>
    </w:p>
    <w:tbl>
      <w:tblPr>
        <w:tblStyle w:val="af"/>
        <w:tblW w:w="0" w:type="auto"/>
        <w:tblInd w:w="675" w:type="dxa"/>
        <w:tblLook w:val="04A0" w:firstRow="1" w:lastRow="0" w:firstColumn="1" w:lastColumn="0" w:noHBand="0" w:noVBand="1"/>
      </w:tblPr>
      <w:tblGrid>
        <w:gridCol w:w="8561"/>
      </w:tblGrid>
      <w:tr w:rsidR="0096210E" w:rsidRPr="00034A28" w:rsidTr="00F91C88">
        <w:tc>
          <w:tcPr>
            <w:tcW w:w="8561" w:type="dxa"/>
            <w:shd w:val="clear" w:color="auto" w:fill="D9D9D9" w:themeFill="background1" w:themeFillShade="D9"/>
          </w:tcPr>
          <w:p w:rsidR="0096210E" w:rsidRPr="00034A28" w:rsidRDefault="0096210E" w:rsidP="0096210E">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start_portal</w:t>
            </w:r>
            <w:proofErr w:type="spellEnd"/>
          </w:p>
        </w:tc>
      </w:tr>
    </w:tbl>
    <w:p w:rsidR="0096210E" w:rsidRDefault="0096210E" w:rsidP="0096210E">
      <w:pPr>
        <w:pStyle w:val="30"/>
        <w:spacing w:before="240" w:after="240"/>
        <w:ind w:left="567" w:hanging="567"/>
      </w:pPr>
      <w:bookmarkStart w:id="4313" w:name="_Toc390354025"/>
      <w:r>
        <w:rPr>
          <w:rFonts w:hint="eastAsia"/>
        </w:rPr>
        <w:t>C.I</w:t>
      </w:r>
      <w:bookmarkEnd w:id="4313"/>
    </w:p>
    <w:p w:rsidR="0096210E" w:rsidRDefault="0096210E" w:rsidP="0096210E">
      <w:pPr>
        <w:pStyle w:val="a5"/>
        <w:spacing w:after="120"/>
        <w:ind w:left="426"/>
      </w:pPr>
      <w:r>
        <w:t>To start the server,</w:t>
      </w:r>
      <w:r>
        <w:rPr>
          <w:rFonts w:hint="eastAsia"/>
        </w:rPr>
        <w:t xml:space="preserve"> start</w:t>
      </w:r>
      <w:r>
        <w:t>-</w:t>
      </w:r>
      <w:r>
        <w:rPr>
          <w:rFonts w:hint="eastAsia"/>
        </w:rPr>
        <w:t>up shell</w:t>
      </w:r>
      <w:r>
        <w:t xml:space="preserve"> scripts are offered</w:t>
      </w:r>
      <w:r>
        <w:rPr>
          <w:rFonts w:hint="eastAsia"/>
        </w:rPr>
        <w:t>.</w:t>
      </w:r>
    </w:p>
    <w:p w:rsidR="0096210E" w:rsidRDefault="0096210E" w:rsidP="00362CE7">
      <w:pPr>
        <w:pStyle w:val="a5"/>
        <w:numPr>
          <w:ilvl w:val="0"/>
          <w:numId w:val="34"/>
        </w:numPr>
        <w:spacing w:beforeLines="50" w:before="120" w:after="120" w:line="240" w:lineRule="auto"/>
        <w:ind w:leftChars="0" w:left="709" w:hanging="283"/>
        <w:rPr>
          <w:rFonts w:eastAsia="맑은 고딕" w:cs="Times New Roman"/>
        </w:rPr>
      </w:pPr>
      <w:r>
        <w:rPr>
          <w:rFonts w:eastAsia="맑은 고딕" w:cs="Times New Roman"/>
        </w:rPr>
        <w:t>D</w:t>
      </w:r>
      <w:r>
        <w:rPr>
          <w:rFonts w:eastAsia="맑은 고딕" w:cs="Times New Roman" w:hint="eastAsia"/>
        </w:rPr>
        <w:t>isplay alias list.</w:t>
      </w:r>
    </w:p>
    <w:tbl>
      <w:tblPr>
        <w:tblStyle w:val="af"/>
        <w:tblW w:w="0" w:type="auto"/>
        <w:tblInd w:w="675" w:type="dxa"/>
        <w:tblLook w:val="04A0" w:firstRow="1" w:lastRow="0" w:firstColumn="1" w:lastColumn="0" w:noHBand="0" w:noVBand="1"/>
      </w:tblPr>
      <w:tblGrid>
        <w:gridCol w:w="8561"/>
      </w:tblGrid>
      <w:tr w:rsidR="0096210E" w:rsidRPr="00034A28" w:rsidTr="00F91C88">
        <w:tc>
          <w:tcPr>
            <w:tcW w:w="8561" w:type="dxa"/>
            <w:shd w:val="clear" w:color="auto" w:fill="D9D9D9" w:themeFill="background1" w:themeFillShade="D9"/>
          </w:tcPr>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alias</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alias con_cmsdevwebl001='</w:t>
            </w:r>
            <w:proofErr w:type="spellStart"/>
            <w:r w:rsidRPr="00034A28">
              <w:rPr>
                <w:rFonts w:ascii="Courier New" w:hAnsi="Courier New" w:cs="Courier New"/>
                <w:sz w:val="18"/>
                <w:szCs w:val="18"/>
              </w:rPr>
              <w:t>ssh</w:t>
            </w:r>
            <w:proofErr w:type="spellEnd"/>
            <w:r w:rsidRPr="00034A28">
              <w:rPr>
                <w:rFonts w:ascii="Courier New" w:hAnsi="Courier New" w:cs="Courier New"/>
                <w:sz w:val="18"/>
                <w:szCs w:val="18"/>
              </w:rPr>
              <w:t xml:space="preserve"> cmsadmin@118.201.1.55'</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go_batch</w:t>
            </w:r>
            <w:proofErr w:type="spellEnd"/>
            <w:r w:rsidRPr="00034A28">
              <w:rPr>
                <w:rFonts w:ascii="Courier New" w:hAnsi="Courier New" w:cs="Courier New"/>
                <w:sz w:val="18"/>
                <w:szCs w:val="18"/>
              </w:rPr>
              <w:t>='cd $BATCH_HOME'</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go_ci</w:t>
            </w:r>
            <w:proofErr w:type="spellEnd"/>
            <w:r w:rsidRPr="00034A28">
              <w:rPr>
                <w:rFonts w:ascii="Courier New" w:hAnsi="Courier New" w:cs="Courier New"/>
                <w:sz w:val="18"/>
                <w:szCs w:val="18"/>
              </w:rPr>
              <w:t>='cd $CI_HOME'</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go_portal</w:t>
            </w:r>
            <w:proofErr w:type="spellEnd"/>
            <w:r w:rsidRPr="00034A28">
              <w:rPr>
                <w:rFonts w:ascii="Courier New" w:hAnsi="Courier New" w:cs="Courier New"/>
                <w:sz w:val="18"/>
                <w:szCs w:val="18"/>
              </w:rPr>
              <w:t>='cd $PORTAL_HOME'</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alias l.='</w:t>
            </w:r>
            <w:proofErr w:type="spellStart"/>
            <w:r w:rsidRPr="00034A28">
              <w:rPr>
                <w:rFonts w:ascii="Courier New" w:hAnsi="Courier New" w:cs="Courier New"/>
                <w:sz w:val="18"/>
                <w:szCs w:val="18"/>
              </w:rPr>
              <w:t>ls</w:t>
            </w:r>
            <w:proofErr w:type="spellEnd"/>
            <w:r w:rsidRPr="00034A28">
              <w:rPr>
                <w:rFonts w:ascii="Courier New" w:hAnsi="Courier New" w:cs="Courier New"/>
                <w:sz w:val="18"/>
                <w:szCs w:val="18"/>
              </w:rPr>
              <w:t xml:space="preserve"> -d .* --color=auto'</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ll</w:t>
            </w:r>
            <w:proofErr w:type="spellEnd"/>
            <w:r w:rsidRPr="00034A28">
              <w:rPr>
                <w:rFonts w:ascii="Courier New" w:hAnsi="Courier New" w:cs="Courier New"/>
                <w:sz w:val="18"/>
                <w:szCs w:val="18"/>
              </w:rPr>
              <w:t>='</w:t>
            </w:r>
            <w:proofErr w:type="spellStart"/>
            <w:r w:rsidRPr="00034A28">
              <w:rPr>
                <w:rFonts w:ascii="Courier New" w:hAnsi="Courier New" w:cs="Courier New"/>
                <w:sz w:val="18"/>
                <w:szCs w:val="18"/>
              </w:rPr>
              <w:t>ls</w:t>
            </w:r>
            <w:proofErr w:type="spellEnd"/>
            <w:r w:rsidRPr="00034A28">
              <w:rPr>
                <w:rFonts w:ascii="Courier New" w:hAnsi="Courier New" w:cs="Courier New"/>
                <w:sz w:val="18"/>
                <w:szCs w:val="18"/>
              </w:rPr>
              <w:t xml:space="preserve"> -l --color=auto'</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log_ci</w:t>
            </w:r>
            <w:proofErr w:type="spellEnd"/>
            <w:r w:rsidRPr="00034A28">
              <w:rPr>
                <w:rFonts w:ascii="Courier New" w:hAnsi="Courier New" w:cs="Courier New"/>
                <w:sz w:val="18"/>
                <w:szCs w:val="18"/>
              </w:rPr>
              <w:t>='tail -f $CI_HOME/log/server.log'</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log_portal</w:t>
            </w:r>
            <w:proofErr w:type="spellEnd"/>
            <w:r w:rsidRPr="00034A28">
              <w:rPr>
                <w:rFonts w:ascii="Courier New" w:hAnsi="Courier New" w:cs="Courier New"/>
                <w:sz w:val="18"/>
                <w:szCs w:val="18"/>
              </w:rPr>
              <w:t>='tail -f $PORTAL_HOME/log/server.log'</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ls</w:t>
            </w:r>
            <w:proofErr w:type="spellEnd"/>
            <w:r w:rsidRPr="00034A28">
              <w:rPr>
                <w:rFonts w:ascii="Courier New" w:hAnsi="Courier New" w:cs="Courier New"/>
                <w:sz w:val="18"/>
                <w:szCs w:val="18"/>
              </w:rPr>
              <w:t>='</w:t>
            </w:r>
            <w:proofErr w:type="spellStart"/>
            <w:r w:rsidRPr="00034A28">
              <w:rPr>
                <w:rFonts w:ascii="Courier New" w:hAnsi="Courier New" w:cs="Courier New"/>
                <w:sz w:val="18"/>
                <w:szCs w:val="18"/>
              </w:rPr>
              <w:t>ls</w:t>
            </w:r>
            <w:proofErr w:type="spellEnd"/>
            <w:r w:rsidRPr="00034A28">
              <w:rPr>
                <w:rFonts w:ascii="Courier New" w:hAnsi="Courier New" w:cs="Courier New"/>
                <w:sz w:val="18"/>
                <w:szCs w:val="18"/>
              </w:rPr>
              <w:t xml:space="preserve"> --color=auto'</w:t>
            </w:r>
          </w:p>
          <w:p w:rsidR="0096210E" w:rsidRPr="00034A28" w:rsidRDefault="0096210E" w:rsidP="00F91C88">
            <w:pPr>
              <w:pStyle w:val="a5"/>
              <w:spacing w:afterLines="0" w:line="240" w:lineRule="auto"/>
              <w:ind w:leftChars="0" w:left="0"/>
              <w:jc w:val="left"/>
              <w:rPr>
                <w:rFonts w:ascii="Courier New" w:hAnsi="Courier New" w:cs="Courier New"/>
                <w:sz w:val="18"/>
                <w:szCs w:val="18"/>
                <w:highlight w:val="yellow"/>
              </w:rPr>
            </w:pPr>
            <w:r w:rsidRPr="00034A28">
              <w:rPr>
                <w:rFonts w:ascii="Courier New" w:hAnsi="Courier New" w:cs="Courier New"/>
                <w:sz w:val="18"/>
                <w:szCs w:val="18"/>
                <w:highlight w:val="yellow"/>
              </w:rPr>
              <w:t xml:space="preserve">alias </w:t>
            </w:r>
            <w:proofErr w:type="spellStart"/>
            <w:r w:rsidRPr="00034A28">
              <w:rPr>
                <w:rFonts w:ascii="Courier New" w:hAnsi="Courier New" w:cs="Courier New"/>
                <w:sz w:val="18"/>
                <w:szCs w:val="18"/>
                <w:highlight w:val="yellow"/>
              </w:rPr>
              <w:t>start_ci</w:t>
            </w:r>
            <w:proofErr w:type="spellEnd"/>
            <w:r w:rsidRPr="00034A28">
              <w:rPr>
                <w:rFonts w:ascii="Courier New" w:hAnsi="Courier New" w:cs="Courier New"/>
                <w:sz w:val="18"/>
                <w:szCs w:val="18"/>
                <w:highlight w:val="yellow"/>
              </w:rPr>
              <w:t>='$CI_HOME/startup.sh; touch $CI_HOME/log/server.log; tail -f $CI_HOME/log/server.log'</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start_portal</w:t>
            </w:r>
            <w:proofErr w:type="spellEnd"/>
            <w:r w:rsidRPr="00034A28">
              <w:rPr>
                <w:rFonts w:ascii="Courier New" w:hAnsi="Courier New" w:cs="Courier New"/>
                <w:sz w:val="18"/>
                <w:szCs w:val="18"/>
              </w:rPr>
              <w:t>='$PORTAL_HOME/startup.sh; touch $PORTAL_HOME/log/server.log; tail -f $PORTAL_HOME/log/server.log'</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stop_ci</w:t>
            </w:r>
            <w:proofErr w:type="spellEnd"/>
            <w:r w:rsidRPr="00034A28">
              <w:rPr>
                <w:rFonts w:ascii="Courier New" w:hAnsi="Courier New" w:cs="Courier New"/>
                <w:sz w:val="18"/>
                <w:szCs w:val="18"/>
              </w:rPr>
              <w:t>='$CI_HOME/shutdown.sh'</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stop_portal</w:t>
            </w:r>
            <w:proofErr w:type="spellEnd"/>
            <w:r w:rsidRPr="00034A28">
              <w:rPr>
                <w:rFonts w:ascii="Courier New" w:hAnsi="Courier New" w:cs="Courier New"/>
                <w:sz w:val="18"/>
                <w:szCs w:val="18"/>
              </w:rPr>
              <w:t>='$PORTAL_HOME/shutdown.sh'</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alias vi='vim'</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alias which='alias | /</w:t>
            </w:r>
            <w:proofErr w:type="spellStart"/>
            <w:r w:rsidRPr="00034A28">
              <w:rPr>
                <w:rFonts w:ascii="Courier New" w:hAnsi="Courier New" w:cs="Courier New"/>
                <w:sz w:val="18"/>
                <w:szCs w:val="18"/>
              </w:rPr>
              <w:t>usr</w:t>
            </w:r>
            <w:proofErr w:type="spellEnd"/>
            <w:r w:rsidRPr="00034A28">
              <w:rPr>
                <w:rFonts w:ascii="Courier New" w:hAnsi="Courier New" w:cs="Courier New"/>
                <w:sz w:val="18"/>
                <w:szCs w:val="18"/>
              </w:rPr>
              <w:t>/bin/which --</w:t>
            </w:r>
            <w:proofErr w:type="spellStart"/>
            <w:r w:rsidRPr="00034A28">
              <w:rPr>
                <w:rFonts w:ascii="Courier New" w:hAnsi="Courier New" w:cs="Courier New"/>
                <w:sz w:val="18"/>
                <w:szCs w:val="18"/>
              </w:rPr>
              <w:t>tty</w:t>
            </w:r>
            <w:proofErr w:type="spellEnd"/>
            <w:r w:rsidRPr="00034A28">
              <w:rPr>
                <w:rFonts w:ascii="Courier New" w:hAnsi="Courier New" w:cs="Courier New"/>
                <w:sz w:val="18"/>
                <w:szCs w:val="18"/>
              </w:rPr>
              <w:t>-only --read-alias --show-dot --show-tilde'</w:t>
            </w:r>
          </w:p>
        </w:tc>
      </w:tr>
    </w:tbl>
    <w:p w:rsidR="0096210E" w:rsidRDefault="0096210E" w:rsidP="00362CE7">
      <w:pPr>
        <w:pStyle w:val="a5"/>
        <w:numPr>
          <w:ilvl w:val="0"/>
          <w:numId w:val="34"/>
        </w:numPr>
        <w:spacing w:beforeLines="50" w:before="120" w:after="120" w:line="240" w:lineRule="auto"/>
        <w:ind w:leftChars="0" w:left="709" w:hanging="283"/>
      </w:pPr>
      <w:r>
        <w:rPr>
          <w:rFonts w:eastAsia="맑은 고딕" w:cs="Times New Roman" w:hint="eastAsia"/>
        </w:rPr>
        <w:t>R</w:t>
      </w:r>
      <w:r w:rsidRPr="00B61822">
        <w:rPr>
          <w:rFonts w:eastAsia="맑은 고딕" w:cs="Times New Roman" w:hint="eastAsia"/>
        </w:rPr>
        <w:t xml:space="preserve">un </w:t>
      </w:r>
      <w:r w:rsidRPr="00B61822">
        <w:rPr>
          <w:rFonts w:eastAsia="맑은 고딕" w:cs="Times New Roman"/>
        </w:rPr>
        <w:t xml:space="preserve">the </w:t>
      </w:r>
      <w:r w:rsidRPr="00B61822">
        <w:rPr>
          <w:rFonts w:eastAsia="맑은 고딕" w:cs="Times New Roman" w:hint="eastAsia"/>
        </w:rPr>
        <w:t>start shell</w:t>
      </w:r>
      <w:r w:rsidRPr="00B61822">
        <w:rPr>
          <w:rFonts w:eastAsia="맑은 고딕" w:cs="Times New Roman"/>
        </w:rPr>
        <w:t>.</w:t>
      </w:r>
    </w:p>
    <w:tbl>
      <w:tblPr>
        <w:tblStyle w:val="af"/>
        <w:tblW w:w="0" w:type="auto"/>
        <w:tblInd w:w="675" w:type="dxa"/>
        <w:tblLook w:val="04A0" w:firstRow="1" w:lastRow="0" w:firstColumn="1" w:lastColumn="0" w:noHBand="0" w:noVBand="1"/>
      </w:tblPr>
      <w:tblGrid>
        <w:gridCol w:w="8561"/>
      </w:tblGrid>
      <w:tr w:rsidR="0096210E" w:rsidRPr="00034A28" w:rsidTr="00F91C88">
        <w:tc>
          <w:tcPr>
            <w:tcW w:w="8561" w:type="dxa"/>
            <w:shd w:val="clear" w:color="auto" w:fill="D9D9D9" w:themeFill="background1" w:themeFillShade="D9"/>
          </w:tcPr>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w:t>
            </w:r>
            <w:proofErr w:type="spellStart"/>
            <w:r w:rsidRPr="00034A28">
              <w:rPr>
                <w:rFonts w:ascii="Courier New" w:hAnsi="Courier New" w:cs="Courier New"/>
                <w:sz w:val="18"/>
                <w:szCs w:val="18"/>
              </w:rPr>
              <w:t>start_ci</w:t>
            </w:r>
            <w:proofErr w:type="spellEnd"/>
          </w:p>
        </w:tc>
      </w:tr>
    </w:tbl>
    <w:p w:rsidR="0096210E" w:rsidRDefault="0096210E" w:rsidP="0096210E">
      <w:pPr>
        <w:pStyle w:val="20"/>
        <w:spacing w:before="240" w:after="240"/>
        <w:ind w:left="567"/>
      </w:pPr>
      <w:bookmarkStart w:id="4314" w:name="_Toc390354026"/>
      <w:r>
        <w:lastRenderedPageBreak/>
        <w:t>S</w:t>
      </w:r>
      <w:r>
        <w:rPr>
          <w:rFonts w:hint="eastAsia"/>
        </w:rPr>
        <w:t>hutdown the server</w:t>
      </w:r>
      <w:bookmarkEnd w:id="4314"/>
    </w:p>
    <w:p w:rsidR="0096210E" w:rsidRDefault="0096210E" w:rsidP="0096210E">
      <w:pPr>
        <w:pStyle w:val="30"/>
        <w:spacing w:before="240" w:after="240"/>
        <w:ind w:left="567" w:hanging="567"/>
      </w:pPr>
      <w:bookmarkStart w:id="4315" w:name="_Toc390354027"/>
      <w:r>
        <w:rPr>
          <w:rFonts w:hint="eastAsia"/>
        </w:rPr>
        <w:t>Admin Portal</w:t>
      </w:r>
      <w:bookmarkEnd w:id="4315"/>
    </w:p>
    <w:p w:rsidR="0096210E" w:rsidRDefault="0096210E" w:rsidP="0096210E">
      <w:pPr>
        <w:pStyle w:val="a5"/>
        <w:spacing w:after="120"/>
        <w:ind w:left="426"/>
      </w:pPr>
      <w:r>
        <w:t xml:space="preserve">To </w:t>
      </w:r>
      <w:r>
        <w:rPr>
          <w:rFonts w:hint="eastAsia"/>
        </w:rPr>
        <w:t>stop</w:t>
      </w:r>
      <w:r>
        <w:t xml:space="preserve"> the server,</w:t>
      </w:r>
      <w:r>
        <w:rPr>
          <w:rFonts w:hint="eastAsia"/>
        </w:rPr>
        <w:t xml:space="preserve"> shutdown shell</w:t>
      </w:r>
      <w:r>
        <w:t xml:space="preserve"> scripts are offered</w:t>
      </w:r>
      <w:r>
        <w:rPr>
          <w:rFonts w:hint="eastAsia"/>
        </w:rPr>
        <w:t>.</w:t>
      </w:r>
    </w:p>
    <w:p w:rsidR="0096210E" w:rsidRDefault="0096210E" w:rsidP="00034A28">
      <w:pPr>
        <w:pStyle w:val="a5"/>
        <w:numPr>
          <w:ilvl w:val="0"/>
          <w:numId w:val="40"/>
        </w:numPr>
        <w:spacing w:beforeLines="50" w:before="120" w:after="120" w:line="240" w:lineRule="auto"/>
        <w:ind w:leftChars="0" w:left="709" w:hanging="283"/>
        <w:rPr>
          <w:rFonts w:eastAsia="맑은 고딕" w:cs="Times New Roman"/>
        </w:rPr>
      </w:pPr>
      <w:r>
        <w:rPr>
          <w:rFonts w:eastAsia="맑은 고딕" w:cs="Times New Roman"/>
        </w:rPr>
        <w:t>D</w:t>
      </w:r>
      <w:r>
        <w:rPr>
          <w:rFonts w:eastAsia="맑은 고딕" w:cs="Times New Roman" w:hint="eastAsia"/>
        </w:rPr>
        <w:t>isplay alias list.</w:t>
      </w:r>
    </w:p>
    <w:tbl>
      <w:tblPr>
        <w:tblStyle w:val="af"/>
        <w:tblW w:w="0" w:type="auto"/>
        <w:tblInd w:w="675" w:type="dxa"/>
        <w:tblLook w:val="04A0" w:firstRow="1" w:lastRow="0" w:firstColumn="1" w:lastColumn="0" w:noHBand="0" w:noVBand="1"/>
      </w:tblPr>
      <w:tblGrid>
        <w:gridCol w:w="8561"/>
      </w:tblGrid>
      <w:tr w:rsidR="0096210E" w:rsidRPr="00034A28" w:rsidTr="00F91C88">
        <w:tc>
          <w:tcPr>
            <w:tcW w:w="8561" w:type="dxa"/>
            <w:shd w:val="clear" w:color="auto" w:fill="D9D9D9" w:themeFill="background1" w:themeFillShade="D9"/>
          </w:tcPr>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alias</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alias con_cmsdevwebl001='</w:t>
            </w:r>
            <w:proofErr w:type="spellStart"/>
            <w:r w:rsidRPr="00034A28">
              <w:rPr>
                <w:rFonts w:ascii="Courier New" w:hAnsi="Courier New" w:cs="Courier New"/>
                <w:sz w:val="18"/>
                <w:szCs w:val="18"/>
              </w:rPr>
              <w:t>ssh</w:t>
            </w:r>
            <w:proofErr w:type="spellEnd"/>
            <w:r w:rsidRPr="00034A28">
              <w:rPr>
                <w:rFonts w:ascii="Courier New" w:hAnsi="Courier New" w:cs="Courier New"/>
                <w:sz w:val="18"/>
                <w:szCs w:val="18"/>
              </w:rPr>
              <w:t xml:space="preserve"> cmsadmin@118.201.1.55'</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go_batch</w:t>
            </w:r>
            <w:proofErr w:type="spellEnd"/>
            <w:r w:rsidRPr="00034A28">
              <w:rPr>
                <w:rFonts w:ascii="Courier New" w:hAnsi="Courier New" w:cs="Courier New"/>
                <w:sz w:val="18"/>
                <w:szCs w:val="18"/>
              </w:rPr>
              <w:t>='cd $BATCH_HOME'</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go_ci</w:t>
            </w:r>
            <w:proofErr w:type="spellEnd"/>
            <w:r w:rsidRPr="00034A28">
              <w:rPr>
                <w:rFonts w:ascii="Courier New" w:hAnsi="Courier New" w:cs="Courier New"/>
                <w:sz w:val="18"/>
                <w:szCs w:val="18"/>
              </w:rPr>
              <w:t>='cd $CI_HOME'</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go_portal</w:t>
            </w:r>
            <w:proofErr w:type="spellEnd"/>
            <w:r w:rsidRPr="00034A28">
              <w:rPr>
                <w:rFonts w:ascii="Courier New" w:hAnsi="Courier New" w:cs="Courier New"/>
                <w:sz w:val="18"/>
                <w:szCs w:val="18"/>
              </w:rPr>
              <w:t>='cd $PORTAL_HOME'</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alias l.='</w:t>
            </w:r>
            <w:proofErr w:type="spellStart"/>
            <w:r w:rsidRPr="00034A28">
              <w:rPr>
                <w:rFonts w:ascii="Courier New" w:hAnsi="Courier New" w:cs="Courier New"/>
                <w:sz w:val="18"/>
                <w:szCs w:val="18"/>
              </w:rPr>
              <w:t>ls</w:t>
            </w:r>
            <w:proofErr w:type="spellEnd"/>
            <w:r w:rsidRPr="00034A28">
              <w:rPr>
                <w:rFonts w:ascii="Courier New" w:hAnsi="Courier New" w:cs="Courier New"/>
                <w:sz w:val="18"/>
                <w:szCs w:val="18"/>
              </w:rPr>
              <w:t xml:space="preserve"> -d .* --color=auto'</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ll</w:t>
            </w:r>
            <w:proofErr w:type="spellEnd"/>
            <w:r w:rsidRPr="00034A28">
              <w:rPr>
                <w:rFonts w:ascii="Courier New" w:hAnsi="Courier New" w:cs="Courier New"/>
                <w:sz w:val="18"/>
                <w:szCs w:val="18"/>
              </w:rPr>
              <w:t>='</w:t>
            </w:r>
            <w:proofErr w:type="spellStart"/>
            <w:r w:rsidRPr="00034A28">
              <w:rPr>
                <w:rFonts w:ascii="Courier New" w:hAnsi="Courier New" w:cs="Courier New"/>
                <w:sz w:val="18"/>
                <w:szCs w:val="18"/>
              </w:rPr>
              <w:t>ls</w:t>
            </w:r>
            <w:proofErr w:type="spellEnd"/>
            <w:r w:rsidRPr="00034A28">
              <w:rPr>
                <w:rFonts w:ascii="Courier New" w:hAnsi="Courier New" w:cs="Courier New"/>
                <w:sz w:val="18"/>
                <w:szCs w:val="18"/>
              </w:rPr>
              <w:t xml:space="preserve"> -l --color=auto'</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log_ci</w:t>
            </w:r>
            <w:proofErr w:type="spellEnd"/>
            <w:r w:rsidRPr="00034A28">
              <w:rPr>
                <w:rFonts w:ascii="Courier New" w:hAnsi="Courier New" w:cs="Courier New"/>
                <w:sz w:val="18"/>
                <w:szCs w:val="18"/>
              </w:rPr>
              <w:t>='tail -f $CI_HOME/log/server.log'</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log_portal</w:t>
            </w:r>
            <w:proofErr w:type="spellEnd"/>
            <w:r w:rsidRPr="00034A28">
              <w:rPr>
                <w:rFonts w:ascii="Courier New" w:hAnsi="Courier New" w:cs="Courier New"/>
                <w:sz w:val="18"/>
                <w:szCs w:val="18"/>
              </w:rPr>
              <w:t>='tail -f $PORTAL_HOME/log/server.log'</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ls</w:t>
            </w:r>
            <w:proofErr w:type="spellEnd"/>
            <w:r w:rsidRPr="00034A28">
              <w:rPr>
                <w:rFonts w:ascii="Courier New" w:hAnsi="Courier New" w:cs="Courier New"/>
                <w:sz w:val="18"/>
                <w:szCs w:val="18"/>
              </w:rPr>
              <w:t>='</w:t>
            </w:r>
            <w:proofErr w:type="spellStart"/>
            <w:r w:rsidRPr="00034A28">
              <w:rPr>
                <w:rFonts w:ascii="Courier New" w:hAnsi="Courier New" w:cs="Courier New"/>
                <w:sz w:val="18"/>
                <w:szCs w:val="18"/>
              </w:rPr>
              <w:t>ls</w:t>
            </w:r>
            <w:proofErr w:type="spellEnd"/>
            <w:r w:rsidRPr="00034A28">
              <w:rPr>
                <w:rFonts w:ascii="Courier New" w:hAnsi="Courier New" w:cs="Courier New"/>
                <w:sz w:val="18"/>
                <w:szCs w:val="18"/>
              </w:rPr>
              <w:t xml:space="preserve"> --color=auto'</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start_ci</w:t>
            </w:r>
            <w:proofErr w:type="spellEnd"/>
            <w:r w:rsidRPr="00034A28">
              <w:rPr>
                <w:rFonts w:ascii="Courier New" w:hAnsi="Courier New" w:cs="Courier New"/>
                <w:sz w:val="18"/>
                <w:szCs w:val="18"/>
              </w:rPr>
              <w:t>='$CI_HOME/startup.sh; touch $CI_HOME/log/server.log; tail -f $CI_HOME/log/server.log'</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start_portal</w:t>
            </w:r>
            <w:proofErr w:type="spellEnd"/>
            <w:r w:rsidRPr="00034A28">
              <w:rPr>
                <w:rFonts w:ascii="Courier New" w:hAnsi="Courier New" w:cs="Courier New"/>
                <w:sz w:val="18"/>
                <w:szCs w:val="18"/>
              </w:rPr>
              <w:t>='$PORTAL_HOME/startup.sh; touch $PORTAL_HOME/log/server.log; tail -f $PORTAL_HOME/log/server.log'</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stop_ci</w:t>
            </w:r>
            <w:proofErr w:type="spellEnd"/>
            <w:r w:rsidRPr="00034A28">
              <w:rPr>
                <w:rFonts w:ascii="Courier New" w:hAnsi="Courier New" w:cs="Courier New"/>
                <w:sz w:val="18"/>
                <w:szCs w:val="18"/>
              </w:rPr>
              <w:t>='$CI_HOME/shutdown.sh'</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highlight w:val="yellow"/>
              </w:rPr>
              <w:t xml:space="preserve">alias </w:t>
            </w:r>
            <w:proofErr w:type="spellStart"/>
            <w:r w:rsidRPr="00034A28">
              <w:rPr>
                <w:rFonts w:ascii="Courier New" w:hAnsi="Courier New" w:cs="Courier New"/>
                <w:sz w:val="18"/>
                <w:szCs w:val="18"/>
                <w:highlight w:val="yellow"/>
              </w:rPr>
              <w:t>stop_portal</w:t>
            </w:r>
            <w:proofErr w:type="spellEnd"/>
            <w:r w:rsidRPr="00034A28">
              <w:rPr>
                <w:rFonts w:ascii="Courier New" w:hAnsi="Courier New" w:cs="Courier New"/>
                <w:sz w:val="18"/>
                <w:szCs w:val="18"/>
                <w:highlight w:val="yellow"/>
              </w:rPr>
              <w:t>='$PORTAL_HOME/shutdown.sh'</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alias vi='vim'</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alias which='alias | /</w:t>
            </w:r>
            <w:proofErr w:type="spellStart"/>
            <w:r w:rsidRPr="00034A28">
              <w:rPr>
                <w:rFonts w:ascii="Courier New" w:hAnsi="Courier New" w:cs="Courier New"/>
                <w:sz w:val="18"/>
                <w:szCs w:val="18"/>
              </w:rPr>
              <w:t>usr</w:t>
            </w:r>
            <w:proofErr w:type="spellEnd"/>
            <w:r w:rsidRPr="00034A28">
              <w:rPr>
                <w:rFonts w:ascii="Courier New" w:hAnsi="Courier New" w:cs="Courier New"/>
                <w:sz w:val="18"/>
                <w:szCs w:val="18"/>
              </w:rPr>
              <w:t>/bin/which --</w:t>
            </w:r>
            <w:proofErr w:type="spellStart"/>
            <w:r w:rsidRPr="00034A28">
              <w:rPr>
                <w:rFonts w:ascii="Courier New" w:hAnsi="Courier New" w:cs="Courier New"/>
                <w:sz w:val="18"/>
                <w:szCs w:val="18"/>
              </w:rPr>
              <w:t>tty</w:t>
            </w:r>
            <w:proofErr w:type="spellEnd"/>
            <w:r w:rsidRPr="00034A28">
              <w:rPr>
                <w:rFonts w:ascii="Courier New" w:hAnsi="Courier New" w:cs="Courier New"/>
                <w:sz w:val="18"/>
                <w:szCs w:val="18"/>
              </w:rPr>
              <w:t>-only --read-alias --show-dot --show-tilde'</w:t>
            </w:r>
          </w:p>
        </w:tc>
      </w:tr>
    </w:tbl>
    <w:p w:rsidR="0096210E" w:rsidRDefault="0096210E" w:rsidP="00034A28">
      <w:pPr>
        <w:pStyle w:val="a5"/>
        <w:numPr>
          <w:ilvl w:val="0"/>
          <w:numId w:val="40"/>
        </w:numPr>
        <w:spacing w:beforeLines="50" w:before="120" w:after="120" w:line="240" w:lineRule="auto"/>
        <w:ind w:leftChars="0" w:left="709" w:hanging="283"/>
      </w:pPr>
      <w:r>
        <w:rPr>
          <w:rFonts w:eastAsia="맑은 고딕" w:cs="Times New Roman" w:hint="eastAsia"/>
        </w:rPr>
        <w:t>R</w:t>
      </w:r>
      <w:r w:rsidRPr="00B61822">
        <w:rPr>
          <w:rFonts w:eastAsia="맑은 고딕" w:cs="Times New Roman" w:hint="eastAsia"/>
        </w:rPr>
        <w:t xml:space="preserve">un </w:t>
      </w:r>
      <w:r w:rsidRPr="00B61822">
        <w:rPr>
          <w:rFonts w:eastAsia="맑은 고딕" w:cs="Times New Roman"/>
        </w:rPr>
        <w:t xml:space="preserve">the </w:t>
      </w:r>
      <w:r w:rsidRPr="00B61822">
        <w:rPr>
          <w:rFonts w:eastAsia="맑은 고딕" w:cs="Times New Roman" w:hint="eastAsia"/>
        </w:rPr>
        <w:t>start shell</w:t>
      </w:r>
      <w:r w:rsidRPr="00B61822">
        <w:rPr>
          <w:rFonts w:eastAsia="맑은 고딕" w:cs="Times New Roman"/>
        </w:rPr>
        <w:t>.</w:t>
      </w:r>
    </w:p>
    <w:tbl>
      <w:tblPr>
        <w:tblStyle w:val="af"/>
        <w:tblW w:w="0" w:type="auto"/>
        <w:tblInd w:w="675" w:type="dxa"/>
        <w:tblLook w:val="04A0" w:firstRow="1" w:lastRow="0" w:firstColumn="1" w:lastColumn="0" w:noHBand="0" w:noVBand="1"/>
      </w:tblPr>
      <w:tblGrid>
        <w:gridCol w:w="8561"/>
      </w:tblGrid>
      <w:tr w:rsidR="0096210E" w:rsidRPr="00034A28" w:rsidTr="00F91C88">
        <w:tc>
          <w:tcPr>
            <w:tcW w:w="8561" w:type="dxa"/>
            <w:shd w:val="clear" w:color="auto" w:fill="D9D9D9" w:themeFill="background1" w:themeFillShade="D9"/>
          </w:tcPr>
          <w:p w:rsidR="0096210E" w:rsidRPr="00034A28" w:rsidRDefault="0096210E" w:rsidP="0076175F">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w:t>
            </w:r>
            <w:proofErr w:type="spellStart"/>
            <w:r w:rsidR="0076175F" w:rsidRPr="00034A28">
              <w:rPr>
                <w:rFonts w:ascii="Courier New" w:hAnsi="Courier New" w:cs="Courier New"/>
                <w:sz w:val="18"/>
                <w:szCs w:val="18"/>
              </w:rPr>
              <w:t>stop</w:t>
            </w:r>
            <w:r w:rsidRPr="00034A28">
              <w:rPr>
                <w:rFonts w:ascii="Courier New" w:hAnsi="Courier New" w:cs="Courier New"/>
                <w:sz w:val="18"/>
                <w:szCs w:val="18"/>
              </w:rPr>
              <w:t>_portal</w:t>
            </w:r>
            <w:proofErr w:type="spellEnd"/>
          </w:p>
        </w:tc>
      </w:tr>
    </w:tbl>
    <w:p w:rsidR="0096210E" w:rsidRDefault="0096210E" w:rsidP="0096210E">
      <w:pPr>
        <w:pStyle w:val="30"/>
        <w:spacing w:before="240" w:after="240"/>
        <w:ind w:left="567" w:hanging="567"/>
      </w:pPr>
      <w:bookmarkStart w:id="4316" w:name="_Toc390354028"/>
      <w:r>
        <w:rPr>
          <w:rFonts w:hint="eastAsia"/>
        </w:rPr>
        <w:t>C.I</w:t>
      </w:r>
      <w:bookmarkEnd w:id="4316"/>
    </w:p>
    <w:p w:rsidR="0096210E" w:rsidRDefault="0096210E" w:rsidP="0096210E">
      <w:pPr>
        <w:pStyle w:val="a5"/>
        <w:spacing w:after="120"/>
        <w:ind w:left="426"/>
      </w:pPr>
      <w:r>
        <w:t>To start the server,</w:t>
      </w:r>
      <w:r>
        <w:rPr>
          <w:rFonts w:hint="eastAsia"/>
        </w:rPr>
        <w:t xml:space="preserve"> start</w:t>
      </w:r>
      <w:r>
        <w:t>-</w:t>
      </w:r>
      <w:r>
        <w:rPr>
          <w:rFonts w:hint="eastAsia"/>
        </w:rPr>
        <w:t>up shell</w:t>
      </w:r>
      <w:r>
        <w:t xml:space="preserve"> scripts are offered</w:t>
      </w:r>
      <w:r>
        <w:rPr>
          <w:rFonts w:hint="eastAsia"/>
        </w:rPr>
        <w:t>.</w:t>
      </w:r>
    </w:p>
    <w:p w:rsidR="0096210E" w:rsidRDefault="0096210E" w:rsidP="00362CE7">
      <w:pPr>
        <w:pStyle w:val="a5"/>
        <w:numPr>
          <w:ilvl w:val="0"/>
          <w:numId w:val="35"/>
        </w:numPr>
        <w:spacing w:beforeLines="50" w:before="120" w:after="120" w:line="240" w:lineRule="auto"/>
        <w:ind w:leftChars="0" w:left="709" w:hanging="283"/>
        <w:rPr>
          <w:rFonts w:eastAsia="맑은 고딕" w:cs="Times New Roman"/>
        </w:rPr>
      </w:pPr>
      <w:r>
        <w:rPr>
          <w:rFonts w:eastAsia="맑은 고딕" w:cs="Times New Roman"/>
        </w:rPr>
        <w:t>D</w:t>
      </w:r>
      <w:r>
        <w:rPr>
          <w:rFonts w:eastAsia="맑은 고딕" w:cs="Times New Roman" w:hint="eastAsia"/>
        </w:rPr>
        <w:t>isplay alias list.</w:t>
      </w:r>
    </w:p>
    <w:tbl>
      <w:tblPr>
        <w:tblStyle w:val="af"/>
        <w:tblW w:w="0" w:type="auto"/>
        <w:tblInd w:w="675" w:type="dxa"/>
        <w:tblLook w:val="04A0" w:firstRow="1" w:lastRow="0" w:firstColumn="1" w:lastColumn="0" w:noHBand="0" w:noVBand="1"/>
      </w:tblPr>
      <w:tblGrid>
        <w:gridCol w:w="8561"/>
      </w:tblGrid>
      <w:tr w:rsidR="0096210E" w:rsidRPr="00034A28" w:rsidTr="00F91C88">
        <w:tc>
          <w:tcPr>
            <w:tcW w:w="8561" w:type="dxa"/>
            <w:shd w:val="clear" w:color="auto" w:fill="D9D9D9" w:themeFill="background1" w:themeFillShade="D9"/>
          </w:tcPr>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alias</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alias con_cmsdevwebl001='</w:t>
            </w:r>
            <w:proofErr w:type="spellStart"/>
            <w:r w:rsidRPr="00034A28">
              <w:rPr>
                <w:rFonts w:ascii="Courier New" w:hAnsi="Courier New" w:cs="Courier New"/>
                <w:sz w:val="18"/>
                <w:szCs w:val="18"/>
              </w:rPr>
              <w:t>ssh</w:t>
            </w:r>
            <w:proofErr w:type="spellEnd"/>
            <w:r w:rsidRPr="00034A28">
              <w:rPr>
                <w:rFonts w:ascii="Courier New" w:hAnsi="Courier New" w:cs="Courier New"/>
                <w:sz w:val="18"/>
                <w:szCs w:val="18"/>
              </w:rPr>
              <w:t xml:space="preserve"> cmsadmin@118.201.1.55'</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go_batch</w:t>
            </w:r>
            <w:proofErr w:type="spellEnd"/>
            <w:r w:rsidRPr="00034A28">
              <w:rPr>
                <w:rFonts w:ascii="Courier New" w:hAnsi="Courier New" w:cs="Courier New"/>
                <w:sz w:val="18"/>
                <w:szCs w:val="18"/>
              </w:rPr>
              <w:t>='cd $BATCH_HOME'</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go_ci</w:t>
            </w:r>
            <w:proofErr w:type="spellEnd"/>
            <w:r w:rsidRPr="00034A28">
              <w:rPr>
                <w:rFonts w:ascii="Courier New" w:hAnsi="Courier New" w:cs="Courier New"/>
                <w:sz w:val="18"/>
                <w:szCs w:val="18"/>
              </w:rPr>
              <w:t>='cd $CI_HOME'</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go_portal</w:t>
            </w:r>
            <w:proofErr w:type="spellEnd"/>
            <w:r w:rsidRPr="00034A28">
              <w:rPr>
                <w:rFonts w:ascii="Courier New" w:hAnsi="Courier New" w:cs="Courier New"/>
                <w:sz w:val="18"/>
                <w:szCs w:val="18"/>
              </w:rPr>
              <w:t>='cd $PORTAL_HOME'</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alias l.='</w:t>
            </w:r>
            <w:proofErr w:type="spellStart"/>
            <w:r w:rsidRPr="00034A28">
              <w:rPr>
                <w:rFonts w:ascii="Courier New" w:hAnsi="Courier New" w:cs="Courier New"/>
                <w:sz w:val="18"/>
                <w:szCs w:val="18"/>
              </w:rPr>
              <w:t>ls</w:t>
            </w:r>
            <w:proofErr w:type="spellEnd"/>
            <w:r w:rsidRPr="00034A28">
              <w:rPr>
                <w:rFonts w:ascii="Courier New" w:hAnsi="Courier New" w:cs="Courier New"/>
                <w:sz w:val="18"/>
                <w:szCs w:val="18"/>
              </w:rPr>
              <w:t xml:space="preserve"> -d .* --color=auto'</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ll</w:t>
            </w:r>
            <w:proofErr w:type="spellEnd"/>
            <w:r w:rsidRPr="00034A28">
              <w:rPr>
                <w:rFonts w:ascii="Courier New" w:hAnsi="Courier New" w:cs="Courier New"/>
                <w:sz w:val="18"/>
                <w:szCs w:val="18"/>
              </w:rPr>
              <w:t>='</w:t>
            </w:r>
            <w:proofErr w:type="spellStart"/>
            <w:r w:rsidRPr="00034A28">
              <w:rPr>
                <w:rFonts w:ascii="Courier New" w:hAnsi="Courier New" w:cs="Courier New"/>
                <w:sz w:val="18"/>
                <w:szCs w:val="18"/>
              </w:rPr>
              <w:t>ls</w:t>
            </w:r>
            <w:proofErr w:type="spellEnd"/>
            <w:r w:rsidRPr="00034A28">
              <w:rPr>
                <w:rFonts w:ascii="Courier New" w:hAnsi="Courier New" w:cs="Courier New"/>
                <w:sz w:val="18"/>
                <w:szCs w:val="18"/>
              </w:rPr>
              <w:t xml:space="preserve"> -l --color=auto'</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log_ci</w:t>
            </w:r>
            <w:proofErr w:type="spellEnd"/>
            <w:r w:rsidRPr="00034A28">
              <w:rPr>
                <w:rFonts w:ascii="Courier New" w:hAnsi="Courier New" w:cs="Courier New"/>
                <w:sz w:val="18"/>
                <w:szCs w:val="18"/>
              </w:rPr>
              <w:t>='tail -f $CI_HOME/log/server.log'</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log_portal</w:t>
            </w:r>
            <w:proofErr w:type="spellEnd"/>
            <w:r w:rsidRPr="00034A28">
              <w:rPr>
                <w:rFonts w:ascii="Courier New" w:hAnsi="Courier New" w:cs="Courier New"/>
                <w:sz w:val="18"/>
                <w:szCs w:val="18"/>
              </w:rPr>
              <w:t>='tail -f $PORTAL_HOME/log/server.log'</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ls</w:t>
            </w:r>
            <w:proofErr w:type="spellEnd"/>
            <w:r w:rsidRPr="00034A28">
              <w:rPr>
                <w:rFonts w:ascii="Courier New" w:hAnsi="Courier New" w:cs="Courier New"/>
                <w:sz w:val="18"/>
                <w:szCs w:val="18"/>
              </w:rPr>
              <w:t>='</w:t>
            </w:r>
            <w:proofErr w:type="spellStart"/>
            <w:r w:rsidRPr="00034A28">
              <w:rPr>
                <w:rFonts w:ascii="Courier New" w:hAnsi="Courier New" w:cs="Courier New"/>
                <w:sz w:val="18"/>
                <w:szCs w:val="18"/>
              </w:rPr>
              <w:t>ls</w:t>
            </w:r>
            <w:proofErr w:type="spellEnd"/>
            <w:r w:rsidRPr="00034A28">
              <w:rPr>
                <w:rFonts w:ascii="Courier New" w:hAnsi="Courier New" w:cs="Courier New"/>
                <w:sz w:val="18"/>
                <w:szCs w:val="18"/>
              </w:rPr>
              <w:t xml:space="preserve"> --color=auto'</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start_ci</w:t>
            </w:r>
            <w:proofErr w:type="spellEnd"/>
            <w:r w:rsidRPr="00034A28">
              <w:rPr>
                <w:rFonts w:ascii="Courier New" w:hAnsi="Courier New" w:cs="Courier New"/>
                <w:sz w:val="18"/>
                <w:szCs w:val="18"/>
              </w:rPr>
              <w:t>='$CI_HOME/startup.sh; touch $CI_HOME/log/server.log; tail -f $CI_HOME/log/server.log'</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start_portal</w:t>
            </w:r>
            <w:proofErr w:type="spellEnd"/>
            <w:r w:rsidRPr="00034A28">
              <w:rPr>
                <w:rFonts w:ascii="Courier New" w:hAnsi="Courier New" w:cs="Courier New"/>
                <w:sz w:val="18"/>
                <w:szCs w:val="18"/>
              </w:rPr>
              <w:t>='$PORTAL_HOME/startup.sh; touch $PORTAL_HOME/log/server.log; tail -f $PORTAL_HOME/log/server.log'</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highlight w:val="yellow"/>
              </w:rPr>
              <w:t xml:space="preserve">alias </w:t>
            </w:r>
            <w:proofErr w:type="spellStart"/>
            <w:r w:rsidRPr="00034A28">
              <w:rPr>
                <w:rFonts w:ascii="Courier New" w:hAnsi="Courier New" w:cs="Courier New"/>
                <w:sz w:val="18"/>
                <w:szCs w:val="18"/>
                <w:highlight w:val="yellow"/>
              </w:rPr>
              <w:t>stop_ci</w:t>
            </w:r>
            <w:proofErr w:type="spellEnd"/>
            <w:r w:rsidRPr="00034A28">
              <w:rPr>
                <w:rFonts w:ascii="Courier New" w:hAnsi="Courier New" w:cs="Courier New"/>
                <w:sz w:val="18"/>
                <w:szCs w:val="18"/>
                <w:highlight w:val="yellow"/>
              </w:rPr>
              <w:t>='$CI_HOME/shutdown.sh'</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alias </w:t>
            </w:r>
            <w:proofErr w:type="spellStart"/>
            <w:r w:rsidRPr="00034A28">
              <w:rPr>
                <w:rFonts w:ascii="Courier New" w:hAnsi="Courier New" w:cs="Courier New"/>
                <w:sz w:val="18"/>
                <w:szCs w:val="18"/>
              </w:rPr>
              <w:t>stop_portal</w:t>
            </w:r>
            <w:proofErr w:type="spellEnd"/>
            <w:r w:rsidRPr="00034A28">
              <w:rPr>
                <w:rFonts w:ascii="Courier New" w:hAnsi="Courier New" w:cs="Courier New"/>
                <w:sz w:val="18"/>
                <w:szCs w:val="18"/>
              </w:rPr>
              <w:t>='$PORTAL_HOME/shutdown.sh'</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alias vi='vim'</w:t>
            </w:r>
          </w:p>
          <w:p w:rsidR="0096210E" w:rsidRPr="00034A28" w:rsidRDefault="0096210E" w:rsidP="00F91C88">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alias which='alias | /</w:t>
            </w:r>
            <w:proofErr w:type="spellStart"/>
            <w:r w:rsidRPr="00034A28">
              <w:rPr>
                <w:rFonts w:ascii="Courier New" w:hAnsi="Courier New" w:cs="Courier New"/>
                <w:sz w:val="18"/>
                <w:szCs w:val="18"/>
              </w:rPr>
              <w:t>usr</w:t>
            </w:r>
            <w:proofErr w:type="spellEnd"/>
            <w:r w:rsidRPr="00034A28">
              <w:rPr>
                <w:rFonts w:ascii="Courier New" w:hAnsi="Courier New" w:cs="Courier New"/>
                <w:sz w:val="18"/>
                <w:szCs w:val="18"/>
              </w:rPr>
              <w:t>/bin/which --</w:t>
            </w:r>
            <w:proofErr w:type="spellStart"/>
            <w:r w:rsidRPr="00034A28">
              <w:rPr>
                <w:rFonts w:ascii="Courier New" w:hAnsi="Courier New" w:cs="Courier New"/>
                <w:sz w:val="18"/>
                <w:szCs w:val="18"/>
              </w:rPr>
              <w:t>tty</w:t>
            </w:r>
            <w:proofErr w:type="spellEnd"/>
            <w:r w:rsidRPr="00034A28">
              <w:rPr>
                <w:rFonts w:ascii="Courier New" w:hAnsi="Courier New" w:cs="Courier New"/>
                <w:sz w:val="18"/>
                <w:szCs w:val="18"/>
              </w:rPr>
              <w:t>-only --read-alias --show-dot --show-tilde'</w:t>
            </w:r>
          </w:p>
        </w:tc>
      </w:tr>
    </w:tbl>
    <w:p w:rsidR="0096210E" w:rsidRDefault="0096210E" w:rsidP="00362CE7">
      <w:pPr>
        <w:pStyle w:val="a5"/>
        <w:numPr>
          <w:ilvl w:val="0"/>
          <w:numId w:val="35"/>
        </w:numPr>
        <w:spacing w:beforeLines="50" w:before="120" w:after="120" w:line="240" w:lineRule="auto"/>
        <w:ind w:leftChars="0" w:left="709" w:hanging="283"/>
      </w:pPr>
      <w:r>
        <w:rPr>
          <w:rFonts w:eastAsia="맑은 고딕" w:cs="Times New Roman" w:hint="eastAsia"/>
        </w:rPr>
        <w:t>R</w:t>
      </w:r>
      <w:r w:rsidRPr="00B61822">
        <w:rPr>
          <w:rFonts w:eastAsia="맑은 고딕" w:cs="Times New Roman" w:hint="eastAsia"/>
        </w:rPr>
        <w:t xml:space="preserve">un </w:t>
      </w:r>
      <w:r w:rsidRPr="00B61822">
        <w:rPr>
          <w:rFonts w:eastAsia="맑은 고딕" w:cs="Times New Roman"/>
        </w:rPr>
        <w:t xml:space="preserve">the </w:t>
      </w:r>
      <w:r w:rsidRPr="00B61822">
        <w:rPr>
          <w:rFonts w:eastAsia="맑은 고딕" w:cs="Times New Roman" w:hint="eastAsia"/>
        </w:rPr>
        <w:t>start shell</w:t>
      </w:r>
      <w:r w:rsidRPr="00B61822">
        <w:rPr>
          <w:rFonts w:eastAsia="맑은 고딕" w:cs="Times New Roman"/>
        </w:rPr>
        <w:t>.</w:t>
      </w:r>
    </w:p>
    <w:tbl>
      <w:tblPr>
        <w:tblStyle w:val="af"/>
        <w:tblW w:w="0" w:type="auto"/>
        <w:tblInd w:w="675" w:type="dxa"/>
        <w:tblLook w:val="04A0" w:firstRow="1" w:lastRow="0" w:firstColumn="1" w:lastColumn="0" w:noHBand="0" w:noVBand="1"/>
      </w:tblPr>
      <w:tblGrid>
        <w:gridCol w:w="8561"/>
      </w:tblGrid>
      <w:tr w:rsidR="0096210E" w:rsidRPr="00034A28" w:rsidTr="00F91C88">
        <w:tc>
          <w:tcPr>
            <w:tcW w:w="8561" w:type="dxa"/>
            <w:shd w:val="clear" w:color="auto" w:fill="D9D9D9" w:themeFill="background1" w:themeFillShade="D9"/>
          </w:tcPr>
          <w:p w:rsidR="0096210E" w:rsidRPr="00034A28" w:rsidRDefault="0096210E" w:rsidP="0076175F">
            <w:pPr>
              <w:pStyle w:val="a5"/>
              <w:spacing w:afterLines="0" w:line="240" w:lineRule="auto"/>
              <w:ind w:leftChars="0" w:left="0"/>
              <w:jc w:val="left"/>
              <w:rPr>
                <w:rFonts w:ascii="Courier New" w:hAnsi="Courier New" w:cs="Courier New"/>
                <w:sz w:val="18"/>
                <w:szCs w:val="18"/>
              </w:rPr>
            </w:pPr>
            <w:r w:rsidRPr="00034A28">
              <w:rPr>
                <w:rFonts w:ascii="Courier New" w:hAnsi="Courier New" w:cs="Courier New"/>
                <w:sz w:val="18"/>
                <w:szCs w:val="18"/>
              </w:rPr>
              <w:t xml:space="preserve">$ </w:t>
            </w:r>
            <w:proofErr w:type="spellStart"/>
            <w:r w:rsidR="0076175F" w:rsidRPr="00034A28">
              <w:rPr>
                <w:rFonts w:ascii="Courier New" w:hAnsi="Courier New" w:cs="Courier New"/>
                <w:sz w:val="18"/>
                <w:szCs w:val="18"/>
              </w:rPr>
              <w:t>stop</w:t>
            </w:r>
            <w:r w:rsidRPr="00034A28">
              <w:rPr>
                <w:rFonts w:ascii="Courier New" w:hAnsi="Courier New" w:cs="Courier New"/>
                <w:sz w:val="18"/>
                <w:szCs w:val="18"/>
              </w:rPr>
              <w:t>_ci</w:t>
            </w:r>
            <w:proofErr w:type="spellEnd"/>
          </w:p>
        </w:tc>
      </w:tr>
    </w:tbl>
    <w:p w:rsidR="0096210E" w:rsidRDefault="0096210E" w:rsidP="0096210E">
      <w:pPr>
        <w:pStyle w:val="a5"/>
        <w:spacing w:after="120"/>
        <w:ind w:left="426"/>
      </w:pPr>
    </w:p>
    <w:p w:rsidR="00930795" w:rsidRDefault="00E81504" w:rsidP="002D6BC1">
      <w:pPr>
        <w:pStyle w:val="1"/>
        <w:spacing w:after="360"/>
      </w:pPr>
      <w:bookmarkStart w:id="4317" w:name="_Toc390354029"/>
      <w:bookmarkEnd w:id="4194"/>
      <w:bookmarkEnd w:id="4195"/>
      <w:r>
        <w:rPr>
          <w:rFonts w:hint="eastAsia"/>
        </w:rPr>
        <w:lastRenderedPageBreak/>
        <w:t>Monitoring log and exception codes</w:t>
      </w:r>
      <w:bookmarkEnd w:id="4317"/>
      <w:r w:rsidR="00930795">
        <w:t xml:space="preserve"> </w:t>
      </w:r>
    </w:p>
    <w:p w:rsidR="00930795" w:rsidRPr="00FB677D" w:rsidRDefault="00F91C88" w:rsidP="004872E1">
      <w:pPr>
        <w:pStyle w:val="a5"/>
        <w:spacing w:after="120"/>
        <w:ind w:left="426"/>
      </w:pPr>
      <w:r w:rsidRPr="00FB677D">
        <w:t xml:space="preserve">This section provides instructions </w:t>
      </w:r>
      <w:r>
        <w:rPr>
          <w:rFonts w:hint="eastAsia"/>
        </w:rPr>
        <w:t xml:space="preserve">to check CMS logs </w:t>
      </w:r>
      <w:r w:rsidR="004872E1">
        <w:rPr>
          <w:rFonts w:hint="eastAsia"/>
        </w:rPr>
        <w:t xml:space="preserve">and how to check the errors. In addition, the error code is described. </w:t>
      </w:r>
    </w:p>
    <w:p w:rsidR="000470D2" w:rsidRDefault="000470D2" w:rsidP="00D315CB">
      <w:pPr>
        <w:pStyle w:val="20"/>
        <w:spacing w:before="240" w:after="240"/>
        <w:ind w:left="567"/>
      </w:pPr>
      <w:bookmarkStart w:id="4318" w:name="_Toc390354030"/>
      <w:r>
        <w:t>L</w:t>
      </w:r>
      <w:r>
        <w:rPr>
          <w:rFonts w:hint="eastAsia"/>
        </w:rPr>
        <w:t>og and interpretation</w:t>
      </w:r>
      <w:bookmarkEnd w:id="4318"/>
    </w:p>
    <w:p w:rsidR="00E81504" w:rsidRDefault="0072427E" w:rsidP="00E81504">
      <w:pPr>
        <w:pStyle w:val="a5"/>
        <w:spacing w:after="120"/>
        <w:ind w:left="426"/>
      </w:pPr>
      <w:r>
        <w:t>T</w:t>
      </w:r>
      <w:r>
        <w:rPr>
          <w:rFonts w:hint="eastAsia"/>
        </w:rPr>
        <w:t xml:space="preserve">he location of CMS admin portal log is </w:t>
      </w:r>
      <w:r w:rsidR="00D315CB">
        <w:t>‘</w:t>
      </w:r>
      <w:r w:rsidR="00D315CB" w:rsidRPr="00D315CB">
        <w:t>/home/</w:t>
      </w:r>
      <w:proofErr w:type="spellStart"/>
      <w:r w:rsidR="00D315CB" w:rsidRPr="00D315CB">
        <w:t>cmsadmin</w:t>
      </w:r>
      <w:proofErr w:type="spellEnd"/>
      <w:r w:rsidR="00D315CB" w:rsidRPr="00D315CB">
        <w:t>/local/jboss5-as/server</w:t>
      </w:r>
      <w:proofErr w:type="gramStart"/>
      <w:r w:rsidR="00D315CB" w:rsidRPr="00D315CB">
        <w:t>/</w:t>
      </w:r>
      <w:r w:rsidR="00621284">
        <w:rPr>
          <w:rFonts w:hint="eastAsia"/>
        </w:rPr>
        <w:t>{</w:t>
      </w:r>
      <w:proofErr w:type="gramEnd"/>
      <w:r w:rsidR="00621284">
        <w:rPr>
          <w:rFonts w:hint="eastAsia"/>
        </w:rPr>
        <w:t>server instance}</w:t>
      </w:r>
      <w:r w:rsidR="00D315CB" w:rsidRPr="00D315CB">
        <w:t>/log</w:t>
      </w:r>
      <w:r w:rsidR="00D315CB">
        <w:t>’</w:t>
      </w:r>
      <w:r>
        <w:t>.</w:t>
      </w:r>
    </w:p>
    <w:p w:rsidR="00A50E1E" w:rsidRPr="00A50E1E" w:rsidRDefault="00A50E1E" w:rsidP="00362CE7">
      <w:pPr>
        <w:pStyle w:val="a5"/>
        <w:numPr>
          <w:ilvl w:val="0"/>
          <w:numId w:val="36"/>
        </w:numPr>
        <w:spacing w:beforeLines="50" w:before="120" w:after="120" w:line="240" w:lineRule="auto"/>
        <w:ind w:leftChars="0" w:left="709" w:hanging="283"/>
        <w:rPr>
          <w:rFonts w:eastAsia="맑은 고딕" w:cs="Times New Roman"/>
        </w:rPr>
      </w:pPr>
      <w:r w:rsidRPr="00A50E1E">
        <w:rPr>
          <w:rFonts w:eastAsia="맑은 고딕" w:cs="Times New Roman"/>
        </w:rPr>
        <w:t>L</w:t>
      </w:r>
      <w:r w:rsidRPr="00A50E1E">
        <w:rPr>
          <w:rFonts w:eastAsia="맑은 고딕" w:cs="Times New Roman" w:hint="eastAsia"/>
        </w:rPr>
        <w:t>og file naming rule : server.log[.YYYY-MM-DD]</w:t>
      </w:r>
    </w:p>
    <w:p w:rsidR="00A50E1E" w:rsidRDefault="00A50E1E" w:rsidP="00362CE7">
      <w:pPr>
        <w:pStyle w:val="a5"/>
        <w:numPr>
          <w:ilvl w:val="0"/>
          <w:numId w:val="36"/>
        </w:numPr>
        <w:spacing w:beforeLines="50" w:before="120" w:after="120" w:line="240" w:lineRule="auto"/>
        <w:ind w:leftChars="0" w:left="709" w:hanging="283"/>
        <w:rPr>
          <w:rFonts w:eastAsia="맑은 고딕" w:cs="Times New Roman"/>
        </w:rPr>
      </w:pPr>
      <w:r>
        <w:rPr>
          <w:rFonts w:eastAsia="맑은 고딕" w:cs="Times New Roman"/>
        </w:rPr>
        <w:t>C</w:t>
      </w:r>
      <w:r>
        <w:rPr>
          <w:rFonts w:eastAsia="맑은 고딕" w:cs="Times New Roman" w:hint="eastAsia"/>
        </w:rPr>
        <w:t>urrent log file : server.log</w:t>
      </w:r>
    </w:p>
    <w:tbl>
      <w:tblPr>
        <w:tblStyle w:val="af"/>
        <w:tblW w:w="0" w:type="auto"/>
        <w:tblInd w:w="675" w:type="dxa"/>
        <w:tblLook w:val="04A0" w:firstRow="1" w:lastRow="0" w:firstColumn="1" w:lastColumn="0" w:noHBand="0" w:noVBand="1"/>
      </w:tblPr>
      <w:tblGrid>
        <w:gridCol w:w="8561"/>
      </w:tblGrid>
      <w:tr w:rsidR="00A50E1E" w:rsidTr="00F91C88">
        <w:tc>
          <w:tcPr>
            <w:tcW w:w="8561" w:type="dxa"/>
            <w:shd w:val="clear" w:color="auto" w:fill="D9D9D9" w:themeFill="background1" w:themeFillShade="D9"/>
          </w:tcPr>
          <w:p w:rsidR="00A50E1E" w:rsidRPr="008F54F8" w:rsidRDefault="00A50E1E" w:rsidP="00A50E1E">
            <w:pPr>
              <w:pStyle w:val="a5"/>
              <w:spacing w:afterLines="0" w:line="240" w:lineRule="auto"/>
              <w:ind w:leftChars="0" w:left="0"/>
              <w:jc w:val="left"/>
              <w:rPr>
                <w:rFonts w:ascii="Courier New" w:hAnsi="Courier New" w:cs="Courier New"/>
                <w:sz w:val="18"/>
                <w:szCs w:val="18"/>
              </w:rPr>
            </w:pPr>
            <w:r w:rsidRPr="008F54F8">
              <w:rPr>
                <w:rFonts w:ascii="Courier New" w:hAnsi="Courier New" w:cs="Courier New" w:hint="eastAsia"/>
                <w:sz w:val="18"/>
                <w:szCs w:val="18"/>
              </w:rPr>
              <w:t xml:space="preserve">$ </w:t>
            </w:r>
            <w:proofErr w:type="spellStart"/>
            <w:r w:rsidRPr="008F54F8">
              <w:rPr>
                <w:rFonts w:ascii="Courier New" w:hAnsi="Courier New" w:cs="Courier New" w:hint="eastAsia"/>
                <w:sz w:val="18"/>
                <w:szCs w:val="18"/>
              </w:rPr>
              <w:t>ls</w:t>
            </w:r>
            <w:proofErr w:type="spellEnd"/>
          </w:p>
          <w:p w:rsidR="00A50E1E" w:rsidRPr="008F54F8" w:rsidRDefault="00A50E1E" w:rsidP="00A50E1E">
            <w:pPr>
              <w:pStyle w:val="a5"/>
              <w:spacing w:afterLines="0" w:line="240" w:lineRule="auto"/>
              <w:ind w:leftChars="0" w:left="0"/>
              <w:jc w:val="left"/>
              <w:rPr>
                <w:rFonts w:ascii="Courier New" w:hAnsi="Courier New" w:cs="Courier New"/>
                <w:sz w:val="18"/>
                <w:szCs w:val="18"/>
              </w:rPr>
            </w:pPr>
            <w:r w:rsidRPr="008F54F8">
              <w:rPr>
                <w:rFonts w:ascii="Courier New" w:hAnsi="Courier New" w:cs="Courier New"/>
                <w:sz w:val="18"/>
                <w:szCs w:val="18"/>
              </w:rPr>
              <w:t>boot.log               server.log.2014-05-11  server.log.2014-05-19  server.log.2014-05-27  server.log.2014-06-04</w:t>
            </w:r>
          </w:p>
          <w:p w:rsidR="00A50E1E" w:rsidRPr="008F54F8" w:rsidRDefault="00A50E1E" w:rsidP="00A50E1E">
            <w:pPr>
              <w:pStyle w:val="a5"/>
              <w:spacing w:afterLines="0" w:line="240" w:lineRule="auto"/>
              <w:ind w:leftChars="0" w:left="0"/>
              <w:jc w:val="left"/>
              <w:rPr>
                <w:rFonts w:ascii="Courier New" w:hAnsi="Courier New" w:cs="Courier New"/>
                <w:sz w:val="18"/>
                <w:szCs w:val="18"/>
              </w:rPr>
            </w:pPr>
            <w:r w:rsidRPr="008F54F8">
              <w:rPr>
                <w:rFonts w:ascii="Courier New" w:hAnsi="Courier New" w:cs="Courier New"/>
                <w:sz w:val="18"/>
                <w:szCs w:val="18"/>
                <w:highlight w:val="yellow"/>
              </w:rPr>
              <w:t>server.log</w:t>
            </w:r>
            <w:r w:rsidRPr="008F54F8">
              <w:rPr>
                <w:rFonts w:ascii="Courier New" w:hAnsi="Courier New" w:cs="Courier New"/>
                <w:sz w:val="18"/>
                <w:szCs w:val="18"/>
              </w:rPr>
              <w:t xml:space="preserve">             server.log.2014-05-12  server.log.2014-05-20  server.log.2014-05-28  server.log.2014-06-05</w:t>
            </w:r>
          </w:p>
          <w:p w:rsidR="00A50E1E" w:rsidRPr="00963BCD" w:rsidRDefault="00A50E1E" w:rsidP="00A50E1E">
            <w:pPr>
              <w:pStyle w:val="a5"/>
              <w:spacing w:afterLines="0" w:line="240" w:lineRule="auto"/>
              <w:ind w:leftChars="0" w:left="0"/>
              <w:jc w:val="left"/>
              <w:rPr>
                <w:sz w:val="18"/>
                <w:szCs w:val="18"/>
              </w:rPr>
            </w:pPr>
            <w:r w:rsidRPr="008F54F8">
              <w:rPr>
                <w:rFonts w:ascii="Courier New" w:hAnsi="Courier New" w:cs="Courier New"/>
                <w:sz w:val="18"/>
                <w:szCs w:val="18"/>
              </w:rPr>
              <w:t>server.log.2014-04-29  server.log.2014-05-13  server.log.2014-05-21  server.log.2014-05-29  server.log.2014-06-06</w:t>
            </w:r>
          </w:p>
        </w:tc>
      </w:tr>
    </w:tbl>
    <w:p w:rsidR="00A50E1E" w:rsidRDefault="00A50E1E" w:rsidP="00362CE7">
      <w:pPr>
        <w:pStyle w:val="a5"/>
        <w:numPr>
          <w:ilvl w:val="0"/>
          <w:numId w:val="36"/>
        </w:numPr>
        <w:spacing w:beforeLines="50" w:before="120" w:after="120" w:line="240" w:lineRule="auto"/>
        <w:ind w:leftChars="0" w:left="709" w:hanging="283"/>
        <w:rPr>
          <w:rFonts w:eastAsia="맑은 고딕" w:cs="Times New Roman"/>
        </w:rPr>
      </w:pPr>
      <w:r>
        <w:rPr>
          <w:rFonts w:eastAsia="맑은 고딕" w:cs="Times New Roman"/>
        </w:rPr>
        <w:t>V</w:t>
      </w:r>
      <w:r>
        <w:rPr>
          <w:rFonts w:eastAsia="맑은 고딕" w:cs="Times New Roman" w:hint="eastAsia"/>
        </w:rPr>
        <w:t>iew server.log with vi</w:t>
      </w:r>
    </w:p>
    <w:tbl>
      <w:tblPr>
        <w:tblStyle w:val="af"/>
        <w:tblW w:w="0" w:type="auto"/>
        <w:tblInd w:w="675" w:type="dxa"/>
        <w:tblLook w:val="04A0" w:firstRow="1" w:lastRow="0" w:firstColumn="1" w:lastColumn="0" w:noHBand="0" w:noVBand="1"/>
      </w:tblPr>
      <w:tblGrid>
        <w:gridCol w:w="8561"/>
      </w:tblGrid>
      <w:tr w:rsidR="00A50E1E" w:rsidTr="00F91C88">
        <w:tc>
          <w:tcPr>
            <w:tcW w:w="8561" w:type="dxa"/>
            <w:shd w:val="clear" w:color="auto" w:fill="D9D9D9" w:themeFill="background1" w:themeFillShade="D9"/>
          </w:tcPr>
          <w:p w:rsidR="00A50E1E" w:rsidRPr="00A50E1E" w:rsidRDefault="00A50E1E" w:rsidP="00F91C88">
            <w:pPr>
              <w:pStyle w:val="a5"/>
              <w:spacing w:afterLines="0" w:line="240" w:lineRule="auto"/>
              <w:ind w:leftChars="0" w:left="0"/>
              <w:jc w:val="left"/>
              <w:rPr>
                <w:rFonts w:ascii="Courier New" w:hAnsi="Courier New" w:cs="Courier New"/>
                <w:sz w:val="18"/>
                <w:szCs w:val="18"/>
              </w:rPr>
            </w:pPr>
            <w:r w:rsidRPr="00A50E1E">
              <w:rPr>
                <w:rFonts w:ascii="Courier New" w:hAnsi="Courier New" w:cs="Courier New"/>
                <w:sz w:val="18"/>
                <w:szCs w:val="18"/>
              </w:rPr>
              <w:t>$ vi server.log</w:t>
            </w:r>
          </w:p>
          <w:p w:rsidR="008F54F8" w:rsidRPr="008F54F8" w:rsidRDefault="008F54F8" w:rsidP="008F54F8">
            <w:pPr>
              <w:pStyle w:val="a5"/>
              <w:spacing w:afterLines="0" w:line="240" w:lineRule="auto"/>
              <w:ind w:leftChars="0" w:left="0"/>
              <w:jc w:val="left"/>
              <w:rPr>
                <w:rFonts w:ascii="Courier New" w:hAnsi="Courier New" w:cs="Courier New"/>
                <w:sz w:val="18"/>
                <w:szCs w:val="18"/>
              </w:rPr>
            </w:pPr>
            <w:r w:rsidRPr="008F54F8">
              <w:rPr>
                <w:rFonts w:ascii="Courier New" w:hAnsi="Courier New" w:cs="Courier New"/>
                <w:sz w:val="18"/>
                <w:szCs w:val="18"/>
              </w:rPr>
              <w:t xml:space="preserve">2014-06-11 10:33:11,772 INFO  [STDOUT] (http-0.0.0.0-8480-3) </w:t>
            </w:r>
            <w:r w:rsidRPr="008F54F8">
              <w:rPr>
                <w:rFonts w:ascii="Courier New" w:hAnsi="Courier New" w:cs="Courier New"/>
                <w:sz w:val="18"/>
                <w:szCs w:val="18"/>
                <w:highlight w:val="yellow"/>
              </w:rPr>
              <w:t>10:33:11.772 INFO  START TRANSACTION: Entry Point=[/portal/data/code/</w:t>
            </w:r>
            <w:proofErr w:type="spellStart"/>
            <w:r w:rsidRPr="008F54F8">
              <w:rPr>
                <w:rFonts w:ascii="Courier New" w:hAnsi="Courier New" w:cs="Courier New"/>
                <w:sz w:val="18"/>
                <w:szCs w:val="18"/>
                <w:highlight w:val="yellow"/>
              </w:rPr>
              <w:t>codeList.json</w:t>
            </w:r>
            <w:proofErr w:type="spellEnd"/>
            <w:r w:rsidRPr="008F54F8">
              <w:rPr>
                <w:rFonts w:ascii="Courier New" w:hAnsi="Courier New" w:cs="Courier New"/>
                <w:sz w:val="18"/>
                <w:szCs w:val="18"/>
                <w:highlight w:val="yellow"/>
              </w:rPr>
              <w:t xml:space="preserve">] - </w:t>
            </w:r>
            <w:proofErr w:type="spellStart"/>
            <w:r w:rsidRPr="008F54F8">
              <w:rPr>
                <w:rFonts w:ascii="Courier New" w:hAnsi="Courier New" w:cs="Courier New"/>
                <w:sz w:val="18"/>
                <w:szCs w:val="18"/>
                <w:highlight w:val="yellow"/>
              </w:rPr>
              <w:t>c.s.m.c.w.t.f.SimpleTraceFilter</w:t>
            </w:r>
            <w:proofErr w:type="spellEnd"/>
          </w:p>
          <w:p w:rsidR="008F54F8" w:rsidRPr="008F54F8" w:rsidRDefault="008F54F8" w:rsidP="008F54F8">
            <w:pPr>
              <w:pStyle w:val="a5"/>
              <w:spacing w:afterLines="0" w:line="240" w:lineRule="auto"/>
              <w:ind w:leftChars="0" w:left="0"/>
              <w:jc w:val="left"/>
              <w:rPr>
                <w:rFonts w:ascii="Courier New" w:hAnsi="Courier New" w:cs="Courier New"/>
                <w:sz w:val="18"/>
                <w:szCs w:val="18"/>
              </w:rPr>
            </w:pPr>
            <w:r w:rsidRPr="008F54F8">
              <w:rPr>
                <w:rFonts w:ascii="Courier New" w:hAnsi="Courier New" w:cs="Courier New"/>
                <w:sz w:val="18"/>
                <w:szCs w:val="18"/>
              </w:rPr>
              <w:t>2014-06-11 10:33:11,773 INFO  [STDOUT] (http-0.0.0.0-8480-3) 10:33:11.773 INFO  [URL] /portal/data/code/</w:t>
            </w:r>
            <w:proofErr w:type="spellStart"/>
            <w:r w:rsidRPr="008F54F8">
              <w:rPr>
                <w:rFonts w:ascii="Courier New" w:hAnsi="Courier New" w:cs="Courier New"/>
                <w:sz w:val="18"/>
                <w:szCs w:val="18"/>
              </w:rPr>
              <w:t>codeList.json</w:t>
            </w:r>
            <w:proofErr w:type="spellEnd"/>
            <w:r w:rsidRPr="008F54F8">
              <w:rPr>
                <w:rFonts w:ascii="Courier New" w:hAnsi="Courier New" w:cs="Courier New"/>
                <w:sz w:val="18"/>
                <w:szCs w:val="18"/>
              </w:rPr>
              <w:t xml:space="preserve"> - </w:t>
            </w:r>
            <w:proofErr w:type="spellStart"/>
            <w:r w:rsidRPr="008F54F8">
              <w:rPr>
                <w:rFonts w:ascii="Courier New" w:hAnsi="Courier New" w:cs="Courier New"/>
                <w:sz w:val="18"/>
                <w:szCs w:val="18"/>
              </w:rPr>
              <w:t>c.s.s.w.i.LoggingInterceptor</w:t>
            </w:r>
            <w:proofErr w:type="spellEnd"/>
          </w:p>
          <w:p w:rsidR="008F54F8" w:rsidRPr="008F54F8" w:rsidRDefault="008F54F8" w:rsidP="008F54F8">
            <w:pPr>
              <w:pStyle w:val="a5"/>
              <w:spacing w:afterLines="0" w:line="240" w:lineRule="auto"/>
              <w:ind w:leftChars="0" w:left="0"/>
              <w:jc w:val="left"/>
              <w:rPr>
                <w:rFonts w:ascii="Courier New" w:hAnsi="Courier New" w:cs="Courier New"/>
                <w:sz w:val="18"/>
                <w:szCs w:val="18"/>
              </w:rPr>
            </w:pPr>
            <w:r w:rsidRPr="008F54F8">
              <w:rPr>
                <w:rFonts w:ascii="Courier New" w:hAnsi="Courier New" w:cs="Courier New"/>
                <w:sz w:val="18"/>
                <w:szCs w:val="18"/>
              </w:rPr>
              <w:t xml:space="preserve">2014-06-11 10:33:11,776 INFO  [STDOUT] (http-0.0.0.0-8480-3) 10:33:11.776 DEBUG User Name: cms@corfire.com, Event Time: Wed Jun 11 10:33:11 SGT 2014 - </w:t>
            </w:r>
            <w:proofErr w:type="spellStart"/>
            <w:r w:rsidRPr="008F54F8">
              <w:rPr>
                <w:rFonts w:ascii="Courier New" w:hAnsi="Courier New" w:cs="Courier New"/>
                <w:sz w:val="18"/>
                <w:szCs w:val="18"/>
              </w:rPr>
              <w:t>c.s.s.p.e.l.AuditLoggingServletRequestHandledEventListener</w:t>
            </w:r>
            <w:proofErr w:type="spellEnd"/>
          </w:p>
          <w:p w:rsidR="008F54F8" w:rsidRPr="008F54F8" w:rsidRDefault="008F54F8" w:rsidP="008F54F8">
            <w:pPr>
              <w:pStyle w:val="a5"/>
              <w:spacing w:afterLines="0" w:line="240" w:lineRule="auto"/>
              <w:ind w:leftChars="0" w:left="0"/>
              <w:jc w:val="left"/>
              <w:rPr>
                <w:rFonts w:ascii="Courier New" w:hAnsi="Courier New" w:cs="Courier New"/>
                <w:sz w:val="18"/>
                <w:szCs w:val="18"/>
              </w:rPr>
            </w:pPr>
            <w:r w:rsidRPr="008F54F8">
              <w:rPr>
                <w:rFonts w:ascii="Courier New" w:hAnsi="Courier New" w:cs="Courier New"/>
                <w:sz w:val="18"/>
                <w:szCs w:val="18"/>
              </w:rPr>
              <w:t xml:space="preserve">2014-06-11 10:33:11,776 INFO  [STDOUT] (http-0.0.0.0-8480-3) 10:33:11.776 INFO  END TRANSACTION - </w:t>
            </w:r>
            <w:proofErr w:type="spellStart"/>
            <w:r w:rsidRPr="008F54F8">
              <w:rPr>
                <w:rFonts w:ascii="Courier New" w:hAnsi="Courier New" w:cs="Courier New"/>
                <w:sz w:val="18"/>
                <w:szCs w:val="18"/>
              </w:rPr>
              <w:t>c.s.m.c.w.t.f.SimpleTraceFilter</w:t>
            </w:r>
            <w:proofErr w:type="spellEnd"/>
          </w:p>
          <w:p w:rsidR="008F54F8" w:rsidRPr="008F54F8" w:rsidRDefault="008F54F8" w:rsidP="008F54F8">
            <w:pPr>
              <w:pStyle w:val="a5"/>
              <w:spacing w:afterLines="0" w:line="240" w:lineRule="auto"/>
              <w:ind w:leftChars="0" w:left="0"/>
              <w:jc w:val="left"/>
              <w:rPr>
                <w:rFonts w:ascii="Courier New" w:hAnsi="Courier New" w:cs="Courier New"/>
                <w:sz w:val="18"/>
                <w:szCs w:val="18"/>
              </w:rPr>
            </w:pPr>
            <w:r w:rsidRPr="008F54F8">
              <w:rPr>
                <w:rFonts w:ascii="Courier New" w:hAnsi="Courier New" w:cs="Courier New"/>
                <w:sz w:val="18"/>
                <w:szCs w:val="18"/>
              </w:rPr>
              <w:t>2014-06-11 10:33:11,891 INFO  [STDOUT] (http-0.0.0.0-8480-3) 10:33:11.891 INFO  START TRANSACTION: Entry Point=[/portal/data/code/</w:t>
            </w:r>
            <w:proofErr w:type="spellStart"/>
            <w:r w:rsidRPr="008F54F8">
              <w:rPr>
                <w:rFonts w:ascii="Courier New" w:hAnsi="Courier New" w:cs="Courier New"/>
                <w:sz w:val="18"/>
                <w:szCs w:val="18"/>
              </w:rPr>
              <w:t>codeList.json</w:t>
            </w:r>
            <w:proofErr w:type="spellEnd"/>
            <w:r w:rsidRPr="008F54F8">
              <w:rPr>
                <w:rFonts w:ascii="Courier New" w:hAnsi="Courier New" w:cs="Courier New"/>
                <w:sz w:val="18"/>
                <w:szCs w:val="18"/>
              </w:rPr>
              <w:t xml:space="preserve">] - </w:t>
            </w:r>
            <w:proofErr w:type="spellStart"/>
            <w:r w:rsidRPr="008F54F8">
              <w:rPr>
                <w:rFonts w:ascii="Courier New" w:hAnsi="Courier New" w:cs="Courier New"/>
                <w:sz w:val="18"/>
                <w:szCs w:val="18"/>
              </w:rPr>
              <w:t>c.s.m.c.w.t.f.SimpleTraceFilter</w:t>
            </w:r>
            <w:proofErr w:type="spellEnd"/>
          </w:p>
          <w:p w:rsidR="008F54F8" w:rsidRPr="008F54F8" w:rsidRDefault="008F54F8" w:rsidP="008F54F8">
            <w:pPr>
              <w:pStyle w:val="a5"/>
              <w:spacing w:afterLines="0" w:line="240" w:lineRule="auto"/>
              <w:ind w:leftChars="0" w:left="0"/>
              <w:jc w:val="left"/>
              <w:rPr>
                <w:rFonts w:ascii="Courier New" w:hAnsi="Courier New" w:cs="Courier New"/>
                <w:sz w:val="18"/>
                <w:szCs w:val="18"/>
              </w:rPr>
            </w:pPr>
            <w:r w:rsidRPr="008F54F8">
              <w:rPr>
                <w:rFonts w:ascii="Courier New" w:hAnsi="Courier New" w:cs="Courier New"/>
                <w:sz w:val="18"/>
                <w:szCs w:val="18"/>
              </w:rPr>
              <w:t>2014-06-11 10:33:11,892 INFO  [STDOUT] (http-0.0.0.0-8480-3) 10:33:11.892 INFO  [URL] /portal/data/code/</w:t>
            </w:r>
            <w:proofErr w:type="spellStart"/>
            <w:r w:rsidRPr="008F54F8">
              <w:rPr>
                <w:rFonts w:ascii="Courier New" w:hAnsi="Courier New" w:cs="Courier New"/>
                <w:sz w:val="18"/>
                <w:szCs w:val="18"/>
              </w:rPr>
              <w:t>codeList.json</w:t>
            </w:r>
            <w:proofErr w:type="spellEnd"/>
            <w:r w:rsidRPr="008F54F8">
              <w:rPr>
                <w:rFonts w:ascii="Courier New" w:hAnsi="Courier New" w:cs="Courier New"/>
                <w:sz w:val="18"/>
                <w:szCs w:val="18"/>
              </w:rPr>
              <w:t xml:space="preserve"> - </w:t>
            </w:r>
            <w:proofErr w:type="spellStart"/>
            <w:r w:rsidRPr="008F54F8">
              <w:rPr>
                <w:rFonts w:ascii="Courier New" w:hAnsi="Courier New" w:cs="Courier New"/>
                <w:sz w:val="18"/>
                <w:szCs w:val="18"/>
              </w:rPr>
              <w:t>c.s.s.w.i.LoggingInterceptor</w:t>
            </w:r>
            <w:proofErr w:type="spellEnd"/>
          </w:p>
          <w:p w:rsidR="008F54F8" w:rsidRPr="008F54F8" w:rsidRDefault="008F54F8" w:rsidP="008F54F8">
            <w:pPr>
              <w:pStyle w:val="a5"/>
              <w:spacing w:afterLines="0" w:line="240" w:lineRule="auto"/>
              <w:ind w:leftChars="0" w:left="0"/>
              <w:jc w:val="left"/>
              <w:rPr>
                <w:rFonts w:ascii="Courier New" w:hAnsi="Courier New" w:cs="Courier New"/>
                <w:sz w:val="18"/>
                <w:szCs w:val="18"/>
              </w:rPr>
            </w:pPr>
            <w:r w:rsidRPr="008F54F8">
              <w:rPr>
                <w:rFonts w:ascii="Courier New" w:hAnsi="Courier New" w:cs="Courier New"/>
                <w:sz w:val="18"/>
                <w:szCs w:val="18"/>
              </w:rPr>
              <w:t xml:space="preserve">2014-06-11 10:33:11,895 INFO  [STDOUT] (http-0.0.0.0-8480-3) 10:33:11.895 DEBUG User Name: cms@corfire.com, Event Time: Wed Jun 11 10:33:11 SGT 2014 - </w:t>
            </w:r>
            <w:proofErr w:type="spellStart"/>
            <w:r w:rsidRPr="008F54F8">
              <w:rPr>
                <w:rFonts w:ascii="Courier New" w:hAnsi="Courier New" w:cs="Courier New"/>
                <w:sz w:val="18"/>
                <w:szCs w:val="18"/>
              </w:rPr>
              <w:t>c.s.s.p.e.l.AuditLoggingServletRequestHandledEventListener</w:t>
            </w:r>
            <w:proofErr w:type="spellEnd"/>
          </w:p>
          <w:p w:rsidR="00A50E1E" w:rsidRPr="008F54F8" w:rsidRDefault="008F54F8" w:rsidP="008F54F8">
            <w:pPr>
              <w:pStyle w:val="a5"/>
              <w:spacing w:afterLines="0" w:line="240" w:lineRule="auto"/>
              <w:ind w:leftChars="0" w:left="0"/>
              <w:jc w:val="left"/>
              <w:rPr>
                <w:rFonts w:ascii="Courier New" w:hAnsi="Courier New" w:cs="Courier New"/>
                <w:sz w:val="18"/>
                <w:szCs w:val="18"/>
              </w:rPr>
            </w:pPr>
            <w:r w:rsidRPr="008F54F8">
              <w:rPr>
                <w:rFonts w:ascii="Courier New" w:hAnsi="Courier New" w:cs="Courier New"/>
                <w:sz w:val="18"/>
                <w:szCs w:val="18"/>
              </w:rPr>
              <w:t xml:space="preserve">2014-06-11 10:33:11,895 INFO  [STDOUT] (http-0.0.0.0-8480-3) 10:33:11.895 INFO  END TRANSACTION - </w:t>
            </w:r>
            <w:proofErr w:type="spellStart"/>
            <w:r w:rsidRPr="008F54F8">
              <w:rPr>
                <w:rFonts w:ascii="Courier New" w:hAnsi="Courier New" w:cs="Courier New"/>
                <w:sz w:val="18"/>
                <w:szCs w:val="18"/>
              </w:rPr>
              <w:t>c.s.m.c.w.t.f.SimpleTraceFilter</w:t>
            </w:r>
            <w:proofErr w:type="spellEnd"/>
          </w:p>
        </w:tc>
      </w:tr>
    </w:tbl>
    <w:p w:rsidR="00A50E1E" w:rsidRDefault="008F54F8" w:rsidP="00362CE7">
      <w:pPr>
        <w:pStyle w:val="a5"/>
        <w:numPr>
          <w:ilvl w:val="0"/>
          <w:numId w:val="36"/>
        </w:numPr>
        <w:spacing w:beforeLines="50" w:before="120" w:after="120" w:line="240" w:lineRule="auto"/>
        <w:ind w:leftChars="0" w:left="709" w:hanging="283"/>
        <w:rPr>
          <w:rFonts w:eastAsia="맑은 고딕" w:cs="Times New Roman"/>
        </w:rPr>
      </w:pPr>
      <w:r>
        <w:rPr>
          <w:rFonts w:eastAsia="맑은 고딕" w:cs="Times New Roman" w:hint="eastAsia"/>
        </w:rPr>
        <w:t xml:space="preserve">Example </w:t>
      </w:r>
      <w:r>
        <w:rPr>
          <w:rFonts w:eastAsia="맑은 고딕" w:cs="Times New Roman"/>
        </w:rPr>
        <w:t>–</w:t>
      </w:r>
      <w:r>
        <w:rPr>
          <w:rFonts w:eastAsia="맑은 고딕" w:cs="Times New Roman" w:hint="eastAsia"/>
        </w:rPr>
        <w:t xml:space="preserve"> Exception case</w:t>
      </w:r>
    </w:p>
    <w:tbl>
      <w:tblPr>
        <w:tblStyle w:val="af"/>
        <w:tblW w:w="0" w:type="auto"/>
        <w:tblInd w:w="675" w:type="dxa"/>
        <w:tblLook w:val="04A0" w:firstRow="1" w:lastRow="0" w:firstColumn="1" w:lastColumn="0" w:noHBand="0" w:noVBand="1"/>
      </w:tblPr>
      <w:tblGrid>
        <w:gridCol w:w="8561"/>
      </w:tblGrid>
      <w:tr w:rsidR="00846D57" w:rsidTr="00F91C88">
        <w:tc>
          <w:tcPr>
            <w:tcW w:w="8561" w:type="dxa"/>
            <w:shd w:val="clear" w:color="auto" w:fill="D9D9D9" w:themeFill="background1" w:themeFillShade="D9"/>
          </w:tcPr>
          <w:p w:rsidR="00846D57" w:rsidRPr="00A50E1E" w:rsidRDefault="00846D57" w:rsidP="00F91C88">
            <w:pPr>
              <w:pStyle w:val="a5"/>
              <w:spacing w:afterLines="0" w:line="240" w:lineRule="auto"/>
              <w:ind w:leftChars="0" w:left="0"/>
              <w:jc w:val="left"/>
              <w:rPr>
                <w:rFonts w:ascii="Courier New" w:hAnsi="Courier New" w:cs="Courier New"/>
                <w:sz w:val="18"/>
                <w:szCs w:val="18"/>
              </w:rPr>
            </w:pPr>
            <w:r w:rsidRPr="00A50E1E">
              <w:rPr>
                <w:rFonts w:ascii="Courier New" w:hAnsi="Courier New" w:cs="Courier New"/>
                <w:sz w:val="18"/>
                <w:szCs w:val="18"/>
              </w:rPr>
              <w:t>$ vi server.log</w:t>
            </w:r>
          </w:p>
          <w:p w:rsidR="00846D57" w:rsidRPr="00846D57" w:rsidRDefault="00846D57" w:rsidP="00846D57">
            <w:pPr>
              <w:pStyle w:val="a5"/>
              <w:spacing w:afterLines="0" w:line="240" w:lineRule="auto"/>
              <w:ind w:leftChars="0" w:left="0"/>
              <w:jc w:val="left"/>
              <w:rPr>
                <w:rFonts w:ascii="Courier New" w:hAnsi="Courier New" w:cs="Courier New"/>
                <w:sz w:val="18"/>
                <w:szCs w:val="18"/>
              </w:rPr>
            </w:pPr>
            <w:r w:rsidRPr="00846D57">
              <w:rPr>
                <w:rFonts w:ascii="Courier New" w:hAnsi="Courier New" w:cs="Courier New"/>
                <w:sz w:val="18"/>
                <w:szCs w:val="18"/>
              </w:rPr>
              <w:t>2014-06-09 12:54:52,241 INFO  [STDOUT] (http-0.0.0.0-8480-7) 12:54:52.241 WARN  [</w:t>
            </w:r>
            <w:proofErr w:type="spellStart"/>
            <w:r w:rsidRPr="00846D57">
              <w:rPr>
                <w:rFonts w:ascii="Courier New" w:hAnsi="Courier New" w:cs="Courier New"/>
                <w:sz w:val="18"/>
                <w:szCs w:val="18"/>
              </w:rPr>
              <w:t>ConsecutivePasswordValidator</w:t>
            </w:r>
            <w:proofErr w:type="spellEnd"/>
            <w:r w:rsidRPr="00846D57">
              <w:rPr>
                <w:rFonts w:ascii="Courier New" w:hAnsi="Courier New" w:cs="Courier New"/>
                <w:sz w:val="18"/>
                <w:szCs w:val="18"/>
              </w:rPr>
              <w:t xml:space="preserve">] 3 consecutive characters validation detected: 333 - </w:t>
            </w:r>
            <w:proofErr w:type="spellStart"/>
            <w:r w:rsidRPr="00846D57">
              <w:rPr>
                <w:rFonts w:ascii="Courier New" w:hAnsi="Courier New" w:cs="Courier New"/>
                <w:sz w:val="18"/>
                <w:szCs w:val="18"/>
              </w:rPr>
              <w:t>c.s.s.p.s.p.v.ConsecutivePasswordValidator</w:t>
            </w:r>
            <w:proofErr w:type="spellEnd"/>
          </w:p>
          <w:p w:rsidR="00846D57" w:rsidRPr="00846D57" w:rsidRDefault="00846D57" w:rsidP="00846D57">
            <w:pPr>
              <w:pStyle w:val="a5"/>
              <w:spacing w:afterLines="0" w:line="240" w:lineRule="auto"/>
              <w:ind w:leftChars="0" w:left="0"/>
              <w:jc w:val="left"/>
              <w:rPr>
                <w:rFonts w:ascii="Courier New" w:hAnsi="Courier New" w:cs="Courier New"/>
                <w:sz w:val="18"/>
                <w:szCs w:val="18"/>
              </w:rPr>
            </w:pPr>
            <w:r w:rsidRPr="00846D57">
              <w:rPr>
                <w:rFonts w:ascii="Courier New" w:hAnsi="Courier New" w:cs="Courier New"/>
                <w:sz w:val="18"/>
                <w:szCs w:val="18"/>
              </w:rPr>
              <w:t xml:space="preserve">2014-06-09 12:54:52,247 INFO  [STDOUT] (http-0.0.0.0-8480-7) 12:54:52.247 ERROR 95000 - </w:t>
            </w:r>
            <w:proofErr w:type="spellStart"/>
            <w:r w:rsidRPr="00846D57">
              <w:rPr>
                <w:rFonts w:ascii="Courier New" w:hAnsi="Courier New" w:cs="Courier New"/>
                <w:sz w:val="18"/>
                <w:szCs w:val="18"/>
              </w:rPr>
              <w:t>c.s.s.c.t.DefaultTransactionExecutor</w:t>
            </w:r>
            <w:proofErr w:type="spellEnd"/>
          </w:p>
          <w:p w:rsidR="00846D57" w:rsidRPr="00846D57" w:rsidRDefault="00846D57" w:rsidP="00846D57">
            <w:pPr>
              <w:pStyle w:val="a5"/>
              <w:spacing w:afterLines="0" w:line="240" w:lineRule="auto"/>
              <w:ind w:leftChars="0" w:left="0"/>
              <w:jc w:val="left"/>
              <w:rPr>
                <w:rFonts w:ascii="Courier New" w:hAnsi="Courier New" w:cs="Courier New"/>
                <w:sz w:val="18"/>
                <w:szCs w:val="18"/>
              </w:rPr>
            </w:pPr>
            <w:proofErr w:type="spellStart"/>
            <w:r w:rsidRPr="00846D57">
              <w:rPr>
                <w:rFonts w:ascii="Courier New" w:hAnsi="Courier New" w:cs="Courier New"/>
                <w:sz w:val="18"/>
                <w:szCs w:val="18"/>
              </w:rPr>
              <w:t>com.skcc.stcms.core.exception.</w:t>
            </w:r>
            <w:r w:rsidRPr="00846D57">
              <w:rPr>
                <w:rFonts w:ascii="Courier New" w:hAnsi="Courier New" w:cs="Courier New"/>
                <w:sz w:val="18"/>
                <w:szCs w:val="18"/>
                <w:highlight w:val="yellow"/>
              </w:rPr>
              <w:t>AppException</w:t>
            </w:r>
            <w:proofErr w:type="spellEnd"/>
            <w:r w:rsidRPr="00846D57">
              <w:rPr>
                <w:rFonts w:ascii="Courier New" w:hAnsi="Courier New" w:cs="Courier New"/>
                <w:sz w:val="18"/>
                <w:szCs w:val="18"/>
                <w:highlight w:val="yellow"/>
              </w:rPr>
              <w:t>: 95000</w:t>
            </w:r>
          </w:p>
          <w:p w:rsidR="00846D57" w:rsidRPr="00846D57" w:rsidRDefault="00846D57" w:rsidP="00846D57">
            <w:pPr>
              <w:pStyle w:val="a5"/>
              <w:spacing w:afterLines="0" w:line="240" w:lineRule="auto"/>
              <w:ind w:leftChars="0" w:left="0"/>
              <w:jc w:val="left"/>
              <w:rPr>
                <w:rFonts w:ascii="Courier New" w:hAnsi="Courier New" w:cs="Courier New"/>
                <w:sz w:val="18"/>
                <w:szCs w:val="18"/>
              </w:rPr>
            </w:pPr>
            <w:r w:rsidRPr="00846D57">
              <w:rPr>
                <w:rFonts w:ascii="Courier New" w:hAnsi="Courier New" w:cs="Courier New"/>
                <w:sz w:val="18"/>
                <w:szCs w:val="18"/>
              </w:rPr>
              <w:t xml:space="preserve">        at com.skcc.stcms.util.ExceptionUtils.createException(ExceptionUtils.java:39) ~[stcms-common-core-1.0.0-SNAPSHOT.jar!/:</w:t>
            </w:r>
            <w:proofErr w:type="spellStart"/>
            <w:r w:rsidRPr="00846D57">
              <w:rPr>
                <w:rFonts w:ascii="Courier New" w:hAnsi="Courier New" w:cs="Courier New"/>
                <w:sz w:val="18"/>
                <w:szCs w:val="18"/>
              </w:rPr>
              <w:t>na</w:t>
            </w:r>
            <w:proofErr w:type="spellEnd"/>
            <w:r w:rsidRPr="00846D57">
              <w:rPr>
                <w:rFonts w:ascii="Courier New" w:hAnsi="Courier New" w:cs="Courier New"/>
                <w:sz w:val="18"/>
                <w:szCs w:val="18"/>
              </w:rPr>
              <w:t>]</w:t>
            </w:r>
          </w:p>
          <w:p w:rsidR="00846D57" w:rsidRPr="00846D57" w:rsidRDefault="00846D57" w:rsidP="00846D57">
            <w:pPr>
              <w:pStyle w:val="a5"/>
              <w:spacing w:afterLines="0" w:line="240" w:lineRule="auto"/>
              <w:ind w:leftChars="0" w:left="0"/>
              <w:jc w:val="left"/>
              <w:rPr>
                <w:rFonts w:ascii="Courier New" w:hAnsi="Courier New" w:cs="Courier New"/>
                <w:sz w:val="18"/>
                <w:szCs w:val="18"/>
              </w:rPr>
            </w:pPr>
            <w:r w:rsidRPr="00846D57">
              <w:rPr>
                <w:rFonts w:ascii="Courier New" w:hAnsi="Courier New" w:cs="Courier New"/>
                <w:sz w:val="18"/>
                <w:szCs w:val="18"/>
              </w:rPr>
              <w:t xml:space="preserve">        at com.skcc.stcms.util.ExceptionUtils.createException(ExceptionUtils.java:31) ~[stcms-common-core-1.0.0-SNAPSHOT.jar!/:</w:t>
            </w:r>
            <w:proofErr w:type="spellStart"/>
            <w:r w:rsidRPr="00846D57">
              <w:rPr>
                <w:rFonts w:ascii="Courier New" w:hAnsi="Courier New" w:cs="Courier New"/>
                <w:sz w:val="18"/>
                <w:szCs w:val="18"/>
              </w:rPr>
              <w:t>na</w:t>
            </w:r>
            <w:proofErr w:type="spellEnd"/>
            <w:r w:rsidRPr="00846D57">
              <w:rPr>
                <w:rFonts w:ascii="Courier New" w:hAnsi="Courier New" w:cs="Courier New"/>
                <w:sz w:val="18"/>
                <w:szCs w:val="18"/>
              </w:rPr>
              <w:t>]</w:t>
            </w:r>
          </w:p>
          <w:p w:rsidR="00846D57" w:rsidRPr="008F54F8" w:rsidRDefault="00846D57" w:rsidP="00846D57">
            <w:pPr>
              <w:pStyle w:val="a5"/>
              <w:spacing w:afterLines="0" w:line="240" w:lineRule="auto"/>
              <w:ind w:leftChars="0" w:left="0"/>
              <w:jc w:val="left"/>
              <w:rPr>
                <w:rFonts w:ascii="Courier New" w:hAnsi="Courier New" w:cs="Courier New"/>
                <w:sz w:val="18"/>
                <w:szCs w:val="18"/>
              </w:rPr>
            </w:pPr>
            <w:r w:rsidRPr="00846D57">
              <w:rPr>
                <w:rFonts w:ascii="Courier New" w:hAnsi="Courier New" w:cs="Courier New"/>
                <w:sz w:val="18"/>
                <w:szCs w:val="18"/>
              </w:rPr>
              <w:t xml:space="preserve">        at com.skcc.stcms.portal.security.password.validator.ConsecutivePasswordValidator.doValidate(ConsecutivePasswordValidator.java:42) ~[stcms-portal-security-</w:t>
            </w:r>
            <w:r w:rsidRPr="00846D57">
              <w:rPr>
                <w:rFonts w:ascii="Courier New" w:hAnsi="Courier New" w:cs="Courier New"/>
                <w:sz w:val="18"/>
                <w:szCs w:val="18"/>
              </w:rPr>
              <w:lastRenderedPageBreak/>
              <w:t>1.0.0-SNAPSHOT.jar!/:</w:t>
            </w:r>
            <w:proofErr w:type="spellStart"/>
            <w:r w:rsidRPr="00846D57">
              <w:rPr>
                <w:rFonts w:ascii="Courier New" w:hAnsi="Courier New" w:cs="Courier New"/>
                <w:sz w:val="18"/>
                <w:szCs w:val="18"/>
              </w:rPr>
              <w:t>na</w:t>
            </w:r>
            <w:proofErr w:type="spellEnd"/>
            <w:r w:rsidRPr="00846D57">
              <w:rPr>
                <w:rFonts w:ascii="Courier New" w:hAnsi="Courier New" w:cs="Courier New"/>
                <w:sz w:val="18"/>
                <w:szCs w:val="18"/>
              </w:rPr>
              <w:t>]</w:t>
            </w:r>
            <w:r w:rsidRPr="008F54F8">
              <w:rPr>
                <w:rFonts w:ascii="Courier New" w:hAnsi="Courier New" w:cs="Courier New"/>
                <w:sz w:val="18"/>
                <w:szCs w:val="18"/>
              </w:rPr>
              <w:t>INFO  [URL] /portal/data/code/</w:t>
            </w:r>
            <w:proofErr w:type="spellStart"/>
            <w:r w:rsidRPr="008F54F8">
              <w:rPr>
                <w:rFonts w:ascii="Courier New" w:hAnsi="Courier New" w:cs="Courier New"/>
                <w:sz w:val="18"/>
                <w:szCs w:val="18"/>
              </w:rPr>
              <w:t>codeList.json</w:t>
            </w:r>
            <w:proofErr w:type="spellEnd"/>
            <w:r w:rsidRPr="008F54F8">
              <w:rPr>
                <w:rFonts w:ascii="Courier New" w:hAnsi="Courier New" w:cs="Courier New"/>
                <w:sz w:val="18"/>
                <w:szCs w:val="18"/>
              </w:rPr>
              <w:t xml:space="preserve"> - </w:t>
            </w:r>
            <w:proofErr w:type="spellStart"/>
            <w:r w:rsidRPr="008F54F8">
              <w:rPr>
                <w:rFonts w:ascii="Courier New" w:hAnsi="Courier New" w:cs="Courier New"/>
                <w:sz w:val="18"/>
                <w:szCs w:val="18"/>
              </w:rPr>
              <w:t>c.s.s.w.i.LoggingInterceptor</w:t>
            </w:r>
            <w:proofErr w:type="spellEnd"/>
          </w:p>
          <w:p w:rsidR="00846D57" w:rsidRPr="008F54F8" w:rsidRDefault="00846D57" w:rsidP="00F91C88">
            <w:pPr>
              <w:pStyle w:val="a5"/>
              <w:spacing w:afterLines="0" w:line="240" w:lineRule="auto"/>
              <w:ind w:leftChars="0" w:left="0"/>
              <w:jc w:val="left"/>
              <w:rPr>
                <w:rFonts w:ascii="Courier New" w:hAnsi="Courier New" w:cs="Courier New"/>
                <w:sz w:val="18"/>
                <w:szCs w:val="18"/>
              </w:rPr>
            </w:pPr>
            <w:r w:rsidRPr="008F54F8">
              <w:rPr>
                <w:rFonts w:ascii="Courier New" w:hAnsi="Courier New" w:cs="Courier New"/>
                <w:sz w:val="18"/>
                <w:szCs w:val="18"/>
              </w:rPr>
              <w:t xml:space="preserve">2014-06-11 10:33:11,895 INFO  [STDOUT] (http-0.0.0.0-8480-3) 10:33:11.895 DEBUG User Name: cms@corfire.com, Event Time: Wed Jun 11 10:33:11 SGT 2014 - </w:t>
            </w:r>
            <w:proofErr w:type="spellStart"/>
            <w:r w:rsidRPr="008F54F8">
              <w:rPr>
                <w:rFonts w:ascii="Courier New" w:hAnsi="Courier New" w:cs="Courier New"/>
                <w:sz w:val="18"/>
                <w:szCs w:val="18"/>
              </w:rPr>
              <w:t>c.s.s.p.e.l.AuditLoggingServletRequestHandledEventListener</w:t>
            </w:r>
            <w:proofErr w:type="spellEnd"/>
          </w:p>
          <w:p w:rsidR="00846D57" w:rsidRPr="008F54F8" w:rsidRDefault="00846D57" w:rsidP="00F91C88">
            <w:pPr>
              <w:pStyle w:val="a5"/>
              <w:spacing w:afterLines="0" w:line="240" w:lineRule="auto"/>
              <w:ind w:leftChars="0" w:left="0"/>
              <w:jc w:val="left"/>
              <w:rPr>
                <w:rFonts w:ascii="Courier New" w:hAnsi="Courier New" w:cs="Courier New"/>
                <w:sz w:val="18"/>
                <w:szCs w:val="18"/>
              </w:rPr>
            </w:pPr>
            <w:r w:rsidRPr="008F54F8">
              <w:rPr>
                <w:rFonts w:ascii="Courier New" w:hAnsi="Courier New" w:cs="Courier New"/>
                <w:sz w:val="18"/>
                <w:szCs w:val="18"/>
              </w:rPr>
              <w:t xml:space="preserve">2014-06-11 10:33:11,895 INFO  [STDOUT] (http-0.0.0.0-8480-3) 10:33:11.895 INFO  END TRANSACTION - </w:t>
            </w:r>
            <w:proofErr w:type="spellStart"/>
            <w:r w:rsidRPr="008F54F8">
              <w:rPr>
                <w:rFonts w:ascii="Courier New" w:hAnsi="Courier New" w:cs="Courier New"/>
                <w:sz w:val="18"/>
                <w:szCs w:val="18"/>
              </w:rPr>
              <w:t>c.s.m.c.w.t.f.SimpleTraceFilter</w:t>
            </w:r>
            <w:proofErr w:type="spellEnd"/>
          </w:p>
        </w:tc>
      </w:tr>
    </w:tbl>
    <w:p w:rsidR="000470D2" w:rsidRDefault="00E81504" w:rsidP="00A50E1E">
      <w:pPr>
        <w:pStyle w:val="20"/>
        <w:spacing w:before="240" w:after="240"/>
        <w:ind w:left="567"/>
      </w:pPr>
      <w:bookmarkStart w:id="4319" w:name="_Toc390354031"/>
      <w:r>
        <w:rPr>
          <w:rFonts w:hint="eastAsia"/>
        </w:rPr>
        <w:lastRenderedPageBreak/>
        <w:t>Exception</w:t>
      </w:r>
      <w:r w:rsidR="000470D2">
        <w:rPr>
          <w:rFonts w:hint="eastAsia"/>
        </w:rPr>
        <w:t xml:space="preserve"> codes list</w:t>
      </w:r>
      <w:bookmarkEnd w:id="4319"/>
      <w:r>
        <w:rPr>
          <w:rFonts w:hint="eastAsia"/>
        </w:rPr>
        <w:t xml:space="preserve"> </w:t>
      </w:r>
    </w:p>
    <w:p w:rsidR="0056522E" w:rsidRDefault="0056522E" w:rsidP="0056522E">
      <w:pPr>
        <w:pStyle w:val="30"/>
        <w:spacing w:before="240" w:after="240"/>
        <w:ind w:left="567" w:hanging="567"/>
      </w:pPr>
      <w:bookmarkStart w:id="4320" w:name="_Toc390354032"/>
      <w:r>
        <w:rPr>
          <w:rFonts w:hint="eastAsia"/>
        </w:rPr>
        <w:t>Admin portal</w:t>
      </w:r>
      <w:bookmarkEnd w:id="4320"/>
    </w:p>
    <w:p w:rsidR="00C34963" w:rsidRDefault="004872E1" w:rsidP="00C34963">
      <w:pPr>
        <w:pStyle w:val="a5"/>
        <w:spacing w:after="120"/>
        <w:ind w:left="426"/>
        <w:jc w:val="left"/>
      </w:pPr>
      <w:r>
        <w:rPr>
          <w:rFonts w:hint="eastAsia"/>
        </w:rPr>
        <w:t xml:space="preserve">The exception codes for admin portal are divided into 10 sections. </w:t>
      </w:r>
    </w:p>
    <w:p w:rsidR="0056522E" w:rsidRPr="0056522E" w:rsidRDefault="00C34963" w:rsidP="00C34963">
      <w:pPr>
        <w:pStyle w:val="a5"/>
        <w:spacing w:after="120"/>
        <w:ind w:left="426"/>
        <w:jc w:val="left"/>
        <w:rPr>
          <w:rFonts w:eastAsia="맑은 고딕" w:cs="Times New Roman"/>
        </w:rPr>
      </w:pPr>
      <w:r>
        <w:sym w:font="Wingdings" w:char="F081"/>
      </w:r>
      <w:proofErr w:type="gramStart"/>
      <w:r>
        <w:t>batch-</w:t>
      </w:r>
      <w:proofErr w:type="spellStart"/>
      <w:r>
        <w:t>error.properties</w:t>
      </w:r>
      <w:proofErr w:type="spellEnd"/>
      <w:proofErr w:type="gramEnd"/>
      <w:r>
        <w:rPr>
          <w:rFonts w:hint="eastAsia"/>
        </w:rPr>
        <w:t xml:space="preserve">, </w:t>
      </w:r>
      <w:r>
        <w:rPr>
          <w:rFonts w:hint="eastAsia"/>
        </w:rPr>
        <w:sym w:font="Wingdings" w:char="F082"/>
      </w:r>
      <w:r>
        <w:t>coupon-</w:t>
      </w:r>
      <w:proofErr w:type="spellStart"/>
      <w:r>
        <w:t>error.properties</w:t>
      </w:r>
      <w:proofErr w:type="spellEnd"/>
      <w:r>
        <w:rPr>
          <w:rFonts w:hint="eastAsia"/>
        </w:rPr>
        <w:t xml:space="preserve">, </w:t>
      </w:r>
      <w:r>
        <w:rPr>
          <w:rFonts w:hint="eastAsia"/>
        </w:rPr>
        <w:sym w:font="Wingdings" w:char="F083"/>
      </w:r>
      <w:r>
        <w:t>merchant-</w:t>
      </w:r>
      <w:proofErr w:type="spellStart"/>
      <w:r>
        <w:t>error.properties</w:t>
      </w:r>
      <w:proofErr w:type="spellEnd"/>
      <w:r>
        <w:rPr>
          <w:rFonts w:hint="eastAsia"/>
        </w:rPr>
        <w:t xml:space="preserve">, </w:t>
      </w:r>
      <w:r>
        <w:rPr>
          <w:rFonts w:hint="eastAsia"/>
        </w:rPr>
        <w:sym w:font="Wingdings" w:char="F084"/>
      </w:r>
      <w:r>
        <w:t>user-</w:t>
      </w:r>
      <w:proofErr w:type="spellStart"/>
      <w:r>
        <w:t>error.properties</w:t>
      </w:r>
      <w:proofErr w:type="spellEnd"/>
      <w:r>
        <w:rPr>
          <w:rFonts w:hint="eastAsia"/>
        </w:rPr>
        <w:t xml:space="preserve">, </w:t>
      </w:r>
      <w:r>
        <w:rPr>
          <w:rFonts w:hint="eastAsia"/>
        </w:rPr>
        <w:sym w:font="Wingdings" w:char="F085"/>
      </w:r>
      <w:r>
        <w:t>campaign-</w:t>
      </w:r>
      <w:proofErr w:type="spellStart"/>
      <w:r>
        <w:t>error.properties</w:t>
      </w:r>
      <w:proofErr w:type="spellEnd"/>
      <w:r>
        <w:rPr>
          <w:rFonts w:hint="eastAsia"/>
        </w:rPr>
        <w:t xml:space="preserve">, </w:t>
      </w:r>
      <w:r>
        <w:sym w:font="Wingdings" w:char="F086"/>
      </w:r>
      <w:r>
        <w:t>loyalty-</w:t>
      </w:r>
      <w:proofErr w:type="spellStart"/>
      <w:r>
        <w:t>error.properties</w:t>
      </w:r>
      <w:proofErr w:type="spellEnd"/>
      <w:r>
        <w:rPr>
          <w:rFonts w:hint="eastAsia"/>
        </w:rPr>
        <w:t xml:space="preserve">, </w:t>
      </w:r>
      <w:r>
        <w:sym w:font="Wingdings" w:char="F087"/>
      </w:r>
      <w:r>
        <w:t>password-</w:t>
      </w:r>
      <w:proofErr w:type="spellStart"/>
      <w:r>
        <w:t>error.properties</w:t>
      </w:r>
      <w:proofErr w:type="spellEnd"/>
      <w:r>
        <w:rPr>
          <w:rFonts w:hint="eastAsia"/>
        </w:rPr>
        <w:t xml:space="preserve">, </w:t>
      </w:r>
      <w:r>
        <w:sym w:font="Wingdings" w:char="F088"/>
      </w:r>
      <w:r>
        <w:t>common-</w:t>
      </w:r>
      <w:proofErr w:type="spellStart"/>
      <w:r>
        <w:t>error.properties</w:t>
      </w:r>
      <w:proofErr w:type="spellEnd"/>
      <w:r>
        <w:rPr>
          <w:rFonts w:hint="eastAsia"/>
        </w:rPr>
        <w:t xml:space="preserve">, </w:t>
      </w:r>
      <w:r>
        <w:sym w:font="Wingdings" w:char="F089"/>
      </w:r>
      <w:r>
        <w:t>management-</w:t>
      </w:r>
      <w:proofErr w:type="spellStart"/>
      <w:r>
        <w:t>error.properties</w:t>
      </w:r>
      <w:proofErr w:type="spellEnd"/>
      <w:r>
        <w:rPr>
          <w:rFonts w:hint="eastAsia"/>
        </w:rPr>
        <w:t xml:space="preserve">, </w:t>
      </w:r>
      <w:r>
        <w:sym w:font="Wingdings" w:char="F08A"/>
      </w:r>
      <w:r>
        <w:t>report-</w:t>
      </w:r>
      <w:proofErr w:type="spellStart"/>
      <w:r>
        <w:t>error.properties</w:t>
      </w:r>
      <w:proofErr w:type="spellEnd"/>
    </w:p>
    <w:p w:rsidR="0056522E" w:rsidRDefault="0056522E" w:rsidP="00362CE7">
      <w:pPr>
        <w:pStyle w:val="a5"/>
        <w:numPr>
          <w:ilvl w:val="0"/>
          <w:numId w:val="38"/>
        </w:numPr>
        <w:spacing w:beforeLines="50" w:before="120" w:after="120" w:line="240" w:lineRule="auto"/>
        <w:ind w:leftChars="0" w:left="709" w:hanging="283"/>
        <w:rPr>
          <w:rFonts w:eastAsia="맑은 고딕" w:cs="Times New Roman"/>
        </w:rPr>
      </w:pPr>
      <w:r>
        <w:rPr>
          <w:rFonts w:eastAsia="맑은 고딕" w:cs="Times New Roman" w:hint="eastAsia"/>
        </w:rPr>
        <w:t xml:space="preserve">Location : </w:t>
      </w:r>
    </w:p>
    <w:p w:rsidR="00714373" w:rsidRPr="00714373" w:rsidRDefault="00714373" w:rsidP="00714373">
      <w:pPr>
        <w:pStyle w:val="a5"/>
        <w:spacing w:beforeLines="50" w:before="120" w:after="120" w:line="240" w:lineRule="auto"/>
        <w:ind w:leftChars="0" w:left="709"/>
        <w:rPr>
          <w:rFonts w:eastAsia="맑은 고딕" w:cs="Times New Roman"/>
        </w:rPr>
      </w:pPr>
      <w:r w:rsidRPr="00714373">
        <w:rPr>
          <w:rFonts w:eastAsia="맑은 고딕" w:cs="Times New Roman"/>
        </w:rPr>
        <w:t>/home/cmsadmin</w:t>
      </w:r>
      <w:r>
        <w:rPr>
          <w:rFonts w:eastAsia="맑은 고딕" w:cs="Times New Roman"/>
        </w:rPr>
        <w:t>/local/jboss5-as/server/stcms_</w:t>
      </w:r>
      <w:r>
        <w:rPr>
          <w:rFonts w:eastAsia="맑은 고딕" w:cs="Times New Roman" w:hint="eastAsia"/>
        </w:rPr>
        <w:t>portal</w:t>
      </w:r>
      <w:r w:rsidRPr="00714373">
        <w:rPr>
          <w:rFonts w:eastAsia="맑은 고딕" w:cs="Times New Roman"/>
        </w:rPr>
        <w:t>/deploy/stcms</w:t>
      </w:r>
      <w:r>
        <w:rPr>
          <w:rFonts w:eastAsia="맑은 고딕" w:cs="Times New Roman" w:hint="eastAsia"/>
        </w:rPr>
        <w:t>_portal</w:t>
      </w:r>
      <w:r w:rsidRPr="00714373">
        <w:rPr>
          <w:rFonts w:eastAsia="맑은 고딕" w:cs="Times New Roman"/>
        </w:rPr>
        <w:t>.war/WEB-INF/classes/META-INF/message/error</w:t>
      </w:r>
    </w:p>
    <w:p w:rsidR="00B1448B" w:rsidRDefault="00714373" w:rsidP="00362CE7">
      <w:pPr>
        <w:pStyle w:val="a5"/>
        <w:numPr>
          <w:ilvl w:val="0"/>
          <w:numId w:val="38"/>
        </w:numPr>
        <w:spacing w:beforeLines="50" w:before="120" w:after="120" w:line="240" w:lineRule="auto"/>
        <w:ind w:leftChars="0" w:left="709" w:hanging="283"/>
        <w:rPr>
          <w:rFonts w:eastAsia="맑은 고딕" w:cs="Times New Roman"/>
        </w:rPr>
      </w:pPr>
      <w:r>
        <w:rPr>
          <w:rFonts w:eastAsia="맑은 고딕" w:cs="Times New Roman" w:hint="eastAsia"/>
        </w:rPr>
        <w:t>Error code file list :</w:t>
      </w:r>
    </w:p>
    <w:tbl>
      <w:tblPr>
        <w:tblStyle w:val="af"/>
        <w:tblW w:w="0" w:type="auto"/>
        <w:tblInd w:w="675" w:type="dxa"/>
        <w:tblLook w:val="04A0" w:firstRow="1" w:lastRow="0" w:firstColumn="1" w:lastColumn="0" w:noHBand="0" w:noVBand="1"/>
      </w:tblPr>
      <w:tblGrid>
        <w:gridCol w:w="8561"/>
      </w:tblGrid>
      <w:tr w:rsidR="00714373" w:rsidTr="00F91C88">
        <w:tc>
          <w:tcPr>
            <w:tcW w:w="8561" w:type="dxa"/>
            <w:shd w:val="clear" w:color="auto" w:fill="D9D9D9" w:themeFill="background1" w:themeFillShade="D9"/>
          </w:tcPr>
          <w:p w:rsidR="00714373" w:rsidRPr="00714373" w:rsidRDefault="00714373" w:rsidP="00714373">
            <w:pPr>
              <w:pStyle w:val="a5"/>
              <w:spacing w:afterLines="0" w:line="240" w:lineRule="auto"/>
              <w:ind w:leftChars="0" w:left="0"/>
              <w:jc w:val="left"/>
              <w:rPr>
                <w:rFonts w:ascii="Courier New" w:hAnsi="Courier New" w:cs="Courier New"/>
                <w:sz w:val="18"/>
                <w:szCs w:val="18"/>
              </w:rPr>
            </w:pPr>
            <w:r>
              <w:rPr>
                <w:rFonts w:ascii="Courier New" w:hAnsi="Courier New" w:cs="Courier New" w:hint="eastAsia"/>
                <w:sz w:val="18"/>
                <w:szCs w:val="18"/>
              </w:rPr>
              <w:t xml:space="preserve">$ </w:t>
            </w:r>
            <w:proofErr w:type="spellStart"/>
            <w:r w:rsidRPr="00714373">
              <w:rPr>
                <w:rFonts w:ascii="Courier New" w:hAnsi="Courier New" w:cs="Courier New"/>
                <w:sz w:val="18"/>
                <w:szCs w:val="18"/>
              </w:rPr>
              <w:t>ls</w:t>
            </w:r>
            <w:proofErr w:type="spellEnd"/>
          </w:p>
          <w:p w:rsidR="00714373" w:rsidRPr="00714373" w:rsidRDefault="00714373" w:rsidP="00714373">
            <w:pPr>
              <w:pStyle w:val="a5"/>
              <w:spacing w:afterLines="0" w:line="240" w:lineRule="auto"/>
              <w:ind w:leftChars="0" w:left="0"/>
              <w:jc w:val="left"/>
              <w:rPr>
                <w:rFonts w:ascii="Courier New" w:hAnsi="Courier New" w:cs="Courier New"/>
                <w:sz w:val="18"/>
                <w:szCs w:val="18"/>
              </w:rPr>
            </w:pPr>
            <w:r w:rsidRPr="00714373">
              <w:rPr>
                <w:rFonts w:ascii="Courier New" w:hAnsi="Courier New" w:cs="Courier New"/>
                <w:sz w:val="18"/>
                <w:szCs w:val="18"/>
              </w:rPr>
              <w:t>batch-</w:t>
            </w:r>
            <w:proofErr w:type="spellStart"/>
            <w:r w:rsidRPr="00714373">
              <w:rPr>
                <w:rFonts w:ascii="Courier New" w:hAnsi="Courier New" w:cs="Courier New"/>
                <w:sz w:val="18"/>
                <w:szCs w:val="18"/>
              </w:rPr>
              <w:t>error.properties</w:t>
            </w:r>
            <w:proofErr w:type="spellEnd"/>
            <w:r w:rsidRPr="00714373">
              <w:rPr>
                <w:rFonts w:ascii="Courier New" w:hAnsi="Courier New" w:cs="Courier New"/>
                <w:sz w:val="18"/>
                <w:szCs w:val="18"/>
              </w:rPr>
              <w:t xml:space="preserve">     coupon-</w:t>
            </w:r>
            <w:proofErr w:type="spellStart"/>
            <w:r w:rsidRPr="00714373">
              <w:rPr>
                <w:rFonts w:ascii="Courier New" w:hAnsi="Courier New" w:cs="Courier New"/>
                <w:sz w:val="18"/>
                <w:szCs w:val="18"/>
              </w:rPr>
              <w:t>error.properties</w:t>
            </w:r>
            <w:proofErr w:type="spellEnd"/>
            <w:r w:rsidRPr="00714373">
              <w:rPr>
                <w:rFonts w:ascii="Courier New" w:hAnsi="Courier New" w:cs="Courier New"/>
                <w:sz w:val="18"/>
                <w:szCs w:val="18"/>
              </w:rPr>
              <w:t xml:space="preserve">      merchant-</w:t>
            </w:r>
            <w:proofErr w:type="spellStart"/>
            <w:r w:rsidRPr="00714373">
              <w:rPr>
                <w:rFonts w:ascii="Courier New" w:hAnsi="Courier New" w:cs="Courier New"/>
                <w:sz w:val="18"/>
                <w:szCs w:val="18"/>
              </w:rPr>
              <w:t>error.properties</w:t>
            </w:r>
            <w:proofErr w:type="spellEnd"/>
            <w:r w:rsidRPr="00714373">
              <w:rPr>
                <w:rFonts w:ascii="Courier New" w:hAnsi="Courier New" w:cs="Courier New"/>
                <w:sz w:val="18"/>
                <w:szCs w:val="18"/>
              </w:rPr>
              <w:t xml:space="preserve">  user-</w:t>
            </w:r>
            <w:proofErr w:type="spellStart"/>
            <w:r w:rsidRPr="00714373">
              <w:rPr>
                <w:rFonts w:ascii="Courier New" w:hAnsi="Courier New" w:cs="Courier New"/>
                <w:sz w:val="18"/>
                <w:szCs w:val="18"/>
              </w:rPr>
              <w:t>error.properties</w:t>
            </w:r>
            <w:proofErr w:type="spellEnd"/>
          </w:p>
          <w:p w:rsidR="00714373" w:rsidRPr="00714373" w:rsidRDefault="00714373" w:rsidP="00714373">
            <w:pPr>
              <w:pStyle w:val="a5"/>
              <w:spacing w:afterLines="0" w:line="240" w:lineRule="auto"/>
              <w:ind w:leftChars="0" w:left="0"/>
              <w:jc w:val="left"/>
              <w:rPr>
                <w:rFonts w:ascii="Courier New" w:hAnsi="Courier New" w:cs="Courier New"/>
                <w:sz w:val="18"/>
                <w:szCs w:val="18"/>
              </w:rPr>
            </w:pPr>
            <w:r w:rsidRPr="00714373">
              <w:rPr>
                <w:rFonts w:ascii="Courier New" w:hAnsi="Courier New" w:cs="Courier New"/>
                <w:sz w:val="18"/>
                <w:szCs w:val="18"/>
              </w:rPr>
              <w:t>campaign-</w:t>
            </w:r>
            <w:proofErr w:type="spellStart"/>
            <w:r w:rsidRPr="00714373">
              <w:rPr>
                <w:rFonts w:ascii="Courier New" w:hAnsi="Courier New" w:cs="Courier New"/>
                <w:sz w:val="18"/>
                <w:szCs w:val="18"/>
              </w:rPr>
              <w:t>error.properties</w:t>
            </w:r>
            <w:proofErr w:type="spellEnd"/>
            <w:r w:rsidRPr="00714373">
              <w:rPr>
                <w:rFonts w:ascii="Courier New" w:hAnsi="Courier New" w:cs="Courier New"/>
                <w:sz w:val="18"/>
                <w:szCs w:val="18"/>
              </w:rPr>
              <w:t xml:space="preserve">  loyalty-</w:t>
            </w:r>
            <w:proofErr w:type="spellStart"/>
            <w:r w:rsidRPr="00714373">
              <w:rPr>
                <w:rFonts w:ascii="Courier New" w:hAnsi="Courier New" w:cs="Courier New"/>
                <w:sz w:val="18"/>
                <w:szCs w:val="18"/>
              </w:rPr>
              <w:t>error.properties</w:t>
            </w:r>
            <w:proofErr w:type="spellEnd"/>
            <w:r w:rsidRPr="00714373">
              <w:rPr>
                <w:rFonts w:ascii="Courier New" w:hAnsi="Courier New" w:cs="Courier New"/>
                <w:sz w:val="18"/>
                <w:szCs w:val="18"/>
              </w:rPr>
              <w:t xml:space="preserve">     password-</w:t>
            </w:r>
            <w:proofErr w:type="spellStart"/>
            <w:r w:rsidRPr="00714373">
              <w:rPr>
                <w:rFonts w:ascii="Courier New" w:hAnsi="Courier New" w:cs="Courier New"/>
                <w:sz w:val="18"/>
                <w:szCs w:val="18"/>
              </w:rPr>
              <w:t>error.properties</w:t>
            </w:r>
            <w:proofErr w:type="spellEnd"/>
          </w:p>
          <w:p w:rsidR="00714373" w:rsidRPr="00963BCD" w:rsidRDefault="00714373" w:rsidP="00714373">
            <w:pPr>
              <w:pStyle w:val="a5"/>
              <w:spacing w:afterLines="0" w:line="240" w:lineRule="auto"/>
              <w:ind w:leftChars="0" w:left="0"/>
              <w:jc w:val="left"/>
              <w:rPr>
                <w:sz w:val="18"/>
                <w:szCs w:val="18"/>
              </w:rPr>
            </w:pPr>
            <w:r w:rsidRPr="00714373">
              <w:rPr>
                <w:rFonts w:ascii="Courier New" w:hAnsi="Courier New" w:cs="Courier New"/>
                <w:sz w:val="18"/>
                <w:szCs w:val="18"/>
              </w:rPr>
              <w:t>common-</w:t>
            </w:r>
            <w:proofErr w:type="spellStart"/>
            <w:r w:rsidRPr="00714373">
              <w:rPr>
                <w:rFonts w:ascii="Courier New" w:hAnsi="Courier New" w:cs="Courier New"/>
                <w:sz w:val="18"/>
                <w:szCs w:val="18"/>
              </w:rPr>
              <w:t>error.properties</w:t>
            </w:r>
            <w:proofErr w:type="spellEnd"/>
            <w:r w:rsidRPr="00714373">
              <w:rPr>
                <w:rFonts w:ascii="Courier New" w:hAnsi="Courier New" w:cs="Courier New"/>
                <w:sz w:val="18"/>
                <w:szCs w:val="18"/>
              </w:rPr>
              <w:t xml:space="preserve">    management-</w:t>
            </w:r>
            <w:proofErr w:type="spellStart"/>
            <w:r w:rsidRPr="00714373">
              <w:rPr>
                <w:rFonts w:ascii="Courier New" w:hAnsi="Courier New" w:cs="Courier New"/>
                <w:sz w:val="18"/>
                <w:szCs w:val="18"/>
              </w:rPr>
              <w:t>error.properties</w:t>
            </w:r>
            <w:proofErr w:type="spellEnd"/>
            <w:r w:rsidRPr="00714373">
              <w:rPr>
                <w:rFonts w:ascii="Courier New" w:hAnsi="Courier New" w:cs="Courier New"/>
                <w:sz w:val="18"/>
                <w:szCs w:val="18"/>
              </w:rPr>
              <w:t xml:space="preserve">  report-</w:t>
            </w:r>
            <w:proofErr w:type="spellStart"/>
            <w:r w:rsidRPr="00714373">
              <w:rPr>
                <w:rFonts w:ascii="Courier New" w:hAnsi="Courier New" w:cs="Courier New"/>
                <w:sz w:val="18"/>
                <w:szCs w:val="18"/>
              </w:rPr>
              <w:t>error.properties</w:t>
            </w:r>
            <w:proofErr w:type="spellEnd"/>
          </w:p>
        </w:tc>
      </w:tr>
    </w:tbl>
    <w:p w:rsidR="00B1448B" w:rsidRDefault="00714373" w:rsidP="00362CE7">
      <w:pPr>
        <w:pStyle w:val="a5"/>
        <w:numPr>
          <w:ilvl w:val="0"/>
          <w:numId w:val="38"/>
        </w:numPr>
        <w:spacing w:beforeLines="50" w:before="120" w:after="120" w:line="240" w:lineRule="auto"/>
        <w:ind w:leftChars="0" w:left="709" w:hanging="283"/>
        <w:rPr>
          <w:rFonts w:eastAsia="맑은 고딕" w:cs="Times New Roman"/>
        </w:rPr>
      </w:pPr>
      <w:r>
        <w:rPr>
          <w:rFonts w:eastAsia="맑은 고딕" w:cs="Times New Roman" w:hint="eastAsia"/>
        </w:rPr>
        <w:t xml:space="preserve">Error Code List - </w:t>
      </w:r>
      <w:r w:rsidRPr="00161844">
        <w:rPr>
          <w:rFonts w:eastAsia="맑은 고딕" w:cs="Times New Roman"/>
          <w:b/>
        </w:rPr>
        <w:t>batch</w:t>
      </w:r>
      <w:r w:rsidRPr="00161844">
        <w:rPr>
          <w:rFonts w:eastAsia="맑은 고딕" w:cs="Times New Roman" w:hint="eastAsia"/>
          <w:b/>
        </w:rPr>
        <w:t xml:space="preserve"> </w:t>
      </w:r>
      <w:r w:rsidRPr="00161844">
        <w:rPr>
          <w:rFonts w:eastAsia="맑은 고딕" w:cs="Times New Roman"/>
          <w:b/>
        </w:rPr>
        <w:t>-</w:t>
      </w:r>
      <w:proofErr w:type="spellStart"/>
      <w:r w:rsidRPr="00161844">
        <w:rPr>
          <w:rFonts w:eastAsia="맑은 고딕" w:cs="Times New Roman"/>
          <w:b/>
        </w:rPr>
        <w:t>error.properties</w:t>
      </w:r>
      <w:proofErr w:type="spellEnd"/>
    </w:p>
    <w:tbl>
      <w:tblPr>
        <w:tblStyle w:val="af"/>
        <w:tblW w:w="0" w:type="auto"/>
        <w:tblInd w:w="675" w:type="dxa"/>
        <w:tblLook w:val="04A0" w:firstRow="1" w:lastRow="0" w:firstColumn="1" w:lastColumn="0" w:noHBand="0" w:noVBand="1"/>
      </w:tblPr>
      <w:tblGrid>
        <w:gridCol w:w="8561"/>
      </w:tblGrid>
      <w:tr w:rsidR="00B1448B" w:rsidTr="00F91C88">
        <w:tc>
          <w:tcPr>
            <w:tcW w:w="8561" w:type="dxa"/>
            <w:shd w:val="clear" w:color="auto" w:fill="D9D9D9" w:themeFill="background1" w:themeFillShade="D9"/>
          </w:tcPr>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 code = message</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 batch error</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71101 = An unexpected scheduler error occurred. Please contact system administrator.</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 campaign loading batch error</w:t>
            </w:r>
          </w:p>
          <w:p w:rsidR="00B1448B" w:rsidRPr="00963BCD" w:rsidRDefault="00091366" w:rsidP="00091366">
            <w:pPr>
              <w:pStyle w:val="a5"/>
              <w:spacing w:afterLines="0" w:line="240" w:lineRule="auto"/>
              <w:ind w:leftChars="0" w:left="0"/>
              <w:jc w:val="left"/>
              <w:rPr>
                <w:sz w:val="18"/>
                <w:szCs w:val="18"/>
              </w:rPr>
            </w:pPr>
            <w:r w:rsidRPr="00091366">
              <w:rPr>
                <w:rFonts w:ascii="Courier New" w:hAnsi="Courier New" w:cs="Courier New"/>
                <w:sz w:val="18"/>
                <w:szCs w:val="18"/>
              </w:rPr>
              <w:t xml:space="preserve">72101 = </w:t>
            </w:r>
            <w:proofErr w:type="gramStart"/>
            <w:r w:rsidRPr="00091366">
              <w:rPr>
                <w:rFonts w:ascii="Courier New" w:hAnsi="Courier New" w:cs="Courier New"/>
                <w:sz w:val="18"/>
                <w:szCs w:val="18"/>
              </w:rPr>
              <w:t>An</w:t>
            </w:r>
            <w:proofErr w:type="gramEnd"/>
            <w:r w:rsidRPr="00091366">
              <w:rPr>
                <w:rFonts w:ascii="Courier New" w:hAnsi="Courier New" w:cs="Courier New"/>
                <w:sz w:val="18"/>
                <w:szCs w:val="18"/>
              </w:rPr>
              <w:t xml:space="preserve"> file format error occurred. In the case of email channel type, row format must be "&lt;</w:t>
            </w:r>
            <w:proofErr w:type="spellStart"/>
            <w:r w:rsidRPr="00091366">
              <w:rPr>
                <w:rFonts w:ascii="Courier New" w:hAnsi="Courier New" w:cs="Courier New"/>
                <w:sz w:val="18"/>
                <w:szCs w:val="18"/>
              </w:rPr>
              <w:t>msisdn</w:t>
            </w:r>
            <w:proofErr w:type="spellEnd"/>
            <w:r w:rsidRPr="00091366">
              <w:rPr>
                <w:rFonts w:ascii="Courier New" w:hAnsi="Courier New" w:cs="Courier New"/>
                <w:sz w:val="18"/>
                <w:szCs w:val="18"/>
              </w:rPr>
              <w:t>&gt;</w:t>
            </w:r>
            <w:proofErr w:type="gramStart"/>
            <w:r w:rsidRPr="00091366">
              <w:rPr>
                <w:rFonts w:ascii="Courier New" w:hAnsi="Courier New" w:cs="Courier New"/>
                <w:sz w:val="18"/>
                <w:szCs w:val="18"/>
              </w:rPr>
              <w:t>,&lt;</w:t>
            </w:r>
            <w:proofErr w:type="gramEnd"/>
            <w:r w:rsidRPr="00091366">
              <w:rPr>
                <w:rFonts w:ascii="Courier New" w:hAnsi="Courier New" w:cs="Courier New"/>
                <w:sz w:val="18"/>
                <w:szCs w:val="18"/>
              </w:rPr>
              <w:t>email&gt;".</w:t>
            </w:r>
          </w:p>
        </w:tc>
      </w:tr>
    </w:tbl>
    <w:p w:rsidR="00714373" w:rsidRDefault="00714373" w:rsidP="00362CE7">
      <w:pPr>
        <w:pStyle w:val="a5"/>
        <w:numPr>
          <w:ilvl w:val="0"/>
          <w:numId w:val="38"/>
        </w:numPr>
        <w:spacing w:beforeLines="50" w:before="120" w:after="120" w:line="240" w:lineRule="auto"/>
        <w:ind w:leftChars="0" w:left="709" w:hanging="283"/>
        <w:rPr>
          <w:rFonts w:eastAsia="맑은 고딕" w:cs="Times New Roman"/>
        </w:rPr>
      </w:pPr>
      <w:r>
        <w:rPr>
          <w:rFonts w:eastAsia="맑은 고딕" w:cs="Times New Roman" w:hint="eastAsia"/>
        </w:rPr>
        <w:t xml:space="preserve">Error Code List - </w:t>
      </w:r>
      <w:r w:rsidRPr="00161844">
        <w:rPr>
          <w:rFonts w:eastAsia="맑은 고딕" w:cs="Times New Roman"/>
          <w:b/>
        </w:rPr>
        <w:t>coupon-</w:t>
      </w:r>
      <w:proofErr w:type="spellStart"/>
      <w:r w:rsidRPr="00161844">
        <w:rPr>
          <w:rFonts w:eastAsia="맑은 고딕" w:cs="Times New Roman"/>
          <w:b/>
        </w:rPr>
        <w:t>error.properties</w:t>
      </w:r>
      <w:proofErr w:type="spellEnd"/>
      <w:r w:rsidRPr="00714373">
        <w:rPr>
          <w:rFonts w:eastAsia="맑은 고딕" w:cs="Times New Roman"/>
        </w:rPr>
        <w:t xml:space="preserve"> </w:t>
      </w:r>
    </w:p>
    <w:tbl>
      <w:tblPr>
        <w:tblStyle w:val="af"/>
        <w:tblW w:w="0" w:type="auto"/>
        <w:tblInd w:w="675" w:type="dxa"/>
        <w:tblLook w:val="04A0" w:firstRow="1" w:lastRow="0" w:firstColumn="1" w:lastColumn="0" w:noHBand="0" w:noVBand="1"/>
      </w:tblPr>
      <w:tblGrid>
        <w:gridCol w:w="8561"/>
      </w:tblGrid>
      <w:tr w:rsidR="00714373" w:rsidTr="00F91C88">
        <w:tc>
          <w:tcPr>
            <w:tcW w:w="8561" w:type="dxa"/>
            <w:shd w:val="clear" w:color="auto" w:fill="D9D9D9" w:themeFill="background1" w:themeFillShade="D9"/>
          </w:tcPr>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 code = message</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 coupon error</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21001 = An unexpected error occurred. Please contact system administrator.</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 xml:space="preserve">21002 = The size/format of your image file is not matched. </w:t>
            </w:r>
            <w:proofErr w:type="gramStart"/>
            <w:r w:rsidRPr="00091366">
              <w:rPr>
                <w:rFonts w:ascii="Courier New" w:hAnsi="Courier New" w:cs="Courier New"/>
                <w:sz w:val="18"/>
                <w:szCs w:val="18"/>
              </w:rPr>
              <w:t>please</w:t>
            </w:r>
            <w:proofErr w:type="gramEnd"/>
            <w:r w:rsidRPr="00091366">
              <w:rPr>
                <w:rFonts w:ascii="Courier New" w:hAnsi="Courier New" w:cs="Courier New"/>
                <w:sz w:val="18"/>
                <w:szCs w:val="18"/>
              </w:rPr>
              <w:t xml:space="preserve"> check your image size/format. &lt;/</w:t>
            </w:r>
            <w:proofErr w:type="spellStart"/>
            <w:r w:rsidRPr="00091366">
              <w:rPr>
                <w:rFonts w:ascii="Courier New" w:hAnsi="Courier New" w:cs="Courier New"/>
                <w:sz w:val="18"/>
                <w:szCs w:val="18"/>
              </w:rPr>
              <w:t>br</w:t>
            </w:r>
            <w:proofErr w:type="spellEnd"/>
            <w:r w:rsidRPr="00091366">
              <w:rPr>
                <w:rFonts w:ascii="Courier New" w:hAnsi="Courier New" w:cs="Courier New"/>
                <w:sz w:val="18"/>
                <w:szCs w:val="18"/>
              </w:rPr>
              <w:t>&gt; &amp;</w:t>
            </w:r>
            <w:proofErr w:type="spellStart"/>
            <w:r w:rsidRPr="00091366">
              <w:rPr>
                <w:rFonts w:ascii="Courier New" w:hAnsi="Courier New" w:cs="Courier New"/>
                <w:sz w:val="18"/>
                <w:szCs w:val="18"/>
              </w:rPr>
              <w:t>nbsp</w:t>
            </w:r>
            <w:proofErr w:type="spellEnd"/>
            <w:r w:rsidRPr="00091366">
              <w:rPr>
                <w:rFonts w:ascii="Courier New" w:hAnsi="Courier New" w:cs="Courier New"/>
                <w:sz w:val="18"/>
                <w:szCs w:val="18"/>
              </w:rPr>
              <w:t>; - File Format : PNG or JPEG &lt;/</w:t>
            </w:r>
            <w:proofErr w:type="spellStart"/>
            <w:r w:rsidRPr="00091366">
              <w:rPr>
                <w:rFonts w:ascii="Courier New" w:hAnsi="Courier New" w:cs="Courier New"/>
                <w:sz w:val="18"/>
                <w:szCs w:val="18"/>
              </w:rPr>
              <w:t>br</w:t>
            </w:r>
            <w:proofErr w:type="spellEnd"/>
            <w:r w:rsidRPr="00091366">
              <w:rPr>
                <w:rFonts w:ascii="Courier New" w:hAnsi="Courier New" w:cs="Courier New"/>
                <w:sz w:val="18"/>
                <w:szCs w:val="18"/>
              </w:rPr>
              <w:t>&gt; &amp;</w:t>
            </w:r>
            <w:proofErr w:type="spellStart"/>
            <w:r w:rsidRPr="00091366">
              <w:rPr>
                <w:rFonts w:ascii="Courier New" w:hAnsi="Courier New" w:cs="Courier New"/>
                <w:sz w:val="18"/>
                <w:szCs w:val="18"/>
              </w:rPr>
              <w:t>nbsp</w:t>
            </w:r>
            <w:proofErr w:type="spellEnd"/>
            <w:r w:rsidRPr="00091366">
              <w:rPr>
                <w:rFonts w:ascii="Courier New" w:hAnsi="Courier New" w:cs="Courier New"/>
                <w:sz w:val="18"/>
                <w:szCs w:val="18"/>
              </w:rPr>
              <w:t>; - Image Size: width(315 ~ 555) * height(235 ~ 350) pixel</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21003 = Coupon was not found.</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21004 = Coupon was updated too many times.</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p>
          <w:p w:rsidR="00714373" w:rsidRPr="00963BCD" w:rsidRDefault="00091366" w:rsidP="00091366">
            <w:pPr>
              <w:pStyle w:val="a5"/>
              <w:spacing w:afterLines="0" w:line="240" w:lineRule="auto"/>
              <w:ind w:leftChars="0" w:left="0"/>
              <w:jc w:val="left"/>
              <w:rPr>
                <w:sz w:val="18"/>
                <w:szCs w:val="18"/>
              </w:rPr>
            </w:pPr>
            <w:r w:rsidRPr="00091366">
              <w:rPr>
                <w:rFonts w:ascii="Courier New" w:hAnsi="Courier New" w:cs="Courier New"/>
                <w:sz w:val="18"/>
                <w:szCs w:val="18"/>
              </w:rPr>
              <w:t>21011 = Campaign(s) of this coupon exist. Please delete campaign(s).</w:t>
            </w:r>
          </w:p>
        </w:tc>
      </w:tr>
    </w:tbl>
    <w:p w:rsidR="00714373" w:rsidRDefault="00714373" w:rsidP="00362CE7">
      <w:pPr>
        <w:pStyle w:val="a5"/>
        <w:numPr>
          <w:ilvl w:val="0"/>
          <w:numId w:val="38"/>
        </w:numPr>
        <w:spacing w:beforeLines="50" w:before="120" w:after="120" w:line="240" w:lineRule="auto"/>
        <w:ind w:leftChars="0" w:left="709" w:hanging="283"/>
        <w:rPr>
          <w:rFonts w:eastAsia="맑은 고딕" w:cs="Times New Roman"/>
        </w:rPr>
      </w:pPr>
      <w:r>
        <w:rPr>
          <w:rFonts w:eastAsia="맑은 고딕" w:cs="Times New Roman" w:hint="eastAsia"/>
        </w:rPr>
        <w:t xml:space="preserve">Error Code List - </w:t>
      </w:r>
      <w:r w:rsidRPr="00161844">
        <w:rPr>
          <w:rFonts w:eastAsia="맑은 고딕" w:cs="Times New Roman"/>
          <w:b/>
        </w:rPr>
        <w:t>merchant-</w:t>
      </w:r>
      <w:proofErr w:type="spellStart"/>
      <w:r w:rsidRPr="00161844">
        <w:rPr>
          <w:rFonts w:eastAsia="맑은 고딕" w:cs="Times New Roman"/>
          <w:b/>
        </w:rPr>
        <w:t>error.properties</w:t>
      </w:r>
      <w:proofErr w:type="spellEnd"/>
      <w:r w:rsidRPr="00714373">
        <w:rPr>
          <w:rFonts w:eastAsia="맑은 고딕" w:cs="Times New Roman"/>
        </w:rPr>
        <w:t xml:space="preserve"> </w:t>
      </w:r>
    </w:p>
    <w:tbl>
      <w:tblPr>
        <w:tblStyle w:val="af"/>
        <w:tblW w:w="0" w:type="auto"/>
        <w:tblInd w:w="675" w:type="dxa"/>
        <w:tblLook w:val="04A0" w:firstRow="1" w:lastRow="0" w:firstColumn="1" w:lastColumn="0" w:noHBand="0" w:noVBand="1"/>
      </w:tblPr>
      <w:tblGrid>
        <w:gridCol w:w="8561"/>
      </w:tblGrid>
      <w:tr w:rsidR="00714373" w:rsidTr="00F91C88">
        <w:tc>
          <w:tcPr>
            <w:tcW w:w="8561" w:type="dxa"/>
            <w:shd w:val="clear" w:color="auto" w:fill="D9D9D9" w:themeFill="background1" w:themeFillShade="D9"/>
          </w:tcPr>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 code = message</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 batch error</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71101 = An unexpected scheduler error occurred. Please contact system administrator.</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 campaign loading batch error</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 xml:space="preserve">72101 = </w:t>
            </w:r>
            <w:proofErr w:type="gramStart"/>
            <w:r w:rsidRPr="00091366">
              <w:rPr>
                <w:rFonts w:ascii="Courier New" w:hAnsi="Courier New" w:cs="Courier New"/>
                <w:sz w:val="18"/>
                <w:szCs w:val="18"/>
              </w:rPr>
              <w:t>An</w:t>
            </w:r>
            <w:proofErr w:type="gramEnd"/>
            <w:r w:rsidRPr="00091366">
              <w:rPr>
                <w:rFonts w:ascii="Courier New" w:hAnsi="Courier New" w:cs="Courier New"/>
                <w:sz w:val="18"/>
                <w:szCs w:val="18"/>
              </w:rPr>
              <w:t xml:space="preserve"> file format error occurred. In the case of email channel type, row format must be "&lt;</w:t>
            </w:r>
            <w:proofErr w:type="spellStart"/>
            <w:r w:rsidRPr="00091366">
              <w:rPr>
                <w:rFonts w:ascii="Courier New" w:hAnsi="Courier New" w:cs="Courier New"/>
                <w:sz w:val="18"/>
                <w:szCs w:val="18"/>
              </w:rPr>
              <w:t>msisdn</w:t>
            </w:r>
            <w:proofErr w:type="spellEnd"/>
            <w:r w:rsidRPr="00091366">
              <w:rPr>
                <w:rFonts w:ascii="Courier New" w:hAnsi="Courier New" w:cs="Courier New"/>
                <w:sz w:val="18"/>
                <w:szCs w:val="18"/>
              </w:rPr>
              <w:t>&gt;</w:t>
            </w:r>
            <w:proofErr w:type="gramStart"/>
            <w:r w:rsidRPr="00091366">
              <w:rPr>
                <w:rFonts w:ascii="Courier New" w:hAnsi="Courier New" w:cs="Courier New"/>
                <w:sz w:val="18"/>
                <w:szCs w:val="18"/>
              </w:rPr>
              <w:t>,&lt;</w:t>
            </w:r>
            <w:proofErr w:type="gramEnd"/>
            <w:r w:rsidRPr="00091366">
              <w:rPr>
                <w:rFonts w:ascii="Courier New" w:hAnsi="Courier New" w:cs="Courier New"/>
                <w:sz w:val="18"/>
                <w:szCs w:val="18"/>
              </w:rPr>
              <w:t>email&gt;".</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[cmsadmin@cmsdevappl001 error]$ cat coupon-</w:t>
            </w:r>
            <w:proofErr w:type="spellStart"/>
            <w:r w:rsidRPr="00091366">
              <w:rPr>
                <w:rFonts w:ascii="Courier New" w:hAnsi="Courier New" w:cs="Courier New"/>
                <w:sz w:val="18"/>
                <w:szCs w:val="18"/>
              </w:rPr>
              <w:t>error.properties</w:t>
            </w:r>
            <w:proofErr w:type="spellEnd"/>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 code = message</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 coupon error</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21001 = An unexpected error occurred. Please contact system administrator.</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 xml:space="preserve">21002 = The size/format of your image file is not matched. </w:t>
            </w:r>
            <w:proofErr w:type="gramStart"/>
            <w:r w:rsidRPr="00091366">
              <w:rPr>
                <w:rFonts w:ascii="Courier New" w:hAnsi="Courier New" w:cs="Courier New"/>
                <w:sz w:val="18"/>
                <w:szCs w:val="18"/>
              </w:rPr>
              <w:t>please</w:t>
            </w:r>
            <w:proofErr w:type="gramEnd"/>
            <w:r w:rsidRPr="00091366">
              <w:rPr>
                <w:rFonts w:ascii="Courier New" w:hAnsi="Courier New" w:cs="Courier New"/>
                <w:sz w:val="18"/>
                <w:szCs w:val="18"/>
              </w:rPr>
              <w:t xml:space="preserve"> check your image size/format. &lt;/</w:t>
            </w:r>
            <w:proofErr w:type="spellStart"/>
            <w:r w:rsidRPr="00091366">
              <w:rPr>
                <w:rFonts w:ascii="Courier New" w:hAnsi="Courier New" w:cs="Courier New"/>
                <w:sz w:val="18"/>
                <w:szCs w:val="18"/>
              </w:rPr>
              <w:t>br</w:t>
            </w:r>
            <w:proofErr w:type="spellEnd"/>
            <w:r w:rsidRPr="00091366">
              <w:rPr>
                <w:rFonts w:ascii="Courier New" w:hAnsi="Courier New" w:cs="Courier New"/>
                <w:sz w:val="18"/>
                <w:szCs w:val="18"/>
              </w:rPr>
              <w:t>&gt; &amp;</w:t>
            </w:r>
            <w:proofErr w:type="spellStart"/>
            <w:r w:rsidRPr="00091366">
              <w:rPr>
                <w:rFonts w:ascii="Courier New" w:hAnsi="Courier New" w:cs="Courier New"/>
                <w:sz w:val="18"/>
                <w:szCs w:val="18"/>
              </w:rPr>
              <w:t>nbsp</w:t>
            </w:r>
            <w:proofErr w:type="spellEnd"/>
            <w:r w:rsidRPr="00091366">
              <w:rPr>
                <w:rFonts w:ascii="Courier New" w:hAnsi="Courier New" w:cs="Courier New"/>
                <w:sz w:val="18"/>
                <w:szCs w:val="18"/>
              </w:rPr>
              <w:t>; - File Format : PNG or JPEG &lt;/</w:t>
            </w:r>
            <w:proofErr w:type="spellStart"/>
            <w:r w:rsidRPr="00091366">
              <w:rPr>
                <w:rFonts w:ascii="Courier New" w:hAnsi="Courier New" w:cs="Courier New"/>
                <w:sz w:val="18"/>
                <w:szCs w:val="18"/>
              </w:rPr>
              <w:t>br</w:t>
            </w:r>
            <w:proofErr w:type="spellEnd"/>
            <w:r w:rsidRPr="00091366">
              <w:rPr>
                <w:rFonts w:ascii="Courier New" w:hAnsi="Courier New" w:cs="Courier New"/>
                <w:sz w:val="18"/>
                <w:szCs w:val="18"/>
              </w:rPr>
              <w:t>&gt; &amp;</w:t>
            </w:r>
            <w:proofErr w:type="spellStart"/>
            <w:r w:rsidRPr="00091366">
              <w:rPr>
                <w:rFonts w:ascii="Courier New" w:hAnsi="Courier New" w:cs="Courier New"/>
                <w:sz w:val="18"/>
                <w:szCs w:val="18"/>
              </w:rPr>
              <w:t>nbsp</w:t>
            </w:r>
            <w:proofErr w:type="spellEnd"/>
            <w:r w:rsidRPr="00091366">
              <w:rPr>
                <w:rFonts w:ascii="Courier New" w:hAnsi="Courier New" w:cs="Courier New"/>
                <w:sz w:val="18"/>
                <w:szCs w:val="18"/>
              </w:rPr>
              <w:t>; - Image Size: width(315 ~ 555) * height(235 ~ 350) pixel</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21003 = Coupon was not found.</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21004 = Coupon was updated too many times.</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21011 = Campaign(s) of this coupon exist. Please delete campaign(s).[cmsadmin@cmsdevappl001 error]$ ^C</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[cmsadmin@cmsdevappl001 error]$ cat merchant-</w:t>
            </w:r>
            <w:proofErr w:type="spellStart"/>
            <w:r w:rsidRPr="00091366">
              <w:rPr>
                <w:rFonts w:ascii="Courier New" w:hAnsi="Courier New" w:cs="Courier New"/>
                <w:sz w:val="18"/>
                <w:szCs w:val="18"/>
              </w:rPr>
              <w:t>error.properties</w:t>
            </w:r>
            <w:proofErr w:type="spellEnd"/>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 code = message</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 merchant error</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23001 = There is not merchant information.</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 xml:space="preserve">23002 = The size/format of your image file is not matched. </w:t>
            </w:r>
            <w:proofErr w:type="gramStart"/>
            <w:r w:rsidRPr="00091366">
              <w:rPr>
                <w:rFonts w:ascii="Courier New" w:hAnsi="Courier New" w:cs="Courier New"/>
                <w:sz w:val="18"/>
                <w:szCs w:val="18"/>
              </w:rPr>
              <w:t>please</w:t>
            </w:r>
            <w:proofErr w:type="gramEnd"/>
            <w:r w:rsidRPr="00091366">
              <w:rPr>
                <w:rFonts w:ascii="Courier New" w:hAnsi="Courier New" w:cs="Courier New"/>
                <w:sz w:val="18"/>
                <w:szCs w:val="18"/>
              </w:rPr>
              <w:t xml:space="preserve"> check your image size/format. &lt;/</w:t>
            </w:r>
            <w:proofErr w:type="spellStart"/>
            <w:r w:rsidRPr="00091366">
              <w:rPr>
                <w:rFonts w:ascii="Courier New" w:hAnsi="Courier New" w:cs="Courier New"/>
                <w:sz w:val="18"/>
                <w:szCs w:val="18"/>
              </w:rPr>
              <w:t>br</w:t>
            </w:r>
            <w:proofErr w:type="spellEnd"/>
            <w:r w:rsidRPr="00091366">
              <w:rPr>
                <w:rFonts w:ascii="Courier New" w:hAnsi="Courier New" w:cs="Courier New"/>
                <w:sz w:val="18"/>
                <w:szCs w:val="18"/>
              </w:rPr>
              <w:t>&gt; &amp;</w:t>
            </w:r>
            <w:proofErr w:type="spellStart"/>
            <w:r w:rsidRPr="00091366">
              <w:rPr>
                <w:rFonts w:ascii="Courier New" w:hAnsi="Courier New" w:cs="Courier New"/>
                <w:sz w:val="18"/>
                <w:szCs w:val="18"/>
              </w:rPr>
              <w:t>nbsp</w:t>
            </w:r>
            <w:proofErr w:type="spellEnd"/>
            <w:r w:rsidRPr="00091366">
              <w:rPr>
                <w:rFonts w:ascii="Courier New" w:hAnsi="Courier New" w:cs="Courier New"/>
                <w:sz w:val="18"/>
                <w:szCs w:val="18"/>
              </w:rPr>
              <w:t>; - File Format : PNG or JPEG &lt;/</w:t>
            </w:r>
            <w:proofErr w:type="spellStart"/>
            <w:r w:rsidRPr="00091366">
              <w:rPr>
                <w:rFonts w:ascii="Courier New" w:hAnsi="Courier New" w:cs="Courier New"/>
                <w:sz w:val="18"/>
                <w:szCs w:val="18"/>
              </w:rPr>
              <w:t>br</w:t>
            </w:r>
            <w:proofErr w:type="spellEnd"/>
            <w:r w:rsidRPr="00091366">
              <w:rPr>
                <w:rFonts w:ascii="Courier New" w:hAnsi="Courier New" w:cs="Courier New"/>
                <w:sz w:val="18"/>
                <w:szCs w:val="18"/>
              </w:rPr>
              <w:t>&gt; &amp;</w:t>
            </w:r>
            <w:proofErr w:type="spellStart"/>
            <w:r w:rsidRPr="00091366">
              <w:rPr>
                <w:rFonts w:ascii="Courier New" w:hAnsi="Courier New" w:cs="Courier New"/>
                <w:sz w:val="18"/>
                <w:szCs w:val="18"/>
              </w:rPr>
              <w:t>nbsp</w:t>
            </w:r>
            <w:proofErr w:type="spellEnd"/>
            <w:r w:rsidRPr="00091366">
              <w:rPr>
                <w:rFonts w:ascii="Courier New" w:hAnsi="Courier New" w:cs="Courier New"/>
                <w:sz w:val="18"/>
                <w:szCs w:val="18"/>
              </w:rPr>
              <w:t>; - Image Size: width(315 ~ 555) * height(235 ~ 350) pixel</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23003 = This merchant's user has a pending approval document or document to be approving.</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23004 = This merchant's user has a document to be approving.</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p>
          <w:p w:rsidR="00714373" w:rsidRPr="00963BCD" w:rsidRDefault="00091366" w:rsidP="00091366">
            <w:pPr>
              <w:pStyle w:val="a5"/>
              <w:spacing w:afterLines="0" w:line="240" w:lineRule="auto"/>
              <w:ind w:leftChars="0" w:left="0"/>
              <w:jc w:val="left"/>
              <w:rPr>
                <w:sz w:val="18"/>
                <w:szCs w:val="18"/>
              </w:rPr>
            </w:pPr>
            <w:r w:rsidRPr="00091366">
              <w:rPr>
                <w:rFonts w:ascii="Courier New" w:hAnsi="Courier New" w:cs="Courier New"/>
                <w:sz w:val="18"/>
                <w:szCs w:val="18"/>
              </w:rPr>
              <w:t>23005 = Campaign(s) of this merchant exist. Please delete campaign(s).</w:t>
            </w:r>
          </w:p>
        </w:tc>
      </w:tr>
    </w:tbl>
    <w:p w:rsidR="00714373" w:rsidRDefault="00714373" w:rsidP="00362CE7">
      <w:pPr>
        <w:pStyle w:val="a5"/>
        <w:numPr>
          <w:ilvl w:val="0"/>
          <w:numId w:val="38"/>
        </w:numPr>
        <w:spacing w:beforeLines="50" w:before="120" w:after="120" w:line="240" w:lineRule="auto"/>
        <w:ind w:leftChars="0" w:left="709" w:hanging="283"/>
        <w:rPr>
          <w:rFonts w:eastAsia="맑은 고딕" w:cs="Times New Roman"/>
        </w:rPr>
      </w:pPr>
      <w:r>
        <w:rPr>
          <w:rFonts w:eastAsia="맑은 고딕" w:cs="Times New Roman" w:hint="eastAsia"/>
        </w:rPr>
        <w:lastRenderedPageBreak/>
        <w:t xml:space="preserve">Error Code List - </w:t>
      </w:r>
      <w:r w:rsidRPr="00161844">
        <w:rPr>
          <w:rFonts w:eastAsia="맑은 고딕" w:cs="Times New Roman"/>
          <w:b/>
        </w:rPr>
        <w:t>user-</w:t>
      </w:r>
      <w:proofErr w:type="spellStart"/>
      <w:r w:rsidRPr="00161844">
        <w:rPr>
          <w:rFonts w:eastAsia="맑은 고딕" w:cs="Times New Roman"/>
          <w:b/>
        </w:rPr>
        <w:t>error.properties</w:t>
      </w:r>
      <w:proofErr w:type="spellEnd"/>
    </w:p>
    <w:tbl>
      <w:tblPr>
        <w:tblStyle w:val="af"/>
        <w:tblW w:w="0" w:type="auto"/>
        <w:tblInd w:w="675" w:type="dxa"/>
        <w:tblLook w:val="04A0" w:firstRow="1" w:lastRow="0" w:firstColumn="1" w:lastColumn="0" w:noHBand="0" w:noVBand="1"/>
      </w:tblPr>
      <w:tblGrid>
        <w:gridCol w:w="8561"/>
      </w:tblGrid>
      <w:tr w:rsidR="00714373" w:rsidTr="00F91C88">
        <w:tc>
          <w:tcPr>
            <w:tcW w:w="8561" w:type="dxa"/>
            <w:shd w:val="clear" w:color="auto" w:fill="D9D9D9" w:themeFill="background1" w:themeFillShade="D9"/>
          </w:tcPr>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 code = message</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 user error</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81001 = User was not founded.</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81002 = Too many rows of user are tried to update.</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81003 = The state of user was not founded.</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81004 = The state of user for approval are wrong value. Required values are 'approved' or 'rejected'.</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81005 = User's status is not activated.</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81006 = User is already existed.</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81007 = User was not found.</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81008 = User was not found.</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81009 = User has a pending approval document. {0}</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81010 = User has a document to be approving. {0}</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 Preliminary user error</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81051 = Preliminary User was not founded.</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81052 = Too many rows of preliminary user are tried to update.</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81053 = The token of preliminary user was expired.</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 xml:space="preserve">81054 = During preliminary </w:t>
            </w:r>
            <w:proofErr w:type="spellStart"/>
            <w:r w:rsidRPr="00091366">
              <w:rPr>
                <w:rFonts w:ascii="Courier New" w:hAnsi="Courier New" w:cs="Courier New"/>
                <w:sz w:val="18"/>
                <w:szCs w:val="18"/>
              </w:rPr>
              <w:t>user''s</w:t>
            </w:r>
            <w:proofErr w:type="spellEnd"/>
            <w:r w:rsidRPr="00091366">
              <w:rPr>
                <w:rFonts w:ascii="Courier New" w:hAnsi="Courier New" w:cs="Courier New"/>
                <w:sz w:val="18"/>
                <w:szCs w:val="18"/>
              </w:rPr>
              <w:t xml:space="preserve"> token notifies, an error occurred. &lt;</w:t>
            </w:r>
            <w:proofErr w:type="spellStart"/>
            <w:r w:rsidRPr="00091366">
              <w:rPr>
                <w:rFonts w:ascii="Courier New" w:hAnsi="Courier New" w:cs="Courier New"/>
                <w:sz w:val="18"/>
                <w:szCs w:val="18"/>
              </w:rPr>
              <w:t>br</w:t>
            </w:r>
            <w:proofErr w:type="spellEnd"/>
            <w:r w:rsidRPr="00091366">
              <w:rPr>
                <w:rFonts w:ascii="Courier New" w:hAnsi="Courier New" w:cs="Courier New"/>
                <w:sz w:val="18"/>
                <w:szCs w:val="18"/>
              </w:rPr>
              <w:t>&gt;&lt;pre&gt;{0}&lt;/pre&gt;</w:t>
            </w:r>
          </w:p>
          <w:p w:rsidR="00714373" w:rsidRPr="00963BCD" w:rsidRDefault="00091366" w:rsidP="00091366">
            <w:pPr>
              <w:pStyle w:val="a5"/>
              <w:spacing w:afterLines="0" w:line="240" w:lineRule="auto"/>
              <w:ind w:leftChars="0" w:left="0"/>
              <w:jc w:val="left"/>
              <w:rPr>
                <w:sz w:val="18"/>
                <w:szCs w:val="18"/>
              </w:rPr>
            </w:pPr>
            <w:r w:rsidRPr="00091366">
              <w:rPr>
                <w:rFonts w:ascii="Courier New" w:hAnsi="Courier New" w:cs="Courier New"/>
                <w:sz w:val="18"/>
                <w:szCs w:val="18"/>
              </w:rPr>
              <w:t>81055 = A preliminary user does not match a signup user.</w:t>
            </w:r>
          </w:p>
        </w:tc>
      </w:tr>
    </w:tbl>
    <w:p w:rsidR="00714373" w:rsidRDefault="00714373" w:rsidP="00362CE7">
      <w:pPr>
        <w:pStyle w:val="a5"/>
        <w:numPr>
          <w:ilvl w:val="0"/>
          <w:numId w:val="38"/>
        </w:numPr>
        <w:spacing w:beforeLines="50" w:before="120" w:after="120" w:line="240" w:lineRule="auto"/>
        <w:ind w:leftChars="0" w:left="709" w:hanging="283"/>
        <w:rPr>
          <w:rFonts w:eastAsia="맑은 고딕" w:cs="Times New Roman"/>
        </w:rPr>
      </w:pPr>
      <w:r>
        <w:rPr>
          <w:rFonts w:eastAsia="맑은 고딕" w:cs="Times New Roman" w:hint="eastAsia"/>
        </w:rPr>
        <w:t xml:space="preserve">Error Code List - </w:t>
      </w:r>
      <w:r w:rsidRPr="00161844">
        <w:rPr>
          <w:rFonts w:eastAsia="맑은 고딕" w:cs="Times New Roman"/>
          <w:b/>
        </w:rPr>
        <w:t>campaign-</w:t>
      </w:r>
      <w:proofErr w:type="spellStart"/>
      <w:r w:rsidRPr="00161844">
        <w:rPr>
          <w:rFonts w:eastAsia="맑은 고딕" w:cs="Times New Roman"/>
          <w:b/>
        </w:rPr>
        <w:t>error.properties</w:t>
      </w:r>
      <w:proofErr w:type="spellEnd"/>
    </w:p>
    <w:tbl>
      <w:tblPr>
        <w:tblStyle w:val="af"/>
        <w:tblW w:w="0" w:type="auto"/>
        <w:tblInd w:w="675" w:type="dxa"/>
        <w:tblLook w:val="04A0" w:firstRow="1" w:lastRow="0" w:firstColumn="1" w:lastColumn="0" w:noHBand="0" w:noVBand="1"/>
      </w:tblPr>
      <w:tblGrid>
        <w:gridCol w:w="8561"/>
      </w:tblGrid>
      <w:tr w:rsidR="00714373" w:rsidTr="00F91C88">
        <w:tc>
          <w:tcPr>
            <w:tcW w:w="8561" w:type="dxa"/>
            <w:shd w:val="clear" w:color="auto" w:fill="D9D9D9" w:themeFill="background1" w:themeFillShade="D9"/>
          </w:tcPr>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 code = message</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 campaign error</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24001 = An unexpected error occurred. Please contact system administrator.</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24002 = Exist coupon serial number.</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24003 = Campaign was not found.</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24004 = Campaign was updated too many times.</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 xml:space="preserve">24005 = The size/format of your image file is not matched. </w:t>
            </w:r>
            <w:proofErr w:type="gramStart"/>
            <w:r w:rsidRPr="00091366">
              <w:rPr>
                <w:rFonts w:ascii="Courier New" w:hAnsi="Courier New" w:cs="Courier New"/>
                <w:sz w:val="18"/>
                <w:szCs w:val="18"/>
              </w:rPr>
              <w:t>please</w:t>
            </w:r>
            <w:proofErr w:type="gramEnd"/>
            <w:r w:rsidRPr="00091366">
              <w:rPr>
                <w:rFonts w:ascii="Courier New" w:hAnsi="Courier New" w:cs="Courier New"/>
                <w:sz w:val="18"/>
                <w:szCs w:val="18"/>
              </w:rPr>
              <w:t xml:space="preserve"> check your image size/format.</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24006 = Excess number of extension.</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lastRenderedPageBreak/>
              <w:t>24007 = Check number of total coupons.</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 auto campaign error</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 xml:space="preserve">24901 = Auto campaign was not found. </w:t>
            </w:r>
            <w:proofErr w:type="spellStart"/>
            <w:r w:rsidRPr="00091366">
              <w:rPr>
                <w:rFonts w:ascii="Courier New" w:hAnsi="Courier New" w:cs="Courier New"/>
                <w:sz w:val="18"/>
                <w:szCs w:val="18"/>
              </w:rPr>
              <w:t>autoCampaignId</w:t>
            </w:r>
            <w:proofErr w:type="spellEnd"/>
            <w:r w:rsidRPr="00091366">
              <w:rPr>
                <w:rFonts w:ascii="Courier New" w:hAnsi="Courier New" w:cs="Courier New"/>
                <w:sz w:val="18"/>
                <w:szCs w:val="18"/>
              </w:rPr>
              <w:t>={0}</w:t>
            </w:r>
          </w:p>
          <w:p w:rsidR="00714373" w:rsidRPr="00963BCD" w:rsidRDefault="00091366" w:rsidP="00091366">
            <w:pPr>
              <w:pStyle w:val="a5"/>
              <w:spacing w:afterLines="0" w:line="240" w:lineRule="auto"/>
              <w:ind w:leftChars="0" w:left="0"/>
              <w:jc w:val="left"/>
              <w:rPr>
                <w:sz w:val="18"/>
                <w:szCs w:val="18"/>
              </w:rPr>
            </w:pPr>
            <w:r w:rsidRPr="00091366">
              <w:rPr>
                <w:rFonts w:ascii="Courier New" w:hAnsi="Courier New" w:cs="Courier New"/>
                <w:sz w:val="18"/>
                <w:szCs w:val="18"/>
              </w:rPr>
              <w:t>24902 = Auto campaign was updated too many times.</w:t>
            </w:r>
          </w:p>
        </w:tc>
      </w:tr>
    </w:tbl>
    <w:p w:rsidR="00714373" w:rsidRDefault="00714373" w:rsidP="00362CE7">
      <w:pPr>
        <w:pStyle w:val="a5"/>
        <w:numPr>
          <w:ilvl w:val="0"/>
          <w:numId w:val="38"/>
        </w:numPr>
        <w:spacing w:beforeLines="50" w:before="120" w:after="120" w:line="240" w:lineRule="auto"/>
        <w:ind w:leftChars="0" w:left="709" w:hanging="283"/>
        <w:rPr>
          <w:rFonts w:eastAsia="맑은 고딕" w:cs="Times New Roman"/>
        </w:rPr>
      </w:pPr>
      <w:r>
        <w:rPr>
          <w:rFonts w:eastAsia="맑은 고딕" w:cs="Times New Roman" w:hint="eastAsia"/>
        </w:rPr>
        <w:lastRenderedPageBreak/>
        <w:t xml:space="preserve">Error Code List - </w:t>
      </w:r>
      <w:r w:rsidRPr="00161844">
        <w:rPr>
          <w:rFonts w:eastAsia="맑은 고딕" w:cs="Times New Roman"/>
          <w:b/>
        </w:rPr>
        <w:t>loyalty-</w:t>
      </w:r>
      <w:proofErr w:type="spellStart"/>
      <w:r w:rsidRPr="00161844">
        <w:rPr>
          <w:rFonts w:eastAsia="맑은 고딕" w:cs="Times New Roman"/>
          <w:b/>
        </w:rPr>
        <w:t>error.properties</w:t>
      </w:r>
      <w:proofErr w:type="spellEnd"/>
    </w:p>
    <w:tbl>
      <w:tblPr>
        <w:tblStyle w:val="af"/>
        <w:tblW w:w="0" w:type="auto"/>
        <w:tblInd w:w="675" w:type="dxa"/>
        <w:tblLook w:val="04A0" w:firstRow="1" w:lastRow="0" w:firstColumn="1" w:lastColumn="0" w:noHBand="0" w:noVBand="1"/>
      </w:tblPr>
      <w:tblGrid>
        <w:gridCol w:w="8561"/>
      </w:tblGrid>
      <w:tr w:rsidR="00714373" w:rsidTr="00F91C88">
        <w:tc>
          <w:tcPr>
            <w:tcW w:w="8561" w:type="dxa"/>
            <w:shd w:val="clear" w:color="auto" w:fill="D9D9D9" w:themeFill="background1" w:themeFillShade="D9"/>
          </w:tcPr>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 code = message</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 loyalty error</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22001 = An unexpected error occurred. Please contact system administrator.</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 xml:space="preserve">22002 = The size/format of your image file is not matched. </w:t>
            </w:r>
            <w:proofErr w:type="gramStart"/>
            <w:r w:rsidRPr="00091366">
              <w:rPr>
                <w:rFonts w:ascii="Courier New" w:hAnsi="Courier New" w:cs="Courier New"/>
                <w:sz w:val="18"/>
                <w:szCs w:val="18"/>
              </w:rPr>
              <w:t>please</w:t>
            </w:r>
            <w:proofErr w:type="gramEnd"/>
            <w:r w:rsidRPr="00091366">
              <w:rPr>
                <w:rFonts w:ascii="Courier New" w:hAnsi="Courier New" w:cs="Courier New"/>
                <w:sz w:val="18"/>
                <w:szCs w:val="18"/>
              </w:rPr>
              <w:t xml:space="preserve"> check your image size/format. &lt;/</w:t>
            </w:r>
            <w:proofErr w:type="spellStart"/>
            <w:r w:rsidRPr="00091366">
              <w:rPr>
                <w:rFonts w:ascii="Courier New" w:hAnsi="Courier New" w:cs="Courier New"/>
                <w:sz w:val="18"/>
                <w:szCs w:val="18"/>
              </w:rPr>
              <w:t>br</w:t>
            </w:r>
            <w:proofErr w:type="spellEnd"/>
            <w:r w:rsidRPr="00091366">
              <w:rPr>
                <w:rFonts w:ascii="Courier New" w:hAnsi="Courier New" w:cs="Courier New"/>
                <w:sz w:val="18"/>
                <w:szCs w:val="18"/>
              </w:rPr>
              <w:t>&gt; &amp;</w:t>
            </w:r>
            <w:proofErr w:type="spellStart"/>
            <w:r w:rsidRPr="00091366">
              <w:rPr>
                <w:rFonts w:ascii="Courier New" w:hAnsi="Courier New" w:cs="Courier New"/>
                <w:sz w:val="18"/>
                <w:szCs w:val="18"/>
              </w:rPr>
              <w:t>nbsp</w:t>
            </w:r>
            <w:proofErr w:type="spellEnd"/>
            <w:r w:rsidRPr="00091366">
              <w:rPr>
                <w:rFonts w:ascii="Courier New" w:hAnsi="Courier New" w:cs="Courier New"/>
                <w:sz w:val="18"/>
                <w:szCs w:val="18"/>
              </w:rPr>
              <w:t>; - File Format : PNG or JPEG &lt;/</w:t>
            </w:r>
            <w:proofErr w:type="spellStart"/>
            <w:r w:rsidRPr="00091366">
              <w:rPr>
                <w:rFonts w:ascii="Courier New" w:hAnsi="Courier New" w:cs="Courier New"/>
                <w:sz w:val="18"/>
                <w:szCs w:val="18"/>
              </w:rPr>
              <w:t>br</w:t>
            </w:r>
            <w:proofErr w:type="spellEnd"/>
            <w:r w:rsidRPr="00091366">
              <w:rPr>
                <w:rFonts w:ascii="Courier New" w:hAnsi="Courier New" w:cs="Courier New"/>
                <w:sz w:val="18"/>
                <w:szCs w:val="18"/>
              </w:rPr>
              <w:t>&gt; &amp;</w:t>
            </w:r>
            <w:proofErr w:type="spellStart"/>
            <w:r w:rsidRPr="00091366">
              <w:rPr>
                <w:rFonts w:ascii="Courier New" w:hAnsi="Courier New" w:cs="Courier New"/>
                <w:sz w:val="18"/>
                <w:szCs w:val="18"/>
              </w:rPr>
              <w:t>nbsp</w:t>
            </w:r>
            <w:proofErr w:type="spellEnd"/>
            <w:r w:rsidRPr="00091366">
              <w:rPr>
                <w:rFonts w:ascii="Courier New" w:hAnsi="Courier New" w:cs="Courier New"/>
                <w:sz w:val="18"/>
                <w:szCs w:val="18"/>
              </w:rPr>
              <w:t>; - Image Size: width(315 ~ 555) * height(235 ~ 350) pixel</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22003 = Loyalty was not found.</w:t>
            </w:r>
          </w:p>
          <w:p w:rsidR="00714373" w:rsidRPr="00963BCD" w:rsidRDefault="00091366" w:rsidP="00091366">
            <w:pPr>
              <w:pStyle w:val="a5"/>
              <w:spacing w:afterLines="0" w:line="240" w:lineRule="auto"/>
              <w:ind w:leftChars="0" w:left="0"/>
              <w:jc w:val="left"/>
              <w:rPr>
                <w:sz w:val="18"/>
                <w:szCs w:val="18"/>
              </w:rPr>
            </w:pPr>
            <w:r w:rsidRPr="00091366">
              <w:rPr>
                <w:rFonts w:ascii="Courier New" w:hAnsi="Courier New" w:cs="Courier New"/>
                <w:sz w:val="18"/>
                <w:szCs w:val="18"/>
              </w:rPr>
              <w:t>22004 = Loyalty was updated too many times</w:t>
            </w:r>
          </w:p>
        </w:tc>
      </w:tr>
    </w:tbl>
    <w:p w:rsidR="00714373" w:rsidRDefault="00714373" w:rsidP="00362CE7">
      <w:pPr>
        <w:pStyle w:val="a5"/>
        <w:numPr>
          <w:ilvl w:val="0"/>
          <w:numId w:val="38"/>
        </w:numPr>
        <w:spacing w:beforeLines="50" w:before="120" w:after="120" w:line="240" w:lineRule="auto"/>
        <w:ind w:leftChars="0" w:left="709" w:hanging="283"/>
        <w:rPr>
          <w:rFonts w:eastAsia="맑은 고딕" w:cs="Times New Roman"/>
        </w:rPr>
      </w:pPr>
      <w:r>
        <w:rPr>
          <w:rFonts w:eastAsia="맑은 고딕" w:cs="Times New Roman" w:hint="eastAsia"/>
        </w:rPr>
        <w:t xml:space="preserve">Error Code List - </w:t>
      </w:r>
      <w:r w:rsidR="00091366" w:rsidRPr="00161844">
        <w:rPr>
          <w:rFonts w:eastAsia="맑은 고딕" w:cs="Times New Roman"/>
          <w:b/>
        </w:rPr>
        <w:t>password-</w:t>
      </w:r>
      <w:proofErr w:type="spellStart"/>
      <w:r w:rsidR="00091366" w:rsidRPr="00161844">
        <w:rPr>
          <w:rFonts w:eastAsia="맑은 고딕" w:cs="Times New Roman"/>
          <w:b/>
        </w:rPr>
        <w:t>error.properties</w:t>
      </w:r>
      <w:proofErr w:type="spellEnd"/>
    </w:p>
    <w:tbl>
      <w:tblPr>
        <w:tblStyle w:val="af"/>
        <w:tblW w:w="0" w:type="auto"/>
        <w:tblInd w:w="675" w:type="dxa"/>
        <w:tblLook w:val="04A0" w:firstRow="1" w:lastRow="0" w:firstColumn="1" w:lastColumn="0" w:noHBand="0" w:noVBand="1"/>
      </w:tblPr>
      <w:tblGrid>
        <w:gridCol w:w="8561"/>
      </w:tblGrid>
      <w:tr w:rsidR="00714373" w:rsidTr="00F91C88">
        <w:tc>
          <w:tcPr>
            <w:tcW w:w="8561" w:type="dxa"/>
            <w:shd w:val="clear" w:color="auto" w:fill="D9D9D9" w:themeFill="background1" w:themeFillShade="D9"/>
          </w:tcPr>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 code = message</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95000 = You can NOT use repeatedly more than {0} identical characters.</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95001 = The length of password must be between {0} and {1}.</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95002 = You can NOT use sequential password.</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95003 = You can NOT use password that contains personal information.</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95004 = You can NOT reuse the password already used.</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95011 = The password must contain at least 1 numeric character.</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95012 = The password must contain at least 1 upper-case characters.</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95013 = The password must contain at least 1 lower-case characters.</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95014 = The password must contain at least 1 special characters.</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95015 = The password must NOT contain leading or trailing blanks.</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p>
          <w:p w:rsidR="00714373" w:rsidRPr="00963BCD" w:rsidRDefault="00091366" w:rsidP="00091366">
            <w:pPr>
              <w:pStyle w:val="a5"/>
              <w:spacing w:afterLines="0" w:line="240" w:lineRule="auto"/>
              <w:ind w:leftChars="0" w:left="0"/>
              <w:jc w:val="left"/>
              <w:rPr>
                <w:sz w:val="18"/>
                <w:szCs w:val="18"/>
              </w:rPr>
            </w:pPr>
            <w:r w:rsidRPr="00091366">
              <w:rPr>
                <w:rFonts w:ascii="Courier New" w:hAnsi="Courier New" w:cs="Courier New"/>
                <w:sz w:val="18"/>
                <w:szCs w:val="18"/>
              </w:rPr>
              <w:t>95999 = The password in use is wrong.</w:t>
            </w:r>
          </w:p>
        </w:tc>
      </w:tr>
    </w:tbl>
    <w:p w:rsidR="00714373" w:rsidRDefault="00714373" w:rsidP="00362CE7">
      <w:pPr>
        <w:pStyle w:val="a5"/>
        <w:numPr>
          <w:ilvl w:val="0"/>
          <w:numId w:val="38"/>
        </w:numPr>
        <w:spacing w:beforeLines="50" w:before="120" w:after="120" w:line="240" w:lineRule="auto"/>
        <w:ind w:leftChars="0" w:left="709" w:hanging="283"/>
        <w:rPr>
          <w:rFonts w:eastAsia="맑은 고딕" w:cs="Times New Roman"/>
        </w:rPr>
      </w:pPr>
      <w:r>
        <w:rPr>
          <w:rFonts w:eastAsia="맑은 고딕" w:cs="Times New Roman" w:hint="eastAsia"/>
        </w:rPr>
        <w:t xml:space="preserve">Error Code List - </w:t>
      </w:r>
      <w:r w:rsidR="00091366" w:rsidRPr="00161844">
        <w:rPr>
          <w:rFonts w:eastAsia="맑은 고딕" w:cs="Times New Roman"/>
          <w:b/>
        </w:rPr>
        <w:t>common-</w:t>
      </w:r>
      <w:proofErr w:type="spellStart"/>
      <w:r w:rsidR="00091366" w:rsidRPr="00161844">
        <w:rPr>
          <w:rFonts w:eastAsia="맑은 고딕" w:cs="Times New Roman"/>
          <w:b/>
        </w:rPr>
        <w:t>error.properties</w:t>
      </w:r>
      <w:proofErr w:type="spellEnd"/>
    </w:p>
    <w:tbl>
      <w:tblPr>
        <w:tblStyle w:val="af"/>
        <w:tblW w:w="0" w:type="auto"/>
        <w:tblInd w:w="675" w:type="dxa"/>
        <w:tblLook w:val="04A0" w:firstRow="1" w:lastRow="0" w:firstColumn="1" w:lastColumn="0" w:noHBand="0" w:noVBand="1"/>
      </w:tblPr>
      <w:tblGrid>
        <w:gridCol w:w="8561"/>
      </w:tblGrid>
      <w:tr w:rsidR="00714373" w:rsidTr="00F91C88">
        <w:tc>
          <w:tcPr>
            <w:tcW w:w="8561" w:type="dxa"/>
            <w:shd w:val="clear" w:color="auto" w:fill="D9D9D9" w:themeFill="background1" w:themeFillShade="D9"/>
          </w:tcPr>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 code = message</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 common error</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99999 = An unexpected error occurred. Please contact system administrator.</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 xml:space="preserve">99998 = Configuration error occurred. </w:t>
            </w:r>
            <w:proofErr w:type="gramStart"/>
            <w:r w:rsidRPr="00091366">
              <w:rPr>
                <w:rFonts w:ascii="Courier New" w:hAnsi="Courier New" w:cs="Courier New"/>
                <w:sz w:val="18"/>
                <w:szCs w:val="18"/>
              </w:rPr>
              <w:t>''{</w:t>
            </w:r>
            <w:proofErr w:type="gramEnd"/>
            <w:r w:rsidRPr="00091366">
              <w:rPr>
                <w:rFonts w:ascii="Courier New" w:hAnsi="Courier New" w:cs="Courier New"/>
                <w:sz w:val="18"/>
                <w:szCs w:val="18"/>
              </w:rPr>
              <w:t>0}'' key was not founded.</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 xml:space="preserve">99997 = </w:t>
            </w:r>
            <w:proofErr w:type="gramStart"/>
            <w:r w:rsidRPr="00091366">
              <w:rPr>
                <w:rFonts w:ascii="Courier New" w:hAnsi="Courier New" w:cs="Courier New"/>
                <w:sz w:val="18"/>
                <w:szCs w:val="18"/>
              </w:rPr>
              <w:t>''{</w:t>
            </w:r>
            <w:proofErr w:type="gramEnd"/>
            <w:r w:rsidRPr="00091366">
              <w:rPr>
                <w:rFonts w:ascii="Courier New" w:hAnsi="Courier New" w:cs="Courier New"/>
                <w:sz w:val="18"/>
                <w:szCs w:val="18"/>
              </w:rPr>
              <w:t>0}'' must be required.</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99996 = File was not founded. (file={0})</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99995 = Access denied error occurred.</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99994 = An error has occurred during the operation.</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99993 = An invalid parameter error occurred. Please contact system administrator.</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99992 = Unsupported Operation.</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99991 = Not implemented operation.</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99990 = File upload is failed.</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99989 = A data handling error occurred. Please contact system administrator.</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 CSRF token error</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 xml:space="preserve">90002 = Unknown </w:t>
            </w:r>
            <w:proofErr w:type="spellStart"/>
            <w:r w:rsidRPr="00091366">
              <w:rPr>
                <w:rFonts w:ascii="Courier New" w:hAnsi="Courier New" w:cs="Courier New"/>
                <w:sz w:val="18"/>
                <w:szCs w:val="18"/>
              </w:rPr>
              <w:t>ErrorType</w:t>
            </w:r>
            <w:proofErr w:type="spellEnd"/>
            <w:r w:rsidRPr="00091366">
              <w:rPr>
                <w:rFonts w:ascii="Courier New" w:hAnsi="Courier New" w:cs="Courier New"/>
                <w:sz w:val="18"/>
                <w:szCs w:val="18"/>
              </w:rPr>
              <w:t xml:space="preserve">. </w:t>
            </w:r>
            <w:proofErr w:type="gramStart"/>
            <w:r w:rsidRPr="00091366">
              <w:rPr>
                <w:rFonts w:ascii="Courier New" w:hAnsi="Courier New" w:cs="Courier New"/>
                <w:sz w:val="18"/>
                <w:szCs w:val="18"/>
              </w:rPr>
              <w:t>request</w:t>
            </w:r>
            <w:proofErr w:type="gramEnd"/>
            <w:r w:rsidRPr="00091366">
              <w:rPr>
                <w:rFonts w:ascii="Courier New" w:hAnsi="Courier New" w:cs="Courier New"/>
                <w:sz w:val="18"/>
                <w:szCs w:val="18"/>
              </w:rPr>
              <w:t xml:space="preserve"> type = {0}.</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90003 = [CSRF Token Error] Your access is abnormal. Please login to use again.</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 xml:space="preserve"># </w:t>
            </w:r>
            <w:proofErr w:type="spellStart"/>
            <w:r w:rsidRPr="00091366">
              <w:rPr>
                <w:rFonts w:ascii="Courier New" w:hAnsi="Courier New" w:cs="Courier New"/>
                <w:sz w:val="18"/>
                <w:szCs w:val="18"/>
              </w:rPr>
              <w:t>Permssion</w:t>
            </w:r>
            <w:proofErr w:type="spellEnd"/>
            <w:r w:rsidRPr="00091366">
              <w:rPr>
                <w:rFonts w:ascii="Courier New" w:hAnsi="Courier New" w:cs="Courier New"/>
                <w:sz w:val="18"/>
                <w:szCs w:val="18"/>
              </w:rPr>
              <w:t xml:space="preserve"> Errors</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99101 = Your access is forbidden. Please contact system administrator.</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99102 = Permission was not founded.</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99103 = Too many rows of permissions are tried to update.</w:t>
            </w:r>
          </w:p>
          <w:p w:rsidR="00714373" w:rsidRPr="00963BCD" w:rsidRDefault="00091366" w:rsidP="00091366">
            <w:pPr>
              <w:pStyle w:val="a5"/>
              <w:spacing w:afterLines="0" w:line="240" w:lineRule="auto"/>
              <w:ind w:leftChars="0" w:left="0"/>
              <w:jc w:val="left"/>
              <w:rPr>
                <w:sz w:val="18"/>
                <w:szCs w:val="18"/>
              </w:rPr>
            </w:pPr>
            <w:r w:rsidRPr="00091366">
              <w:rPr>
                <w:rFonts w:ascii="Courier New" w:hAnsi="Courier New" w:cs="Courier New"/>
                <w:sz w:val="18"/>
                <w:szCs w:val="18"/>
              </w:rPr>
              <w:t>99104 = {0} is assigned to {1}.</w:t>
            </w:r>
          </w:p>
        </w:tc>
      </w:tr>
    </w:tbl>
    <w:p w:rsidR="00714373" w:rsidRDefault="00714373" w:rsidP="00362CE7">
      <w:pPr>
        <w:pStyle w:val="a5"/>
        <w:numPr>
          <w:ilvl w:val="0"/>
          <w:numId w:val="38"/>
        </w:numPr>
        <w:spacing w:beforeLines="50" w:before="120" w:after="120" w:line="240" w:lineRule="auto"/>
        <w:ind w:leftChars="0" w:left="709" w:hanging="283"/>
        <w:rPr>
          <w:rFonts w:eastAsia="맑은 고딕" w:cs="Times New Roman"/>
        </w:rPr>
      </w:pPr>
      <w:r>
        <w:rPr>
          <w:rFonts w:eastAsia="맑은 고딕" w:cs="Times New Roman" w:hint="eastAsia"/>
        </w:rPr>
        <w:t xml:space="preserve">Error Code List - </w:t>
      </w:r>
      <w:r w:rsidR="00091366" w:rsidRPr="00161844">
        <w:rPr>
          <w:rFonts w:eastAsia="맑은 고딕" w:cs="Times New Roman"/>
          <w:b/>
        </w:rPr>
        <w:t>management-</w:t>
      </w:r>
      <w:proofErr w:type="spellStart"/>
      <w:r w:rsidR="00091366" w:rsidRPr="00161844">
        <w:rPr>
          <w:rFonts w:eastAsia="맑은 고딕" w:cs="Times New Roman"/>
          <w:b/>
        </w:rPr>
        <w:t>error.properties</w:t>
      </w:r>
      <w:proofErr w:type="spellEnd"/>
    </w:p>
    <w:tbl>
      <w:tblPr>
        <w:tblStyle w:val="af"/>
        <w:tblW w:w="0" w:type="auto"/>
        <w:tblInd w:w="675" w:type="dxa"/>
        <w:tblLook w:val="04A0" w:firstRow="1" w:lastRow="0" w:firstColumn="1" w:lastColumn="0" w:noHBand="0" w:noVBand="1"/>
      </w:tblPr>
      <w:tblGrid>
        <w:gridCol w:w="8561"/>
      </w:tblGrid>
      <w:tr w:rsidR="00714373" w:rsidTr="00F91C88">
        <w:tc>
          <w:tcPr>
            <w:tcW w:w="8561" w:type="dxa"/>
            <w:shd w:val="clear" w:color="auto" w:fill="D9D9D9" w:themeFill="background1" w:themeFillShade="D9"/>
          </w:tcPr>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 code = message</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 Account errors</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81101 = Account was not founded.</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lastRenderedPageBreak/>
              <w:t>81102 = Too many rows of account are tried to update.</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81103 = Account was not founded. Or Token was expired.</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81104 = Password must be matched with the confirm password.</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 Role errors</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81201 = Role was not founded.</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81202 = Too many rows of role are tried to update.</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81203 = The system cannot delete the "{0}" role. The role is allocated to the active users. Please change the allocated users'' role first.</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 Menu errors</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81301 = Menu was not founded.</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81302 = Too many rows of menu are tried to update.</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81303 = This menu has sub menus.</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 xml:space="preserve"># </w:t>
            </w:r>
            <w:proofErr w:type="spellStart"/>
            <w:r w:rsidRPr="00091366">
              <w:rPr>
                <w:rFonts w:ascii="Courier New" w:hAnsi="Courier New" w:cs="Courier New"/>
                <w:sz w:val="18"/>
                <w:szCs w:val="18"/>
              </w:rPr>
              <w:t>MenuGroup</w:t>
            </w:r>
            <w:proofErr w:type="spellEnd"/>
            <w:r w:rsidRPr="00091366">
              <w:rPr>
                <w:rFonts w:ascii="Courier New" w:hAnsi="Courier New" w:cs="Courier New"/>
                <w:sz w:val="18"/>
                <w:szCs w:val="18"/>
              </w:rPr>
              <w:t xml:space="preserve"> errors</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81401 = Menu group was not founded.</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81402 = Too many rows of menu group are tried to update.</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 xml:space="preserve"># </w:t>
            </w:r>
            <w:proofErr w:type="spellStart"/>
            <w:r w:rsidRPr="00091366">
              <w:rPr>
                <w:rFonts w:ascii="Courier New" w:hAnsi="Courier New" w:cs="Courier New"/>
                <w:sz w:val="18"/>
                <w:szCs w:val="18"/>
              </w:rPr>
              <w:t>ApprovalDoc</w:t>
            </w:r>
            <w:proofErr w:type="spellEnd"/>
            <w:r w:rsidRPr="00091366">
              <w:rPr>
                <w:rFonts w:ascii="Courier New" w:hAnsi="Courier New" w:cs="Courier New"/>
                <w:sz w:val="18"/>
                <w:szCs w:val="18"/>
              </w:rPr>
              <w:t xml:space="preserve"> errors</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81501 = Approval document was not founded.</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81502 = Too many rows of Approval document are tried to update.</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81503 = The state of approval document was not founded.</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81504 = The approver of approval document was not founded.</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81505 = The approver of approval document was not matched.</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 Configuration errors</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81601 = Configuration was not founded.</w:t>
            </w:r>
          </w:p>
          <w:p w:rsidR="00714373" w:rsidRPr="00963BCD" w:rsidRDefault="00091366" w:rsidP="00091366">
            <w:pPr>
              <w:pStyle w:val="a5"/>
              <w:spacing w:afterLines="0" w:line="240" w:lineRule="auto"/>
              <w:ind w:leftChars="0" w:left="0"/>
              <w:jc w:val="left"/>
              <w:rPr>
                <w:sz w:val="18"/>
                <w:szCs w:val="18"/>
              </w:rPr>
            </w:pPr>
            <w:r w:rsidRPr="00091366">
              <w:rPr>
                <w:rFonts w:ascii="Courier New" w:hAnsi="Courier New" w:cs="Courier New"/>
                <w:sz w:val="18"/>
                <w:szCs w:val="18"/>
              </w:rPr>
              <w:t>81602 = Too many rows of configuration are tried to update.</w:t>
            </w:r>
          </w:p>
        </w:tc>
      </w:tr>
    </w:tbl>
    <w:p w:rsidR="00714373" w:rsidRDefault="00714373" w:rsidP="00362CE7">
      <w:pPr>
        <w:pStyle w:val="a5"/>
        <w:numPr>
          <w:ilvl w:val="0"/>
          <w:numId w:val="38"/>
        </w:numPr>
        <w:spacing w:beforeLines="50" w:before="120" w:after="120" w:line="240" w:lineRule="auto"/>
        <w:ind w:leftChars="0" w:left="709" w:hanging="283"/>
        <w:rPr>
          <w:rFonts w:eastAsia="맑은 고딕" w:cs="Times New Roman"/>
        </w:rPr>
      </w:pPr>
      <w:r>
        <w:rPr>
          <w:rFonts w:eastAsia="맑은 고딕" w:cs="Times New Roman" w:hint="eastAsia"/>
        </w:rPr>
        <w:lastRenderedPageBreak/>
        <w:t xml:space="preserve">Error Code List - </w:t>
      </w:r>
      <w:r w:rsidR="00091366" w:rsidRPr="00161844">
        <w:rPr>
          <w:rFonts w:eastAsia="맑은 고딕" w:cs="Times New Roman"/>
          <w:b/>
        </w:rPr>
        <w:t>report-</w:t>
      </w:r>
      <w:proofErr w:type="spellStart"/>
      <w:r w:rsidR="00091366" w:rsidRPr="00161844">
        <w:rPr>
          <w:rFonts w:eastAsia="맑은 고딕" w:cs="Times New Roman"/>
          <w:b/>
        </w:rPr>
        <w:t>error.properties</w:t>
      </w:r>
      <w:proofErr w:type="spellEnd"/>
    </w:p>
    <w:tbl>
      <w:tblPr>
        <w:tblStyle w:val="af"/>
        <w:tblW w:w="0" w:type="auto"/>
        <w:tblInd w:w="675" w:type="dxa"/>
        <w:tblLook w:val="04A0" w:firstRow="1" w:lastRow="0" w:firstColumn="1" w:lastColumn="0" w:noHBand="0" w:noVBand="1"/>
      </w:tblPr>
      <w:tblGrid>
        <w:gridCol w:w="8561"/>
      </w:tblGrid>
      <w:tr w:rsidR="00714373" w:rsidTr="00F91C88">
        <w:tc>
          <w:tcPr>
            <w:tcW w:w="8561" w:type="dxa"/>
            <w:shd w:val="clear" w:color="auto" w:fill="D9D9D9" w:themeFill="background1" w:themeFillShade="D9"/>
          </w:tcPr>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 code = message</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 report error</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71001 = Report was not found.</w:t>
            </w:r>
          </w:p>
          <w:p w:rsidR="00091366" w:rsidRPr="00091366" w:rsidRDefault="00091366" w:rsidP="00091366">
            <w:pPr>
              <w:pStyle w:val="a5"/>
              <w:spacing w:afterLines="0" w:line="240" w:lineRule="auto"/>
              <w:ind w:leftChars="0" w:left="0"/>
              <w:jc w:val="left"/>
              <w:rPr>
                <w:rFonts w:ascii="Courier New" w:hAnsi="Courier New" w:cs="Courier New"/>
                <w:sz w:val="18"/>
                <w:szCs w:val="18"/>
              </w:rPr>
            </w:pPr>
            <w:r w:rsidRPr="00091366">
              <w:rPr>
                <w:rFonts w:ascii="Courier New" w:hAnsi="Courier New" w:cs="Courier New"/>
                <w:sz w:val="18"/>
                <w:szCs w:val="18"/>
              </w:rPr>
              <w:t>71002 = Report was updated too many times.</w:t>
            </w:r>
          </w:p>
          <w:p w:rsidR="00714373" w:rsidRPr="00963BCD" w:rsidRDefault="00091366" w:rsidP="00091366">
            <w:pPr>
              <w:pStyle w:val="a5"/>
              <w:spacing w:afterLines="0" w:line="240" w:lineRule="auto"/>
              <w:ind w:leftChars="0" w:left="0"/>
              <w:jc w:val="left"/>
              <w:rPr>
                <w:sz w:val="18"/>
                <w:szCs w:val="18"/>
              </w:rPr>
            </w:pPr>
            <w:r w:rsidRPr="00091366">
              <w:rPr>
                <w:rFonts w:ascii="Courier New" w:hAnsi="Courier New" w:cs="Courier New"/>
                <w:sz w:val="18"/>
                <w:szCs w:val="18"/>
              </w:rPr>
              <w:t>71003 = Report category was not matched.</w:t>
            </w:r>
          </w:p>
        </w:tc>
      </w:tr>
    </w:tbl>
    <w:p w:rsidR="0056522E" w:rsidRDefault="0056522E" w:rsidP="0056522E">
      <w:pPr>
        <w:pStyle w:val="30"/>
        <w:spacing w:before="240" w:after="240"/>
        <w:ind w:left="567" w:hanging="567"/>
      </w:pPr>
      <w:bookmarkStart w:id="4321" w:name="_Toc390354033"/>
      <w:r>
        <w:rPr>
          <w:rFonts w:hint="eastAsia"/>
        </w:rPr>
        <w:t>C.I</w:t>
      </w:r>
      <w:bookmarkEnd w:id="4321"/>
    </w:p>
    <w:p w:rsidR="0056522E" w:rsidRDefault="00C34963" w:rsidP="0056522E">
      <w:pPr>
        <w:pStyle w:val="a5"/>
        <w:spacing w:after="120"/>
        <w:ind w:left="426"/>
      </w:pPr>
      <w:r>
        <w:rPr>
          <w:rFonts w:hint="eastAsia"/>
        </w:rPr>
        <w:t xml:space="preserve">The CMS Integration related error code is described in </w:t>
      </w:r>
      <w:r w:rsidRPr="00B1448B">
        <w:rPr>
          <w:rFonts w:eastAsia="맑은 고딕" w:cs="Times New Roman"/>
        </w:rPr>
        <w:t>server-</w:t>
      </w:r>
      <w:proofErr w:type="spellStart"/>
      <w:r w:rsidRPr="00B1448B">
        <w:rPr>
          <w:rFonts w:eastAsia="맑은 고딕" w:cs="Times New Roman"/>
        </w:rPr>
        <w:t>error.properties</w:t>
      </w:r>
      <w:proofErr w:type="spellEnd"/>
      <w:r>
        <w:rPr>
          <w:rFonts w:eastAsia="맑은 고딕" w:cs="Times New Roman" w:hint="eastAsia"/>
        </w:rPr>
        <w:t xml:space="preserve">. </w:t>
      </w:r>
    </w:p>
    <w:p w:rsidR="0056522E" w:rsidRDefault="0056522E" w:rsidP="00362CE7">
      <w:pPr>
        <w:pStyle w:val="a5"/>
        <w:numPr>
          <w:ilvl w:val="0"/>
          <w:numId w:val="39"/>
        </w:numPr>
        <w:spacing w:beforeLines="50" w:before="120" w:after="120" w:line="240" w:lineRule="auto"/>
        <w:ind w:leftChars="0" w:left="709" w:hanging="283"/>
        <w:jc w:val="left"/>
        <w:rPr>
          <w:rFonts w:eastAsia="맑은 고딕" w:cs="Times New Roman"/>
        </w:rPr>
      </w:pPr>
      <w:r>
        <w:rPr>
          <w:rFonts w:eastAsia="맑은 고딕" w:cs="Times New Roman" w:hint="eastAsia"/>
        </w:rPr>
        <w:t>Location :</w:t>
      </w:r>
    </w:p>
    <w:p w:rsidR="0056522E" w:rsidRDefault="0056522E" w:rsidP="0056522E">
      <w:pPr>
        <w:pStyle w:val="a5"/>
        <w:spacing w:beforeLines="50" w:before="120" w:after="120" w:line="240" w:lineRule="auto"/>
        <w:ind w:leftChars="0" w:left="709"/>
        <w:jc w:val="left"/>
        <w:rPr>
          <w:rFonts w:eastAsia="맑은 고딕" w:cs="Times New Roman"/>
        </w:rPr>
      </w:pPr>
      <w:r w:rsidRPr="0056522E">
        <w:rPr>
          <w:rFonts w:eastAsia="맑은 고딕" w:cs="Times New Roman"/>
        </w:rPr>
        <w:t>/home/cmsadmin/local/jboss5-as/server/stcms_ci/deploy/stcms.war/WEB-INF/classes/META-INF/message/error</w:t>
      </w:r>
    </w:p>
    <w:p w:rsidR="00B1448B" w:rsidRDefault="00B1448B" w:rsidP="00362CE7">
      <w:pPr>
        <w:pStyle w:val="a5"/>
        <w:numPr>
          <w:ilvl w:val="0"/>
          <w:numId w:val="39"/>
        </w:numPr>
        <w:spacing w:beforeLines="50" w:before="120" w:after="120" w:line="240" w:lineRule="auto"/>
        <w:ind w:leftChars="0" w:left="709" w:hanging="283"/>
        <w:jc w:val="left"/>
        <w:rPr>
          <w:rFonts w:eastAsia="맑은 고딕" w:cs="Times New Roman"/>
        </w:rPr>
      </w:pPr>
      <w:r>
        <w:rPr>
          <w:rFonts w:eastAsia="맑은 고딕" w:cs="Times New Roman" w:hint="eastAsia"/>
        </w:rPr>
        <w:t xml:space="preserve">Error code file list : </w:t>
      </w:r>
      <w:r>
        <w:rPr>
          <w:rFonts w:eastAsia="맑은 고딕" w:cs="Times New Roman"/>
        </w:rPr>
        <w:t>‘</w:t>
      </w:r>
      <w:r w:rsidRPr="00B1448B">
        <w:rPr>
          <w:rFonts w:eastAsia="맑은 고딕" w:cs="Times New Roman"/>
        </w:rPr>
        <w:t>server-</w:t>
      </w:r>
      <w:proofErr w:type="spellStart"/>
      <w:r w:rsidRPr="00B1448B">
        <w:rPr>
          <w:rFonts w:eastAsia="맑은 고딕" w:cs="Times New Roman"/>
        </w:rPr>
        <w:t>error.properties</w:t>
      </w:r>
      <w:proofErr w:type="spellEnd"/>
      <w:r>
        <w:rPr>
          <w:rFonts w:eastAsia="맑은 고딕" w:cs="Times New Roman"/>
        </w:rPr>
        <w:t>’</w:t>
      </w:r>
    </w:p>
    <w:p w:rsidR="0056522E" w:rsidRDefault="00714373" w:rsidP="00362CE7">
      <w:pPr>
        <w:pStyle w:val="a5"/>
        <w:numPr>
          <w:ilvl w:val="0"/>
          <w:numId w:val="39"/>
        </w:numPr>
        <w:spacing w:beforeLines="50" w:before="120" w:after="120" w:line="240" w:lineRule="auto"/>
        <w:ind w:leftChars="0" w:left="709" w:hanging="283"/>
        <w:jc w:val="left"/>
        <w:rPr>
          <w:rFonts w:eastAsia="맑은 고딕" w:cs="Times New Roman"/>
        </w:rPr>
      </w:pPr>
      <w:r>
        <w:rPr>
          <w:rFonts w:eastAsia="맑은 고딕" w:cs="Times New Roman" w:hint="eastAsia"/>
        </w:rPr>
        <w:t xml:space="preserve">Error </w:t>
      </w:r>
      <w:r w:rsidR="0056522E">
        <w:rPr>
          <w:rFonts w:eastAsia="맑은 고딕" w:cs="Times New Roman" w:hint="eastAsia"/>
        </w:rPr>
        <w:t>Code List</w:t>
      </w:r>
    </w:p>
    <w:tbl>
      <w:tblPr>
        <w:tblStyle w:val="af"/>
        <w:tblW w:w="0" w:type="auto"/>
        <w:tblInd w:w="675" w:type="dxa"/>
        <w:tblLook w:val="04A0" w:firstRow="1" w:lastRow="0" w:firstColumn="1" w:lastColumn="0" w:noHBand="0" w:noVBand="1"/>
      </w:tblPr>
      <w:tblGrid>
        <w:gridCol w:w="8561"/>
      </w:tblGrid>
      <w:tr w:rsidR="00B1448B" w:rsidTr="00F91C88">
        <w:tc>
          <w:tcPr>
            <w:tcW w:w="8561" w:type="dxa"/>
            <w:shd w:val="clear" w:color="auto" w:fill="D9D9D9" w:themeFill="background1" w:themeFillShade="D9"/>
          </w:tcPr>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 Coupon Errors</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10000 = This coupon cannot be deleted. Please try again later</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10001 = This coupon is out-of-stock. Please select another coupon</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10002 = Failed to redeem because the coupon is not valid</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 xml:space="preserve">10003 = </w:t>
            </w:r>
            <w:proofErr w:type="spellStart"/>
            <w:r w:rsidR="004F0FEE">
              <w:rPr>
                <w:rFonts w:ascii="Courier New" w:hAnsi="Courier New" w:cs="Courier New"/>
                <w:sz w:val="18"/>
                <w:szCs w:val="18"/>
              </w:rPr>
              <w:t>Telkomsel</w:t>
            </w:r>
            <w:proofErr w:type="spellEnd"/>
            <w:r w:rsidRPr="00B1448B">
              <w:rPr>
                <w:rFonts w:ascii="Courier New" w:hAnsi="Courier New" w:cs="Courier New"/>
                <w:sz w:val="18"/>
                <w:szCs w:val="18"/>
              </w:rPr>
              <w:t xml:space="preserve"> </w:t>
            </w:r>
            <w:proofErr w:type="spellStart"/>
            <w:r w:rsidRPr="00B1448B">
              <w:rPr>
                <w:rFonts w:ascii="Courier New" w:hAnsi="Courier New" w:cs="Courier New"/>
                <w:sz w:val="18"/>
                <w:szCs w:val="18"/>
              </w:rPr>
              <w:t>mWallet</w:t>
            </w:r>
            <w:proofErr w:type="spellEnd"/>
            <w:r w:rsidRPr="00B1448B">
              <w:rPr>
                <w:rFonts w:ascii="Courier New" w:hAnsi="Courier New" w:cs="Courier New"/>
                <w:sz w:val="18"/>
                <w:szCs w:val="18"/>
              </w:rPr>
              <w:t xml:space="preserve"> is currently busy. Please try again later</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10004 = This coupon is unavailable. Please try again later</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10005 = Invalid download requested</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10006 = Cannot find campaign info</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10007 = This coupon is already saved. Please check my coupons menu</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10008 = This coupon is unavailable. Please try again later</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10009 = This coupon is out-of-stock. Please select another coupon</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10010 = This coupon is unavailable. Please try again later</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 xml:space="preserve">10011 </w:t>
            </w:r>
            <w:proofErr w:type="gramStart"/>
            <w:r w:rsidRPr="00B1448B">
              <w:rPr>
                <w:rFonts w:ascii="Courier New" w:hAnsi="Courier New" w:cs="Courier New"/>
                <w:sz w:val="18"/>
                <w:szCs w:val="18"/>
              </w:rPr>
              <w:t>=  This</w:t>
            </w:r>
            <w:proofErr w:type="gramEnd"/>
            <w:r w:rsidRPr="00B1448B">
              <w:rPr>
                <w:rFonts w:ascii="Courier New" w:hAnsi="Courier New" w:cs="Courier New"/>
                <w:sz w:val="18"/>
                <w:szCs w:val="18"/>
              </w:rPr>
              <w:t xml:space="preserve"> coupon is out-of-stock. Please select another coupon</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lastRenderedPageBreak/>
              <w:t>10012 = This coupon is allowed to be redeemed on every {0} only</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10013 = This coupon is allowed to be redeemed from {0} to {1} only</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10014 = You have entered an invalid PIN. Please try again</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 xml:space="preserve">10015 = </w:t>
            </w:r>
            <w:proofErr w:type="spellStart"/>
            <w:r w:rsidR="004F0FEE">
              <w:rPr>
                <w:rFonts w:ascii="Courier New" w:hAnsi="Courier New" w:cs="Courier New"/>
                <w:sz w:val="18"/>
                <w:szCs w:val="18"/>
              </w:rPr>
              <w:t>Telkomsel</w:t>
            </w:r>
            <w:proofErr w:type="spellEnd"/>
            <w:r w:rsidRPr="00B1448B">
              <w:rPr>
                <w:rFonts w:ascii="Courier New" w:hAnsi="Courier New" w:cs="Courier New"/>
                <w:sz w:val="18"/>
                <w:szCs w:val="18"/>
              </w:rPr>
              <w:t xml:space="preserve"> </w:t>
            </w:r>
            <w:proofErr w:type="spellStart"/>
            <w:r w:rsidRPr="00B1448B">
              <w:rPr>
                <w:rFonts w:ascii="Courier New" w:hAnsi="Courier New" w:cs="Courier New"/>
                <w:sz w:val="18"/>
                <w:szCs w:val="18"/>
              </w:rPr>
              <w:t>mWallet</w:t>
            </w:r>
            <w:proofErr w:type="spellEnd"/>
            <w:r w:rsidRPr="00B1448B">
              <w:rPr>
                <w:rFonts w:ascii="Courier New" w:hAnsi="Courier New" w:cs="Courier New"/>
                <w:sz w:val="18"/>
                <w:szCs w:val="18"/>
              </w:rPr>
              <w:t xml:space="preserve"> is currently busy. Please try again later</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 xml:space="preserve">10016 = Failed to notify expired campaigns via </w:t>
            </w:r>
            <w:proofErr w:type="spellStart"/>
            <w:r w:rsidRPr="00B1448B">
              <w:rPr>
                <w:rFonts w:ascii="Courier New" w:hAnsi="Courier New" w:cs="Courier New"/>
                <w:sz w:val="18"/>
                <w:szCs w:val="18"/>
              </w:rPr>
              <w:t>mwallet</w:t>
            </w:r>
            <w:proofErr w:type="spellEnd"/>
            <w:r w:rsidRPr="00B1448B">
              <w:rPr>
                <w:rFonts w:ascii="Courier New" w:hAnsi="Courier New" w:cs="Courier New"/>
                <w:sz w:val="18"/>
                <w:szCs w:val="18"/>
              </w:rPr>
              <w:t xml:space="preserve"> app</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 xml:space="preserve">10017 = </w:t>
            </w:r>
            <w:proofErr w:type="spellStart"/>
            <w:r w:rsidR="004F0FEE">
              <w:rPr>
                <w:rFonts w:ascii="Courier New" w:hAnsi="Courier New" w:cs="Courier New"/>
                <w:sz w:val="18"/>
                <w:szCs w:val="18"/>
              </w:rPr>
              <w:t>Telkomsel</w:t>
            </w:r>
            <w:proofErr w:type="spellEnd"/>
            <w:r w:rsidRPr="00B1448B">
              <w:rPr>
                <w:rFonts w:ascii="Courier New" w:hAnsi="Courier New" w:cs="Courier New"/>
                <w:sz w:val="18"/>
                <w:szCs w:val="18"/>
              </w:rPr>
              <w:t xml:space="preserve"> </w:t>
            </w:r>
            <w:proofErr w:type="spellStart"/>
            <w:r w:rsidRPr="00B1448B">
              <w:rPr>
                <w:rFonts w:ascii="Courier New" w:hAnsi="Courier New" w:cs="Courier New"/>
                <w:sz w:val="18"/>
                <w:szCs w:val="18"/>
              </w:rPr>
              <w:t>mWallet</w:t>
            </w:r>
            <w:proofErr w:type="spellEnd"/>
            <w:r w:rsidRPr="00B1448B">
              <w:rPr>
                <w:rFonts w:ascii="Courier New" w:hAnsi="Courier New" w:cs="Courier New"/>
                <w:sz w:val="18"/>
                <w:szCs w:val="18"/>
              </w:rPr>
              <w:t xml:space="preserve"> is currently busy. Please try again later</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 xml:space="preserve">10018 = </w:t>
            </w:r>
            <w:proofErr w:type="spellStart"/>
            <w:r w:rsidR="004F0FEE">
              <w:rPr>
                <w:rFonts w:ascii="Courier New" w:hAnsi="Courier New" w:cs="Courier New"/>
                <w:sz w:val="18"/>
                <w:szCs w:val="18"/>
              </w:rPr>
              <w:t>Telkomsel</w:t>
            </w:r>
            <w:proofErr w:type="spellEnd"/>
            <w:r w:rsidRPr="00B1448B">
              <w:rPr>
                <w:rFonts w:ascii="Courier New" w:hAnsi="Courier New" w:cs="Courier New"/>
                <w:sz w:val="18"/>
                <w:szCs w:val="18"/>
              </w:rPr>
              <w:t xml:space="preserve"> </w:t>
            </w:r>
            <w:proofErr w:type="spellStart"/>
            <w:r w:rsidRPr="00B1448B">
              <w:rPr>
                <w:rFonts w:ascii="Courier New" w:hAnsi="Courier New" w:cs="Courier New"/>
                <w:sz w:val="18"/>
                <w:szCs w:val="18"/>
              </w:rPr>
              <w:t>mWallet</w:t>
            </w:r>
            <w:proofErr w:type="spellEnd"/>
            <w:r w:rsidRPr="00B1448B">
              <w:rPr>
                <w:rFonts w:ascii="Courier New" w:hAnsi="Courier New" w:cs="Courier New"/>
                <w:sz w:val="18"/>
                <w:szCs w:val="18"/>
              </w:rPr>
              <w:t xml:space="preserve"> is currently busy. Please try again later</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10019 = There is not information of current user distance</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10020 = Not found coupon instance for update</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10021 = Too many coupon instance is updated</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10022 = Failed to get coupons</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10023 = This coupon is already redeemed</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10024 = This coupon is already expired</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10025 = This coupon is not available for NFC tap redemption here.\</w:t>
            </w:r>
            <w:proofErr w:type="spellStart"/>
            <w:r w:rsidRPr="00B1448B">
              <w:rPr>
                <w:rFonts w:ascii="Courier New" w:hAnsi="Courier New" w:cs="Courier New"/>
                <w:sz w:val="18"/>
                <w:szCs w:val="18"/>
              </w:rPr>
              <w:t>nPlease</w:t>
            </w:r>
            <w:proofErr w:type="spellEnd"/>
            <w:r w:rsidRPr="00B1448B">
              <w:rPr>
                <w:rFonts w:ascii="Courier New" w:hAnsi="Courier New" w:cs="Courier New"/>
                <w:sz w:val="18"/>
                <w:szCs w:val="18"/>
              </w:rPr>
              <w:t xml:space="preserve"> ensure the right coupon is used</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 Loyalty Errors</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20000 = Loyalty convert error</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20001 = This card is unavailable. Please try again later</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 xml:space="preserve">20002 = </w:t>
            </w:r>
            <w:proofErr w:type="spellStart"/>
            <w:r w:rsidR="004F0FEE">
              <w:rPr>
                <w:rFonts w:ascii="Courier New" w:hAnsi="Courier New" w:cs="Courier New"/>
                <w:sz w:val="18"/>
                <w:szCs w:val="18"/>
              </w:rPr>
              <w:t>Telkomsel</w:t>
            </w:r>
            <w:proofErr w:type="spellEnd"/>
            <w:r w:rsidRPr="00B1448B">
              <w:rPr>
                <w:rFonts w:ascii="Courier New" w:hAnsi="Courier New" w:cs="Courier New"/>
                <w:sz w:val="18"/>
                <w:szCs w:val="18"/>
              </w:rPr>
              <w:t xml:space="preserve"> </w:t>
            </w:r>
            <w:proofErr w:type="spellStart"/>
            <w:r w:rsidRPr="00B1448B">
              <w:rPr>
                <w:rFonts w:ascii="Courier New" w:hAnsi="Courier New" w:cs="Courier New"/>
                <w:sz w:val="18"/>
                <w:szCs w:val="18"/>
              </w:rPr>
              <w:t>mWallet</w:t>
            </w:r>
            <w:proofErr w:type="spellEnd"/>
            <w:r w:rsidRPr="00B1448B">
              <w:rPr>
                <w:rFonts w:ascii="Courier New" w:hAnsi="Courier New" w:cs="Courier New"/>
                <w:sz w:val="18"/>
                <w:szCs w:val="18"/>
              </w:rPr>
              <w:t xml:space="preserve"> is currently busy. Please try again later</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 xml:space="preserve">20003 = Your request is unsuccessful. Only </w:t>
            </w:r>
            <w:proofErr w:type="spellStart"/>
            <w:r w:rsidR="004F0FEE">
              <w:rPr>
                <w:rFonts w:ascii="Courier New" w:hAnsi="Courier New" w:cs="Courier New"/>
                <w:sz w:val="18"/>
                <w:szCs w:val="18"/>
              </w:rPr>
              <w:t>Telkomsel</w:t>
            </w:r>
            <w:proofErr w:type="spellEnd"/>
            <w:r w:rsidRPr="00B1448B">
              <w:rPr>
                <w:rFonts w:ascii="Courier New" w:hAnsi="Courier New" w:cs="Courier New"/>
                <w:sz w:val="18"/>
                <w:szCs w:val="18"/>
              </w:rPr>
              <w:t xml:space="preserve"> Prestige customer is eligible for card. For further assistance, please call 1688</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20004 = No merchant found</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20005 = Not found Loyalty Instance</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20006 = To many Loyalty Instance is updated</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 xml:space="preserve">20007 = Failed to save </w:t>
            </w:r>
            <w:proofErr w:type="spellStart"/>
            <w:r w:rsidRPr="00B1448B">
              <w:rPr>
                <w:rFonts w:ascii="Courier New" w:hAnsi="Courier New" w:cs="Courier New"/>
                <w:sz w:val="18"/>
                <w:szCs w:val="18"/>
              </w:rPr>
              <w:t>auth</w:t>
            </w:r>
            <w:proofErr w:type="spellEnd"/>
            <w:r w:rsidRPr="00B1448B">
              <w:rPr>
                <w:rFonts w:ascii="Courier New" w:hAnsi="Courier New" w:cs="Courier New"/>
                <w:sz w:val="18"/>
                <w:szCs w:val="18"/>
              </w:rPr>
              <w:t xml:space="preserve"> field(hash error)</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20008 = This card has been previously downloaded. For further assistance, please call 1688.</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 xml:space="preserve">20009 = </w:t>
            </w:r>
            <w:proofErr w:type="spellStart"/>
            <w:r w:rsidR="004F0FEE">
              <w:rPr>
                <w:rFonts w:ascii="Courier New" w:hAnsi="Courier New" w:cs="Courier New"/>
                <w:sz w:val="18"/>
                <w:szCs w:val="18"/>
              </w:rPr>
              <w:t>Telkomsel</w:t>
            </w:r>
            <w:proofErr w:type="spellEnd"/>
            <w:r w:rsidRPr="00B1448B">
              <w:rPr>
                <w:rFonts w:ascii="Courier New" w:hAnsi="Courier New" w:cs="Courier New"/>
                <w:sz w:val="18"/>
                <w:szCs w:val="18"/>
              </w:rPr>
              <w:t xml:space="preserve"> </w:t>
            </w:r>
            <w:proofErr w:type="spellStart"/>
            <w:r w:rsidRPr="00B1448B">
              <w:rPr>
                <w:rFonts w:ascii="Courier New" w:hAnsi="Courier New" w:cs="Courier New"/>
                <w:sz w:val="18"/>
                <w:szCs w:val="18"/>
              </w:rPr>
              <w:t>mWallet</w:t>
            </w:r>
            <w:proofErr w:type="spellEnd"/>
            <w:r w:rsidRPr="00B1448B">
              <w:rPr>
                <w:rFonts w:ascii="Courier New" w:hAnsi="Courier New" w:cs="Courier New"/>
                <w:sz w:val="18"/>
                <w:szCs w:val="18"/>
              </w:rPr>
              <w:t xml:space="preserve"> is currently busy. Please try again later</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20010 = This card cannot be deleted. Please try again later</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p>
          <w:p w:rsidR="00B1448B" w:rsidRPr="00B1448B" w:rsidRDefault="00B1448B" w:rsidP="00B1448B">
            <w:pPr>
              <w:pStyle w:val="a5"/>
              <w:spacing w:afterLines="0" w:line="240" w:lineRule="auto"/>
              <w:ind w:leftChars="0" w:left="0"/>
              <w:jc w:val="left"/>
              <w:rPr>
                <w:rFonts w:ascii="Courier New" w:hAnsi="Courier New" w:cs="Courier New"/>
                <w:sz w:val="18"/>
                <w:szCs w:val="18"/>
              </w:rPr>
            </w:pP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 Internal Error</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 xml:space="preserve">70000 = </w:t>
            </w:r>
            <w:proofErr w:type="spellStart"/>
            <w:r w:rsidR="004F0FEE">
              <w:rPr>
                <w:rFonts w:ascii="Courier New" w:hAnsi="Courier New" w:cs="Courier New"/>
                <w:sz w:val="18"/>
                <w:szCs w:val="18"/>
              </w:rPr>
              <w:t>Telkomsel</w:t>
            </w:r>
            <w:proofErr w:type="spellEnd"/>
            <w:r w:rsidRPr="00B1448B">
              <w:rPr>
                <w:rFonts w:ascii="Courier New" w:hAnsi="Courier New" w:cs="Courier New"/>
                <w:sz w:val="18"/>
                <w:szCs w:val="18"/>
              </w:rPr>
              <w:t xml:space="preserve"> </w:t>
            </w:r>
            <w:proofErr w:type="spellStart"/>
            <w:r w:rsidRPr="00B1448B">
              <w:rPr>
                <w:rFonts w:ascii="Courier New" w:hAnsi="Courier New" w:cs="Courier New"/>
                <w:sz w:val="18"/>
                <w:szCs w:val="18"/>
              </w:rPr>
              <w:t>mWallet</w:t>
            </w:r>
            <w:proofErr w:type="spellEnd"/>
            <w:r w:rsidRPr="00B1448B">
              <w:rPr>
                <w:rFonts w:ascii="Courier New" w:hAnsi="Courier New" w:cs="Courier New"/>
                <w:sz w:val="18"/>
                <w:szCs w:val="18"/>
              </w:rPr>
              <w:t xml:space="preserve"> is currently busy. Please try again later</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 xml:space="preserve">70001 = </w:t>
            </w:r>
            <w:proofErr w:type="spellStart"/>
            <w:r w:rsidR="004F0FEE">
              <w:rPr>
                <w:rFonts w:ascii="Courier New" w:hAnsi="Courier New" w:cs="Courier New"/>
                <w:sz w:val="18"/>
                <w:szCs w:val="18"/>
              </w:rPr>
              <w:t>Telkomsel</w:t>
            </w:r>
            <w:proofErr w:type="spellEnd"/>
            <w:r w:rsidRPr="00B1448B">
              <w:rPr>
                <w:rFonts w:ascii="Courier New" w:hAnsi="Courier New" w:cs="Courier New"/>
                <w:sz w:val="18"/>
                <w:szCs w:val="18"/>
              </w:rPr>
              <w:t xml:space="preserve"> </w:t>
            </w:r>
            <w:proofErr w:type="spellStart"/>
            <w:r w:rsidRPr="00B1448B">
              <w:rPr>
                <w:rFonts w:ascii="Courier New" w:hAnsi="Courier New" w:cs="Courier New"/>
                <w:sz w:val="18"/>
                <w:szCs w:val="18"/>
              </w:rPr>
              <w:t>mWallet</w:t>
            </w:r>
            <w:proofErr w:type="spellEnd"/>
            <w:r w:rsidRPr="00B1448B">
              <w:rPr>
                <w:rFonts w:ascii="Courier New" w:hAnsi="Courier New" w:cs="Courier New"/>
                <w:sz w:val="18"/>
                <w:szCs w:val="18"/>
              </w:rPr>
              <w:t xml:space="preserve"> is currently busy. Please try again later</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 xml:space="preserve">70002 = Failed to get </w:t>
            </w:r>
            <w:proofErr w:type="spellStart"/>
            <w:r w:rsidRPr="00B1448B">
              <w:rPr>
                <w:rFonts w:ascii="Courier New" w:hAnsi="Courier New" w:cs="Courier New"/>
                <w:sz w:val="18"/>
                <w:szCs w:val="18"/>
              </w:rPr>
              <w:t>mcash</w:t>
            </w:r>
            <w:proofErr w:type="spellEnd"/>
            <w:r w:rsidRPr="00B1448B">
              <w:rPr>
                <w:rFonts w:ascii="Courier New" w:hAnsi="Courier New" w:cs="Courier New"/>
                <w:sz w:val="18"/>
                <w:szCs w:val="18"/>
              </w:rPr>
              <w:t xml:space="preserve"> account id from </w:t>
            </w:r>
            <w:proofErr w:type="spellStart"/>
            <w:r w:rsidRPr="00B1448B">
              <w:rPr>
                <w:rFonts w:ascii="Courier New" w:hAnsi="Courier New" w:cs="Courier New"/>
                <w:sz w:val="18"/>
                <w:szCs w:val="18"/>
              </w:rPr>
              <w:t>mWallet</w:t>
            </w:r>
            <w:proofErr w:type="spellEnd"/>
            <w:r w:rsidRPr="00B1448B">
              <w:rPr>
                <w:rFonts w:ascii="Courier New" w:hAnsi="Courier New" w:cs="Courier New"/>
                <w:sz w:val="18"/>
                <w:szCs w:val="18"/>
              </w:rPr>
              <w:t xml:space="preserve"> Server</w:t>
            </w:r>
          </w:p>
          <w:p w:rsidR="00B1448B" w:rsidRPr="008F0152" w:rsidRDefault="00B1448B" w:rsidP="00B1448B">
            <w:pPr>
              <w:pStyle w:val="a5"/>
              <w:spacing w:afterLines="0" w:line="240" w:lineRule="auto"/>
              <w:ind w:leftChars="0" w:left="0"/>
              <w:jc w:val="left"/>
              <w:rPr>
                <w:rFonts w:ascii="Courier New" w:hAnsi="Courier New" w:cs="Courier New"/>
                <w:sz w:val="18"/>
                <w:szCs w:val="18"/>
              </w:rPr>
            </w:pPr>
          </w:p>
          <w:p w:rsidR="00B1448B" w:rsidRPr="00B1448B" w:rsidRDefault="00B1448B" w:rsidP="00B1448B">
            <w:pPr>
              <w:pStyle w:val="a5"/>
              <w:spacing w:afterLines="0" w:line="240" w:lineRule="auto"/>
              <w:ind w:leftChars="0" w:left="0"/>
              <w:jc w:val="left"/>
              <w:rPr>
                <w:rFonts w:ascii="Courier New" w:hAnsi="Courier New" w:cs="Courier New"/>
                <w:sz w:val="18"/>
                <w:szCs w:val="18"/>
              </w:rPr>
            </w:pP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 External Errors</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 xml:space="preserve">80000 = </w:t>
            </w:r>
            <w:proofErr w:type="spellStart"/>
            <w:r w:rsidR="004F0FEE">
              <w:rPr>
                <w:rFonts w:ascii="Courier New" w:hAnsi="Courier New" w:cs="Courier New"/>
                <w:sz w:val="18"/>
                <w:szCs w:val="18"/>
              </w:rPr>
              <w:t>Telkomsel</w:t>
            </w:r>
            <w:proofErr w:type="spellEnd"/>
            <w:r w:rsidRPr="00B1448B">
              <w:rPr>
                <w:rFonts w:ascii="Courier New" w:hAnsi="Courier New" w:cs="Courier New"/>
                <w:sz w:val="18"/>
                <w:szCs w:val="18"/>
              </w:rPr>
              <w:t xml:space="preserve"> </w:t>
            </w:r>
            <w:proofErr w:type="spellStart"/>
            <w:r w:rsidRPr="00B1448B">
              <w:rPr>
                <w:rFonts w:ascii="Courier New" w:hAnsi="Courier New" w:cs="Courier New"/>
                <w:sz w:val="18"/>
                <w:szCs w:val="18"/>
              </w:rPr>
              <w:t>mWallet</w:t>
            </w:r>
            <w:proofErr w:type="spellEnd"/>
            <w:r w:rsidRPr="00B1448B">
              <w:rPr>
                <w:rFonts w:ascii="Courier New" w:hAnsi="Courier New" w:cs="Courier New"/>
                <w:sz w:val="18"/>
                <w:szCs w:val="18"/>
              </w:rPr>
              <w:t xml:space="preserve"> is currently busy. Please try again later</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 Common Server Errors</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w:t>
            </w:r>
          </w:p>
          <w:p w:rsidR="00B1448B" w:rsidRP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90000 = Unknown DB error</w:t>
            </w:r>
          </w:p>
          <w:p w:rsidR="00B1448B" w:rsidRDefault="00B1448B" w:rsidP="00B1448B">
            <w:pPr>
              <w:pStyle w:val="a5"/>
              <w:spacing w:afterLines="0" w:line="240" w:lineRule="auto"/>
              <w:ind w:leftChars="0" w:left="0"/>
              <w:jc w:val="left"/>
              <w:rPr>
                <w:rFonts w:ascii="Courier New" w:hAnsi="Courier New" w:cs="Courier New"/>
                <w:sz w:val="18"/>
                <w:szCs w:val="18"/>
              </w:rPr>
            </w:pPr>
            <w:r w:rsidRPr="00B1448B">
              <w:rPr>
                <w:rFonts w:ascii="Courier New" w:hAnsi="Courier New" w:cs="Courier New"/>
                <w:sz w:val="18"/>
                <w:szCs w:val="18"/>
              </w:rPr>
              <w:t>98001 = Parameter Binding error</w:t>
            </w:r>
          </w:p>
          <w:p w:rsidR="00B1448B" w:rsidRPr="00963BCD" w:rsidRDefault="00B1448B" w:rsidP="00B1448B">
            <w:pPr>
              <w:pStyle w:val="a5"/>
              <w:spacing w:afterLines="0" w:line="240" w:lineRule="auto"/>
              <w:ind w:leftChars="0" w:left="0"/>
              <w:jc w:val="left"/>
              <w:rPr>
                <w:sz w:val="18"/>
                <w:szCs w:val="18"/>
              </w:rPr>
            </w:pPr>
            <w:r w:rsidRPr="008F0152">
              <w:rPr>
                <w:rFonts w:ascii="Courier New" w:hAnsi="Courier New" w:cs="Courier New"/>
                <w:sz w:val="18"/>
                <w:szCs w:val="18"/>
              </w:rPr>
              <w:t>99999</w:t>
            </w:r>
            <w:r w:rsidRPr="00B1448B">
              <w:rPr>
                <w:rFonts w:ascii="Courier New" w:hAnsi="Courier New" w:cs="Courier New"/>
                <w:sz w:val="18"/>
                <w:szCs w:val="18"/>
              </w:rPr>
              <w:t xml:space="preserve"> = Unknown server error</w:t>
            </w:r>
          </w:p>
        </w:tc>
      </w:tr>
    </w:tbl>
    <w:p w:rsidR="000470D2" w:rsidRPr="000470D2" w:rsidRDefault="000470D2" w:rsidP="000470D2">
      <w:pPr>
        <w:pStyle w:val="a5"/>
        <w:spacing w:after="120"/>
        <w:ind w:left="426"/>
      </w:pPr>
    </w:p>
    <w:p w:rsidR="00916BD2" w:rsidRPr="00916BD2" w:rsidRDefault="00916BD2" w:rsidP="00916BD2">
      <w:pPr>
        <w:pStyle w:val="a5"/>
        <w:spacing w:after="120"/>
        <w:ind w:left="426"/>
      </w:pPr>
    </w:p>
    <w:sectPr w:rsidR="00916BD2" w:rsidRPr="00916BD2" w:rsidSect="00AF0809">
      <w:footerReference w:type="default" r:id="rId20"/>
      <w:pgSz w:w="11900" w:h="16840"/>
      <w:pgMar w:top="1701" w:right="1440" w:bottom="1440" w:left="1440" w:header="851" w:footer="850" w:gutter="0"/>
      <w:pgBorders>
        <w:top w:val="single" w:sz="8" w:space="10" w:color="000000" w:themeColor="text1"/>
      </w:pgBorders>
      <w:pgNumType w:start="1"/>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20C" w:rsidRDefault="003A020C" w:rsidP="00A864FC">
      <w:r>
        <w:separator/>
      </w:r>
    </w:p>
  </w:endnote>
  <w:endnote w:type="continuationSeparator" w:id="0">
    <w:p w:rsidR="003A020C" w:rsidRDefault="003A020C" w:rsidP="00A86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바탕체">
    <w:altName w:val="BatangChe"/>
    <w:panose1 w:val="02030609000101010101"/>
    <w:charset w:val="81"/>
    <w:family w:val="roman"/>
    <w:pitch w:val="fixed"/>
    <w:sig w:usb0="B00002AF" w:usb1="69D77CFB" w:usb2="00000030" w:usb3="00000000" w:csb0="0008009F" w:csb1="00000000"/>
  </w:font>
  <w:font w:name="돋움체">
    <w:altName w:val="DotumChe"/>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C88" w:rsidRDefault="00F91C88" w:rsidP="00876A14">
    <w:pPr>
      <w:pStyle w:val="ae"/>
      <w:jc w:val="right"/>
    </w:pPr>
  </w:p>
  <w:p w:rsidR="00F91C88" w:rsidRDefault="00F91C88">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C88" w:rsidRDefault="00F91C88" w:rsidP="00A864FC"/>
  <w:tbl>
    <w:tblPr>
      <w:tblStyle w:val="af"/>
      <w:tblW w:w="97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3162"/>
    </w:tblGrid>
    <w:tr w:rsidR="00F91C88" w:rsidRPr="007C7CA2" w:rsidTr="00B9450F">
      <w:tc>
        <w:tcPr>
          <w:tcW w:w="6629" w:type="dxa"/>
        </w:tcPr>
        <w:p w:rsidR="00F91C88" w:rsidRPr="007C7CA2" w:rsidRDefault="00F91C88" w:rsidP="00C84825">
          <w:pPr>
            <w:rPr>
              <w:sz w:val="16"/>
              <w:szCs w:val="16"/>
            </w:rPr>
          </w:pPr>
          <w:r w:rsidRPr="007C7CA2">
            <w:rPr>
              <w:sz w:val="16"/>
              <w:szCs w:val="16"/>
            </w:rPr>
            <w:t>Copyright © 201</w:t>
          </w:r>
          <w:r>
            <w:rPr>
              <w:rFonts w:hint="eastAsia"/>
              <w:sz w:val="16"/>
              <w:szCs w:val="16"/>
            </w:rPr>
            <w:t>4</w:t>
          </w:r>
          <w:r w:rsidRPr="007C7CA2">
            <w:rPr>
              <w:sz w:val="16"/>
              <w:szCs w:val="16"/>
            </w:rPr>
            <w:t xml:space="preserve"> </w:t>
          </w:r>
          <w:r w:rsidRPr="00D421F4">
            <w:rPr>
              <w:sz w:val="16"/>
              <w:szCs w:val="16"/>
            </w:rPr>
            <w:t xml:space="preserve">by </w:t>
          </w:r>
          <w:proofErr w:type="spellStart"/>
          <w:r w:rsidR="004F0FEE">
            <w:rPr>
              <w:rFonts w:hint="eastAsia"/>
              <w:sz w:val="16"/>
              <w:szCs w:val="16"/>
            </w:rPr>
            <w:t>Telkomsel</w:t>
          </w:r>
          <w:proofErr w:type="spellEnd"/>
          <w:r>
            <w:rPr>
              <w:sz w:val="16"/>
              <w:szCs w:val="16"/>
            </w:rPr>
            <w:t>.</w:t>
          </w:r>
        </w:p>
        <w:p w:rsidR="00F91C88" w:rsidRPr="00C84825" w:rsidRDefault="00F91C88" w:rsidP="00C84825">
          <w:r w:rsidRPr="007C7CA2">
            <w:rPr>
              <w:sz w:val="16"/>
              <w:szCs w:val="16"/>
            </w:rPr>
            <w:t>Not permitted without written consent to use, modify,</w:t>
          </w:r>
          <w:r w:rsidRPr="007C7CA2">
            <w:rPr>
              <w:rFonts w:hint="eastAsia"/>
              <w:sz w:val="16"/>
              <w:szCs w:val="16"/>
            </w:rPr>
            <w:t xml:space="preserve"> </w:t>
          </w:r>
          <w:r w:rsidRPr="007C7CA2">
            <w:rPr>
              <w:sz w:val="16"/>
              <w:szCs w:val="16"/>
            </w:rPr>
            <w:t>and/or distribute this document.</w:t>
          </w:r>
        </w:p>
      </w:tc>
      <w:tc>
        <w:tcPr>
          <w:tcW w:w="3162" w:type="dxa"/>
        </w:tcPr>
        <w:p w:rsidR="00F91C88" w:rsidRDefault="00F91C88">
          <w:r w:rsidRPr="007C7CA2">
            <w:rPr>
              <w:rFonts w:hint="eastAsia"/>
              <w:sz w:val="16"/>
              <w:szCs w:val="16"/>
            </w:rPr>
            <w:tab/>
          </w:r>
          <w:sdt>
            <w:sdtPr>
              <w:id w:val="250395305"/>
              <w:docPartObj>
                <w:docPartGallery w:val="Page Numbers (Top of Page)"/>
                <w:docPartUnique/>
              </w:docPartObj>
            </w:sdtPr>
            <w:sdtEndPr>
              <w:rPr>
                <w:sz w:val="16"/>
                <w:szCs w:val="16"/>
              </w:rPr>
            </w:sdtEndPr>
            <w:sdtContent>
              <w:r w:rsidRPr="002158BF">
                <w:rPr>
                  <w:sz w:val="16"/>
                  <w:szCs w:val="16"/>
                </w:rPr>
                <w:t xml:space="preserve">Page </w:t>
              </w:r>
              <w:r w:rsidRPr="002158BF">
                <w:rPr>
                  <w:sz w:val="16"/>
                  <w:szCs w:val="16"/>
                </w:rPr>
                <w:fldChar w:fldCharType="begin"/>
              </w:r>
              <w:r w:rsidRPr="002158BF">
                <w:rPr>
                  <w:sz w:val="16"/>
                  <w:szCs w:val="16"/>
                </w:rPr>
                <w:instrText xml:space="preserve"> PAGE </w:instrText>
              </w:r>
              <w:r w:rsidRPr="002158BF">
                <w:rPr>
                  <w:sz w:val="16"/>
                  <w:szCs w:val="16"/>
                </w:rPr>
                <w:fldChar w:fldCharType="separate"/>
              </w:r>
              <w:r w:rsidR="004F0FEE">
                <w:rPr>
                  <w:noProof/>
                  <w:sz w:val="16"/>
                  <w:szCs w:val="16"/>
                </w:rPr>
                <w:t>7</w:t>
              </w:r>
              <w:r w:rsidRPr="002158BF">
                <w:rPr>
                  <w:sz w:val="16"/>
                  <w:szCs w:val="16"/>
                </w:rPr>
                <w:fldChar w:fldCharType="end"/>
              </w:r>
              <w:r w:rsidRPr="002158BF">
                <w:rPr>
                  <w:sz w:val="16"/>
                  <w:szCs w:val="16"/>
                </w:rPr>
                <w:t xml:space="preserve"> of </w:t>
              </w:r>
              <w:r w:rsidRPr="002158BF">
                <w:rPr>
                  <w:sz w:val="16"/>
                  <w:szCs w:val="16"/>
                </w:rPr>
                <w:fldChar w:fldCharType="begin"/>
              </w:r>
              <w:r w:rsidRPr="002158BF">
                <w:rPr>
                  <w:sz w:val="16"/>
                  <w:szCs w:val="16"/>
                </w:rPr>
                <w:instrText xml:space="preserve"> NUMPAGES  </w:instrText>
              </w:r>
              <w:r w:rsidRPr="002158BF">
                <w:rPr>
                  <w:sz w:val="16"/>
                  <w:szCs w:val="16"/>
                </w:rPr>
                <w:fldChar w:fldCharType="separate"/>
              </w:r>
              <w:r w:rsidR="004F0FEE">
                <w:rPr>
                  <w:noProof/>
                  <w:sz w:val="16"/>
                  <w:szCs w:val="16"/>
                </w:rPr>
                <w:t>39</w:t>
              </w:r>
              <w:r w:rsidRPr="002158BF">
                <w:rPr>
                  <w:sz w:val="16"/>
                  <w:szCs w:val="16"/>
                </w:rPr>
                <w:fldChar w:fldCharType="end"/>
              </w:r>
            </w:sdtContent>
          </w:sdt>
        </w:p>
        <w:p w:rsidR="00F91C88" w:rsidRPr="007C7CA2" w:rsidRDefault="00F91C88" w:rsidP="00C84825">
          <w:pPr>
            <w:pStyle w:val="ae"/>
            <w:rPr>
              <w:sz w:val="16"/>
              <w:szCs w:val="16"/>
            </w:rPr>
          </w:pPr>
        </w:p>
      </w:tc>
    </w:tr>
  </w:tbl>
  <w:p w:rsidR="00F91C88" w:rsidRPr="006D2917" w:rsidRDefault="00F91C88" w:rsidP="00A864FC">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20C" w:rsidRDefault="003A020C" w:rsidP="00A864FC">
      <w:r>
        <w:separator/>
      </w:r>
    </w:p>
  </w:footnote>
  <w:footnote w:type="continuationSeparator" w:id="0">
    <w:p w:rsidR="003A020C" w:rsidRDefault="003A020C" w:rsidP="00A864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0"/>
      <w:gridCol w:w="1608"/>
    </w:tblGrid>
    <w:tr w:rsidR="00F91C88" w:rsidTr="00DF5280">
      <w:tc>
        <w:tcPr>
          <w:tcW w:w="7610" w:type="dxa"/>
          <w:vAlign w:val="bottom"/>
        </w:tcPr>
        <w:p w:rsidR="00F91C88" w:rsidRDefault="00F91C88" w:rsidP="00484102">
          <w:pPr>
            <w:pStyle w:val="ad"/>
            <w:rPr>
              <w:sz w:val="16"/>
              <w:szCs w:val="16"/>
            </w:rPr>
          </w:pPr>
          <w:r>
            <w:rPr>
              <w:rFonts w:hint="eastAsia"/>
              <w:sz w:val="16"/>
              <w:szCs w:val="16"/>
            </w:rPr>
            <w:t>User Manual</w:t>
          </w:r>
        </w:p>
      </w:tc>
      <w:tc>
        <w:tcPr>
          <w:tcW w:w="1608" w:type="dxa"/>
        </w:tcPr>
        <w:p w:rsidR="00F91C88" w:rsidRDefault="004F0FEE" w:rsidP="00DF5280">
          <w:pPr>
            <w:pStyle w:val="ad"/>
            <w:jc w:val="right"/>
            <w:rPr>
              <w:sz w:val="16"/>
              <w:szCs w:val="16"/>
            </w:rPr>
          </w:pPr>
          <w:r w:rsidRPr="00DF5280">
            <w:rPr>
              <w:noProof/>
              <w:sz w:val="16"/>
              <w:szCs w:val="16"/>
            </w:rPr>
            <w:drawing>
              <wp:inline distT="0" distB="0" distL="0" distR="0" wp14:anchorId="648631C0" wp14:editId="0B2F835F">
                <wp:extent cx="864524" cy="287793"/>
                <wp:effectExtent l="0" t="0" r="0" b="0"/>
                <wp:docPr id="30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F:\Isaac Lee\3. Sales (Field)\3. Singapore\SingTel\SingTel 제안 준비\Overall App\pics\singtel-logo.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64524" cy="287793"/>
                        </a:xfrm>
                        <a:prstGeom prst="rect">
                          <a:avLst/>
                        </a:prstGeom>
                        <a:noFill/>
                      </pic:spPr>
                    </pic:pic>
                  </a:graphicData>
                </a:graphic>
              </wp:inline>
            </w:drawing>
          </w:r>
        </w:p>
      </w:tc>
    </w:tr>
  </w:tbl>
  <w:p w:rsidR="00F91C88" w:rsidRPr="00264863" w:rsidRDefault="00F91C88" w:rsidP="00DF5280">
    <w:pPr>
      <w:pStyle w:val="ad"/>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4A2CD8CC"/>
    <w:lvl w:ilvl="0">
      <w:start w:val="1"/>
      <w:numFmt w:val="bullet"/>
      <w:pStyle w:val="3"/>
      <w:lvlText w:val=""/>
      <w:lvlJc w:val="left"/>
      <w:pPr>
        <w:tabs>
          <w:tab w:val="num" w:pos="1080"/>
        </w:tabs>
        <w:ind w:left="1080" w:hanging="360"/>
      </w:pPr>
      <w:rPr>
        <w:rFonts w:ascii="Symbol" w:hAnsi="Symbol" w:hint="default"/>
      </w:rPr>
    </w:lvl>
  </w:abstractNum>
  <w:abstractNum w:abstractNumId="1">
    <w:nsid w:val="FFFFFF83"/>
    <w:multiLevelType w:val="singleLevel"/>
    <w:tmpl w:val="CAE09A1A"/>
    <w:lvl w:ilvl="0">
      <w:start w:val="1"/>
      <w:numFmt w:val="bullet"/>
      <w:pStyle w:val="2"/>
      <w:lvlText w:val=""/>
      <w:lvlJc w:val="left"/>
      <w:pPr>
        <w:tabs>
          <w:tab w:val="num" w:pos="786"/>
        </w:tabs>
        <w:ind w:leftChars="400" w:left="786" w:hangingChars="200" w:hanging="360"/>
      </w:pPr>
      <w:rPr>
        <w:rFonts w:ascii="Wingdings" w:hAnsi="Wingdings" w:hint="default"/>
      </w:rPr>
    </w:lvl>
  </w:abstractNum>
  <w:abstractNum w:abstractNumId="2">
    <w:nsid w:val="FFFFFFFE"/>
    <w:multiLevelType w:val="singleLevel"/>
    <w:tmpl w:val="FFFFFFFF"/>
    <w:lvl w:ilvl="0">
      <w:numFmt w:val="decimal"/>
      <w:pStyle w:val="a"/>
      <w:lvlText w:val="*"/>
      <w:lvlJc w:val="left"/>
    </w:lvl>
  </w:abstractNum>
  <w:abstractNum w:abstractNumId="3">
    <w:nsid w:val="03626F87"/>
    <w:multiLevelType w:val="multilevel"/>
    <w:tmpl w:val="584A6D32"/>
    <w:lvl w:ilvl="0">
      <w:start w:val="1"/>
      <w:numFmt w:val="decimal"/>
      <w:pStyle w:val="1"/>
      <w:lvlText w:val="%1."/>
      <w:lvlJc w:val="left"/>
      <w:pPr>
        <w:ind w:left="425" w:hanging="425"/>
      </w:pPr>
    </w:lvl>
    <w:lvl w:ilvl="1">
      <w:start w:val="1"/>
      <w:numFmt w:val="decimal"/>
      <w:pStyle w:val="20"/>
      <w:lvlText w:val="%1.%2."/>
      <w:lvlJc w:val="left"/>
      <w:pPr>
        <w:ind w:left="2694" w:hanging="567"/>
      </w:pPr>
    </w:lvl>
    <w:lvl w:ilvl="2">
      <w:start w:val="1"/>
      <w:numFmt w:val="decimal"/>
      <w:pStyle w:val="30"/>
      <w:lvlText w:val="%1.%2.%3."/>
      <w:lvlJc w:val="left"/>
      <w:pPr>
        <w:ind w:left="3403" w:hanging="709"/>
      </w:pPr>
    </w:lvl>
    <w:lvl w:ilvl="3">
      <w:start w:val="1"/>
      <w:numFmt w:val="decimal"/>
      <w:pStyle w:val="4"/>
      <w:lvlText w:val="%1.%2.%3.%4."/>
      <w:lvlJc w:val="left"/>
      <w:pPr>
        <w:ind w:left="3545"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CFF4747"/>
    <w:multiLevelType w:val="hybridMultilevel"/>
    <w:tmpl w:val="61A45436"/>
    <w:lvl w:ilvl="0" w:tplc="0409000F">
      <w:start w:val="1"/>
      <w:numFmt w:val="decimal"/>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5">
    <w:nsid w:val="0D36114D"/>
    <w:multiLevelType w:val="hybridMultilevel"/>
    <w:tmpl w:val="8056F600"/>
    <w:lvl w:ilvl="0" w:tplc="0409000F">
      <w:start w:val="1"/>
      <w:numFmt w:val="decimal"/>
      <w:lvlText w:val="%1."/>
      <w:lvlJc w:val="left"/>
      <w:pPr>
        <w:ind w:left="1226" w:hanging="400"/>
      </w:pPr>
      <w:rPr>
        <w:rFonts w:hint="default"/>
      </w:rPr>
    </w:lvl>
    <w:lvl w:ilvl="1" w:tplc="04090019">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6">
    <w:nsid w:val="141C2947"/>
    <w:multiLevelType w:val="hybridMultilevel"/>
    <w:tmpl w:val="F8D23CC4"/>
    <w:lvl w:ilvl="0" w:tplc="9A1EF7DA">
      <w:start w:val="1"/>
      <w:numFmt w:val="bullet"/>
      <w:pStyle w:val="10"/>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nsid w:val="149B2F3E"/>
    <w:multiLevelType w:val="hybridMultilevel"/>
    <w:tmpl w:val="61A45436"/>
    <w:lvl w:ilvl="0" w:tplc="0409000F">
      <w:start w:val="1"/>
      <w:numFmt w:val="decimal"/>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8">
    <w:nsid w:val="1BAF4205"/>
    <w:multiLevelType w:val="hybridMultilevel"/>
    <w:tmpl w:val="3D66BBCC"/>
    <w:lvl w:ilvl="0" w:tplc="2484255E">
      <w:start w:val="1"/>
      <w:numFmt w:val="bullet"/>
      <w:pStyle w:val="Not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283FAE"/>
    <w:multiLevelType w:val="hybridMultilevel"/>
    <w:tmpl w:val="61A45436"/>
    <w:lvl w:ilvl="0" w:tplc="0409000F">
      <w:start w:val="1"/>
      <w:numFmt w:val="decimal"/>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10">
    <w:nsid w:val="1DB73AF7"/>
    <w:multiLevelType w:val="hybridMultilevel"/>
    <w:tmpl w:val="49220884"/>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1FCC1B73"/>
    <w:multiLevelType w:val="hybridMultilevel"/>
    <w:tmpl w:val="61A45436"/>
    <w:lvl w:ilvl="0" w:tplc="0409000F">
      <w:start w:val="1"/>
      <w:numFmt w:val="decimal"/>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12">
    <w:nsid w:val="20A91DE4"/>
    <w:multiLevelType w:val="hybridMultilevel"/>
    <w:tmpl w:val="E97845DE"/>
    <w:lvl w:ilvl="0" w:tplc="04090001">
      <w:start w:val="1"/>
      <w:numFmt w:val="bullet"/>
      <w:pStyle w:val="a0"/>
      <w:lvlText w:val=""/>
      <w:lvlJc w:val="left"/>
      <w:pPr>
        <w:ind w:left="1130" w:hanging="400"/>
      </w:pPr>
      <w:rPr>
        <w:rFonts w:ascii="Wingdings" w:hAnsi="Wingdings" w:hint="default"/>
      </w:rPr>
    </w:lvl>
    <w:lvl w:ilvl="1" w:tplc="04090003" w:tentative="1">
      <w:start w:val="1"/>
      <w:numFmt w:val="bullet"/>
      <w:pStyle w:val="a1"/>
      <w:lvlText w:val=""/>
      <w:lvlJc w:val="left"/>
      <w:pPr>
        <w:ind w:left="1530" w:hanging="400"/>
      </w:pPr>
      <w:rPr>
        <w:rFonts w:ascii="Wingdings" w:hAnsi="Wingdings" w:hint="default"/>
      </w:rPr>
    </w:lvl>
    <w:lvl w:ilvl="2" w:tplc="04090005" w:tentative="1">
      <w:start w:val="1"/>
      <w:numFmt w:val="bullet"/>
      <w:lvlText w:val=""/>
      <w:lvlJc w:val="left"/>
      <w:pPr>
        <w:ind w:left="1930" w:hanging="400"/>
      </w:pPr>
      <w:rPr>
        <w:rFonts w:ascii="Wingdings" w:hAnsi="Wingdings" w:hint="default"/>
      </w:rPr>
    </w:lvl>
    <w:lvl w:ilvl="3" w:tplc="04090001" w:tentative="1">
      <w:start w:val="1"/>
      <w:numFmt w:val="bullet"/>
      <w:lvlText w:val=""/>
      <w:lvlJc w:val="left"/>
      <w:pPr>
        <w:ind w:left="2330" w:hanging="400"/>
      </w:pPr>
      <w:rPr>
        <w:rFonts w:ascii="Wingdings" w:hAnsi="Wingdings" w:hint="default"/>
      </w:rPr>
    </w:lvl>
    <w:lvl w:ilvl="4" w:tplc="04090003" w:tentative="1">
      <w:start w:val="1"/>
      <w:numFmt w:val="bullet"/>
      <w:lvlText w:val=""/>
      <w:lvlJc w:val="left"/>
      <w:pPr>
        <w:ind w:left="2730" w:hanging="400"/>
      </w:pPr>
      <w:rPr>
        <w:rFonts w:ascii="Wingdings" w:hAnsi="Wingdings" w:hint="default"/>
      </w:rPr>
    </w:lvl>
    <w:lvl w:ilvl="5" w:tplc="04090005" w:tentative="1">
      <w:start w:val="1"/>
      <w:numFmt w:val="bullet"/>
      <w:lvlText w:val=""/>
      <w:lvlJc w:val="left"/>
      <w:pPr>
        <w:ind w:left="3130" w:hanging="400"/>
      </w:pPr>
      <w:rPr>
        <w:rFonts w:ascii="Wingdings" w:hAnsi="Wingdings" w:hint="default"/>
      </w:rPr>
    </w:lvl>
    <w:lvl w:ilvl="6" w:tplc="04090001" w:tentative="1">
      <w:start w:val="1"/>
      <w:numFmt w:val="bullet"/>
      <w:lvlText w:val=""/>
      <w:lvlJc w:val="left"/>
      <w:pPr>
        <w:ind w:left="3530" w:hanging="400"/>
      </w:pPr>
      <w:rPr>
        <w:rFonts w:ascii="Wingdings" w:hAnsi="Wingdings" w:hint="default"/>
      </w:rPr>
    </w:lvl>
    <w:lvl w:ilvl="7" w:tplc="04090003" w:tentative="1">
      <w:start w:val="1"/>
      <w:numFmt w:val="bullet"/>
      <w:lvlText w:val=""/>
      <w:lvlJc w:val="left"/>
      <w:pPr>
        <w:ind w:left="3930" w:hanging="400"/>
      </w:pPr>
      <w:rPr>
        <w:rFonts w:ascii="Wingdings" w:hAnsi="Wingdings" w:hint="default"/>
      </w:rPr>
    </w:lvl>
    <w:lvl w:ilvl="8" w:tplc="04090005" w:tentative="1">
      <w:start w:val="1"/>
      <w:numFmt w:val="bullet"/>
      <w:lvlText w:val=""/>
      <w:lvlJc w:val="left"/>
      <w:pPr>
        <w:ind w:left="4330" w:hanging="400"/>
      </w:pPr>
      <w:rPr>
        <w:rFonts w:ascii="Wingdings" w:hAnsi="Wingdings" w:hint="default"/>
      </w:rPr>
    </w:lvl>
  </w:abstractNum>
  <w:abstractNum w:abstractNumId="13">
    <w:nsid w:val="24EC1C50"/>
    <w:multiLevelType w:val="hybridMultilevel"/>
    <w:tmpl w:val="61A45436"/>
    <w:lvl w:ilvl="0" w:tplc="0409000F">
      <w:start w:val="1"/>
      <w:numFmt w:val="decimal"/>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14">
    <w:nsid w:val="255A2EB1"/>
    <w:multiLevelType w:val="hybridMultilevel"/>
    <w:tmpl w:val="A01CBD8A"/>
    <w:lvl w:ilvl="0" w:tplc="0409000F">
      <w:start w:val="1"/>
      <w:numFmt w:val="decimal"/>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15">
    <w:nsid w:val="265D7F90"/>
    <w:multiLevelType w:val="multilevel"/>
    <w:tmpl w:val="943EB66A"/>
    <w:styleLink w:val="AdminGuideList"/>
    <w:lvl w:ilvl="0">
      <w:start w:val="1"/>
      <w:numFmt w:val="decimal"/>
      <w:suff w:val="space"/>
      <w:lvlText w:val="%1"/>
      <w:lvlJc w:val="left"/>
      <w:pPr>
        <w:ind w:left="357" w:hanging="357"/>
      </w:pPr>
      <w:rPr>
        <w:rFonts w:hint="default"/>
      </w:rPr>
    </w:lvl>
    <w:lvl w:ilvl="1">
      <w:start w:val="1"/>
      <w:numFmt w:val="decimal"/>
      <w:suff w:val="space"/>
      <w:lvlText w:val="%1.%2"/>
      <w:lvlJc w:val="left"/>
      <w:pPr>
        <w:ind w:left="714" w:hanging="357"/>
      </w:pPr>
      <w:rPr>
        <w:rFonts w:hint="default"/>
      </w:rPr>
    </w:lvl>
    <w:lvl w:ilvl="2">
      <w:start w:val="1"/>
      <w:numFmt w:val="decimal"/>
      <w:suff w:val="space"/>
      <w:lvlText w:val="%1.%2.%3"/>
      <w:lvlJc w:val="left"/>
      <w:pPr>
        <w:ind w:left="1071" w:hanging="357"/>
      </w:pPr>
      <w:rPr>
        <w:rFonts w:hint="default"/>
      </w:rPr>
    </w:lvl>
    <w:lvl w:ilvl="3">
      <w:start w:val="1"/>
      <w:numFmt w:val="decimal"/>
      <w:suff w:val="space"/>
      <w:lvlText w:val="%1.%2.%3.%4"/>
      <w:lvlJc w:val="left"/>
      <w:pPr>
        <w:ind w:left="1428" w:hanging="357"/>
      </w:pPr>
      <w:rPr>
        <w:rFonts w:hint="default"/>
      </w:rPr>
    </w:lvl>
    <w:lvl w:ilvl="4">
      <w:start w:val="1"/>
      <w:numFmt w:val="none"/>
      <w:suff w:val="space"/>
      <w:lvlText w:val=""/>
      <w:lvlJc w:val="left"/>
      <w:pPr>
        <w:ind w:left="1785" w:hanging="357"/>
      </w:pPr>
      <w:rPr>
        <w:rFonts w:hint="default"/>
      </w:rPr>
    </w:lvl>
    <w:lvl w:ilvl="5">
      <w:start w:val="1"/>
      <w:numFmt w:val="decimal"/>
      <w:lvlText w:val="%6"/>
      <w:lvlJc w:val="left"/>
      <w:pPr>
        <w:ind w:left="2142" w:hanging="357"/>
      </w:pPr>
      <w:rPr>
        <w:rFonts w:hint="default"/>
      </w:rPr>
    </w:lvl>
    <w:lvl w:ilvl="6">
      <w:start w:val="1"/>
      <w:numFmt w:val="lowerLetter"/>
      <w:lvlText w:val="%7."/>
      <w:lvlJc w:val="left"/>
      <w:pPr>
        <w:ind w:left="2499" w:hanging="357"/>
      </w:pPr>
      <w:rPr>
        <w:rFonts w:hint="default"/>
      </w:rPr>
    </w:lvl>
    <w:lvl w:ilvl="7">
      <w:start w:val="1"/>
      <w:numFmt w:val="decimal"/>
      <w:lvlText w:val="%8"/>
      <w:lvlJc w:val="left"/>
      <w:pPr>
        <w:ind w:left="2856" w:hanging="357"/>
      </w:pPr>
      <w:rPr>
        <w:rFonts w:ascii="Candara" w:eastAsia="바탕" w:hAnsi="Candara" w:cstheme="minorBidi" w:hint="eastAsia"/>
      </w:rPr>
    </w:lvl>
    <w:lvl w:ilvl="8">
      <w:start w:val="1"/>
      <w:numFmt w:val="decimal"/>
      <w:lvlText w:val="%9."/>
      <w:lvlJc w:val="left"/>
      <w:pPr>
        <w:ind w:left="3213" w:hanging="357"/>
      </w:pPr>
      <w:rPr>
        <w:rFonts w:hint="default"/>
      </w:rPr>
    </w:lvl>
  </w:abstractNum>
  <w:abstractNum w:abstractNumId="16">
    <w:nsid w:val="26C06048"/>
    <w:multiLevelType w:val="hybridMultilevel"/>
    <w:tmpl w:val="61A45436"/>
    <w:lvl w:ilvl="0" w:tplc="0409000F">
      <w:start w:val="1"/>
      <w:numFmt w:val="decimal"/>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17">
    <w:nsid w:val="41E41CC2"/>
    <w:multiLevelType w:val="hybridMultilevel"/>
    <w:tmpl w:val="95FC4A4A"/>
    <w:lvl w:ilvl="0" w:tplc="6B505FBE">
      <w:start w:val="1"/>
      <w:numFmt w:val="bullet"/>
      <w:pStyle w:val="a2"/>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8">
    <w:nsid w:val="462B2922"/>
    <w:multiLevelType w:val="hybridMultilevel"/>
    <w:tmpl w:val="9574FB3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nsid w:val="480D7071"/>
    <w:multiLevelType w:val="hybridMultilevel"/>
    <w:tmpl w:val="3DCE5ECA"/>
    <w:lvl w:ilvl="0" w:tplc="EBB2C8A2">
      <w:start w:val="1"/>
      <w:numFmt w:val="bullet"/>
      <w:pStyle w:val="40"/>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9A50D32"/>
    <w:multiLevelType w:val="hybridMultilevel"/>
    <w:tmpl w:val="378A1E20"/>
    <w:lvl w:ilvl="0" w:tplc="2C86978C">
      <w:start w:val="1"/>
      <w:numFmt w:val="upperLetter"/>
      <w:pStyle w:val="AppendixHeading"/>
      <w:lvlText w:val="Appendix %1:  "/>
      <w:lvlJc w:val="left"/>
      <w:pPr>
        <w:ind w:left="28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046AA1"/>
    <w:multiLevelType w:val="hybridMultilevel"/>
    <w:tmpl w:val="61A45436"/>
    <w:lvl w:ilvl="0" w:tplc="0409000F">
      <w:start w:val="1"/>
      <w:numFmt w:val="decimal"/>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22">
    <w:nsid w:val="4CB57BEC"/>
    <w:multiLevelType w:val="hybridMultilevel"/>
    <w:tmpl w:val="8B00026E"/>
    <w:lvl w:ilvl="0" w:tplc="0409000F">
      <w:start w:val="1"/>
      <w:numFmt w:val="decimal"/>
      <w:lvlText w:val="%1."/>
      <w:lvlJc w:val="left"/>
      <w:pPr>
        <w:ind w:left="1226" w:hanging="400"/>
      </w:pPr>
      <w:rPr>
        <w:rFonts w:hint="default"/>
      </w:rPr>
    </w:lvl>
    <w:lvl w:ilvl="1" w:tplc="04090001">
      <w:start w:val="1"/>
      <w:numFmt w:val="bullet"/>
      <w:lvlText w:val=""/>
      <w:lvlJc w:val="left"/>
      <w:pPr>
        <w:ind w:left="1626" w:hanging="400"/>
      </w:pPr>
      <w:rPr>
        <w:rFonts w:ascii="Wingdings" w:hAnsi="Wingdings" w:hint="default"/>
      </w:r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23">
    <w:nsid w:val="530662B6"/>
    <w:multiLevelType w:val="hybridMultilevel"/>
    <w:tmpl w:val="61A45436"/>
    <w:lvl w:ilvl="0" w:tplc="0409000F">
      <w:start w:val="1"/>
      <w:numFmt w:val="decimal"/>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24">
    <w:nsid w:val="56CF1084"/>
    <w:multiLevelType w:val="hybridMultilevel"/>
    <w:tmpl w:val="8056F600"/>
    <w:lvl w:ilvl="0" w:tplc="0409000F">
      <w:start w:val="1"/>
      <w:numFmt w:val="decimal"/>
      <w:lvlText w:val="%1."/>
      <w:lvlJc w:val="left"/>
      <w:pPr>
        <w:ind w:left="1226" w:hanging="400"/>
      </w:pPr>
      <w:rPr>
        <w:rFonts w:hint="default"/>
      </w:rPr>
    </w:lvl>
    <w:lvl w:ilvl="1" w:tplc="04090019">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25">
    <w:nsid w:val="56EE3A20"/>
    <w:multiLevelType w:val="hybridMultilevel"/>
    <w:tmpl w:val="61A45436"/>
    <w:lvl w:ilvl="0" w:tplc="0409000F">
      <w:start w:val="1"/>
      <w:numFmt w:val="decimal"/>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26">
    <w:nsid w:val="57E35BBB"/>
    <w:multiLevelType w:val="hybridMultilevel"/>
    <w:tmpl w:val="A01CBD8A"/>
    <w:lvl w:ilvl="0" w:tplc="0409000F">
      <w:start w:val="1"/>
      <w:numFmt w:val="decimal"/>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27">
    <w:nsid w:val="583B1936"/>
    <w:multiLevelType w:val="hybridMultilevel"/>
    <w:tmpl w:val="61A45436"/>
    <w:lvl w:ilvl="0" w:tplc="0409000F">
      <w:start w:val="1"/>
      <w:numFmt w:val="decimal"/>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28">
    <w:nsid w:val="598D45C9"/>
    <w:multiLevelType w:val="hybridMultilevel"/>
    <w:tmpl w:val="61A45436"/>
    <w:lvl w:ilvl="0" w:tplc="0409000F">
      <w:start w:val="1"/>
      <w:numFmt w:val="decimal"/>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29">
    <w:nsid w:val="59BF3A67"/>
    <w:multiLevelType w:val="hybridMultilevel"/>
    <w:tmpl w:val="A01CBD8A"/>
    <w:lvl w:ilvl="0" w:tplc="0409000F">
      <w:start w:val="1"/>
      <w:numFmt w:val="decimal"/>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30">
    <w:nsid w:val="5A0C50DD"/>
    <w:multiLevelType w:val="hybridMultilevel"/>
    <w:tmpl w:val="D844630E"/>
    <w:lvl w:ilvl="0" w:tplc="0409000F">
      <w:start w:val="1"/>
      <w:numFmt w:val="decimal"/>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31">
    <w:nsid w:val="5A3E3EE1"/>
    <w:multiLevelType w:val="hybridMultilevel"/>
    <w:tmpl w:val="61A45436"/>
    <w:lvl w:ilvl="0" w:tplc="0409000F">
      <w:start w:val="1"/>
      <w:numFmt w:val="decimal"/>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32">
    <w:nsid w:val="620C3200"/>
    <w:multiLevelType w:val="multilevel"/>
    <w:tmpl w:val="4DD2C4DA"/>
    <w:styleLink w:val="AdminGuide"/>
    <w:lvl w:ilvl="0">
      <w:start w:val="1"/>
      <w:numFmt w:val="decimal"/>
      <w:lvlText w:val="%1"/>
      <w:lvlJc w:val="left"/>
      <w:pPr>
        <w:ind w:left="547" w:hanging="547"/>
      </w:pPr>
      <w:rPr>
        <w:rFonts w:hint="default"/>
      </w:rPr>
    </w:lvl>
    <w:lvl w:ilvl="1">
      <w:start w:val="1"/>
      <w:numFmt w:val="decimal"/>
      <w:lvlText w:val="%1.%2"/>
      <w:lvlJc w:val="left"/>
      <w:pPr>
        <w:ind w:left="634" w:hanging="87"/>
      </w:pPr>
      <w:rPr>
        <w:rFonts w:hint="default"/>
      </w:rPr>
    </w:lvl>
    <w:lvl w:ilvl="2">
      <w:start w:val="1"/>
      <w:numFmt w:val="decimal"/>
      <w:lvlText w:val="%1.%2.%3"/>
      <w:lvlJc w:val="left"/>
      <w:pPr>
        <w:ind w:left="720" w:hanging="173"/>
      </w:pPr>
      <w:rPr>
        <w:rFonts w:hint="default"/>
      </w:rPr>
    </w:lvl>
    <w:lvl w:ilvl="3">
      <w:start w:val="1"/>
      <w:numFmt w:val="none"/>
      <w:suff w:val="nothing"/>
      <w:lvlText w:val=""/>
      <w:lvlJc w:val="left"/>
      <w:pPr>
        <w:ind w:left="547" w:firstLine="0"/>
      </w:pPr>
      <w:rPr>
        <w:rFonts w:hint="default"/>
      </w:rPr>
    </w:lvl>
    <w:lvl w:ilvl="4">
      <w:start w:val="1"/>
      <w:numFmt w:val="decimal"/>
      <w:lvlText w:val="%5."/>
      <w:lvlJc w:val="left"/>
      <w:pPr>
        <w:tabs>
          <w:tab w:val="num" w:pos="907"/>
        </w:tabs>
        <w:ind w:left="907" w:hanging="360"/>
      </w:pPr>
      <w:rPr>
        <w:rFonts w:hint="default"/>
      </w:rPr>
    </w:lvl>
    <w:lvl w:ilvl="5">
      <w:start w:val="1"/>
      <w:numFmt w:val="lowerLetter"/>
      <w:lvlText w:val="%6."/>
      <w:lvlJc w:val="left"/>
      <w:pPr>
        <w:tabs>
          <w:tab w:val="num" w:pos="1267"/>
        </w:tabs>
        <w:ind w:left="1267"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6E0B6075"/>
    <w:multiLevelType w:val="hybridMultilevel"/>
    <w:tmpl w:val="61A45436"/>
    <w:lvl w:ilvl="0" w:tplc="0409000F">
      <w:start w:val="1"/>
      <w:numFmt w:val="decimal"/>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34">
    <w:nsid w:val="6EB572F7"/>
    <w:multiLevelType w:val="hybridMultilevel"/>
    <w:tmpl w:val="71CAF2B0"/>
    <w:lvl w:ilvl="0" w:tplc="D3A4F2B0">
      <w:start w:val="1"/>
      <w:numFmt w:val="bullet"/>
      <w:lvlText w:val="-"/>
      <w:lvlJc w:val="left"/>
      <w:pPr>
        <w:ind w:left="1000" w:hanging="360"/>
      </w:pPr>
      <w:rPr>
        <w:rFonts w:ascii="Times New Roman" w:hAnsi="Times New Roman" w:cs="Times New Roman" w:hint="default"/>
      </w:rPr>
    </w:lvl>
    <w:lvl w:ilvl="1" w:tplc="04090003" w:tentative="1">
      <w:start w:val="1"/>
      <w:numFmt w:val="bullet"/>
      <w:lvlText w:val=""/>
      <w:lvlJc w:val="left"/>
      <w:pPr>
        <w:ind w:left="1440" w:hanging="400"/>
      </w:pPr>
      <w:rPr>
        <w:rFonts w:ascii="Wingdings" w:hAnsi="Wingdings" w:hint="default"/>
      </w:rPr>
    </w:lvl>
    <w:lvl w:ilvl="2" w:tplc="04090005" w:tentative="1">
      <w:start w:val="1"/>
      <w:numFmt w:val="bullet"/>
      <w:lvlText w:val=""/>
      <w:lvlJc w:val="left"/>
      <w:pPr>
        <w:ind w:left="1840" w:hanging="400"/>
      </w:pPr>
      <w:rPr>
        <w:rFonts w:ascii="Wingdings" w:hAnsi="Wingdings" w:hint="default"/>
      </w:rPr>
    </w:lvl>
    <w:lvl w:ilvl="3" w:tplc="04090001" w:tentative="1">
      <w:start w:val="1"/>
      <w:numFmt w:val="bullet"/>
      <w:lvlText w:val=""/>
      <w:lvlJc w:val="left"/>
      <w:pPr>
        <w:ind w:left="2240" w:hanging="400"/>
      </w:pPr>
      <w:rPr>
        <w:rFonts w:ascii="Wingdings" w:hAnsi="Wingdings" w:hint="default"/>
      </w:rPr>
    </w:lvl>
    <w:lvl w:ilvl="4" w:tplc="04090003" w:tentative="1">
      <w:start w:val="1"/>
      <w:numFmt w:val="bullet"/>
      <w:lvlText w:val=""/>
      <w:lvlJc w:val="left"/>
      <w:pPr>
        <w:ind w:left="2640" w:hanging="400"/>
      </w:pPr>
      <w:rPr>
        <w:rFonts w:ascii="Wingdings" w:hAnsi="Wingdings" w:hint="default"/>
      </w:rPr>
    </w:lvl>
    <w:lvl w:ilvl="5" w:tplc="04090005" w:tentative="1">
      <w:start w:val="1"/>
      <w:numFmt w:val="bullet"/>
      <w:lvlText w:val=""/>
      <w:lvlJc w:val="left"/>
      <w:pPr>
        <w:ind w:left="3040" w:hanging="400"/>
      </w:pPr>
      <w:rPr>
        <w:rFonts w:ascii="Wingdings" w:hAnsi="Wingdings" w:hint="default"/>
      </w:rPr>
    </w:lvl>
    <w:lvl w:ilvl="6" w:tplc="04090001" w:tentative="1">
      <w:start w:val="1"/>
      <w:numFmt w:val="bullet"/>
      <w:lvlText w:val=""/>
      <w:lvlJc w:val="left"/>
      <w:pPr>
        <w:ind w:left="3440" w:hanging="400"/>
      </w:pPr>
      <w:rPr>
        <w:rFonts w:ascii="Wingdings" w:hAnsi="Wingdings" w:hint="default"/>
      </w:rPr>
    </w:lvl>
    <w:lvl w:ilvl="7" w:tplc="04090003" w:tentative="1">
      <w:start w:val="1"/>
      <w:numFmt w:val="bullet"/>
      <w:lvlText w:val=""/>
      <w:lvlJc w:val="left"/>
      <w:pPr>
        <w:ind w:left="3840" w:hanging="400"/>
      </w:pPr>
      <w:rPr>
        <w:rFonts w:ascii="Wingdings" w:hAnsi="Wingdings" w:hint="default"/>
      </w:rPr>
    </w:lvl>
    <w:lvl w:ilvl="8" w:tplc="04090005" w:tentative="1">
      <w:start w:val="1"/>
      <w:numFmt w:val="bullet"/>
      <w:lvlText w:val=""/>
      <w:lvlJc w:val="left"/>
      <w:pPr>
        <w:ind w:left="4240" w:hanging="400"/>
      </w:pPr>
      <w:rPr>
        <w:rFonts w:ascii="Wingdings" w:hAnsi="Wingdings" w:hint="default"/>
      </w:rPr>
    </w:lvl>
  </w:abstractNum>
  <w:abstractNum w:abstractNumId="35">
    <w:nsid w:val="6FCE05A8"/>
    <w:multiLevelType w:val="hybridMultilevel"/>
    <w:tmpl w:val="682AB41C"/>
    <w:lvl w:ilvl="0" w:tplc="0268876C">
      <w:start w:val="1"/>
      <w:numFmt w:val="bullet"/>
      <w:pStyle w:val="a3"/>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743D184D"/>
    <w:multiLevelType w:val="hybridMultilevel"/>
    <w:tmpl w:val="61A45436"/>
    <w:lvl w:ilvl="0" w:tplc="0409000F">
      <w:start w:val="1"/>
      <w:numFmt w:val="decimal"/>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37">
    <w:nsid w:val="74680EB3"/>
    <w:multiLevelType w:val="hybridMultilevel"/>
    <w:tmpl w:val="61A45436"/>
    <w:lvl w:ilvl="0" w:tplc="0409000F">
      <w:start w:val="1"/>
      <w:numFmt w:val="decimal"/>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38">
    <w:nsid w:val="77193D8D"/>
    <w:multiLevelType w:val="hybridMultilevel"/>
    <w:tmpl w:val="93964A4C"/>
    <w:lvl w:ilvl="0" w:tplc="0409000F">
      <w:start w:val="1"/>
      <w:numFmt w:val="decimal"/>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39">
    <w:nsid w:val="77C929D7"/>
    <w:multiLevelType w:val="hybridMultilevel"/>
    <w:tmpl w:val="B54462CE"/>
    <w:lvl w:ilvl="0" w:tplc="0409000F">
      <w:start w:val="1"/>
      <w:numFmt w:val="decimal"/>
      <w:lvlText w:val="%1."/>
      <w:lvlJc w:val="left"/>
      <w:pPr>
        <w:ind w:left="1226" w:hanging="400"/>
      </w:pPr>
      <w:rPr>
        <w:rFonts w:hint="default"/>
      </w:rPr>
    </w:lvl>
    <w:lvl w:ilvl="1" w:tplc="04090019">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40">
    <w:nsid w:val="78356432"/>
    <w:multiLevelType w:val="hybridMultilevel"/>
    <w:tmpl w:val="5CEE89C8"/>
    <w:lvl w:ilvl="0" w:tplc="0409000F">
      <w:start w:val="1"/>
      <w:numFmt w:val="decimal"/>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41">
    <w:nsid w:val="7AFB34F9"/>
    <w:multiLevelType w:val="hybridMultilevel"/>
    <w:tmpl w:val="61A45436"/>
    <w:lvl w:ilvl="0" w:tplc="0409000F">
      <w:start w:val="1"/>
      <w:numFmt w:val="decimal"/>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42">
    <w:nsid w:val="7BC5029C"/>
    <w:multiLevelType w:val="hybridMultilevel"/>
    <w:tmpl w:val="BCC8EBB6"/>
    <w:lvl w:ilvl="0" w:tplc="0409000F">
      <w:start w:val="1"/>
      <w:numFmt w:val="decimal"/>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43">
    <w:nsid w:val="7CF2351A"/>
    <w:multiLevelType w:val="hybridMultilevel"/>
    <w:tmpl w:val="61A45436"/>
    <w:lvl w:ilvl="0" w:tplc="0409000F">
      <w:start w:val="1"/>
      <w:numFmt w:val="decimal"/>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44">
    <w:nsid w:val="7E9B58AD"/>
    <w:multiLevelType w:val="hybridMultilevel"/>
    <w:tmpl w:val="61A45436"/>
    <w:lvl w:ilvl="0" w:tplc="0409000F">
      <w:start w:val="1"/>
      <w:numFmt w:val="decimal"/>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45">
    <w:nsid w:val="7EFE2E33"/>
    <w:multiLevelType w:val="hybridMultilevel"/>
    <w:tmpl w:val="52607F8A"/>
    <w:lvl w:ilvl="0" w:tplc="04090011">
      <w:start w:val="1"/>
      <w:numFmt w:val="decimalEnclosedCircle"/>
      <w:lvlText w:val="%1"/>
      <w:lvlJc w:val="left"/>
      <w:pPr>
        <w:ind w:left="786" w:hanging="360"/>
      </w:pPr>
      <w:rPr>
        <w:rFonts w:hint="default"/>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num w:numId="1">
    <w:abstractNumId w:val="3"/>
  </w:num>
  <w:num w:numId="2">
    <w:abstractNumId w:val="12"/>
  </w:num>
  <w:num w:numId="3">
    <w:abstractNumId w:val="6"/>
  </w:num>
  <w:num w:numId="4">
    <w:abstractNumId w:val="17"/>
  </w:num>
  <w:num w:numId="5">
    <w:abstractNumId w:val="35"/>
  </w:num>
  <w:num w:numId="6">
    <w:abstractNumId w:val="1"/>
  </w:num>
  <w:num w:numId="7">
    <w:abstractNumId w:val="15"/>
  </w:num>
  <w:num w:numId="8">
    <w:abstractNumId w:val="10"/>
  </w:num>
  <w:num w:numId="9">
    <w:abstractNumId w:val="8"/>
  </w:num>
  <w:num w:numId="10">
    <w:abstractNumId w:val="20"/>
  </w:num>
  <w:num w:numId="11">
    <w:abstractNumId w:val="0"/>
  </w:num>
  <w:num w:numId="12">
    <w:abstractNumId w:val="19"/>
  </w:num>
  <w:num w:numId="13">
    <w:abstractNumId w:val="2"/>
    <w:lvlOverride w:ilvl="0">
      <w:lvl w:ilvl="0">
        <w:start w:val="1"/>
        <w:numFmt w:val="bullet"/>
        <w:pStyle w:val="a"/>
        <w:lvlText w:val=""/>
        <w:legacy w:legacy="1" w:legacySpace="0" w:legacyIndent="425"/>
        <w:lvlJc w:val="left"/>
        <w:pPr>
          <w:ind w:left="425" w:hanging="425"/>
        </w:pPr>
        <w:rPr>
          <w:rFonts w:ascii="Wingdings" w:hAnsi="Wingdings" w:hint="default"/>
        </w:rPr>
      </w:lvl>
    </w:lvlOverride>
  </w:num>
  <w:num w:numId="14">
    <w:abstractNumId w:val="45"/>
  </w:num>
  <w:num w:numId="15">
    <w:abstractNumId w:val="32"/>
  </w:num>
  <w:num w:numId="16">
    <w:abstractNumId w:val="18"/>
  </w:num>
  <w:num w:numId="17">
    <w:abstractNumId w:val="34"/>
  </w:num>
  <w:num w:numId="18">
    <w:abstractNumId w:val="29"/>
  </w:num>
  <w:num w:numId="19">
    <w:abstractNumId w:val="26"/>
  </w:num>
  <w:num w:numId="20">
    <w:abstractNumId w:val="30"/>
  </w:num>
  <w:num w:numId="21">
    <w:abstractNumId w:val="42"/>
  </w:num>
  <w:num w:numId="22">
    <w:abstractNumId w:val="28"/>
  </w:num>
  <w:num w:numId="23">
    <w:abstractNumId w:val="23"/>
  </w:num>
  <w:num w:numId="24">
    <w:abstractNumId w:val="21"/>
  </w:num>
  <w:num w:numId="25">
    <w:abstractNumId w:val="44"/>
  </w:num>
  <w:num w:numId="26">
    <w:abstractNumId w:val="25"/>
  </w:num>
  <w:num w:numId="27">
    <w:abstractNumId w:val="40"/>
  </w:num>
  <w:num w:numId="28">
    <w:abstractNumId w:val="13"/>
  </w:num>
  <w:num w:numId="29">
    <w:abstractNumId w:val="31"/>
  </w:num>
  <w:num w:numId="30">
    <w:abstractNumId w:val="11"/>
  </w:num>
  <w:num w:numId="31">
    <w:abstractNumId w:val="37"/>
  </w:num>
  <w:num w:numId="32">
    <w:abstractNumId w:val="4"/>
  </w:num>
  <w:num w:numId="33">
    <w:abstractNumId w:val="33"/>
  </w:num>
  <w:num w:numId="34">
    <w:abstractNumId w:val="36"/>
  </w:num>
  <w:num w:numId="35">
    <w:abstractNumId w:val="7"/>
  </w:num>
  <w:num w:numId="36">
    <w:abstractNumId w:val="9"/>
  </w:num>
  <w:num w:numId="37">
    <w:abstractNumId w:val="41"/>
  </w:num>
  <w:num w:numId="38">
    <w:abstractNumId w:val="43"/>
  </w:num>
  <w:num w:numId="39">
    <w:abstractNumId w:val="27"/>
  </w:num>
  <w:num w:numId="40">
    <w:abstractNumId w:val="16"/>
  </w:num>
  <w:num w:numId="41">
    <w:abstractNumId w:val="38"/>
  </w:num>
  <w:num w:numId="42">
    <w:abstractNumId w:val="14"/>
  </w:num>
  <w:num w:numId="43">
    <w:abstractNumId w:val="24"/>
  </w:num>
  <w:num w:numId="44">
    <w:abstractNumId w:val="39"/>
  </w:num>
  <w:num w:numId="45">
    <w:abstractNumId w:val="22"/>
  </w:num>
  <w:num w:numId="46">
    <w:abstractNumId w:val="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attachedTemplate r:id="rId1"/>
  <w:documentProtection w:formatting="1" w:enforcement="0"/>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A24"/>
    <w:rsid w:val="0000099B"/>
    <w:rsid w:val="00000B86"/>
    <w:rsid w:val="00000FCD"/>
    <w:rsid w:val="00003C7A"/>
    <w:rsid w:val="00003D24"/>
    <w:rsid w:val="000053C6"/>
    <w:rsid w:val="00005DD1"/>
    <w:rsid w:val="00006D2F"/>
    <w:rsid w:val="00007E7C"/>
    <w:rsid w:val="0001000B"/>
    <w:rsid w:val="000106E0"/>
    <w:rsid w:val="000112FF"/>
    <w:rsid w:val="00011E9F"/>
    <w:rsid w:val="00012E8B"/>
    <w:rsid w:val="00013458"/>
    <w:rsid w:val="00014899"/>
    <w:rsid w:val="0001631A"/>
    <w:rsid w:val="000163B2"/>
    <w:rsid w:val="000164B8"/>
    <w:rsid w:val="00017244"/>
    <w:rsid w:val="00020DC1"/>
    <w:rsid w:val="00021CC4"/>
    <w:rsid w:val="00022C76"/>
    <w:rsid w:val="00022D20"/>
    <w:rsid w:val="00023212"/>
    <w:rsid w:val="00024947"/>
    <w:rsid w:val="0002598C"/>
    <w:rsid w:val="00025EAF"/>
    <w:rsid w:val="00026240"/>
    <w:rsid w:val="00026323"/>
    <w:rsid w:val="00026BDA"/>
    <w:rsid w:val="00026F3D"/>
    <w:rsid w:val="00030630"/>
    <w:rsid w:val="0003356C"/>
    <w:rsid w:val="000345C1"/>
    <w:rsid w:val="000346CD"/>
    <w:rsid w:val="00034A28"/>
    <w:rsid w:val="00034A32"/>
    <w:rsid w:val="0003730F"/>
    <w:rsid w:val="00037455"/>
    <w:rsid w:val="00037A6D"/>
    <w:rsid w:val="00041A01"/>
    <w:rsid w:val="000470D2"/>
    <w:rsid w:val="000475B4"/>
    <w:rsid w:val="0005020B"/>
    <w:rsid w:val="00051333"/>
    <w:rsid w:val="000522C7"/>
    <w:rsid w:val="00052ECB"/>
    <w:rsid w:val="000545D4"/>
    <w:rsid w:val="000561F5"/>
    <w:rsid w:val="00057E56"/>
    <w:rsid w:val="00061B83"/>
    <w:rsid w:val="00064DB7"/>
    <w:rsid w:val="00067F1B"/>
    <w:rsid w:val="000708C6"/>
    <w:rsid w:val="00073A58"/>
    <w:rsid w:val="0007656E"/>
    <w:rsid w:val="000768E5"/>
    <w:rsid w:val="00076E34"/>
    <w:rsid w:val="00077AED"/>
    <w:rsid w:val="000807A9"/>
    <w:rsid w:val="00080FB0"/>
    <w:rsid w:val="00081494"/>
    <w:rsid w:val="00082687"/>
    <w:rsid w:val="00082B6B"/>
    <w:rsid w:val="000831B7"/>
    <w:rsid w:val="000844E8"/>
    <w:rsid w:val="00084C3C"/>
    <w:rsid w:val="0008522A"/>
    <w:rsid w:val="00085603"/>
    <w:rsid w:val="00086BE4"/>
    <w:rsid w:val="00091366"/>
    <w:rsid w:val="00091804"/>
    <w:rsid w:val="000925CE"/>
    <w:rsid w:val="00092632"/>
    <w:rsid w:val="00092A1C"/>
    <w:rsid w:val="00092F4B"/>
    <w:rsid w:val="00093826"/>
    <w:rsid w:val="000956D4"/>
    <w:rsid w:val="0009767D"/>
    <w:rsid w:val="0009780F"/>
    <w:rsid w:val="00097AC6"/>
    <w:rsid w:val="00097F47"/>
    <w:rsid w:val="000A08B4"/>
    <w:rsid w:val="000A149C"/>
    <w:rsid w:val="000A1B58"/>
    <w:rsid w:val="000A2C82"/>
    <w:rsid w:val="000A4831"/>
    <w:rsid w:val="000A4BD8"/>
    <w:rsid w:val="000A568D"/>
    <w:rsid w:val="000A7314"/>
    <w:rsid w:val="000A7885"/>
    <w:rsid w:val="000A7C00"/>
    <w:rsid w:val="000B1AED"/>
    <w:rsid w:val="000B1B8D"/>
    <w:rsid w:val="000B2E09"/>
    <w:rsid w:val="000B3477"/>
    <w:rsid w:val="000B4285"/>
    <w:rsid w:val="000B5F24"/>
    <w:rsid w:val="000B7DC2"/>
    <w:rsid w:val="000C0272"/>
    <w:rsid w:val="000C1837"/>
    <w:rsid w:val="000C19B1"/>
    <w:rsid w:val="000C38C8"/>
    <w:rsid w:val="000C65A5"/>
    <w:rsid w:val="000C7069"/>
    <w:rsid w:val="000C7070"/>
    <w:rsid w:val="000C7DCD"/>
    <w:rsid w:val="000D125E"/>
    <w:rsid w:val="000D1F0B"/>
    <w:rsid w:val="000D2E19"/>
    <w:rsid w:val="000D2E5C"/>
    <w:rsid w:val="000D3209"/>
    <w:rsid w:val="000D4318"/>
    <w:rsid w:val="000D6ABA"/>
    <w:rsid w:val="000D7274"/>
    <w:rsid w:val="000E0E15"/>
    <w:rsid w:val="000E1C2C"/>
    <w:rsid w:val="000E1C80"/>
    <w:rsid w:val="000E26C3"/>
    <w:rsid w:val="000E3830"/>
    <w:rsid w:val="000E42E0"/>
    <w:rsid w:val="000E536F"/>
    <w:rsid w:val="000E5637"/>
    <w:rsid w:val="000F001F"/>
    <w:rsid w:val="000F126B"/>
    <w:rsid w:val="000F2C05"/>
    <w:rsid w:val="000F2C0B"/>
    <w:rsid w:val="000F2E31"/>
    <w:rsid w:val="000F351C"/>
    <w:rsid w:val="000F3A46"/>
    <w:rsid w:val="000F50AB"/>
    <w:rsid w:val="000F5651"/>
    <w:rsid w:val="000F61DB"/>
    <w:rsid w:val="000F7DDB"/>
    <w:rsid w:val="00100563"/>
    <w:rsid w:val="00100871"/>
    <w:rsid w:val="00103736"/>
    <w:rsid w:val="00103C77"/>
    <w:rsid w:val="00104190"/>
    <w:rsid w:val="00106C27"/>
    <w:rsid w:val="001110A4"/>
    <w:rsid w:val="001112D4"/>
    <w:rsid w:val="001114FC"/>
    <w:rsid w:val="00111658"/>
    <w:rsid w:val="00112738"/>
    <w:rsid w:val="001137CC"/>
    <w:rsid w:val="00114E9F"/>
    <w:rsid w:val="0011571D"/>
    <w:rsid w:val="00115C8D"/>
    <w:rsid w:val="00117062"/>
    <w:rsid w:val="001172DE"/>
    <w:rsid w:val="001214E6"/>
    <w:rsid w:val="00122472"/>
    <w:rsid w:val="0012286B"/>
    <w:rsid w:val="0012306B"/>
    <w:rsid w:val="00126BAB"/>
    <w:rsid w:val="00127D98"/>
    <w:rsid w:val="00127F09"/>
    <w:rsid w:val="00127FAC"/>
    <w:rsid w:val="00130547"/>
    <w:rsid w:val="001314AB"/>
    <w:rsid w:val="0013208A"/>
    <w:rsid w:val="0013370D"/>
    <w:rsid w:val="00136277"/>
    <w:rsid w:val="00136A21"/>
    <w:rsid w:val="00137357"/>
    <w:rsid w:val="00137B3F"/>
    <w:rsid w:val="00137D69"/>
    <w:rsid w:val="00140273"/>
    <w:rsid w:val="0014078D"/>
    <w:rsid w:val="00140BF3"/>
    <w:rsid w:val="00141784"/>
    <w:rsid w:val="0014293F"/>
    <w:rsid w:val="001432DB"/>
    <w:rsid w:val="001437BA"/>
    <w:rsid w:val="00144E1F"/>
    <w:rsid w:val="00145480"/>
    <w:rsid w:val="00146408"/>
    <w:rsid w:val="0014686D"/>
    <w:rsid w:val="001471A1"/>
    <w:rsid w:val="001474F5"/>
    <w:rsid w:val="001476DE"/>
    <w:rsid w:val="00153725"/>
    <w:rsid w:val="00154141"/>
    <w:rsid w:val="001548FB"/>
    <w:rsid w:val="001568B1"/>
    <w:rsid w:val="00156B97"/>
    <w:rsid w:val="00157048"/>
    <w:rsid w:val="001616D1"/>
    <w:rsid w:val="00161844"/>
    <w:rsid w:val="00161AF3"/>
    <w:rsid w:val="00162F20"/>
    <w:rsid w:val="00163FE7"/>
    <w:rsid w:val="00164BD1"/>
    <w:rsid w:val="00165900"/>
    <w:rsid w:val="00165A21"/>
    <w:rsid w:val="0016602D"/>
    <w:rsid w:val="001663E3"/>
    <w:rsid w:val="0017000E"/>
    <w:rsid w:val="00172241"/>
    <w:rsid w:val="00173016"/>
    <w:rsid w:val="0017353F"/>
    <w:rsid w:val="0017389D"/>
    <w:rsid w:val="00174B4E"/>
    <w:rsid w:val="00176690"/>
    <w:rsid w:val="0017671D"/>
    <w:rsid w:val="00176EFA"/>
    <w:rsid w:val="001771CF"/>
    <w:rsid w:val="001775D1"/>
    <w:rsid w:val="00177FE3"/>
    <w:rsid w:val="00180963"/>
    <w:rsid w:val="00182579"/>
    <w:rsid w:val="00183599"/>
    <w:rsid w:val="001857F2"/>
    <w:rsid w:val="00185F82"/>
    <w:rsid w:val="001877C9"/>
    <w:rsid w:val="00187B20"/>
    <w:rsid w:val="00190424"/>
    <w:rsid w:val="00191574"/>
    <w:rsid w:val="00194BC7"/>
    <w:rsid w:val="00195FEC"/>
    <w:rsid w:val="001971B9"/>
    <w:rsid w:val="00197AAB"/>
    <w:rsid w:val="001A11E7"/>
    <w:rsid w:val="001A1FAC"/>
    <w:rsid w:val="001A2279"/>
    <w:rsid w:val="001A2FC9"/>
    <w:rsid w:val="001A367A"/>
    <w:rsid w:val="001A4DC2"/>
    <w:rsid w:val="001A59B4"/>
    <w:rsid w:val="001A59F7"/>
    <w:rsid w:val="001A5E96"/>
    <w:rsid w:val="001A6AD9"/>
    <w:rsid w:val="001A72B2"/>
    <w:rsid w:val="001A79E4"/>
    <w:rsid w:val="001A7F3D"/>
    <w:rsid w:val="001B137B"/>
    <w:rsid w:val="001B2749"/>
    <w:rsid w:val="001B3F36"/>
    <w:rsid w:val="001B4398"/>
    <w:rsid w:val="001B4AD0"/>
    <w:rsid w:val="001C09AA"/>
    <w:rsid w:val="001C15A5"/>
    <w:rsid w:val="001C56B0"/>
    <w:rsid w:val="001C5A3E"/>
    <w:rsid w:val="001C5F85"/>
    <w:rsid w:val="001C70E2"/>
    <w:rsid w:val="001C7C03"/>
    <w:rsid w:val="001D071A"/>
    <w:rsid w:val="001D5965"/>
    <w:rsid w:val="001D6870"/>
    <w:rsid w:val="001E1184"/>
    <w:rsid w:val="001E1393"/>
    <w:rsid w:val="001E175E"/>
    <w:rsid w:val="001E495C"/>
    <w:rsid w:val="001E76A2"/>
    <w:rsid w:val="001F1692"/>
    <w:rsid w:val="001F2882"/>
    <w:rsid w:val="001F304F"/>
    <w:rsid w:val="001F34B5"/>
    <w:rsid w:val="001F478D"/>
    <w:rsid w:val="001F47FC"/>
    <w:rsid w:val="001F49EA"/>
    <w:rsid w:val="001F513D"/>
    <w:rsid w:val="001F5492"/>
    <w:rsid w:val="001F563A"/>
    <w:rsid w:val="001F6444"/>
    <w:rsid w:val="001F66F7"/>
    <w:rsid w:val="001F6780"/>
    <w:rsid w:val="001F6DC2"/>
    <w:rsid w:val="001F71B1"/>
    <w:rsid w:val="00200B54"/>
    <w:rsid w:val="00201028"/>
    <w:rsid w:val="002019C0"/>
    <w:rsid w:val="00201E83"/>
    <w:rsid w:val="00203256"/>
    <w:rsid w:val="00203335"/>
    <w:rsid w:val="00203EC7"/>
    <w:rsid w:val="00204713"/>
    <w:rsid w:val="0020485B"/>
    <w:rsid w:val="00204B26"/>
    <w:rsid w:val="00205C36"/>
    <w:rsid w:val="0020625A"/>
    <w:rsid w:val="00207A79"/>
    <w:rsid w:val="00212248"/>
    <w:rsid w:val="00212260"/>
    <w:rsid w:val="002122D5"/>
    <w:rsid w:val="00212F2D"/>
    <w:rsid w:val="002133A1"/>
    <w:rsid w:val="00214312"/>
    <w:rsid w:val="002158BF"/>
    <w:rsid w:val="00215EF4"/>
    <w:rsid w:val="00217591"/>
    <w:rsid w:val="00220C65"/>
    <w:rsid w:val="00221448"/>
    <w:rsid w:val="0022210D"/>
    <w:rsid w:val="00222956"/>
    <w:rsid w:val="00222D12"/>
    <w:rsid w:val="0022348D"/>
    <w:rsid w:val="00224ADA"/>
    <w:rsid w:val="0022560B"/>
    <w:rsid w:val="0022691E"/>
    <w:rsid w:val="002269D6"/>
    <w:rsid w:val="00231278"/>
    <w:rsid w:val="002320E7"/>
    <w:rsid w:val="0023309E"/>
    <w:rsid w:val="00233D5F"/>
    <w:rsid w:val="00233DDC"/>
    <w:rsid w:val="002340C9"/>
    <w:rsid w:val="002351BE"/>
    <w:rsid w:val="0023650C"/>
    <w:rsid w:val="00237FD0"/>
    <w:rsid w:val="0024011F"/>
    <w:rsid w:val="00240556"/>
    <w:rsid w:val="00240E90"/>
    <w:rsid w:val="002414E6"/>
    <w:rsid w:val="002420CA"/>
    <w:rsid w:val="00242A4A"/>
    <w:rsid w:val="00243A14"/>
    <w:rsid w:val="00251EB4"/>
    <w:rsid w:val="002529BC"/>
    <w:rsid w:val="00252EBD"/>
    <w:rsid w:val="0025348F"/>
    <w:rsid w:val="00260EC5"/>
    <w:rsid w:val="00261422"/>
    <w:rsid w:val="00261E21"/>
    <w:rsid w:val="00264863"/>
    <w:rsid w:val="00265441"/>
    <w:rsid w:val="002659FF"/>
    <w:rsid w:val="002665D1"/>
    <w:rsid w:val="00266C75"/>
    <w:rsid w:val="00270559"/>
    <w:rsid w:val="002713BE"/>
    <w:rsid w:val="00271AAA"/>
    <w:rsid w:val="00271B88"/>
    <w:rsid w:val="00273868"/>
    <w:rsid w:val="00273A43"/>
    <w:rsid w:val="0027692C"/>
    <w:rsid w:val="002775A9"/>
    <w:rsid w:val="00280681"/>
    <w:rsid w:val="00281D28"/>
    <w:rsid w:val="002820B6"/>
    <w:rsid w:val="002838D4"/>
    <w:rsid w:val="00283C56"/>
    <w:rsid w:val="002855F3"/>
    <w:rsid w:val="002868FA"/>
    <w:rsid w:val="00287DE8"/>
    <w:rsid w:val="00287E36"/>
    <w:rsid w:val="002918EC"/>
    <w:rsid w:val="00292A39"/>
    <w:rsid w:val="00294A7A"/>
    <w:rsid w:val="00294D0A"/>
    <w:rsid w:val="0029517E"/>
    <w:rsid w:val="002954BE"/>
    <w:rsid w:val="002A0432"/>
    <w:rsid w:val="002A2722"/>
    <w:rsid w:val="002A2935"/>
    <w:rsid w:val="002A2F79"/>
    <w:rsid w:val="002A3B8A"/>
    <w:rsid w:val="002A56CF"/>
    <w:rsid w:val="002B1443"/>
    <w:rsid w:val="002B2AC6"/>
    <w:rsid w:val="002B3E34"/>
    <w:rsid w:val="002B6BC9"/>
    <w:rsid w:val="002B7605"/>
    <w:rsid w:val="002C0839"/>
    <w:rsid w:val="002C15E9"/>
    <w:rsid w:val="002C2EA9"/>
    <w:rsid w:val="002C3595"/>
    <w:rsid w:val="002C3EC1"/>
    <w:rsid w:val="002C4918"/>
    <w:rsid w:val="002C5828"/>
    <w:rsid w:val="002C6F95"/>
    <w:rsid w:val="002C7D92"/>
    <w:rsid w:val="002D0F0E"/>
    <w:rsid w:val="002D1E4A"/>
    <w:rsid w:val="002D4456"/>
    <w:rsid w:val="002D59C0"/>
    <w:rsid w:val="002D6BC1"/>
    <w:rsid w:val="002D7163"/>
    <w:rsid w:val="002D71F4"/>
    <w:rsid w:val="002E0D8A"/>
    <w:rsid w:val="002E59F6"/>
    <w:rsid w:val="002E6C78"/>
    <w:rsid w:val="002E7385"/>
    <w:rsid w:val="002E7396"/>
    <w:rsid w:val="002F1FDD"/>
    <w:rsid w:val="002F2140"/>
    <w:rsid w:val="002F304E"/>
    <w:rsid w:val="002F3A50"/>
    <w:rsid w:val="002F662D"/>
    <w:rsid w:val="002F68F9"/>
    <w:rsid w:val="002F6C60"/>
    <w:rsid w:val="002F6FC2"/>
    <w:rsid w:val="00300D6D"/>
    <w:rsid w:val="00301AC2"/>
    <w:rsid w:val="00301E86"/>
    <w:rsid w:val="0030223C"/>
    <w:rsid w:val="00302252"/>
    <w:rsid w:val="00302F4A"/>
    <w:rsid w:val="00303BF6"/>
    <w:rsid w:val="00304838"/>
    <w:rsid w:val="00304A37"/>
    <w:rsid w:val="00304F03"/>
    <w:rsid w:val="003060AC"/>
    <w:rsid w:val="00306AF2"/>
    <w:rsid w:val="00307598"/>
    <w:rsid w:val="003079C5"/>
    <w:rsid w:val="00310476"/>
    <w:rsid w:val="00310A1F"/>
    <w:rsid w:val="00312525"/>
    <w:rsid w:val="00312F85"/>
    <w:rsid w:val="00313C23"/>
    <w:rsid w:val="003166C2"/>
    <w:rsid w:val="00321C7D"/>
    <w:rsid w:val="003274F1"/>
    <w:rsid w:val="00327CC6"/>
    <w:rsid w:val="00332282"/>
    <w:rsid w:val="00332371"/>
    <w:rsid w:val="00332B6E"/>
    <w:rsid w:val="00332DF8"/>
    <w:rsid w:val="003332A7"/>
    <w:rsid w:val="0033709E"/>
    <w:rsid w:val="003370E2"/>
    <w:rsid w:val="00337A72"/>
    <w:rsid w:val="003403FC"/>
    <w:rsid w:val="00340600"/>
    <w:rsid w:val="00341D01"/>
    <w:rsid w:val="003434CE"/>
    <w:rsid w:val="003438A4"/>
    <w:rsid w:val="0034520F"/>
    <w:rsid w:val="0034641A"/>
    <w:rsid w:val="00346A50"/>
    <w:rsid w:val="00346C32"/>
    <w:rsid w:val="00347A9E"/>
    <w:rsid w:val="00347AD4"/>
    <w:rsid w:val="003516DF"/>
    <w:rsid w:val="00352DFA"/>
    <w:rsid w:val="00354FF1"/>
    <w:rsid w:val="00355625"/>
    <w:rsid w:val="00361955"/>
    <w:rsid w:val="00361E08"/>
    <w:rsid w:val="00361E95"/>
    <w:rsid w:val="00362253"/>
    <w:rsid w:val="00362674"/>
    <w:rsid w:val="00362CE7"/>
    <w:rsid w:val="00363B6D"/>
    <w:rsid w:val="0036490F"/>
    <w:rsid w:val="00364B2B"/>
    <w:rsid w:val="00364F11"/>
    <w:rsid w:val="00365C2F"/>
    <w:rsid w:val="00366D61"/>
    <w:rsid w:val="003675F4"/>
    <w:rsid w:val="00367CCE"/>
    <w:rsid w:val="003701EB"/>
    <w:rsid w:val="0037048C"/>
    <w:rsid w:val="00370976"/>
    <w:rsid w:val="003728AD"/>
    <w:rsid w:val="00372A30"/>
    <w:rsid w:val="00372BB0"/>
    <w:rsid w:val="00374921"/>
    <w:rsid w:val="00374F18"/>
    <w:rsid w:val="00374F29"/>
    <w:rsid w:val="00381B84"/>
    <w:rsid w:val="00381F2C"/>
    <w:rsid w:val="003825E2"/>
    <w:rsid w:val="0038506E"/>
    <w:rsid w:val="00385148"/>
    <w:rsid w:val="003855A0"/>
    <w:rsid w:val="00385F34"/>
    <w:rsid w:val="003863EF"/>
    <w:rsid w:val="00386936"/>
    <w:rsid w:val="00386AD6"/>
    <w:rsid w:val="003879D6"/>
    <w:rsid w:val="00390C64"/>
    <w:rsid w:val="0039102A"/>
    <w:rsid w:val="00393753"/>
    <w:rsid w:val="00393BAF"/>
    <w:rsid w:val="00393D2B"/>
    <w:rsid w:val="003942A3"/>
    <w:rsid w:val="00394663"/>
    <w:rsid w:val="003954D9"/>
    <w:rsid w:val="00395F12"/>
    <w:rsid w:val="00396185"/>
    <w:rsid w:val="003A020C"/>
    <w:rsid w:val="003A04A4"/>
    <w:rsid w:val="003A07E8"/>
    <w:rsid w:val="003A259F"/>
    <w:rsid w:val="003A2D7A"/>
    <w:rsid w:val="003A7789"/>
    <w:rsid w:val="003A7B27"/>
    <w:rsid w:val="003A7B86"/>
    <w:rsid w:val="003B1F5C"/>
    <w:rsid w:val="003B2051"/>
    <w:rsid w:val="003B2ECC"/>
    <w:rsid w:val="003B30FF"/>
    <w:rsid w:val="003B3E52"/>
    <w:rsid w:val="003C12A0"/>
    <w:rsid w:val="003C1ED6"/>
    <w:rsid w:val="003C2707"/>
    <w:rsid w:val="003C5DEE"/>
    <w:rsid w:val="003C7676"/>
    <w:rsid w:val="003C7DA7"/>
    <w:rsid w:val="003D3470"/>
    <w:rsid w:val="003D5292"/>
    <w:rsid w:val="003D5445"/>
    <w:rsid w:val="003D5581"/>
    <w:rsid w:val="003D5F2C"/>
    <w:rsid w:val="003D6D6C"/>
    <w:rsid w:val="003E01A3"/>
    <w:rsid w:val="003E0BDB"/>
    <w:rsid w:val="003E182A"/>
    <w:rsid w:val="003E1C45"/>
    <w:rsid w:val="003E1E48"/>
    <w:rsid w:val="003E29EB"/>
    <w:rsid w:val="003E3E45"/>
    <w:rsid w:val="003E481C"/>
    <w:rsid w:val="003E4D95"/>
    <w:rsid w:val="003E63B1"/>
    <w:rsid w:val="003E7038"/>
    <w:rsid w:val="003E792C"/>
    <w:rsid w:val="003F0998"/>
    <w:rsid w:val="003F0DE3"/>
    <w:rsid w:val="003F0E47"/>
    <w:rsid w:val="003F0E97"/>
    <w:rsid w:val="003F199E"/>
    <w:rsid w:val="003F3E63"/>
    <w:rsid w:val="003F4B38"/>
    <w:rsid w:val="003F5013"/>
    <w:rsid w:val="003F56C0"/>
    <w:rsid w:val="003F6DCD"/>
    <w:rsid w:val="004002A2"/>
    <w:rsid w:val="0040083C"/>
    <w:rsid w:val="00400D61"/>
    <w:rsid w:val="004021CE"/>
    <w:rsid w:val="004028E9"/>
    <w:rsid w:val="00402BB8"/>
    <w:rsid w:val="00403557"/>
    <w:rsid w:val="00403F6F"/>
    <w:rsid w:val="00403F8E"/>
    <w:rsid w:val="004044D8"/>
    <w:rsid w:val="004044FD"/>
    <w:rsid w:val="0040482F"/>
    <w:rsid w:val="00404959"/>
    <w:rsid w:val="00404E19"/>
    <w:rsid w:val="0040502E"/>
    <w:rsid w:val="0040527B"/>
    <w:rsid w:val="00405DA4"/>
    <w:rsid w:val="00407514"/>
    <w:rsid w:val="004104EF"/>
    <w:rsid w:val="00411BC9"/>
    <w:rsid w:val="00411E94"/>
    <w:rsid w:val="004120F0"/>
    <w:rsid w:val="00412419"/>
    <w:rsid w:val="00412D04"/>
    <w:rsid w:val="00414ADE"/>
    <w:rsid w:val="0041518E"/>
    <w:rsid w:val="00417B36"/>
    <w:rsid w:val="00420879"/>
    <w:rsid w:val="00421058"/>
    <w:rsid w:val="00421E35"/>
    <w:rsid w:val="00422819"/>
    <w:rsid w:val="00422A93"/>
    <w:rsid w:val="00425C80"/>
    <w:rsid w:val="00430694"/>
    <w:rsid w:val="00432341"/>
    <w:rsid w:val="00432E39"/>
    <w:rsid w:val="00432EED"/>
    <w:rsid w:val="004349D2"/>
    <w:rsid w:val="00434E1E"/>
    <w:rsid w:val="00435AFB"/>
    <w:rsid w:val="00436118"/>
    <w:rsid w:val="00436AA1"/>
    <w:rsid w:val="00440CDD"/>
    <w:rsid w:val="00442F2F"/>
    <w:rsid w:val="004439AF"/>
    <w:rsid w:val="00443B55"/>
    <w:rsid w:val="00445D44"/>
    <w:rsid w:val="00446104"/>
    <w:rsid w:val="0044659C"/>
    <w:rsid w:val="00447CE4"/>
    <w:rsid w:val="004513ED"/>
    <w:rsid w:val="00453EE8"/>
    <w:rsid w:val="00454ED2"/>
    <w:rsid w:val="00456B67"/>
    <w:rsid w:val="004603CA"/>
    <w:rsid w:val="00461F9B"/>
    <w:rsid w:val="0046298A"/>
    <w:rsid w:val="00462B3A"/>
    <w:rsid w:val="00463187"/>
    <w:rsid w:val="00463D72"/>
    <w:rsid w:val="00470F7A"/>
    <w:rsid w:val="00471059"/>
    <w:rsid w:val="00473F34"/>
    <w:rsid w:val="004747B0"/>
    <w:rsid w:val="00474A61"/>
    <w:rsid w:val="00475261"/>
    <w:rsid w:val="004759D6"/>
    <w:rsid w:val="0047764D"/>
    <w:rsid w:val="004778DB"/>
    <w:rsid w:val="00481012"/>
    <w:rsid w:val="004815EF"/>
    <w:rsid w:val="004820D7"/>
    <w:rsid w:val="00482199"/>
    <w:rsid w:val="00483EAC"/>
    <w:rsid w:val="00484102"/>
    <w:rsid w:val="00485008"/>
    <w:rsid w:val="00486761"/>
    <w:rsid w:val="00486AD7"/>
    <w:rsid w:val="004872E1"/>
    <w:rsid w:val="00487779"/>
    <w:rsid w:val="004879B7"/>
    <w:rsid w:val="00487BFD"/>
    <w:rsid w:val="00487EEB"/>
    <w:rsid w:val="004906E2"/>
    <w:rsid w:val="00492D31"/>
    <w:rsid w:val="00493347"/>
    <w:rsid w:val="00493C76"/>
    <w:rsid w:val="004948FA"/>
    <w:rsid w:val="00495493"/>
    <w:rsid w:val="00495C96"/>
    <w:rsid w:val="00496156"/>
    <w:rsid w:val="00497F46"/>
    <w:rsid w:val="004A02CA"/>
    <w:rsid w:val="004A074F"/>
    <w:rsid w:val="004A26C6"/>
    <w:rsid w:val="004A3364"/>
    <w:rsid w:val="004A3588"/>
    <w:rsid w:val="004A42F0"/>
    <w:rsid w:val="004A5E68"/>
    <w:rsid w:val="004A6D21"/>
    <w:rsid w:val="004B167C"/>
    <w:rsid w:val="004B2829"/>
    <w:rsid w:val="004B3C19"/>
    <w:rsid w:val="004B3E14"/>
    <w:rsid w:val="004B3F30"/>
    <w:rsid w:val="004B51F6"/>
    <w:rsid w:val="004B6112"/>
    <w:rsid w:val="004B68A6"/>
    <w:rsid w:val="004C02EE"/>
    <w:rsid w:val="004C082E"/>
    <w:rsid w:val="004C0FA9"/>
    <w:rsid w:val="004C3831"/>
    <w:rsid w:val="004C3B65"/>
    <w:rsid w:val="004D0C93"/>
    <w:rsid w:val="004D32C7"/>
    <w:rsid w:val="004D4267"/>
    <w:rsid w:val="004D549B"/>
    <w:rsid w:val="004D648F"/>
    <w:rsid w:val="004D75D6"/>
    <w:rsid w:val="004E08ED"/>
    <w:rsid w:val="004E0B7D"/>
    <w:rsid w:val="004E1FAA"/>
    <w:rsid w:val="004E4B76"/>
    <w:rsid w:val="004E4E9D"/>
    <w:rsid w:val="004E5575"/>
    <w:rsid w:val="004E74DF"/>
    <w:rsid w:val="004F08A6"/>
    <w:rsid w:val="004F0C03"/>
    <w:rsid w:val="004F0FEE"/>
    <w:rsid w:val="004F293C"/>
    <w:rsid w:val="004F2D66"/>
    <w:rsid w:val="004F35E0"/>
    <w:rsid w:val="004F39F8"/>
    <w:rsid w:val="004F438C"/>
    <w:rsid w:val="004F6102"/>
    <w:rsid w:val="004F6944"/>
    <w:rsid w:val="004F6D18"/>
    <w:rsid w:val="004F7B20"/>
    <w:rsid w:val="004F7CE2"/>
    <w:rsid w:val="00500549"/>
    <w:rsid w:val="00501E16"/>
    <w:rsid w:val="0050341A"/>
    <w:rsid w:val="0050352C"/>
    <w:rsid w:val="00505E03"/>
    <w:rsid w:val="00506DF2"/>
    <w:rsid w:val="00507E6C"/>
    <w:rsid w:val="00512370"/>
    <w:rsid w:val="00512813"/>
    <w:rsid w:val="00513A09"/>
    <w:rsid w:val="0051518A"/>
    <w:rsid w:val="005166CC"/>
    <w:rsid w:val="0051712A"/>
    <w:rsid w:val="00517BA0"/>
    <w:rsid w:val="005206D9"/>
    <w:rsid w:val="00520936"/>
    <w:rsid w:val="00522608"/>
    <w:rsid w:val="00523AF0"/>
    <w:rsid w:val="00523B71"/>
    <w:rsid w:val="0052400A"/>
    <w:rsid w:val="00524F4E"/>
    <w:rsid w:val="0053044C"/>
    <w:rsid w:val="00530620"/>
    <w:rsid w:val="005309D8"/>
    <w:rsid w:val="00530D06"/>
    <w:rsid w:val="00530EB1"/>
    <w:rsid w:val="005311C5"/>
    <w:rsid w:val="005317AC"/>
    <w:rsid w:val="00531D31"/>
    <w:rsid w:val="00531E64"/>
    <w:rsid w:val="005324A8"/>
    <w:rsid w:val="00533E43"/>
    <w:rsid w:val="00534EAD"/>
    <w:rsid w:val="0053503E"/>
    <w:rsid w:val="00535D6F"/>
    <w:rsid w:val="005364FB"/>
    <w:rsid w:val="00536B81"/>
    <w:rsid w:val="0054001B"/>
    <w:rsid w:val="00540347"/>
    <w:rsid w:val="00540B5B"/>
    <w:rsid w:val="0054718A"/>
    <w:rsid w:val="0054742F"/>
    <w:rsid w:val="00547C86"/>
    <w:rsid w:val="00550203"/>
    <w:rsid w:val="00551A56"/>
    <w:rsid w:val="00552256"/>
    <w:rsid w:val="005527CE"/>
    <w:rsid w:val="00552AAE"/>
    <w:rsid w:val="00553037"/>
    <w:rsid w:val="00553C79"/>
    <w:rsid w:val="005541CF"/>
    <w:rsid w:val="00554A14"/>
    <w:rsid w:val="00555784"/>
    <w:rsid w:val="00555CA5"/>
    <w:rsid w:val="005601E7"/>
    <w:rsid w:val="00561C5C"/>
    <w:rsid w:val="005621FA"/>
    <w:rsid w:val="0056295D"/>
    <w:rsid w:val="0056522E"/>
    <w:rsid w:val="00566972"/>
    <w:rsid w:val="00566B51"/>
    <w:rsid w:val="00566DE4"/>
    <w:rsid w:val="00567383"/>
    <w:rsid w:val="00570B99"/>
    <w:rsid w:val="0057272A"/>
    <w:rsid w:val="00572BD6"/>
    <w:rsid w:val="00576126"/>
    <w:rsid w:val="00576880"/>
    <w:rsid w:val="005802AB"/>
    <w:rsid w:val="00580B79"/>
    <w:rsid w:val="00580FC8"/>
    <w:rsid w:val="0058195E"/>
    <w:rsid w:val="005826F3"/>
    <w:rsid w:val="00583E7B"/>
    <w:rsid w:val="00585125"/>
    <w:rsid w:val="0058559E"/>
    <w:rsid w:val="00585F45"/>
    <w:rsid w:val="00586ED2"/>
    <w:rsid w:val="00590DD4"/>
    <w:rsid w:val="00591461"/>
    <w:rsid w:val="005928B7"/>
    <w:rsid w:val="00594B9C"/>
    <w:rsid w:val="00595300"/>
    <w:rsid w:val="0059532C"/>
    <w:rsid w:val="00595610"/>
    <w:rsid w:val="005962A2"/>
    <w:rsid w:val="005967A9"/>
    <w:rsid w:val="00597193"/>
    <w:rsid w:val="005979DA"/>
    <w:rsid w:val="005A1F54"/>
    <w:rsid w:val="005A4C93"/>
    <w:rsid w:val="005A538B"/>
    <w:rsid w:val="005A582D"/>
    <w:rsid w:val="005A5CF5"/>
    <w:rsid w:val="005A6D4E"/>
    <w:rsid w:val="005A77DD"/>
    <w:rsid w:val="005A7FBC"/>
    <w:rsid w:val="005B076A"/>
    <w:rsid w:val="005B244B"/>
    <w:rsid w:val="005B2EE8"/>
    <w:rsid w:val="005B4F56"/>
    <w:rsid w:val="005B5968"/>
    <w:rsid w:val="005B681D"/>
    <w:rsid w:val="005B7B09"/>
    <w:rsid w:val="005C0D89"/>
    <w:rsid w:val="005C308D"/>
    <w:rsid w:val="005C33FE"/>
    <w:rsid w:val="005C4262"/>
    <w:rsid w:val="005C43BA"/>
    <w:rsid w:val="005C5ED6"/>
    <w:rsid w:val="005C6235"/>
    <w:rsid w:val="005C67C6"/>
    <w:rsid w:val="005C683F"/>
    <w:rsid w:val="005C6B08"/>
    <w:rsid w:val="005C74B3"/>
    <w:rsid w:val="005C782A"/>
    <w:rsid w:val="005C7A0A"/>
    <w:rsid w:val="005D0D0D"/>
    <w:rsid w:val="005D1A64"/>
    <w:rsid w:val="005D1EE0"/>
    <w:rsid w:val="005D4748"/>
    <w:rsid w:val="005D72EC"/>
    <w:rsid w:val="005D77C2"/>
    <w:rsid w:val="005D7C5C"/>
    <w:rsid w:val="005E021C"/>
    <w:rsid w:val="005E0292"/>
    <w:rsid w:val="005E0C0D"/>
    <w:rsid w:val="005E2150"/>
    <w:rsid w:val="005E3122"/>
    <w:rsid w:val="005E3544"/>
    <w:rsid w:val="005E3D55"/>
    <w:rsid w:val="005E4A95"/>
    <w:rsid w:val="005E5EF0"/>
    <w:rsid w:val="005E7D28"/>
    <w:rsid w:val="005E7F60"/>
    <w:rsid w:val="005F0644"/>
    <w:rsid w:val="005F0867"/>
    <w:rsid w:val="005F0DBA"/>
    <w:rsid w:val="005F2E2A"/>
    <w:rsid w:val="005F446D"/>
    <w:rsid w:val="005F7D53"/>
    <w:rsid w:val="0060311F"/>
    <w:rsid w:val="0060386E"/>
    <w:rsid w:val="00605F93"/>
    <w:rsid w:val="006109D7"/>
    <w:rsid w:val="00611D6C"/>
    <w:rsid w:val="0061339E"/>
    <w:rsid w:val="006153B3"/>
    <w:rsid w:val="00616311"/>
    <w:rsid w:val="006163A3"/>
    <w:rsid w:val="0061711C"/>
    <w:rsid w:val="0062050D"/>
    <w:rsid w:val="006209CD"/>
    <w:rsid w:val="00620AA9"/>
    <w:rsid w:val="00621284"/>
    <w:rsid w:val="006216B3"/>
    <w:rsid w:val="006233F8"/>
    <w:rsid w:val="006236C9"/>
    <w:rsid w:val="00623C60"/>
    <w:rsid w:val="0062496D"/>
    <w:rsid w:val="00625FEE"/>
    <w:rsid w:val="00626FEB"/>
    <w:rsid w:val="00627D15"/>
    <w:rsid w:val="006306C2"/>
    <w:rsid w:val="00631300"/>
    <w:rsid w:val="00631ACD"/>
    <w:rsid w:val="006331EB"/>
    <w:rsid w:val="00633785"/>
    <w:rsid w:val="00634066"/>
    <w:rsid w:val="006351DA"/>
    <w:rsid w:val="00635B09"/>
    <w:rsid w:val="006363EE"/>
    <w:rsid w:val="006366E2"/>
    <w:rsid w:val="00636A45"/>
    <w:rsid w:val="0063783F"/>
    <w:rsid w:val="006409BD"/>
    <w:rsid w:val="00641299"/>
    <w:rsid w:val="006432C6"/>
    <w:rsid w:val="006433DF"/>
    <w:rsid w:val="006435A1"/>
    <w:rsid w:val="00646322"/>
    <w:rsid w:val="00646FD9"/>
    <w:rsid w:val="00647243"/>
    <w:rsid w:val="00647C5B"/>
    <w:rsid w:val="0065086A"/>
    <w:rsid w:val="006570B0"/>
    <w:rsid w:val="006572BA"/>
    <w:rsid w:val="0066008F"/>
    <w:rsid w:val="00662A49"/>
    <w:rsid w:val="00663A40"/>
    <w:rsid w:val="00664DB8"/>
    <w:rsid w:val="006656D5"/>
    <w:rsid w:val="00665F5A"/>
    <w:rsid w:val="006661A1"/>
    <w:rsid w:val="0066632D"/>
    <w:rsid w:val="00666E44"/>
    <w:rsid w:val="00667E77"/>
    <w:rsid w:val="006707A0"/>
    <w:rsid w:val="00671C86"/>
    <w:rsid w:val="00673BF8"/>
    <w:rsid w:val="006774B6"/>
    <w:rsid w:val="00680988"/>
    <w:rsid w:val="00680CD3"/>
    <w:rsid w:val="00682164"/>
    <w:rsid w:val="00682CA1"/>
    <w:rsid w:val="00683A2B"/>
    <w:rsid w:val="0068461D"/>
    <w:rsid w:val="006853A4"/>
    <w:rsid w:val="006854BC"/>
    <w:rsid w:val="00685E38"/>
    <w:rsid w:val="00686879"/>
    <w:rsid w:val="00686BD9"/>
    <w:rsid w:val="00690C63"/>
    <w:rsid w:val="00690E36"/>
    <w:rsid w:val="00691826"/>
    <w:rsid w:val="00693007"/>
    <w:rsid w:val="006931A4"/>
    <w:rsid w:val="006937C2"/>
    <w:rsid w:val="00693E79"/>
    <w:rsid w:val="00694292"/>
    <w:rsid w:val="00694952"/>
    <w:rsid w:val="00694C45"/>
    <w:rsid w:val="0069501C"/>
    <w:rsid w:val="00695FBB"/>
    <w:rsid w:val="006973BC"/>
    <w:rsid w:val="006A07FA"/>
    <w:rsid w:val="006A11B1"/>
    <w:rsid w:val="006A1636"/>
    <w:rsid w:val="006A1D1B"/>
    <w:rsid w:val="006A225E"/>
    <w:rsid w:val="006A2428"/>
    <w:rsid w:val="006A30A7"/>
    <w:rsid w:val="006A3ED3"/>
    <w:rsid w:val="006A44BC"/>
    <w:rsid w:val="006A5783"/>
    <w:rsid w:val="006A5F02"/>
    <w:rsid w:val="006A67A8"/>
    <w:rsid w:val="006A6893"/>
    <w:rsid w:val="006A6E10"/>
    <w:rsid w:val="006B0B23"/>
    <w:rsid w:val="006B216A"/>
    <w:rsid w:val="006B3EFC"/>
    <w:rsid w:val="006B4D10"/>
    <w:rsid w:val="006B4F69"/>
    <w:rsid w:val="006B72FD"/>
    <w:rsid w:val="006C0F68"/>
    <w:rsid w:val="006C1090"/>
    <w:rsid w:val="006C10D7"/>
    <w:rsid w:val="006C1B73"/>
    <w:rsid w:val="006C2044"/>
    <w:rsid w:val="006C2CAE"/>
    <w:rsid w:val="006C5262"/>
    <w:rsid w:val="006C61FD"/>
    <w:rsid w:val="006D0849"/>
    <w:rsid w:val="006D0DBD"/>
    <w:rsid w:val="006D10D1"/>
    <w:rsid w:val="006D2292"/>
    <w:rsid w:val="006D2917"/>
    <w:rsid w:val="006D2D1C"/>
    <w:rsid w:val="006D2EDE"/>
    <w:rsid w:val="006D4BB1"/>
    <w:rsid w:val="006D5083"/>
    <w:rsid w:val="006D553D"/>
    <w:rsid w:val="006D6036"/>
    <w:rsid w:val="006D6CA0"/>
    <w:rsid w:val="006D7391"/>
    <w:rsid w:val="006D73C9"/>
    <w:rsid w:val="006D7712"/>
    <w:rsid w:val="006E032F"/>
    <w:rsid w:val="006E10B7"/>
    <w:rsid w:val="006E1423"/>
    <w:rsid w:val="006E20B9"/>
    <w:rsid w:val="006E3231"/>
    <w:rsid w:val="006E3863"/>
    <w:rsid w:val="006E5580"/>
    <w:rsid w:val="006E5CF5"/>
    <w:rsid w:val="006E6599"/>
    <w:rsid w:val="006E66CF"/>
    <w:rsid w:val="006E66E3"/>
    <w:rsid w:val="006E6B76"/>
    <w:rsid w:val="006E6FE6"/>
    <w:rsid w:val="006E7C62"/>
    <w:rsid w:val="006F034C"/>
    <w:rsid w:val="006F074B"/>
    <w:rsid w:val="006F151B"/>
    <w:rsid w:val="006F3450"/>
    <w:rsid w:val="006F50BA"/>
    <w:rsid w:val="006F522F"/>
    <w:rsid w:val="006F58C4"/>
    <w:rsid w:val="006F59CF"/>
    <w:rsid w:val="00700020"/>
    <w:rsid w:val="00702CFC"/>
    <w:rsid w:val="00702FF7"/>
    <w:rsid w:val="00703555"/>
    <w:rsid w:val="00703FB4"/>
    <w:rsid w:val="00704714"/>
    <w:rsid w:val="00704C56"/>
    <w:rsid w:val="007066ED"/>
    <w:rsid w:val="00707DCD"/>
    <w:rsid w:val="00712261"/>
    <w:rsid w:val="00714373"/>
    <w:rsid w:val="0071594D"/>
    <w:rsid w:val="00715EE1"/>
    <w:rsid w:val="0071687E"/>
    <w:rsid w:val="00717639"/>
    <w:rsid w:val="007179BF"/>
    <w:rsid w:val="00721828"/>
    <w:rsid w:val="00721B28"/>
    <w:rsid w:val="00722FB5"/>
    <w:rsid w:val="0072415D"/>
    <w:rsid w:val="0072427E"/>
    <w:rsid w:val="00724474"/>
    <w:rsid w:val="00724AA5"/>
    <w:rsid w:val="0072569F"/>
    <w:rsid w:val="00725864"/>
    <w:rsid w:val="0072617A"/>
    <w:rsid w:val="007264DB"/>
    <w:rsid w:val="00726B47"/>
    <w:rsid w:val="00726E86"/>
    <w:rsid w:val="0072739E"/>
    <w:rsid w:val="00727DEA"/>
    <w:rsid w:val="00733D81"/>
    <w:rsid w:val="00734251"/>
    <w:rsid w:val="00734702"/>
    <w:rsid w:val="00735323"/>
    <w:rsid w:val="00740149"/>
    <w:rsid w:val="007401CC"/>
    <w:rsid w:val="00740B66"/>
    <w:rsid w:val="007412B9"/>
    <w:rsid w:val="00743BB4"/>
    <w:rsid w:val="007447E2"/>
    <w:rsid w:val="00744B5F"/>
    <w:rsid w:val="007460F0"/>
    <w:rsid w:val="00746312"/>
    <w:rsid w:val="0074704B"/>
    <w:rsid w:val="0074767D"/>
    <w:rsid w:val="00750ED0"/>
    <w:rsid w:val="00752D68"/>
    <w:rsid w:val="00753052"/>
    <w:rsid w:val="00753B20"/>
    <w:rsid w:val="00753CCF"/>
    <w:rsid w:val="00754B80"/>
    <w:rsid w:val="007553FF"/>
    <w:rsid w:val="007571D7"/>
    <w:rsid w:val="00760C7E"/>
    <w:rsid w:val="00761344"/>
    <w:rsid w:val="0076175F"/>
    <w:rsid w:val="007617C2"/>
    <w:rsid w:val="00762BC5"/>
    <w:rsid w:val="00763892"/>
    <w:rsid w:val="007641ED"/>
    <w:rsid w:val="007649FF"/>
    <w:rsid w:val="00766109"/>
    <w:rsid w:val="00766CA5"/>
    <w:rsid w:val="00766F74"/>
    <w:rsid w:val="00767763"/>
    <w:rsid w:val="007701C5"/>
    <w:rsid w:val="00771EA1"/>
    <w:rsid w:val="00772A75"/>
    <w:rsid w:val="00772DA7"/>
    <w:rsid w:val="00773FC9"/>
    <w:rsid w:val="007747E1"/>
    <w:rsid w:val="00775919"/>
    <w:rsid w:val="007770D9"/>
    <w:rsid w:val="0078020E"/>
    <w:rsid w:val="007807ED"/>
    <w:rsid w:val="00781219"/>
    <w:rsid w:val="0078143B"/>
    <w:rsid w:val="00782747"/>
    <w:rsid w:val="00782948"/>
    <w:rsid w:val="00782EDE"/>
    <w:rsid w:val="00782FF0"/>
    <w:rsid w:val="00783943"/>
    <w:rsid w:val="0078470E"/>
    <w:rsid w:val="00784DE4"/>
    <w:rsid w:val="00785818"/>
    <w:rsid w:val="00785AA1"/>
    <w:rsid w:val="007867D1"/>
    <w:rsid w:val="00786FD8"/>
    <w:rsid w:val="00790387"/>
    <w:rsid w:val="00791E7E"/>
    <w:rsid w:val="00792B0D"/>
    <w:rsid w:val="007947A6"/>
    <w:rsid w:val="00795C9F"/>
    <w:rsid w:val="00795F7E"/>
    <w:rsid w:val="007969CD"/>
    <w:rsid w:val="00796C3F"/>
    <w:rsid w:val="0079763D"/>
    <w:rsid w:val="007A00D3"/>
    <w:rsid w:val="007A03F0"/>
    <w:rsid w:val="007A0C1B"/>
    <w:rsid w:val="007A1360"/>
    <w:rsid w:val="007A14F0"/>
    <w:rsid w:val="007A26C6"/>
    <w:rsid w:val="007A2CB6"/>
    <w:rsid w:val="007A3F55"/>
    <w:rsid w:val="007A4AF7"/>
    <w:rsid w:val="007A5071"/>
    <w:rsid w:val="007A76AF"/>
    <w:rsid w:val="007B0741"/>
    <w:rsid w:val="007B1999"/>
    <w:rsid w:val="007B29BE"/>
    <w:rsid w:val="007B3F6B"/>
    <w:rsid w:val="007B40C4"/>
    <w:rsid w:val="007B4D9A"/>
    <w:rsid w:val="007B5473"/>
    <w:rsid w:val="007B5D5B"/>
    <w:rsid w:val="007B7F9D"/>
    <w:rsid w:val="007C1FEB"/>
    <w:rsid w:val="007C2DBC"/>
    <w:rsid w:val="007C4A27"/>
    <w:rsid w:val="007C576C"/>
    <w:rsid w:val="007C5C5D"/>
    <w:rsid w:val="007C6967"/>
    <w:rsid w:val="007C6C19"/>
    <w:rsid w:val="007C73D1"/>
    <w:rsid w:val="007C7CA2"/>
    <w:rsid w:val="007D011C"/>
    <w:rsid w:val="007D13C8"/>
    <w:rsid w:val="007D1A86"/>
    <w:rsid w:val="007D1C4C"/>
    <w:rsid w:val="007D1DA1"/>
    <w:rsid w:val="007D29EF"/>
    <w:rsid w:val="007D2E69"/>
    <w:rsid w:val="007D3E00"/>
    <w:rsid w:val="007D4351"/>
    <w:rsid w:val="007D4C06"/>
    <w:rsid w:val="007D5EA3"/>
    <w:rsid w:val="007D74C3"/>
    <w:rsid w:val="007E031E"/>
    <w:rsid w:val="007E08FB"/>
    <w:rsid w:val="007E0955"/>
    <w:rsid w:val="007E139C"/>
    <w:rsid w:val="007E165A"/>
    <w:rsid w:val="007E1D5E"/>
    <w:rsid w:val="007E2569"/>
    <w:rsid w:val="007E2C5A"/>
    <w:rsid w:val="007E3593"/>
    <w:rsid w:val="007E4C6E"/>
    <w:rsid w:val="007E4FA7"/>
    <w:rsid w:val="007E50D7"/>
    <w:rsid w:val="007E5324"/>
    <w:rsid w:val="007E5BD6"/>
    <w:rsid w:val="007E5FDD"/>
    <w:rsid w:val="007E7277"/>
    <w:rsid w:val="007F031C"/>
    <w:rsid w:val="007F076C"/>
    <w:rsid w:val="007F1E21"/>
    <w:rsid w:val="007F383A"/>
    <w:rsid w:val="007F3C32"/>
    <w:rsid w:val="007F48A8"/>
    <w:rsid w:val="007F593D"/>
    <w:rsid w:val="007F6C79"/>
    <w:rsid w:val="007F70BD"/>
    <w:rsid w:val="00802D8A"/>
    <w:rsid w:val="00803D8D"/>
    <w:rsid w:val="00804F75"/>
    <w:rsid w:val="00812108"/>
    <w:rsid w:val="00812A5F"/>
    <w:rsid w:val="0081317F"/>
    <w:rsid w:val="00813944"/>
    <w:rsid w:val="00813F54"/>
    <w:rsid w:val="0081457A"/>
    <w:rsid w:val="0081509A"/>
    <w:rsid w:val="008150FB"/>
    <w:rsid w:val="00815890"/>
    <w:rsid w:val="0081616A"/>
    <w:rsid w:val="008174AE"/>
    <w:rsid w:val="00820D68"/>
    <w:rsid w:val="00821648"/>
    <w:rsid w:val="00821B68"/>
    <w:rsid w:val="008225D6"/>
    <w:rsid w:val="00822FEA"/>
    <w:rsid w:val="00823602"/>
    <w:rsid w:val="00823C9E"/>
    <w:rsid w:val="008244ED"/>
    <w:rsid w:val="00825A1B"/>
    <w:rsid w:val="00826254"/>
    <w:rsid w:val="008262E7"/>
    <w:rsid w:val="00826E35"/>
    <w:rsid w:val="008279B8"/>
    <w:rsid w:val="00827FFB"/>
    <w:rsid w:val="00830755"/>
    <w:rsid w:val="00830AC1"/>
    <w:rsid w:val="00830C5E"/>
    <w:rsid w:val="0083280E"/>
    <w:rsid w:val="00832902"/>
    <w:rsid w:val="0083345A"/>
    <w:rsid w:val="0083481F"/>
    <w:rsid w:val="00836D92"/>
    <w:rsid w:val="00836F5A"/>
    <w:rsid w:val="008374A4"/>
    <w:rsid w:val="00837DA3"/>
    <w:rsid w:val="00840584"/>
    <w:rsid w:val="00841649"/>
    <w:rsid w:val="008418ED"/>
    <w:rsid w:val="008422CE"/>
    <w:rsid w:val="00843333"/>
    <w:rsid w:val="00845594"/>
    <w:rsid w:val="00845870"/>
    <w:rsid w:val="00846992"/>
    <w:rsid w:val="00846D57"/>
    <w:rsid w:val="00847C75"/>
    <w:rsid w:val="008500EB"/>
    <w:rsid w:val="00851BFC"/>
    <w:rsid w:val="00853A82"/>
    <w:rsid w:val="00853D4C"/>
    <w:rsid w:val="008558DF"/>
    <w:rsid w:val="00855C0A"/>
    <w:rsid w:val="0085626F"/>
    <w:rsid w:val="008565E3"/>
    <w:rsid w:val="008565EC"/>
    <w:rsid w:val="00856F0B"/>
    <w:rsid w:val="00857499"/>
    <w:rsid w:val="0086037D"/>
    <w:rsid w:val="008623F8"/>
    <w:rsid w:val="00863C18"/>
    <w:rsid w:val="00863E58"/>
    <w:rsid w:val="008644D6"/>
    <w:rsid w:val="00864F17"/>
    <w:rsid w:val="00866252"/>
    <w:rsid w:val="00867778"/>
    <w:rsid w:val="00867EF7"/>
    <w:rsid w:val="00870941"/>
    <w:rsid w:val="00870AED"/>
    <w:rsid w:val="00870EA0"/>
    <w:rsid w:val="00870F57"/>
    <w:rsid w:val="00871914"/>
    <w:rsid w:val="00872998"/>
    <w:rsid w:val="008729B2"/>
    <w:rsid w:val="008738ED"/>
    <w:rsid w:val="00873F73"/>
    <w:rsid w:val="0087481E"/>
    <w:rsid w:val="0087492B"/>
    <w:rsid w:val="008758FD"/>
    <w:rsid w:val="00876429"/>
    <w:rsid w:val="00876A14"/>
    <w:rsid w:val="00876EC8"/>
    <w:rsid w:val="00880413"/>
    <w:rsid w:val="00880B23"/>
    <w:rsid w:val="00881161"/>
    <w:rsid w:val="00881B37"/>
    <w:rsid w:val="00882D0E"/>
    <w:rsid w:val="008833AE"/>
    <w:rsid w:val="00883468"/>
    <w:rsid w:val="00883A90"/>
    <w:rsid w:val="008843FB"/>
    <w:rsid w:val="008867F3"/>
    <w:rsid w:val="0088734C"/>
    <w:rsid w:val="00890E45"/>
    <w:rsid w:val="00894005"/>
    <w:rsid w:val="00894362"/>
    <w:rsid w:val="00894943"/>
    <w:rsid w:val="00895009"/>
    <w:rsid w:val="00896DD6"/>
    <w:rsid w:val="00896EB0"/>
    <w:rsid w:val="00897CF7"/>
    <w:rsid w:val="008A2BF5"/>
    <w:rsid w:val="008A33A0"/>
    <w:rsid w:val="008A3403"/>
    <w:rsid w:val="008A3A8B"/>
    <w:rsid w:val="008A4754"/>
    <w:rsid w:val="008A47D6"/>
    <w:rsid w:val="008A4B76"/>
    <w:rsid w:val="008A4BB5"/>
    <w:rsid w:val="008A6819"/>
    <w:rsid w:val="008A7596"/>
    <w:rsid w:val="008B0A50"/>
    <w:rsid w:val="008B1874"/>
    <w:rsid w:val="008B22E3"/>
    <w:rsid w:val="008B43A8"/>
    <w:rsid w:val="008B44D9"/>
    <w:rsid w:val="008B4ADB"/>
    <w:rsid w:val="008B77FD"/>
    <w:rsid w:val="008C023F"/>
    <w:rsid w:val="008C1051"/>
    <w:rsid w:val="008C1DAE"/>
    <w:rsid w:val="008C1ECA"/>
    <w:rsid w:val="008C2772"/>
    <w:rsid w:val="008C2EC4"/>
    <w:rsid w:val="008C34C6"/>
    <w:rsid w:val="008C553D"/>
    <w:rsid w:val="008C6E0F"/>
    <w:rsid w:val="008C73A7"/>
    <w:rsid w:val="008C76F4"/>
    <w:rsid w:val="008C78EE"/>
    <w:rsid w:val="008D0B99"/>
    <w:rsid w:val="008D0C2F"/>
    <w:rsid w:val="008D1A94"/>
    <w:rsid w:val="008D21BE"/>
    <w:rsid w:val="008D32BD"/>
    <w:rsid w:val="008D3574"/>
    <w:rsid w:val="008D3C78"/>
    <w:rsid w:val="008D44BC"/>
    <w:rsid w:val="008D4706"/>
    <w:rsid w:val="008D49AA"/>
    <w:rsid w:val="008D4D6A"/>
    <w:rsid w:val="008D540E"/>
    <w:rsid w:val="008D54F0"/>
    <w:rsid w:val="008D6F7C"/>
    <w:rsid w:val="008D76C7"/>
    <w:rsid w:val="008E119A"/>
    <w:rsid w:val="008E1270"/>
    <w:rsid w:val="008E183B"/>
    <w:rsid w:val="008E4DC0"/>
    <w:rsid w:val="008E5AC7"/>
    <w:rsid w:val="008E63E6"/>
    <w:rsid w:val="008F0152"/>
    <w:rsid w:val="008F144F"/>
    <w:rsid w:val="008F27D8"/>
    <w:rsid w:val="008F2CC0"/>
    <w:rsid w:val="008F317B"/>
    <w:rsid w:val="008F381C"/>
    <w:rsid w:val="008F40F6"/>
    <w:rsid w:val="008F54F8"/>
    <w:rsid w:val="008F5A2F"/>
    <w:rsid w:val="008F6996"/>
    <w:rsid w:val="008F6A1A"/>
    <w:rsid w:val="008F7BAB"/>
    <w:rsid w:val="00900509"/>
    <w:rsid w:val="009005EE"/>
    <w:rsid w:val="00901FF3"/>
    <w:rsid w:val="0090372D"/>
    <w:rsid w:val="00903CF0"/>
    <w:rsid w:val="009044AE"/>
    <w:rsid w:val="0090520F"/>
    <w:rsid w:val="00907363"/>
    <w:rsid w:val="0091061D"/>
    <w:rsid w:val="00910F9B"/>
    <w:rsid w:val="009119BD"/>
    <w:rsid w:val="00913C5D"/>
    <w:rsid w:val="00914128"/>
    <w:rsid w:val="009142B6"/>
    <w:rsid w:val="00914C6A"/>
    <w:rsid w:val="00914C83"/>
    <w:rsid w:val="00916BD2"/>
    <w:rsid w:val="00920227"/>
    <w:rsid w:val="0092036C"/>
    <w:rsid w:val="00920FB8"/>
    <w:rsid w:val="009215B7"/>
    <w:rsid w:val="00926566"/>
    <w:rsid w:val="00927F34"/>
    <w:rsid w:val="00930795"/>
    <w:rsid w:val="00931714"/>
    <w:rsid w:val="00931E66"/>
    <w:rsid w:val="0093281E"/>
    <w:rsid w:val="00932EE6"/>
    <w:rsid w:val="00933A44"/>
    <w:rsid w:val="009369BB"/>
    <w:rsid w:val="0093724B"/>
    <w:rsid w:val="00940595"/>
    <w:rsid w:val="00940788"/>
    <w:rsid w:val="00941118"/>
    <w:rsid w:val="00942CB2"/>
    <w:rsid w:val="00943EE0"/>
    <w:rsid w:val="00944663"/>
    <w:rsid w:val="00946F36"/>
    <w:rsid w:val="00950157"/>
    <w:rsid w:val="0095053F"/>
    <w:rsid w:val="00951EE0"/>
    <w:rsid w:val="009535A5"/>
    <w:rsid w:val="00953D48"/>
    <w:rsid w:val="00953FD7"/>
    <w:rsid w:val="0095425E"/>
    <w:rsid w:val="009549F8"/>
    <w:rsid w:val="00956572"/>
    <w:rsid w:val="0096026F"/>
    <w:rsid w:val="009607B1"/>
    <w:rsid w:val="0096210E"/>
    <w:rsid w:val="00963948"/>
    <w:rsid w:val="00963BCD"/>
    <w:rsid w:val="00964009"/>
    <w:rsid w:val="00964E32"/>
    <w:rsid w:val="009651CC"/>
    <w:rsid w:val="009654FA"/>
    <w:rsid w:val="00966E3A"/>
    <w:rsid w:val="00967893"/>
    <w:rsid w:val="009727B3"/>
    <w:rsid w:val="0097482B"/>
    <w:rsid w:val="0097632A"/>
    <w:rsid w:val="00976516"/>
    <w:rsid w:val="009771F0"/>
    <w:rsid w:val="00977F7C"/>
    <w:rsid w:val="00977FD3"/>
    <w:rsid w:val="0098018B"/>
    <w:rsid w:val="00980BF9"/>
    <w:rsid w:val="00981129"/>
    <w:rsid w:val="009826DD"/>
    <w:rsid w:val="009868E2"/>
    <w:rsid w:val="00987000"/>
    <w:rsid w:val="00987459"/>
    <w:rsid w:val="00987D0F"/>
    <w:rsid w:val="009922E9"/>
    <w:rsid w:val="00994155"/>
    <w:rsid w:val="009969F2"/>
    <w:rsid w:val="00997B6C"/>
    <w:rsid w:val="009A0150"/>
    <w:rsid w:val="009A0391"/>
    <w:rsid w:val="009A128C"/>
    <w:rsid w:val="009A21A7"/>
    <w:rsid w:val="009A2AE2"/>
    <w:rsid w:val="009A3715"/>
    <w:rsid w:val="009A40B7"/>
    <w:rsid w:val="009A40C3"/>
    <w:rsid w:val="009A43FB"/>
    <w:rsid w:val="009A460E"/>
    <w:rsid w:val="009A4E38"/>
    <w:rsid w:val="009A4E75"/>
    <w:rsid w:val="009A69D0"/>
    <w:rsid w:val="009A6DA4"/>
    <w:rsid w:val="009B085E"/>
    <w:rsid w:val="009B1688"/>
    <w:rsid w:val="009B2E39"/>
    <w:rsid w:val="009B3D84"/>
    <w:rsid w:val="009B4B02"/>
    <w:rsid w:val="009B52AE"/>
    <w:rsid w:val="009B5B19"/>
    <w:rsid w:val="009B7624"/>
    <w:rsid w:val="009C068F"/>
    <w:rsid w:val="009C0FCF"/>
    <w:rsid w:val="009C17D7"/>
    <w:rsid w:val="009C2C0B"/>
    <w:rsid w:val="009C3B2D"/>
    <w:rsid w:val="009C5FA4"/>
    <w:rsid w:val="009C7413"/>
    <w:rsid w:val="009D1ABD"/>
    <w:rsid w:val="009D34C8"/>
    <w:rsid w:val="009D55BB"/>
    <w:rsid w:val="009D56D8"/>
    <w:rsid w:val="009D5D69"/>
    <w:rsid w:val="009D60BE"/>
    <w:rsid w:val="009D731B"/>
    <w:rsid w:val="009D7449"/>
    <w:rsid w:val="009E0199"/>
    <w:rsid w:val="009E3390"/>
    <w:rsid w:val="009E42F2"/>
    <w:rsid w:val="009E511E"/>
    <w:rsid w:val="009E5A87"/>
    <w:rsid w:val="009E63CC"/>
    <w:rsid w:val="009E75BC"/>
    <w:rsid w:val="009E786C"/>
    <w:rsid w:val="009F0A0F"/>
    <w:rsid w:val="009F0B1A"/>
    <w:rsid w:val="009F0B7D"/>
    <w:rsid w:val="009F10AB"/>
    <w:rsid w:val="009F25E2"/>
    <w:rsid w:val="009F2ECF"/>
    <w:rsid w:val="009F32D7"/>
    <w:rsid w:val="009F51BB"/>
    <w:rsid w:val="009F5A20"/>
    <w:rsid w:val="009F7097"/>
    <w:rsid w:val="009F7B0D"/>
    <w:rsid w:val="00A006E1"/>
    <w:rsid w:val="00A00FD1"/>
    <w:rsid w:val="00A012C0"/>
    <w:rsid w:val="00A0138C"/>
    <w:rsid w:val="00A018B2"/>
    <w:rsid w:val="00A01FF2"/>
    <w:rsid w:val="00A025EF"/>
    <w:rsid w:val="00A02B2C"/>
    <w:rsid w:val="00A03326"/>
    <w:rsid w:val="00A033D2"/>
    <w:rsid w:val="00A03F9D"/>
    <w:rsid w:val="00A03FF2"/>
    <w:rsid w:val="00A04041"/>
    <w:rsid w:val="00A052AA"/>
    <w:rsid w:val="00A0581C"/>
    <w:rsid w:val="00A06219"/>
    <w:rsid w:val="00A06A24"/>
    <w:rsid w:val="00A0767A"/>
    <w:rsid w:val="00A0773C"/>
    <w:rsid w:val="00A10DEC"/>
    <w:rsid w:val="00A10F3C"/>
    <w:rsid w:val="00A11AC2"/>
    <w:rsid w:val="00A1228E"/>
    <w:rsid w:val="00A1389B"/>
    <w:rsid w:val="00A13C06"/>
    <w:rsid w:val="00A15279"/>
    <w:rsid w:val="00A16942"/>
    <w:rsid w:val="00A174E2"/>
    <w:rsid w:val="00A17B80"/>
    <w:rsid w:val="00A17C74"/>
    <w:rsid w:val="00A21A8F"/>
    <w:rsid w:val="00A221D5"/>
    <w:rsid w:val="00A2590C"/>
    <w:rsid w:val="00A26F31"/>
    <w:rsid w:val="00A307DD"/>
    <w:rsid w:val="00A31A2A"/>
    <w:rsid w:val="00A32B6C"/>
    <w:rsid w:val="00A3430D"/>
    <w:rsid w:val="00A35E76"/>
    <w:rsid w:val="00A360C7"/>
    <w:rsid w:val="00A36332"/>
    <w:rsid w:val="00A36497"/>
    <w:rsid w:val="00A37581"/>
    <w:rsid w:val="00A41291"/>
    <w:rsid w:val="00A41A47"/>
    <w:rsid w:val="00A437DC"/>
    <w:rsid w:val="00A466DC"/>
    <w:rsid w:val="00A46894"/>
    <w:rsid w:val="00A50E1E"/>
    <w:rsid w:val="00A51147"/>
    <w:rsid w:val="00A5233B"/>
    <w:rsid w:val="00A52FAE"/>
    <w:rsid w:val="00A536CC"/>
    <w:rsid w:val="00A539D7"/>
    <w:rsid w:val="00A53FA1"/>
    <w:rsid w:val="00A569A7"/>
    <w:rsid w:val="00A61299"/>
    <w:rsid w:val="00A619CA"/>
    <w:rsid w:val="00A63202"/>
    <w:rsid w:val="00A6334D"/>
    <w:rsid w:val="00A63A94"/>
    <w:rsid w:val="00A64F51"/>
    <w:rsid w:val="00A66888"/>
    <w:rsid w:val="00A70B95"/>
    <w:rsid w:val="00A733B4"/>
    <w:rsid w:val="00A73AC7"/>
    <w:rsid w:val="00A73F42"/>
    <w:rsid w:val="00A74C7C"/>
    <w:rsid w:val="00A752C2"/>
    <w:rsid w:val="00A76BA5"/>
    <w:rsid w:val="00A77312"/>
    <w:rsid w:val="00A77C3B"/>
    <w:rsid w:val="00A80001"/>
    <w:rsid w:val="00A80BB1"/>
    <w:rsid w:val="00A8245F"/>
    <w:rsid w:val="00A82639"/>
    <w:rsid w:val="00A85762"/>
    <w:rsid w:val="00A8583A"/>
    <w:rsid w:val="00A85AB8"/>
    <w:rsid w:val="00A85D9D"/>
    <w:rsid w:val="00A861D1"/>
    <w:rsid w:val="00A864FC"/>
    <w:rsid w:val="00A8654A"/>
    <w:rsid w:val="00A86B0F"/>
    <w:rsid w:val="00A86EA5"/>
    <w:rsid w:val="00A87931"/>
    <w:rsid w:val="00A87DD7"/>
    <w:rsid w:val="00A92C28"/>
    <w:rsid w:val="00A936FF"/>
    <w:rsid w:val="00A93AB8"/>
    <w:rsid w:val="00A962A0"/>
    <w:rsid w:val="00AA13D9"/>
    <w:rsid w:val="00AA3B3D"/>
    <w:rsid w:val="00AA4ECA"/>
    <w:rsid w:val="00AA5D38"/>
    <w:rsid w:val="00AA666F"/>
    <w:rsid w:val="00AB136A"/>
    <w:rsid w:val="00AB13CC"/>
    <w:rsid w:val="00AB1B3A"/>
    <w:rsid w:val="00AB1BC6"/>
    <w:rsid w:val="00AB1BED"/>
    <w:rsid w:val="00AB1E4B"/>
    <w:rsid w:val="00AB30AD"/>
    <w:rsid w:val="00AB35AC"/>
    <w:rsid w:val="00AB4A8F"/>
    <w:rsid w:val="00AB5F86"/>
    <w:rsid w:val="00AB6663"/>
    <w:rsid w:val="00AB669A"/>
    <w:rsid w:val="00AB6AEF"/>
    <w:rsid w:val="00AC233E"/>
    <w:rsid w:val="00AC283C"/>
    <w:rsid w:val="00AC3475"/>
    <w:rsid w:val="00AC5DAE"/>
    <w:rsid w:val="00AC61E6"/>
    <w:rsid w:val="00AD0EBF"/>
    <w:rsid w:val="00AD26F7"/>
    <w:rsid w:val="00AD2E90"/>
    <w:rsid w:val="00AD5E2B"/>
    <w:rsid w:val="00AD6205"/>
    <w:rsid w:val="00AE0AB7"/>
    <w:rsid w:val="00AE221E"/>
    <w:rsid w:val="00AE2489"/>
    <w:rsid w:val="00AE27DA"/>
    <w:rsid w:val="00AE389C"/>
    <w:rsid w:val="00AE41C1"/>
    <w:rsid w:val="00AE5065"/>
    <w:rsid w:val="00AE5BBE"/>
    <w:rsid w:val="00AE5F71"/>
    <w:rsid w:val="00AF06F6"/>
    <w:rsid w:val="00AF0809"/>
    <w:rsid w:val="00AF17F6"/>
    <w:rsid w:val="00AF18F5"/>
    <w:rsid w:val="00AF1CE6"/>
    <w:rsid w:val="00AF1FD4"/>
    <w:rsid w:val="00AF2C71"/>
    <w:rsid w:val="00AF332F"/>
    <w:rsid w:val="00AF38BC"/>
    <w:rsid w:val="00AF71E7"/>
    <w:rsid w:val="00B01294"/>
    <w:rsid w:val="00B044FD"/>
    <w:rsid w:val="00B046BA"/>
    <w:rsid w:val="00B04F9A"/>
    <w:rsid w:val="00B06209"/>
    <w:rsid w:val="00B068F7"/>
    <w:rsid w:val="00B12192"/>
    <w:rsid w:val="00B13C8F"/>
    <w:rsid w:val="00B142CF"/>
    <w:rsid w:val="00B1448B"/>
    <w:rsid w:val="00B15461"/>
    <w:rsid w:val="00B15C20"/>
    <w:rsid w:val="00B16021"/>
    <w:rsid w:val="00B16AA6"/>
    <w:rsid w:val="00B16D5F"/>
    <w:rsid w:val="00B20736"/>
    <w:rsid w:val="00B23B22"/>
    <w:rsid w:val="00B23EE2"/>
    <w:rsid w:val="00B24408"/>
    <w:rsid w:val="00B26A39"/>
    <w:rsid w:val="00B26B8C"/>
    <w:rsid w:val="00B27D0C"/>
    <w:rsid w:val="00B300AB"/>
    <w:rsid w:val="00B3014D"/>
    <w:rsid w:val="00B32887"/>
    <w:rsid w:val="00B3393A"/>
    <w:rsid w:val="00B35E8E"/>
    <w:rsid w:val="00B3665F"/>
    <w:rsid w:val="00B36C77"/>
    <w:rsid w:val="00B36F76"/>
    <w:rsid w:val="00B37342"/>
    <w:rsid w:val="00B37F04"/>
    <w:rsid w:val="00B40469"/>
    <w:rsid w:val="00B41F92"/>
    <w:rsid w:val="00B425B0"/>
    <w:rsid w:val="00B45890"/>
    <w:rsid w:val="00B46515"/>
    <w:rsid w:val="00B46861"/>
    <w:rsid w:val="00B46C7C"/>
    <w:rsid w:val="00B47B14"/>
    <w:rsid w:val="00B47FC6"/>
    <w:rsid w:val="00B5168B"/>
    <w:rsid w:val="00B51A27"/>
    <w:rsid w:val="00B51BE9"/>
    <w:rsid w:val="00B51E32"/>
    <w:rsid w:val="00B5367C"/>
    <w:rsid w:val="00B53787"/>
    <w:rsid w:val="00B53991"/>
    <w:rsid w:val="00B546CE"/>
    <w:rsid w:val="00B54F9A"/>
    <w:rsid w:val="00B55007"/>
    <w:rsid w:val="00B5514E"/>
    <w:rsid w:val="00B55C55"/>
    <w:rsid w:val="00B567AA"/>
    <w:rsid w:val="00B56B34"/>
    <w:rsid w:val="00B60824"/>
    <w:rsid w:val="00B615FC"/>
    <w:rsid w:val="00B62AA3"/>
    <w:rsid w:val="00B62D5C"/>
    <w:rsid w:val="00B62E93"/>
    <w:rsid w:val="00B64BF0"/>
    <w:rsid w:val="00B6506A"/>
    <w:rsid w:val="00B658A4"/>
    <w:rsid w:val="00B66714"/>
    <w:rsid w:val="00B67E8B"/>
    <w:rsid w:val="00B707AA"/>
    <w:rsid w:val="00B70B1F"/>
    <w:rsid w:val="00B71044"/>
    <w:rsid w:val="00B71C9E"/>
    <w:rsid w:val="00B7222C"/>
    <w:rsid w:val="00B72C47"/>
    <w:rsid w:val="00B778FE"/>
    <w:rsid w:val="00B80876"/>
    <w:rsid w:val="00B819CC"/>
    <w:rsid w:val="00B826F7"/>
    <w:rsid w:val="00B82A9D"/>
    <w:rsid w:val="00B83582"/>
    <w:rsid w:val="00B849F7"/>
    <w:rsid w:val="00B86096"/>
    <w:rsid w:val="00B871B4"/>
    <w:rsid w:val="00B90B76"/>
    <w:rsid w:val="00B91893"/>
    <w:rsid w:val="00B930C0"/>
    <w:rsid w:val="00B9450F"/>
    <w:rsid w:val="00B94946"/>
    <w:rsid w:val="00B95777"/>
    <w:rsid w:val="00B96247"/>
    <w:rsid w:val="00B96B6E"/>
    <w:rsid w:val="00BA1EED"/>
    <w:rsid w:val="00BA2493"/>
    <w:rsid w:val="00BA542A"/>
    <w:rsid w:val="00BA6153"/>
    <w:rsid w:val="00BB03F3"/>
    <w:rsid w:val="00BB1330"/>
    <w:rsid w:val="00BB2814"/>
    <w:rsid w:val="00BB30CE"/>
    <w:rsid w:val="00BB42DB"/>
    <w:rsid w:val="00BB5AB8"/>
    <w:rsid w:val="00BB7B25"/>
    <w:rsid w:val="00BB7E3C"/>
    <w:rsid w:val="00BB7E79"/>
    <w:rsid w:val="00BC0DC7"/>
    <w:rsid w:val="00BC1463"/>
    <w:rsid w:val="00BC256C"/>
    <w:rsid w:val="00BC48A0"/>
    <w:rsid w:val="00BC797B"/>
    <w:rsid w:val="00BD5E4A"/>
    <w:rsid w:val="00BD7141"/>
    <w:rsid w:val="00BD7971"/>
    <w:rsid w:val="00BD79AD"/>
    <w:rsid w:val="00BE054B"/>
    <w:rsid w:val="00BE0F8E"/>
    <w:rsid w:val="00BE1FAC"/>
    <w:rsid w:val="00BE3769"/>
    <w:rsid w:val="00BE47FF"/>
    <w:rsid w:val="00BE619C"/>
    <w:rsid w:val="00BE6ADB"/>
    <w:rsid w:val="00BE704E"/>
    <w:rsid w:val="00BE7212"/>
    <w:rsid w:val="00BE7D02"/>
    <w:rsid w:val="00BF1881"/>
    <w:rsid w:val="00BF2ED8"/>
    <w:rsid w:val="00BF417E"/>
    <w:rsid w:val="00BF5127"/>
    <w:rsid w:val="00BF51D6"/>
    <w:rsid w:val="00BF5709"/>
    <w:rsid w:val="00BF5728"/>
    <w:rsid w:val="00BF65E7"/>
    <w:rsid w:val="00BF6B74"/>
    <w:rsid w:val="00BF7A15"/>
    <w:rsid w:val="00C009D6"/>
    <w:rsid w:val="00C017DE"/>
    <w:rsid w:val="00C026AC"/>
    <w:rsid w:val="00C04DB9"/>
    <w:rsid w:val="00C0739F"/>
    <w:rsid w:val="00C073B7"/>
    <w:rsid w:val="00C07584"/>
    <w:rsid w:val="00C10657"/>
    <w:rsid w:val="00C1245F"/>
    <w:rsid w:val="00C132A9"/>
    <w:rsid w:val="00C132F4"/>
    <w:rsid w:val="00C145BB"/>
    <w:rsid w:val="00C14BF0"/>
    <w:rsid w:val="00C15464"/>
    <w:rsid w:val="00C1674D"/>
    <w:rsid w:val="00C207E7"/>
    <w:rsid w:val="00C24A18"/>
    <w:rsid w:val="00C260F7"/>
    <w:rsid w:val="00C261B7"/>
    <w:rsid w:val="00C26C37"/>
    <w:rsid w:val="00C27C79"/>
    <w:rsid w:val="00C30260"/>
    <w:rsid w:val="00C303C1"/>
    <w:rsid w:val="00C315B1"/>
    <w:rsid w:val="00C31E62"/>
    <w:rsid w:val="00C320FA"/>
    <w:rsid w:val="00C34963"/>
    <w:rsid w:val="00C34FFB"/>
    <w:rsid w:val="00C404A7"/>
    <w:rsid w:val="00C41542"/>
    <w:rsid w:val="00C420E7"/>
    <w:rsid w:val="00C42809"/>
    <w:rsid w:val="00C4404C"/>
    <w:rsid w:val="00C44E0F"/>
    <w:rsid w:val="00C44E47"/>
    <w:rsid w:val="00C457BE"/>
    <w:rsid w:val="00C474F8"/>
    <w:rsid w:val="00C47702"/>
    <w:rsid w:val="00C4792A"/>
    <w:rsid w:val="00C47983"/>
    <w:rsid w:val="00C50E04"/>
    <w:rsid w:val="00C510E6"/>
    <w:rsid w:val="00C51D37"/>
    <w:rsid w:val="00C54491"/>
    <w:rsid w:val="00C601A7"/>
    <w:rsid w:val="00C60472"/>
    <w:rsid w:val="00C60614"/>
    <w:rsid w:val="00C60A94"/>
    <w:rsid w:val="00C60B58"/>
    <w:rsid w:val="00C618FC"/>
    <w:rsid w:val="00C61E30"/>
    <w:rsid w:val="00C6471C"/>
    <w:rsid w:val="00C64CDC"/>
    <w:rsid w:val="00C659AA"/>
    <w:rsid w:val="00C6630D"/>
    <w:rsid w:val="00C70A4E"/>
    <w:rsid w:val="00C70E9C"/>
    <w:rsid w:val="00C7125F"/>
    <w:rsid w:val="00C71BD2"/>
    <w:rsid w:val="00C73024"/>
    <w:rsid w:val="00C735A1"/>
    <w:rsid w:val="00C73AC0"/>
    <w:rsid w:val="00C7400E"/>
    <w:rsid w:val="00C7426F"/>
    <w:rsid w:val="00C74440"/>
    <w:rsid w:val="00C753F2"/>
    <w:rsid w:val="00C81AAE"/>
    <w:rsid w:val="00C8240F"/>
    <w:rsid w:val="00C826D8"/>
    <w:rsid w:val="00C82C27"/>
    <w:rsid w:val="00C82E39"/>
    <w:rsid w:val="00C831A5"/>
    <w:rsid w:val="00C8422D"/>
    <w:rsid w:val="00C84281"/>
    <w:rsid w:val="00C84622"/>
    <w:rsid w:val="00C84825"/>
    <w:rsid w:val="00C85BE1"/>
    <w:rsid w:val="00C90F01"/>
    <w:rsid w:val="00C921E3"/>
    <w:rsid w:val="00C92BA2"/>
    <w:rsid w:val="00C945E6"/>
    <w:rsid w:val="00C94A72"/>
    <w:rsid w:val="00C95AA0"/>
    <w:rsid w:val="00C96484"/>
    <w:rsid w:val="00C96538"/>
    <w:rsid w:val="00C973B1"/>
    <w:rsid w:val="00C977B1"/>
    <w:rsid w:val="00C97B63"/>
    <w:rsid w:val="00CA08D4"/>
    <w:rsid w:val="00CA0E04"/>
    <w:rsid w:val="00CA0F8E"/>
    <w:rsid w:val="00CA105D"/>
    <w:rsid w:val="00CA1528"/>
    <w:rsid w:val="00CA1821"/>
    <w:rsid w:val="00CA3190"/>
    <w:rsid w:val="00CA36F5"/>
    <w:rsid w:val="00CA3E1A"/>
    <w:rsid w:val="00CA3F8C"/>
    <w:rsid w:val="00CA4310"/>
    <w:rsid w:val="00CA51D1"/>
    <w:rsid w:val="00CA58AB"/>
    <w:rsid w:val="00CA67FC"/>
    <w:rsid w:val="00CB05DE"/>
    <w:rsid w:val="00CB0683"/>
    <w:rsid w:val="00CB0A45"/>
    <w:rsid w:val="00CB2B92"/>
    <w:rsid w:val="00CB3061"/>
    <w:rsid w:val="00CB3959"/>
    <w:rsid w:val="00CB416E"/>
    <w:rsid w:val="00CB4E47"/>
    <w:rsid w:val="00CB6519"/>
    <w:rsid w:val="00CB6D5B"/>
    <w:rsid w:val="00CB7371"/>
    <w:rsid w:val="00CB738E"/>
    <w:rsid w:val="00CB7576"/>
    <w:rsid w:val="00CC0F19"/>
    <w:rsid w:val="00CC214A"/>
    <w:rsid w:val="00CC504E"/>
    <w:rsid w:val="00CC669A"/>
    <w:rsid w:val="00CD02A0"/>
    <w:rsid w:val="00CD0943"/>
    <w:rsid w:val="00CD0C2E"/>
    <w:rsid w:val="00CD238D"/>
    <w:rsid w:val="00CD2CFE"/>
    <w:rsid w:val="00CD3B3D"/>
    <w:rsid w:val="00CD5BB2"/>
    <w:rsid w:val="00CD5DF4"/>
    <w:rsid w:val="00CD6844"/>
    <w:rsid w:val="00CD7393"/>
    <w:rsid w:val="00CE0CF0"/>
    <w:rsid w:val="00CE12A6"/>
    <w:rsid w:val="00CE2507"/>
    <w:rsid w:val="00CE38BC"/>
    <w:rsid w:val="00CE46F5"/>
    <w:rsid w:val="00CE47E0"/>
    <w:rsid w:val="00CE58B3"/>
    <w:rsid w:val="00CE7D14"/>
    <w:rsid w:val="00CE7D22"/>
    <w:rsid w:val="00CF120E"/>
    <w:rsid w:val="00CF1344"/>
    <w:rsid w:val="00CF143E"/>
    <w:rsid w:val="00CF18BA"/>
    <w:rsid w:val="00CF1F4E"/>
    <w:rsid w:val="00CF2814"/>
    <w:rsid w:val="00CF2ED2"/>
    <w:rsid w:val="00CF35EA"/>
    <w:rsid w:val="00CF3AA8"/>
    <w:rsid w:val="00CF55A0"/>
    <w:rsid w:val="00CF5FEC"/>
    <w:rsid w:val="00CF6A27"/>
    <w:rsid w:val="00CF7391"/>
    <w:rsid w:val="00CF7809"/>
    <w:rsid w:val="00CF7FE9"/>
    <w:rsid w:val="00D01D3C"/>
    <w:rsid w:val="00D02AA9"/>
    <w:rsid w:val="00D04A5F"/>
    <w:rsid w:val="00D05828"/>
    <w:rsid w:val="00D1197D"/>
    <w:rsid w:val="00D13446"/>
    <w:rsid w:val="00D137C6"/>
    <w:rsid w:val="00D142F3"/>
    <w:rsid w:val="00D1492E"/>
    <w:rsid w:val="00D1549C"/>
    <w:rsid w:val="00D20F83"/>
    <w:rsid w:val="00D226DE"/>
    <w:rsid w:val="00D2373B"/>
    <w:rsid w:val="00D24C0F"/>
    <w:rsid w:val="00D24D8C"/>
    <w:rsid w:val="00D259C5"/>
    <w:rsid w:val="00D2667E"/>
    <w:rsid w:val="00D3037C"/>
    <w:rsid w:val="00D30524"/>
    <w:rsid w:val="00D307D0"/>
    <w:rsid w:val="00D313F4"/>
    <w:rsid w:val="00D315CB"/>
    <w:rsid w:val="00D325E7"/>
    <w:rsid w:val="00D342F9"/>
    <w:rsid w:val="00D3480B"/>
    <w:rsid w:val="00D350A1"/>
    <w:rsid w:val="00D401DA"/>
    <w:rsid w:val="00D41104"/>
    <w:rsid w:val="00D421F4"/>
    <w:rsid w:val="00D42A41"/>
    <w:rsid w:val="00D43CCC"/>
    <w:rsid w:val="00D44A41"/>
    <w:rsid w:val="00D44A7A"/>
    <w:rsid w:val="00D45292"/>
    <w:rsid w:val="00D45ED3"/>
    <w:rsid w:val="00D46998"/>
    <w:rsid w:val="00D46EFB"/>
    <w:rsid w:val="00D50989"/>
    <w:rsid w:val="00D51F8B"/>
    <w:rsid w:val="00D5213B"/>
    <w:rsid w:val="00D521DD"/>
    <w:rsid w:val="00D54803"/>
    <w:rsid w:val="00D5491B"/>
    <w:rsid w:val="00D54B2F"/>
    <w:rsid w:val="00D55C4B"/>
    <w:rsid w:val="00D57990"/>
    <w:rsid w:val="00D6003A"/>
    <w:rsid w:val="00D61672"/>
    <w:rsid w:val="00D65149"/>
    <w:rsid w:val="00D65A5F"/>
    <w:rsid w:val="00D67321"/>
    <w:rsid w:val="00D707C1"/>
    <w:rsid w:val="00D71850"/>
    <w:rsid w:val="00D720F5"/>
    <w:rsid w:val="00D72A16"/>
    <w:rsid w:val="00D74C18"/>
    <w:rsid w:val="00D76EF3"/>
    <w:rsid w:val="00D80F7B"/>
    <w:rsid w:val="00D8127D"/>
    <w:rsid w:val="00D813F3"/>
    <w:rsid w:val="00D82397"/>
    <w:rsid w:val="00D829E5"/>
    <w:rsid w:val="00D82EE0"/>
    <w:rsid w:val="00D83A92"/>
    <w:rsid w:val="00D83AEE"/>
    <w:rsid w:val="00D83D19"/>
    <w:rsid w:val="00D8410E"/>
    <w:rsid w:val="00D844E4"/>
    <w:rsid w:val="00D84A26"/>
    <w:rsid w:val="00D85144"/>
    <w:rsid w:val="00D8676C"/>
    <w:rsid w:val="00D90A3A"/>
    <w:rsid w:val="00D90ACF"/>
    <w:rsid w:val="00D90B75"/>
    <w:rsid w:val="00D922FF"/>
    <w:rsid w:val="00D93BE9"/>
    <w:rsid w:val="00D93DB4"/>
    <w:rsid w:val="00D9466B"/>
    <w:rsid w:val="00D94B87"/>
    <w:rsid w:val="00D96BF6"/>
    <w:rsid w:val="00D96CB6"/>
    <w:rsid w:val="00D97292"/>
    <w:rsid w:val="00D97F7A"/>
    <w:rsid w:val="00DA01CA"/>
    <w:rsid w:val="00DA0FEC"/>
    <w:rsid w:val="00DA25C0"/>
    <w:rsid w:val="00DA28BE"/>
    <w:rsid w:val="00DA3247"/>
    <w:rsid w:val="00DA41E3"/>
    <w:rsid w:val="00DA5621"/>
    <w:rsid w:val="00DA6482"/>
    <w:rsid w:val="00DA6B95"/>
    <w:rsid w:val="00DA78A6"/>
    <w:rsid w:val="00DA7C99"/>
    <w:rsid w:val="00DB11BD"/>
    <w:rsid w:val="00DB2B9D"/>
    <w:rsid w:val="00DB5625"/>
    <w:rsid w:val="00DB5E30"/>
    <w:rsid w:val="00DC0309"/>
    <w:rsid w:val="00DC098E"/>
    <w:rsid w:val="00DC1225"/>
    <w:rsid w:val="00DC138A"/>
    <w:rsid w:val="00DC18E3"/>
    <w:rsid w:val="00DC2527"/>
    <w:rsid w:val="00DC2914"/>
    <w:rsid w:val="00DC32CC"/>
    <w:rsid w:val="00DC4480"/>
    <w:rsid w:val="00DC4832"/>
    <w:rsid w:val="00DC54D6"/>
    <w:rsid w:val="00DC5D53"/>
    <w:rsid w:val="00DC6A45"/>
    <w:rsid w:val="00DC7BCA"/>
    <w:rsid w:val="00DD130C"/>
    <w:rsid w:val="00DD1D5C"/>
    <w:rsid w:val="00DD2F06"/>
    <w:rsid w:val="00DD3179"/>
    <w:rsid w:val="00DD33D7"/>
    <w:rsid w:val="00DD42B3"/>
    <w:rsid w:val="00DD52AC"/>
    <w:rsid w:val="00DD5941"/>
    <w:rsid w:val="00DD66CB"/>
    <w:rsid w:val="00DE0FA6"/>
    <w:rsid w:val="00DE0FC2"/>
    <w:rsid w:val="00DE201B"/>
    <w:rsid w:val="00DE2D77"/>
    <w:rsid w:val="00DE3731"/>
    <w:rsid w:val="00DE5FC1"/>
    <w:rsid w:val="00DE6695"/>
    <w:rsid w:val="00DE7376"/>
    <w:rsid w:val="00DF42A9"/>
    <w:rsid w:val="00DF5280"/>
    <w:rsid w:val="00DF5AF6"/>
    <w:rsid w:val="00DF6DD1"/>
    <w:rsid w:val="00E00228"/>
    <w:rsid w:val="00E00A0D"/>
    <w:rsid w:val="00E00B35"/>
    <w:rsid w:val="00E016C0"/>
    <w:rsid w:val="00E030ED"/>
    <w:rsid w:val="00E04A42"/>
    <w:rsid w:val="00E069EE"/>
    <w:rsid w:val="00E11D22"/>
    <w:rsid w:val="00E1282B"/>
    <w:rsid w:val="00E13092"/>
    <w:rsid w:val="00E1393F"/>
    <w:rsid w:val="00E139C2"/>
    <w:rsid w:val="00E143DF"/>
    <w:rsid w:val="00E144B4"/>
    <w:rsid w:val="00E14AE2"/>
    <w:rsid w:val="00E15459"/>
    <w:rsid w:val="00E154DF"/>
    <w:rsid w:val="00E15510"/>
    <w:rsid w:val="00E15F51"/>
    <w:rsid w:val="00E17901"/>
    <w:rsid w:val="00E206BC"/>
    <w:rsid w:val="00E21252"/>
    <w:rsid w:val="00E21D02"/>
    <w:rsid w:val="00E22BEC"/>
    <w:rsid w:val="00E23116"/>
    <w:rsid w:val="00E24080"/>
    <w:rsid w:val="00E2477E"/>
    <w:rsid w:val="00E256AC"/>
    <w:rsid w:val="00E25A07"/>
    <w:rsid w:val="00E25B4C"/>
    <w:rsid w:val="00E26B80"/>
    <w:rsid w:val="00E27251"/>
    <w:rsid w:val="00E273FA"/>
    <w:rsid w:val="00E275CC"/>
    <w:rsid w:val="00E27747"/>
    <w:rsid w:val="00E2774F"/>
    <w:rsid w:val="00E27BE9"/>
    <w:rsid w:val="00E302C3"/>
    <w:rsid w:val="00E30A47"/>
    <w:rsid w:val="00E31F46"/>
    <w:rsid w:val="00E3353F"/>
    <w:rsid w:val="00E3374F"/>
    <w:rsid w:val="00E33E4D"/>
    <w:rsid w:val="00E340A9"/>
    <w:rsid w:val="00E34BF8"/>
    <w:rsid w:val="00E37944"/>
    <w:rsid w:val="00E409D0"/>
    <w:rsid w:val="00E428D1"/>
    <w:rsid w:val="00E43F9E"/>
    <w:rsid w:val="00E442E4"/>
    <w:rsid w:val="00E44AFF"/>
    <w:rsid w:val="00E44B9A"/>
    <w:rsid w:val="00E452A7"/>
    <w:rsid w:val="00E47951"/>
    <w:rsid w:val="00E502BC"/>
    <w:rsid w:val="00E50A7D"/>
    <w:rsid w:val="00E5118D"/>
    <w:rsid w:val="00E51326"/>
    <w:rsid w:val="00E526C5"/>
    <w:rsid w:val="00E52AAF"/>
    <w:rsid w:val="00E5494E"/>
    <w:rsid w:val="00E551C6"/>
    <w:rsid w:val="00E560E3"/>
    <w:rsid w:val="00E57555"/>
    <w:rsid w:val="00E60A20"/>
    <w:rsid w:val="00E610A8"/>
    <w:rsid w:val="00E61570"/>
    <w:rsid w:val="00E61E2E"/>
    <w:rsid w:val="00E62170"/>
    <w:rsid w:val="00E633E6"/>
    <w:rsid w:val="00E63A4F"/>
    <w:rsid w:val="00E642ED"/>
    <w:rsid w:val="00E65420"/>
    <w:rsid w:val="00E6629C"/>
    <w:rsid w:val="00E72593"/>
    <w:rsid w:val="00E7302D"/>
    <w:rsid w:val="00E7314B"/>
    <w:rsid w:val="00E73A1A"/>
    <w:rsid w:val="00E7424F"/>
    <w:rsid w:val="00E742C4"/>
    <w:rsid w:val="00E742EF"/>
    <w:rsid w:val="00E75831"/>
    <w:rsid w:val="00E766DF"/>
    <w:rsid w:val="00E770DC"/>
    <w:rsid w:val="00E77646"/>
    <w:rsid w:val="00E77DB2"/>
    <w:rsid w:val="00E80A67"/>
    <w:rsid w:val="00E81504"/>
    <w:rsid w:val="00E8180A"/>
    <w:rsid w:val="00E81FDA"/>
    <w:rsid w:val="00E82286"/>
    <w:rsid w:val="00E858E3"/>
    <w:rsid w:val="00E85C7A"/>
    <w:rsid w:val="00E86B9E"/>
    <w:rsid w:val="00E87741"/>
    <w:rsid w:val="00E904F6"/>
    <w:rsid w:val="00E91CD5"/>
    <w:rsid w:val="00E935CD"/>
    <w:rsid w:val="00E94AFA"/>
    <w:rsid w:val="00E94C68"/>
    <w:rsid w:val="00E94FC0"/>
    <w:rsid w:val="00E9643F"/>
    <w:rsid w:val="00E968DD"/>
    <w:rsid w:val="00E97F2C"/>
    <w:rsid w:val="00EA1D66"/>
    <w:rsid w:val="00EA4363"/>
    <w:rsid w:val="00EA4730"/>
    <w:rsid w:val="00EA4B0E"/>
    <w:rsid w:val="00EA4D36"/>
    <w:rsid w:val="00EA619C"/>
    <w:rsid w:val="00EB0A7E"/>
    <w:rsid w:val="00EB30E9"/>
    <w:rsid w:val="00EB3A8E"/>
    <w:rsid w:val="00EB4570"/>
    <w:rsid w:val="00EB4EC1"/>
    <w:rsid w:val="00EB64DF"/>
    <w:rsid w:val="00EC1D57"/>
    <w:rsid w:val="00EC356E"/>
    <w:rsid w:val="00EC4FE0"/>
    <w:rsid w:val="00EC505C"/>
    <w:rsid w:val="00EC53F1"/>
    <w:rsid w:val="00EC5873"/>
    <w:rsid w:val="00EC59C8"/>
    <w:rsid w:val="00EC6263"/>
    <w:rsid w:val="00EC68A7"/>
    <w:rsid w:val="00EC6947"/>
    <w:rsid w:val="00EC77AA"/>
    <w:rsid w:val="00ED023E"/>
    <w:rsid w:val="00ED047A"/>
    <w:rsid w:val="00ED16EA"/>
    <w:rsid w:val="00ED177A"/>
    <w:rsid w:val="00ED2643"/>
    <w:rsid w:val="00ED2ABF"/>
    <w:rsid w:val="00ED35EB"/>
    <w:rsid w:val="00ED36BF"/>
    <w:rsid w:val="00ED3C2B"/>
    <w:rsid w:val="00ED43CA"/>
    <w:rsid w:val="00ED4F8C"/>
    <w:rsid w:val="00ED5DEC"/>
    <w:rsid w:val="00ED61E9"/>
    <w:rsid w:val="00ED6787"/>
    <w:rsid w:val="00ED7555"/>
    <w:rsid w:val="00ED7BB5"/>
    <w:rsid w:val="00EE2227"/>
    <w:rsid w:val="00EE2A69"/>
    <w:rsid w:val="00EE3854"/>
    <w:rsid w:val="00EE44D0"/>
    <w:rsid w:val="00EE5B92"/>
    <w:rsid w:val="00EE66E6"/>
    <w:rsid w:val="00EE6DE3"/>
    <w:rsid w:val="00EE74AF"/>
    <w:rsid w:val="00EF04E0"/>
    <w:rsid w:val="00EF2985"/>
    <w:rsid w:val="00EF2AE1"/>
    <w:rsid w:val="00EF3613"/>
    <w:rsid w:val="00EF4308"/>
    <w:rsid w:val="00EF4EE5"/>
    <w:rsid w:val="00EF5FA0"/>
    <w:rsid w:val="00EF7FE9"/>
    <w:rsid w:val="00F02892"/>
    <w:rsid w:val="00F02AE8"/>
    <w:rsid w:val="00F041C4"/>
    <w:rsid w:val="00F04F3C"/>
    <w:rsid w:val="00F064E6"/>
    <w:rsid w:val="00F06BB8"/>
    <w:rsid w:val="00F06D8E"/>
    <w:rsid w:val="00F1346C"/>
    <w:rsid w:val="00F13B7B"/>
    <w:rsid w:val="00F16309"/>
    <w:rsid w:val="00F173AF"/>
    <w:rsid w:val="00F20AE8"/>
    <w:rsid w:val="00F23763"/>
    <w:rsid w:val="00F23885"/>
    <w:rsid w:val="00F24FED"/>
    <w:rsid w:val="00F25A41"/>
    <w:rsid w:val="00F26BA9"/>
    <w:rsid w:val="00F26CD7"/>
    <w:rsid w:val="00F26CF3"/>
    <w:rsid w:val="00F32854"/>
    <w:rsid w:val="00F34BB4"/>
    <w:rsid w:val="00F36461"/>
    <w:rsid w:val="00F374EC"/>
    <w:rsid w:val="00F40066"/>
    <w:rsid w:val="00F40913"/>
    <w:rsid w:val="00F421A4"/>
    <w:rsid w:val="00F4397C"/>
    <w:rsid w:val="00F43D47"/>
    <w:rsid w:val="00F44733"/>
    <w:rsid w:val="00F4622B"/>
    <w:rsid w:val="00F46503"/>
    <w:rsid w:val="00F47DC5"/>
    <w:rsid w:val="00F5197F"/>
    <w:rsid w:val="00F51CCB"/>
    <w:rsid w:val="00F51F50"/>
    <w:rsid w:val="00F536A0"/>
    <w:rsid w:val="00F555C6"/>
    <w:rsid w:val="00F55D53"/>
    <w:rsid w:val="00F560AD"/>
    <w:rsid w:val="00F5648D"/>
    <w:rsid w:val="00F57480"/>
    <w:rsid w:val="00F57ED9"/>
    <w:rsid w:val="00F60075"/>
    <w:rsid w:val="00F6137E"/>
    <w:rsid w:val="00F615F3"/>
    <w:rsid w:val="00F619B5"/>
    <w:rsid w:val="00F61D88"/>
    <w:rsid w:val="00F61EC8"/>
    <w:rsid w:val="00F64D6C"/>
    <w:rsid w:val="00F66318"/>
    <w:rsid w:val="00F66FC5"/>
    <w:rsid w:val="00F725F3"/>
    <w:rsid w:val="00F72F1E"/>
    <w:rsid w:val="00F7444D"/>
    <w:rsid w:val="00F7538B"/>
    <w:rsid w:val="00F76CB2"/>
    <w:rsid w:val="00F77090"/>
    <w:rsid w:val="00F77917"/>
    <w:rsid w:val="00F77A14"/>
    <w:rsid w:val="00F80B64"/>
    <w:rsid w:val="00F821CB"/>
    <w:rsid w:val="00F83379"/>
    <w:rsid w:val="00F83586"/>
    <w:rsid w:val="00F83678"/>
    <w:rsid w:val="00F855D2"/>
    <w:rsid w:val="00F85C37"/>
    <w:rsid w:val="00F907F4"/>
    <w:rsid w:val="00F908B1"/>
    <w:rsid w:val="00F919E5"/>
    <w:rsid w:val="00F91C88"/>
    <w:rsid w:val="00F91CFA"/>
    <w:rsid w:val="00F9203E"/>
    <w:rsid w:val="00F92641"/>
    <w:rsid w:val="00F92E47"/>
    <w:rsid w:val="00F9353A"/>
    <w:rsid w:val="00F93B4A"/>
    <w:rsid w:val="00F95DCD"/>
    <w:rsid w:val="00F960EA"/>
    <w:rsid w:val="00FA1CA3"/>
    <w:rsid w:val="00FA211C"/>
    <w:rsid w:val="00FA2136"/>
    <w:rsid w:val="00FA2F48"/>
    <w:rsid w:val="00FA32BD"/>
    <w:rsid w:val="00FA35CE"/>
    <w:rsid w:val="00FA36C9"/>
    <w:rsid w:val="00FA395B"/>
    <w:rsid w:val="00FA4452"/>
    <w:rsid w:val="00FA4A7A"/>
    <w:rsid w:val="00FA5118"/>
    <w:rsid w:val="00FA6678"/>
    <w:rsid w:val="00FB16E4"/>
    <w:rsid w:val="00FB16E5"/>
    <w:rsid w:val="00FB17A2"/>
    <w:rsid w:val="00FB238D"/>
    <w:rsid w:val="00FB2656"/>
    <w:rsid w:val="00FB4F25"/>
    <w:rsid w:val="00FB7D92"/>
    <w:rsid w:val="00FB7E66"/>
    <w:rsid w:val="00FB7FBD"/>
    <w:rsid w:val="00FC222C"/>
    <w:rsid w:val="00FC2AE2"/>
    <w:rsid w:val="00FC33A3"/>
    <w:rsid w:val="00FC3C0B"/>
    <w:rsid w:val="00FC5324"/>
    <w:rsid w:val="00FC65EB"/>
    <w:rsid w:val="00FC6900"/>
    <w:rsid w:val="00FC6BF3"/>
    <w:rsid w:val="00FC6E40"/>
    <w:rsid w:val="00FD00D8"/>
    <w:rsid w:val="00FD0DD7"/>
    <w:rsid w:val="00FD1049"/>
    <w:rsid w:val="00FD457D"/>
    <w:rsid w:val="00FD6740"/>
    <w:rsid w:val="00FD6C02"/>
    <w:rsid w:val="00FD7332"/>
    <w:rsid w:val="00FD758F"/>
    <w:rsid w:val="00FD76F5"/>
    <w:rsid w:val="00FE08F7"/>
    <w:rsid w:val="00FE173D"/>
    <w:rsid w:val="00FE23CB"/>
    <w:rsid w:val="00FE3C67"/>
    <w:rsid w:val="00FE5385"/>
    <w:rsid w:val="00FE71AA"/>
    <w:rsid w:val="00FE7B4D"/>
    <w:rsid w:val="00FF00D6"/>
    <w:rsid w:val="00FF549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qFormat="1"/>
    <w:lsdException w:name="Subtitle" w:semiHidden="0" w:uiPriority="11" w:unhideWhenUsed="0" w:qFormat="1"/>
    <w:lsdException w:name="Block Text"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a4">
    <w:name w:val="Normal"/>
    <w:qFormat/>
    <w:rsid w:val="00714373"/>
    <w:pPr>
      <w:widowControl w:val="0"/>
      <w:wordWrap w:val="0"/>
      <w:autoSpaceDE w:val="0"/>
      <w:autoSpaceDN w:val="0"/>
      <w:jc w:val="both"/>
    </w:pPr>
    <w:rPr>
      <w:rFonts w:ascii="Candara" w:hAnsi="Candara"/>
    </w:rPr>
  </w:style>
  <w:style w:type="paragraph" w:styleId="1">
    <w:name w:val="heading 1"/>
    <w:basedOn w:val="a4"/>
    <w:next w:val="a5"/>
    <w:link w:val="1Char"/>
    <w:qFormat/>
    <w:rsid w:val="00C44E47"/>
    <w:pPr>
      <w:keepNext/>
      <w:pageBreakBefore/>
      <w:numPr>
        <w:numId w:val="1"/>
      </w:numPr>
      <w:spacing w:afterLines="150"/>
      <w:outlineLvl w:val="0"/>
    </w:pPr>
    <w:rPr>
      <w:rFonts w:eastAsiaTheme="majorEastAsia" w:cs="Arial"/>
      <w:sz w:val="36"/>
      <w:szCs w:val="40"/>
    </w:rPr>
  </w:style>
  <w:style w:type="paragraph" w:styleId="20">
    <w:name w:val="heading 2"/>
    <w:basedOn w:val="a4"/>
    <w:next w:val="a5"/>
    <w:link w:val="2Char"/>
    <w:unhideWhenUsed/>
    <w:qFormat/>
    <w:rsid w:val="00112738"/>
    <w:pPr>
      <w:keepNext/>
      <w:numPr>
        <w:ilvl w:val="1"/>
        <w:numId w:val="1"/>
      </w:numPr>
      <w:spacing w:beforeLines="100" w:afterLines="100"/>
      <w:outlineLvl w:val="1"/>
    </w:pPr>
    <w:rPr>
      <w:rFonts w:eastAsiaTheme="majorEastAsia" w:cs="Arial"/>
      <w:b/>
      <w:sz w:val="24"/>
    </w:rPr>
  </w:style>
  <w:style w:type="paragraph" w:styleId="30">
    <w:name w:val="heading 3"/>
    <w:basedOn w:val="a4"/>
    <w:next w:val="a5"/>
    <w:link w:val="3Char"/>
    <w:unhideWhenUsed/>
    <w:qFormat/>
    <w:rsid w:val="00A46894"/>
    <w:pPr>
      <w:keepNext/>
      <w:numPr>
        <w:ilvl w:val="2"/>
        <w:numId w:val="1"/>
      </w:numPr>
      <w:spacing w:beforeLines="100" w:afterLines="100"/>
      <w:outlineLvl w:val="2"/>
    </w:pPr>
    <w:rPr>
      <w:rFonts w:eastAsiaTheme="majorEastAsia" w:cs="Arial"/>
      <w:b/>
    </w:rPr>
  </w:style>
  <w:style w:type="paragraph" w:styleId="4">
    <w:name w:val="heading 4"/>
    <w:basedOn w:val="a4"/>
    <w:next w:val="a5"/>
    <w:link w:val="4Char"/>
    <w:uiPriority w:val="9"/>
    <w:unhideWhenUsed/>
    <w:qFormat/>
    <w:rsid w:val="00743BB4"/>
    <w:pPr>
      <w:keepNext/>
      <w:numPr>
        <w:ilvl w:val="3"/>
        <w:numId w:val="1"/>
      </w:numPr>
      <w:spacing w:afterLines="100"/>
      <w:ind w:left="851"/>
      <w:outlineLvl w:val="3"/>
    </w:pPr>
    <w:rPr>
      <w:b/>
      <w:bCs/>
      <w:i/>
    </w:rPr>
  </w:style>
  <w:style w:type="paragraph" w:styleId="5">
    <w:name w:val="heading 5"/>
    <w:basedOn w:val="a4"/>
    <w:next w:val="a5"/>
    <w:link w:val="5Char"/>
    <w:uiPriority w:val="9"/>
    <w:unhideWhenUsed/>
    <w:qFormat/>
    <w:rsid w:val="00683A2B"/>
    <w:pPr>
      <w:keepNext/>
      <w:spacing w:afterLines="50"/>
      <w:ind w:leftChars="213" w:left="426"/>
      <w:outlineLvl w:val="4"/>
    </w:pPr>
    <w:rPr>
      <w:rFonts w:eastAsia="Arial" w:cs="Arial"/>
      <w:b/>
      <w:u w:val="single"/>
    </w:rPr>
  </w:style>
  <w:style w:type="paragraph" w:styleId="6">
    <w:name w:val="heading 6"/>
    <w:basedOn w:val="a4"/>
    <w:next w:val="a4"/>
    <w:link w:val="6Char"/>
    <w:uiPriority w:val="9"/>
    <w:unhideWhenUsed/>
    <w:qFormat/>
    <w:rsid w:val="00C44E47"/>
    <w:pPr>
      <w:keepNext/>
      <w:ind w:leftChars="600" w:left="600" w:hangingChars="200" w:hanging="2000"/>
      <w:outlineLvl w:val="5"/>
    </w:pPr>
    <w:rPr>
      <w:b/>
      <w:bCs/>
    </w:rPr>
  </w:style>
  <w:style w:type="paragraph" w:styleId="7">
    <w:name w:val="heading 7"/>
    <w:basedOn w:val="a4"/>
    <w:next w:val="a4"/>
    <w:link w:val="7Char"/>
    <w:unhideWhenUsed/>
    <w:qFormat/>
    <w:rsid w:val="00916BD2"/>
    <w:pPr>
      <w:keepNext/>
      <w:keepLines/>
      <w:widowControl/>
      <w:wordWrap/>
      <w:autoSpaceDE/>
      <w:autoSpaceDN/>
      <w:spacing w:before="200" w:line="276" w:lineRule="auto"/>
      <w:ind w:left="1296" w:hanging="1296"/>
      <w:jc w:val="left"/>
      <w:outlineLvl w:val="6"/>
    </w:pPr>
    <w:rPr>
      <w:rFonts w:asciiTheme="majorHAnsi" w:eastAsiaTheme="majorEastAsia" w:hAnsiTheme="majorHAnsi" w:cstheme="majorBidi"/>
      <w:i/>
      <w:iCs/>
      <w:color w:val="404040" w:themeColor="text1" w:themeTint="BF"/>
      <w:kern w:val="0"/>
      <w:szCs w:val="22"/>
      <w:lang w:eastAsia="en-US"/>
    </w:rPr>
  </w:style>
  <w:style w:type="paragraph" w:styleId="8">
    <w:name w:val="heading 8"/>
    <w:basedOn w:val="a4"/>
    <w:next w:val="a4"/>
    <w:link w:val="8Char"/>
    <w:unhideWhenUsed/>
    <w:qFormat/>
    <w:rsid w:val="00916BD2"/>
    <w:pPr>
      <w:keepNext/>
      <w:keepLines/>
      <w:widowControl/>
      <w:wordWrap/>
      <w:autoSpaceDE/>
      <w:autoSpaceDN/>
      <w:spacing w:before="200" w:line="276" w:lineRule="auto"/>
      <w:ind w:left="1440" w:hanging="1440"/>
      <w:jc w:val="left"/>
      <w:outlineLvl w:val="7"/>
    </w:pPr>
    <w:rPr>
      <w:rFonts w:asciiTheme="majorHAnsi" w:eastAsiaTheme="majorEastAsia" w:hAnsiTheme="majorHAnsi" w:cstheme="majorBidi"/>
      <w:color w:val="404040" w:themeColor="text1" w:themeTint="BF"/>
      <w:kern w:val="0"/>
      <w:lang w:eastAsia="en-US"/>
    </w:rPr>
  </w:style>
  <w:style w:type="paragraph" w:styleId="9">
    <w:name w:val="heading 9"/>
    <w:basedOn w:val="a4"/>
    <w:next w:val="a4"/>
    <w:link w:val="9Char"/>
    <w:unhideWhenUsed/>
    <w:qFormat/>
    <w:rsid w:val="00916BD2"/>
    <w:pPr>
      <w:keepNext/>
      <w:keepLines/>
      <w:widowControl/>
      <w:wordWrap/>
      <w:autoSpaceDE/>
      <w:autoSpaceDN/>
      <w:spacing w:before="200" w:line="276" w:lineRule="auto"/>
      <w:ind w:left="1584" w:hanging="1584"/>
      <w:jc w:val="left"/>
      <w:outlineLvl w:val="8"/>
    </w:pPr>
    <w:rPr>
      <w:rFonts w:asciiTheme="majorHAnsi" w:eastAsiaTheme="majorEastAsia" w:hAnsiTheme="majorHAnsi" w:cstheme="majorBidi"/>
      <w:i/>
      <w:iCs/>
      <w:color w:val="404040" w:themeColor="text1" w:themeTint="BF"/>
      <w:kern w:val="0"/>
      <w:lang w:eastAsia="en-US"/>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Balloon Text"/>
    <w:basedOn w:val="a4"/>
    <w:link w:val="Char"/>
    <w:uiPriority w:val="99"/>
    <w:semiHidden/>
    <w:unhideWhenUsed/>
    <w:rsid w:val="006D2917"/>
    <w:rPr>
      <w:rFonts w:asciiTheme="majorHAnsi" w:eastAsiaTheme="majorEastAsia" w:hAnsiTheme="majorHAnsi" w:cstheme="majorBidi"/>
      <w:sz w:val="16"/>
      <w:szCs w:val="16"/>
    </w:rPr>
  </w:style>
  <w:style w:type="character" w:customStyle="1" w:styleId="Char">
    <w:name w:val="풍선 도움말 텍스트 Char"/>
    <w:basedOn w:val="a6"/>
    <w:link w:val="a9"/>
    <w:uiPriority w:val="99"/>
    <w:semiHidden/>
    <w:rsid w:val="006D2917"/>
    <w:rPr>
      <w:rFonts w:asciiTheme="majorHAnsi" w:eastAsiaTheme="majorEastAsia" w:hAnsiTheme="majorHAnsi" w:cstheme="majorBidi"/>
      <w:sz w:val="16"/>
      <w:szCs w:val="16"/>
    </w:rPr>
  </w:style>
  <w:style w:type="paragraph" w:styleId="aa">
    <w:name w:val="Title"/>
    <w:basedOn w:val="a4"/>
    <w:next w:val="a4"/>
    <w:link w:val="Char0"/>
    <w:autoRedefine/>
    <w:uiPriority w:val="10"/>
    <w:qFormat/>
    <w:rsid w:val="005928B7"/>
    <w:pPr>
      <w:spacing w:before="240" w:after="120"/>
      <w:jc w:val="right"/>
    </w:pPr>
    <w:rPr>
      <w:rFonts w:eastAsiaTheme="majorEastAsia" w:cstheme="majorBidi"/>
      <w:b/>
      <w:bCs/>
      <w:spacing w:val="-20"/>
      <w:sz w:val="44"/>
      <w:szCs w:val="32"/>
    </w:rPr>
  </w:style>
  <w:style w:type="character" w:customStyle="1" w:styleId="Char0">
    <w:name w:val="제목 Char"/>
    <w:basedOn w:val="a6"/>
    <w:link w:val="aa"/>
    <w:uiPriority w:val="10"/>
    <w:rsid w:val="005928B7"/>
    <w:rPr>
      <w:rFonts w:ascii="Candara" w:eastAsiaTheme="majorEastAsia" w:hAnsi="Candara" w:cstheme="majorBidi"/>
      <w:b/>
      <w:bCs/>
      <w:spacing w:val="-20"/>
      <w:sz w:val="44"/>
      <w:szCs w:val="32"/>
    </w:rPr>
  </w:style>
  <w:style w:type="paragraph" w:styleId="ab">
    <w:name w:val="Document Map"/>
    <w:basedOn w:val="a4"/>
    <w:link w:val="Char1"/>
    <w:uiPriority w:val="99"/>
    <w:semiHidden/>
    <w:unhideWhenUsed/>
    <w:rsid w:val="006D2917"/>
    <w:rPr>
      <w:rFonts w:ascii="Tahoma" w:hAnsi="Tahoma" w:cs="Tahoma"/>
      <w:sz w:val="16"/>
      <w:szCs w:val="16"/>
    </w:rPr>
  </w:style>
  <w:style w:type="character" w:customStyle="1" w:styleId="Char1">
    <w:name w:val="문서 구조 Char"/>
    <w:basedOn w:val="a6"/>
    <w:link w:val="ab"/>
    <w:uiPriority w:val="99"/>
    <w:semiHidden/>
    <w:rsid w:val="006D2917"/>
    <w:rPr>
      <w:rFonts w:ascii="Tahoma" w:hAnsi="Tahoma" w:cs="Tahoma"/>
      <w:sz w:val="16"/>
      <w:szCs w:val="16"/>
    </w:rPr>
  </w:style>
  <w:style w:type="paragraph" w:styleId="ac">
    <w:name w:val="Subtitle"/>
    <w:basedOn w:val="a4"/>
    <w:next w:val="a4"/>
    <w:link w:val="Char2"/>
    <w:autoRedefine/>
    <w:uiPriority w:val="11"/>
    <w:qFormat/>
    <w:rsid w:val="005928B7"/>
    <w:pPr>
      <w:spacing w:after="60"/>
      <w:jc w:val="right"/>
    </w:pPr>
    <w:rPr>
      <w:rFonts w:eastAsiaTheme="majorEastAsia" w:cstheme="majorBidi"/>
      <w:sz w:val="40"/>
      <w:szCs w:val="24"/>
    </w:rPr>
  </w:style>
  <w:style w:type="character" w:customStyle="1" w:styleId="Char2">
    <w:name w:val="부제 Char"/>
    <w:basedOn w:val="a6"/>
    <w:link w:val="ac"/>
    <w:uiPriority w:val="11"/>
    <w:rsid w:val="005928B7"/>
    <w:rPr>
      <w:rFonts w:ascii="Candara" w:eastAsiaTheme="majorEastAsia" w:hAnsi="Candara" w:cstheme="majorBidi"/>
      <w:sz w:val="40"/>
      <w:szCs w:val="24"/>
    </w:rPr>
  </w:style>
  <w:style w:type="paragraph" w:styleId="ad">
    <w:name w:val="header"/>
    <w:basedOn w:val="a4"/>
    <w:link w:val="Char3"/>
    <w:uiPriority w:val="99"/>
    <w:unhideWhenUsed/>
    <w:rsid w:val="006D2917"/>
    <w:pPr>
      <w:tabs>
        <w:tab w:val="center" w:pos="4513"/>
        <w:tab w:val="right" w:pos="9026"/>
      </w:tabs>
      <w:snapToGrid w:val="0"/>
    </w:pPr>
  </w:style>
  <w:style w:type="character" w:customStyle="1" w:styleId="Char3">
    <w:name w:val="머리글 Char"/>
    <w:basedOn w:val="a6"/>
    <w:link w:val="ad"/>
    <w:uiPriority w:val="99"/>
    <w:rsid w:val="006D2917"/>
    <w:rPr>
      <w:rFonts w:ascii="Arial" w:hAnsi="Arial"/>
    </w:rPr>
  </w:style>
  <w:style w:type="paragraph" w:styleId="ae">
    <w:name w:val="footer"/>
    <w:aliases w:val="홀,Footer-Even,f"/>
    <w:basedOn w:val="a4"/>
    <w:link w:val="Char4"/>
    <w:uiPriority w:val="99"/>
    <w:unhideWhenUsed/>
    <w:rsid w:val="006D2917"/>
    <w:pPr>
      <w:tabs>
        <w:tab w:val="center" w:pos="4513"/>
        <w:tab w:val="right" w:pos="9026"/>
      </w:tabs>
      <w:snapToGrid w:val="0"/>
    </w:pPr>
  </w:style>
  <w:style w:type="character" w:customStyle="1" w:styleId="Char4">
    <w:name w:val="바닥글 Char"/>
    <w:aliases w:val="홀 Char,Footer-Even Char,f Char"/>
    <w:basedOn w:val="a6"/>
    <w:link w:val="ae"/>
    <w:uiPriority w:val="99"/>
    <w:rsid w:val="006D2917"/>
    <w:rPr>
      <w:rFonts w:ascii="Arial" w:hAnsi="Arial"/>
    </w:rPr>
  </w:style>
  <w:style w:type="table" w:styleId="af">
    <w:name w:val="Table Grid"/>
    <w:basedOn w:val="a7"/>
    <w:uiPriority w:val="59"/>
    <w:rsid w:val="006D291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제목 1 Char"/>
    <w:basedOn w:val="a6"/>
    <w:link w:val="1"/>
    <w:rsid w:val="00C44E47"/>
    <w:rPr>
      <w:rFonts w:ascii="Candara" w:eastAsiaTheme="majorEastAsia" w:hAnsi="Candara" w:cs="Arial"/>
      <w:sz w:val="36"/>
      <w:szCs w:val="40"/>
    </w:rPr>
  </w:style>
  <w:style w:type="character" w:customStyle="1" w:styleId="2Char">
    <w:name w:val="제목 2 Char"/>
    <w:basedOn w:val="a6"/>
    <w:link w:val="20"/>
    <w:rsid w:val="00112738"/>
    <w:rPr>
      <w:rFonts w:ascii="Candara" w:eastAsiaTheme="majorEastAsia" w:hAnsi="Candara" w:cs="Arial"/>
      <w:b/>
      <w:sz w:val="24"/>
    </w:rPr>
  </w:style>
  <w:style w:type="paragraph" w:styleId="af0">
    <w:name w:val="Body Text Indent"/>
    <w:basedOn w:val="a4"/>
    <w:link w:val="Char5"/>
    <w:uiPriority w:val="99"/>
    <w:semiHidden/>
    <w:unhideWhenUsed/>
    <w:rsid w:val="00B9450F"/>
    <w:pPr>
      <w:spacing w:after="180"/>
      <w:ind w:leftChars="400" w:left="851"/>
    </w:pPr>
  </w:style>
  <w:style w:type="character" w:customStyle="1" w:styleId="Char5">
    <w:name w:val="본문 들여쓰기 Char"/>
    <w:basedOn w:val="a6"/>
    <w:link w:val="af0"/>
    <w:uiPriority w:val="99"/>
    <w:semiHidden/>
    <w:rsid w:val="00B9450F"/>
    <w:rPr>
      <w:rFonts w:ascii="Arial" w:hAnsi="Arial"/>
    </w:rPr>
  </w:style>
  <w:style w:type="paragraph" w:styleId="21">
    <w:name w:val="Body Text Indent 2"/>
    <w:basedOn w:val="a4"/>
    <w:link w:val="2Char0"/>
    <w:uiPriority w:val="99"/>
    <w:semiHidden/>
    <w:unhideWhenUsed/>
    <w:rsid w:val="00B9450F"/>
    <w:pPr>
      <w:spacing w:after="180" w:line="480" w:lineRule="auto"/>
      <w:ind w:leftChars="400" w:left="851"/>
    </w:pPr>
  </w:style>
  <w:style w:type="character" w:customStyle="1" w:styleId="2Char0">
    <w:name w:val="본문 들여쓰기 2 Char"/>
    <w:basedOn w:val="a6"/>
    <w:link w:val="21"/>
    <w:uiPriority w:val="99"/>
    <w:semiHidden/>
    <w:rsid w:val="00B9450F"/>
    <w:rPr>
      <w:rFonts w:ascii="Arial" w:hAnsi="Arial"/>
    </w:rPr>
  </w:style>
  <w:style w:type="paragraph" w:styleId="a2">
    <w:name w:val="List Paragraph"/>
    <w:basedOn w:val="a4"/>
    <w:uiPriority w:val="34"/>
    <w:qFormat/>
    <w:rsid w:val="00FD457D"/>
    <w:pPr>
      <w:numPr>
        <w:numId w:val="4"/>
      </w:numPr>
      <w:spacing w:line="360" w:lineRule="auto"/>
    </w:pPr>
  </w:style>
  <w:style w:type="paragraph" w:styleId="22">
    <w:name w:val="Body Text 2"/>
    <w:basedOn w:val="a4"/>
    <w:link w:val="2Char1"/>
    <w:uiPriority w:val="99"/>
    <w:semiHidden/>
    <w:unhideWhenUsed/>
    <w:rsid w:val="00B9450F"/>
    <w:pPr>
      <w:spacing w:after="180" w:line="480" w:lineRule="auto"/>
    </w:pPr>
  </w:style>
  <w:style w:type="character" w:customStyle="1" w:styleId="2Char1">
    <w:name w:val="본문 2 Char"/>
    <w:basedOn w:val="a6"/>
    <w:link w:val="22"/>
    <w:uiPriority w:val="99"/>
    <w:semiHidden/>
    <w:rsid w:val="00B9450F"/>
    <w:rPr>
      <w:rFonts w:ascii="Arial" w:hAnsi="Arial"/>
    </w:rPr>
  </w:style>
  <w:style w:type="paragraph" w:styleId="31">
    <w:name w:val="Body Text 3"/>
    <w:basedOn w:val="a4"/>
    <w:link w:val="3Char0"/>
    <w:uiPriority w:val="99"/>
    <w:semiHidden/>
    <w:unhideWhenUsed/>
    <w:rsid w:val="00B9450F"/>
    <w:pPr>
      <w:spacing w:after="180"/>
    </w:pPr>
    <w:rPr>
      <w:sz w:val="16"/>
      <w:szCs w:val="16"/>
    </w:rPr>
  </w:style>
  <w:style w:type="character" w:customStyle="1" w:styleId="3Char0">
    <w:name w:val="본문 3 Char"/>
    <w:basedOn w:val="a6"/>
    <w:link w:val="31"/>
    <w:uiPriority w:val="99"/>
    <w:semiHidden/>
    <w:rsid w:val="00B9450F"/>
    <w:rPr>
      <w:rFonts w:ascii="Arial" w:hAnsi="Arial"/>
      <w:sz w:val="16"/>
      <w:szCs w:val="16"/>
    </w:rPr>
  </w:style>
  <w:style w:type="paragraph" w:styleId="a5">
    <w:name w:val="Body Text"/>
    <w:basedOn w:val="a4"/>
    <w:link w:val="Char6"/>
    <w:uiPriority w:val="99"/>
    <w:unhideWhenUsed/>
    <w:qFormat/>
    <w:rsid w:val="00FD457D"/>
    <w:pPr>
      <w:spacing w:afterLines="50" w:line="300" w:lineRule="auto"/>
      <w:ind w:leftChars="213" w:left="213"/>
    </w:pPr>
  </w:style>
  <w:style w:type="character" w:customStyle="1" w:styleId="Char6">
    <w:name w:val="본문 Char"/>
    <w:basedOn w:val="a6"/>
    <w:link w:val="a5"/>
    <w:uiPriority w:val="99"/>
    <w:rsid w:val="00FD457D"/>
    <w:rPr>
      <w:rFonts w:ascii="Arial" w:hAnsi="Arial"/>
    </w:rPr>
  </w:style>
  <w:style w:type="character" w:customStyle="1" w:styleId="3Char">
    <w:name w:val="제목 3 Char"/>
    <w:basedOn w:val="a6"/>
    <w:link w:val="30"/>
    <w:rsid w:val="00A46894"/>
    <w:rPr>
      <w:rFonts w:ascii="Candara" w:eastAsiaTheme="majorEastAsia" w:hAnsi="Candara" w:cs="Arial"/>
      <w:b/>
    </w:rPr>
  </w:style>
  <w:style w:type="paragraph" w:styleId="af1">
    <w:name w:val="caption"/>
    <w:basedOn w:val="a4"/>
    <w:next w:val="a4"/>
    <w:uiPriority w:val="35"/>
    <w:unhideWhenUsed/>
    <w:qFormat/>
    <w:rsid w:val="00A53FA1"/>
    <w:rPr>
      <w:b/>
      <w:bCs/>
    </w:rPr>
  </w:style>
  <w:style w:type="character" w:customStyle="1" w:styleId="4Char">
    <w:name w:val="제목 4 Char"/>
    <w:basedOn w:val="a6"/>
    <w:link w:val="4"/>
    <w:uiPriority w:val="9"/>
    <w:rsid w:val="00743BB4"/>
    <w:rPr>
      <w:rFonts w:ascii="Candara" w:hAnsi="Candara"/>
      <w:b/>
      <w:bCs/>
      <w:i/>
    </w:rPr>
  </w:style>
  <w:style w:type="character" w:customStyle="1" w:styleId="5Char">
    <w:name w:val="제목 5 Char"/>
    <w:basedOn w:val="a6"/>
    <w:link w:val="5"/>
    <w:uiPriority w:val="9"/>
    <w:rsid w:val="00683A2B"/>
    <w:rPr>
      <w:rFonts w:ascii="Arial" w:eastAsia="Arial" w:hAnsi="Arial" w:cs="Arial"/>
      <w:b/>
      <w:u w:val="single"/>
    </w:rPr>
  </w:style>
  <w:style w:type="paragraph" w:customStyle="1" w:styleId="Glossary">
    <w:name w:val="Glossary"/>
    <w:basedOn w:val="a5"/>
    <w:next w:val="af2"/>
    <w:link w:val="GlossaryChar"/>
    <w:qFormat/>
    <w:rsid w:val="006366E2"/>
    <w:pPr>
      <w:spacing w:afterLines="0"/>
      <w:ind w:left="426"/>
    </w:pPr>
    <w:rPr>
      <w:u w:val="single"/>
    </w:rPr>
  </w:style>
  <w:style w:type="paragraph" w:styleId="af2">
    <w:name w:val="Block Text"/>
    <w:basedOn w:val="a4"/>
    <w:uiPriority w:val="99"/>
    <w:unhideWhenUsed/>
    <w:qFormat/>
    <w:rsid w:val="00914128"/>
    <w:pPr>
      <w:spacing w:after="180"/>
      <w:ind w:leftChars="700" w:left="1440" w:rightChars="700" w:right="1440"/>
    </w:pPr>
  </w:style>
  <w:style w:type="paragraph" w:customStyle="1" w:styleId="TableText">
    <w:name w:val="Table Text"/>
    <w:basedOn w:val="a5"/>
    <w:link w:val="TableTextChar"/>
    <w:qFormat/>
    <w:rsid w:val="00400D61"/>
    <w:pPr>
      <w:spacing w:beforeLines="50" w:afterLines="0"/>
      <w:ind w:leftChars="0" w:left="0"/>
      <w:jc w:val="left"/>
    </w:pPr>
  </w:style>
  <w:style w:type="paragraph" w:styleId="af3">
    <w:name w:val="Closing"/>
    <w:basedOn w:val="a4"/>
    <w:link w:val="Char7"/>
    <w:uiPriority w:val="99"/>
    <w:unhideWhenUsed/>
    <w:rsid w:val="00715EE1"/>
    <w:pPr>
      <w:ind w:leftChars="2100" w:left="100"/>
    </w:pPr>
  </w:style>
  <w:style w:type="paragraph" w:styleId="11">
    <w:name w:val="toc 1"/>
    <w:basedOn w:val="a4"/>
    <w:next w:val="a4"/>
    <w:autoRedefine/>
    <w:uiPriority w:val="39"/>
    <w:unhideWhenUsed/>
    <w:qFormat/>
    <w:rsid w:val="002E59F6"/>
    <w:pPr>
      <w:tabs>
        <w:tab w:val="left" w:pos="400"/>
        <w:tab w:val="right" w:leader="dot" w:pos="9016"/>
      </w:tabs>
      <w:spacing w:before="240" w:after="120"/>
      <w:jc w:val="left"/>
    </w:pPr>
    <w:rPr>
      <w:rFonts w:eastAsiaTheme="minorHAnsi"/>
      <w:b/>
      <w:bCs/>
      <w:sz w:val="24"/>
    </w:rPr>
  </w:style>
  <w:style w:type="character" w:customStyle="1" w:styleId="TableTextChar">
    <w:name w:val="Table Text Char"/>
    <w:basedOn w:val="Char6"/>
    <w:link w:val="TableText"/>
    <w:rsid w:val="00400D61"/>
    <w:rPr>
      <w:rFonts w:ascii="Arial" w:hAnsi="Arial"/>
    </w:rPr>
  </w:style>
  <w:style w:type="paragraph" w:styleId="23">
    <w:name w:val="toc 2"/>
    <w:basedOn w:val="a4"/>
    <w:next w:val="a4"/>
    <w:autoRedefine/>
    <w:uiPriority w:val="39"/>
    <w:unhideWhenUsed/>
    <w:qFormat/>
    <w:rsid w:val="007E139C"/>
    <w:pPr>
      <w:spacing w:before="120"/>
      <w:ind w:left="200"/>
      <w:jc w:val="left"/>
    </w:pPr>
    <w:rPr>
      <w:rFonts w:eastAsia="Arial" w:cs="Arial"/>
      <w:iCs/>
    </w:rPr>
  </w:style>
  <w:style w:type="paragraph" w:styleId="32">
    <w:name w:val="toc 3"/>
    <w:basedOn w:val="a4"/>
    <w:next w:val="a4"/>
    <w:autoRedefine/>
    <w:uiPriority w:val="39"/>
    <w:unhideWhenUsed/>
    <w:qFormat/>
    <w:rsid w:val="007E139C"/>
    <w:pPr>
      <w:ind w:left="400"/>
      <w:jc w:val="left"/>
    </w:pPr>
    <w:rPr>
      <w:rFonts w:eastAsia="Arial" w:cs="Arial"/>
    </w:rPr>
  </w:style>
  <w:style w:type="character" w:styleId="af4">
    <w:name w:val="Hyperlink"/>
    <w:basedOn w:val="a6"/>
    <w:uiPriority w:val="99"/>
    <w:unhideWhenUsed/>
    <w:rsid w:val="00A861D1"/>
    <w:rPr>
      <w:color w:val="0000FF" w:themeColor="hyperlink"/>
      <w:u w:val="single"/>
    </w:rPr>
  </w:style>
  <w:style w:type="paragraph" w:styleId="41">
    <w:name w:val="toc 4"/>
    <w:basedOn w:val="a4"/>
    <w:next w:val="a4"/>
    <w:autoRedefine/>
    <w:uiPriority w:val="39"/>
    <w:unhideWhenUsed/>
    <w:rsid w:val="007E139C"/>
    <w:pPr>
      <w:ind w:left="600"/>
      <w:jc w:val="left"/>
    </w:pPr>
    <w:rPr>
      <w:rFonts w:eastAsia="Arial" w:cs="Arial"/>
    </w:rPr>
  </w:style>
  <w:style w:type="paragraph" w:styleId="50">
    <w:name w:val="toc 5"/>
    <w:basedOn w:val="a4"/>
    <w:next w:val="a4"/>
    <w:autoRedefine/>
    <w:uiPriority w:val="39"/>
    <w:unhideWhenUsed/>
    <w:rsid w:val="007E139C"/>
    <w:pPr>
      <w:ind w:left="800"/>
      <w:jc w:val="left"/>
    </w:pPr>
    <w:rPr>
      <w:rFonts w:eastAsia="Arial" w:cs="Arial"/>
    </w:rPr>
  </w:style>
  <w:style w:type="paragraph" w:styleId="60">
    <w:name w:val="toc 6"/>
    <w:basedOn w:val="a4"/>
    <w:next w:val="a4"/>
    <w:autoRedefine/>
    <w:uiPriority w:val="39"/>
    <w:unhideWhenUsed/>
    <w:rsid w:val="00A861D1"/>
    <w:pPr>
      <w:ind w:left="1000"/>
      <w:jc w:val="left"/>
    </w:pPr>
    <w:rPr>
      <w:rFonts w:asciiTheme="minorHAnsi" w:eastAsiaTheme="minorHAnsi"/>
    </w:rPr>
  </w:style>
  <w:style w:type="paragraph" w:styleId="70">
    <w:name w:val="toc 7"/>
    <w:basedOn w:val="a4"/>
    <w:next w:val="a4"/>
    <w:autoRedefine/>
    <w:uiPriority w:val="39"/>
    <w:unhideWhenUsed/>
    <w:rsid w:val="00A861D1"/>
    <w:pPr>
      <w:ind w:left="1200"/>
      <w:jc w:val="left"/>
    </w:pPr>
    <w:rPr>
      <w:rFonts w:asciiTheme="minorHAnsi" w:eastAsiaTheme="minorHAnsi"/>
    </w:rPr>
  </w:style>
  <w:style w:type="paragraph" w:styleId="80">
    <w:name w:val="toc 8"/>
    <w:basedOn w:val="a4"/>
    <w:next w:val="a4"/>
    <w:autoRedefine/>
    <w:uiPriority w:val="39"/>
    <w:unhideWhenUsed/>
    <w:rsid w:val="00A861D1"/>
    <w:pPr>
      <w:ind w:left="1400"/>
      <w:jc w:val="left"/>
    </w:pPr>
    <w:rPr>
      <w:rFonts w:asciiTheme="minorHAnsi" w:eastAsiaTheme="minorHAnsi"/>
    </w:rPr>
  </w:style>
  <w:style w:type="paragraph" w:styleId="90">
    <w:name w:val="toc 9"/>
    <w:basedOn w:val="a4"/>
    <w:next w:val="a4"/>
    <w:autoRedefine/>
    <w:uiPriority w:val="39"/>
    <w:unhideWhenUsed/>
    <w:rsid w:val="00A861D1"/>
    <w:pPr>
      <w:ind w:left="1600"/>
      <w:jc w:val="left"/>
    </w:pPr>
    <w:rPr>
      <w:rFonts w:asciiTheme="minorHAnsi" w:eastAsiaTheme="minorHAnsi"/>
    </w:rPr>
  </w:style>
  <w:style w:type="paragraph" w:styleId="TOC">
    <w:name w:val="TOC Heading"/>
    <w:basedOn w:val="1"/>
    <w:next w:val="a4"/>
    <w:uiPriority w:val="39"/>
    <w:unhideWhenUsed/>
    <w:qFormat/>
    <w:rsid w:val="00A861D1"/>
    <w:pPr>
      <w:keepLines/>
      <w:pageBreakBefore w:val="0"/>
      <w:widowControl/>
      <w:numPr>
        <w:numId w:val="0"/>
      </w:numPr>
      <w:wordWrap/>
      <w:autoSpaceDE/>
      <w:autoSpaceDN/>
      <w:spacing w:before="480" w:afterLines="0" w:line="276" w:lineRule="auto"/>
      <w:jc w:val="left"/>
      <w:outlineLvl w:val="9"/>
    </w:pPr>
    <w:rPr>
      <w:rFonts w:asciiTheme="majorHAnsi" w:hAnsiTheme="majorHAnsi" w:cstheme="majorBidi"/>
      <w:b/>
      <w:bCs/>
      <w:color w:val="365F91" w:themeColor="accent1" w:themeShade="BF"/>
      <w:kern w:val="0"/>
      <w:sz w:val="28"/>
      <w:szCs w:val="28"/>
      <w:lang w:eastAsia="en-US"/>
    </w:rPr>
  </w:style>
  <w:style w:type="paragraph" w:styleId="af5">
    <w:name w:val="No Spacing"/>
    <w:uiPriority w:val="1"/>
    <w:qFormat/>
    <w:rsid w:val="00C009D6"/>
    <w:pPr>
      <w:widowControl w:val="0"/>
      <w:wordWrap w:val="0"/>
      <w:autoSpaceDE w:val="0"/>
      <w:autoSpaceDN w:val="0"/>
      <w:jc w:val="both"/>
    </w:pPr>
    <w:rPr>
      <w:rFonts w:ascii="Arial" w:hAnsi="Arial"/>
    </w:rPr>
  </w:style>
  <w:style w:type="character" w:styleId="af6">
    <w:name w:val="Subtle Emphasis"/>
    <w:basedOn w:val="a6"/>
    <w:uiPriority w:val="19"/>
    <w:qFormat/>
    <w:rsid w:val="00C009D6"/>
    <w:rPr>
      <w:i/>
      <w:iCs/>
      <w:color w:val="808080" w:themeColor="text1" w:themeTint="7F"/>
    </w:rPr>
  </w:style>
  <w:style w:type="character" w:styleId="af7">
    <w:name w:val="Emphasis"/>
    <w:basedOn w:val="a6"/>
    <w:uiPriority w:val="20"/>
    <w:qFormat/>
    <w:rsid w:val="00C009D6"/>
    <w:rPr>
      <w:i/>
      <w:iCs/>
    </w:rPr>
  </w:style>
  <w:style w:type="character" w:customStyle="1" w:styleId="6Char">
    <w:name w:val="제목 6 Char"/>
    <w:basedOn w:val="a6"/>
    <w:link w:val="6"/>
    <w:uiPriority w:val="9"/>
    <w:rsid w:val="00C44E47"/>
    <w:rPr>
      <w:rFonts w:ascii="Arial" w:hAnsi="Arial"/>
      <w:b/>
      <w:bCs/>
    </w:rPr>
  </w:style>
  <w:style w:type="character" w:styleId="af8">
    <w:name w:val="Intense Emphasis"/>
    <w:basedOn w:val="a6"/>
    <w:uiPriority w:val="21"/>
    <w:rsid w:val="00C44E47"/>
    <w:rPr>
      <w:b/>
      <w:bCs/>
      <w:i/>
      <w:iCs/>
      <w:color w:val="4F81BD" w:themeColor="accent1"/>
    </w:rPr>
  </w:style>
  <w:style w:type="character" w:styleId="af9">
    <w:name w:val="annotation reference"/>
    <w:basedOn w:val="a6"/>
    <w:uiPriority w:val="99"/>
    <w:unhideWhenUsed/>
    <w:rsid w:val="00C44E47"/>
    <w:rPr>
      <w:sz w:val="18"/>
      <w:szCs w:val="18"/>
    </w:rPr>
  </w:style>
  <w:style w:type="paragraph" w:styleId="afa">
    <w:name w:val="annotation text"/>
    <w:basedOn w:val="a4"/>
    <w:link w:val="Char8"/>
    <w:uiPriority w:val="99"/>
    <w:unhideWhenUsed/>
    <w:rsid w:val="00C44E47"/>
    <w:pPr>
      <w:wordWrap/>
      <w:autoSpaceDE/>
      <w:autoSpaceDN/>
      <w:adjustRightInd w:val="0"/>
      <w:snapToGrid w:val="0"/>
      <w:spacing w:line="360" w:lineRule="auto"/>
      <w:jc w:val="left"/>
    </w:pPr>
    <w:rPr>
      <w:rFonts w:eastAsia="맑은 고딕" w:cs="Times New Roman"/>
      <w:kern w:val="0"/>
      <w:lang w:eastAsia="en-US"/>
    </w:rPr>
  </w:style>
  <w:style w:type="character" w:customStyle="1" w:styleId="Char8">
    <w:name w:val="메모 텍스트 Char"/>
    <w:basedOn w:val="a6"/>
    <w:link w:val="afa"/>
    <w:uiPriority w:val="99"/>
    <w:rsid w:val="00C44E47"/>
    <w:rPr>
      <w:rFonts w:ascii="Arial" w:eastAsia="맑은 고딕" w:hAnsi="Arial" w:cs="Times New Roman"/>
      <w:kern w:val="0"/>
      <w:lang w:eastAsia="en-US"/>
    </w:rPr>
  </w:style>
  <w:style w:type="paragraph" w:customStyle="1" w:styleId="10">
    <w:name w:val="본문 1"/>
    <w:basedOn w:val="a4"/>
    <w:autoRedefine/>
    <w:rsid w:val="00C44E47"/>
    <w:pPr>
      <w:numPr>
        <w:numId w:val="3"/>
      </w:numPr>
      <w:autoSpaceDE/>
      <w:autoSpaceDN/>
      <w:adjustRightInd w:val="0"/>
      <w:ind w:left="426" w:hanging="426"/>
    </w:pPr>
    <w:rPr>
      <w:rFonts w:eastAsia="맑은 고딕" w:cs="Times New Roman"/>
      <w:szCs w:val="22"/>
    </w:rPr>
  </w:style>
  <w:style w:type="paragraph" w:customStyle="1" w:styleId="a0">
    <w:name w:val="상위 번호"/>
    <w:basedOn w:val="a4"/>
    <w:rsid w:val="00C44E47"/>
    <w:pPr>
      <w:numPr>
        <w:numId w:val="2"/>
      </w:numPr>
      <w:autoSpaceDE/>
      <w:autoSpaceDN/>
      <w:adjustRightInd w:val="0"/>
      <w:spacing w:line="300" w:lineRule="auto"/>
      <w:textAlignment w:val="baseline"/>
    </w:pPr>
    <w:rPr>
      <w:rFonts w:ascii="Times New Roman" w:eastAsia="굴림" w:hAnsi="Times New Roman" w:cs="Times New Roman"/>
      <w:b/>
      <w:kern w:val="0"/>
    </w:rPr>
  </w:style>
  <w:style w:type="paragraph" w:customStyle="1" w:styleId="a1">
    <w:name w:val="중위 번호"/>
    <w:basedOn w:val="a4"/>
    <w:rsid w:val="00C44E47"/>
    <w:pPr>
      <w:numPr>
        <w:ilvl w:val="1"/>
        <w:numId w:val="2"/>
      </w:numPr>
      <w:autoSpaceDE/>
      <w:autoSpaceDN/>
      <w:adjustRightInd w:val="0"/>
      <w:spacing w:line="300" w:lineRule="auto"/>
      <w:textAlignment w:val="baseline"/>
    </w:pPr>
    <w:rPr>
      <w:rFonts w:ascii="Times New Roman" w:eastAsia="굴림" w:hAnsi="Times New Roman" w:cs="Times New Roman"/>
      <w:b/>
      <w:kern w:val="0"/>
    </w:rPr>
  </w:style>
  <w:style w:type="paragraph" w:styleId="afb">
    <w:name w:val="Quote"/>
    <w:basedOn w:val="a4"/>
    <w:next w:val="a4"/>
    <w:link w:val="Char9"/>
    <w:uiPriority w:val="29"/>
    <w:qFormat/>
    <w:rsid w:val="00C44E47"/>
    <w:rPr>
      <w:i/>
      <w:iCs/>
      <w:color w:val="000000" w:themeColor="text1"/>
    </w:rPr>
  </w:style>
  <w:style w:type="character" w:customStyle="1" w:styleId="Char9">
    <w:name w:val="인용 Char"/>
    <w:basedOn w:val="a6"/>
    <w:link w:val="afb"/>
    <w:uiPriority w:val="29"/>
    <w:rsid w:val="00C44E47"/>
    <w:rPr>
      <w:rFonts w:ascii="Arial" w:hAnsi="Arial"/>
      <w:i/>
      <w:iCs/>
      <w:color w:val="000000" w:themeColor="text1"/>
    </w:rPr>
  </w:style>
  <w:style w:type="character" w:styleId="afc">
    <w:name w:val="Book Title"/>
    <w:basedOn w:val="a6"/>
    <w:uiPriority w:val="33"/>
    <w:rsid w:val="009A2AE2"/>
    <w:rPr>
      <w:b/>
      <w:bCs/>
      <w:smallCaps/>
      <w:spacing w:val="5"/>
    </w:rPr>
  </w:style>
  <w:style w:type="character" w:styleId="afd">
    <w:name w:val="Strong"/>
    <w:basedOn w:val="a6"/>
    <w:uiPriority w:val="22"/>
    <w:qFormat/>
    <w:rsid w:val="005A1F54"/>
    <w:rPr>
      <w:b/>
      <w:bCs/>
    </w:rPr>
  </w:style>
  <w:style w:type="character" w:customStyle="1" w:styleId="GlossaryChar">
    <w:name w:val="Glossary Char"/>
    <w:basedOn w:val="Char6"/>
    <w:link w:val="Glossary"/>
    <w:rsid w:val="006366E2"/>
    <w:rPr>
      <w:rFonts w:ascii="Arial" w:hAnsi="Arial"/>
      <w:u w:val="single"/>
    </w:rPr>
  </w:style>
  <w:style w:type="character" w:customStyle="1" w:styleId="Char7">
    <w:name w:val="맺음말 Char"/>
    <w:basedOn w:val="a6"/>
    <w:link w:val="af3"/>
    <w:uiPriority w:val="99"/>
    <w:rsid w:val="00715EE1"/>
    <w:rPr>
      <w:rFonts w:ascii="Arial" w:hAnsi="Arial"/>
    </w:rPr>
  </w:style>
  <w:style w:type="paragraph" w:styleId="a3">
    <w:name w:val="List Bullet"/>
    <w:basedOn w:val="a4"/>
    <w:unhideWhenUsed/>
    <w:rsid w:val="007649FF"/>
    <w:pPr>
      <w:keepLines/>
      <w:widowControl/>
      <w:numPr>
        <w:numId w:val="5"/>
      </w:numPr>
      <w:tabs>
        <w:tab w:val="left" w:pos="900"/>
      </w:tabs>
      <w:wordWrap/>
      <w:autoSpaceDE/>
      <w:autoSpaceDN/>
      <w:spacing w:before="120" w:after="120" w:line="276" w:lineRule="auto"/>
      <w:ind w:left="900"/>
      <w:contextualSpacing/>
      <w:jc w:val="left"/>
    </w:pPr>
    <w:rPr>
      <w:rFonts w:eastAsiaTheme="minorHAnsi"/>
      <w:kern w:val="0"/>
      <w:szCs w:val="22"/>
      <w:lang w:eastAsia="en-US"/>
    </w:rPr>
  </w:style>
  <w:style w:type="paragraph" w:styleId="afe">
    <w:name w:val="Normal (Web)"/>
    <w:basedOn w:val="a4"/>
    <w:uiPriority w:val="99"/>
    <w:unhideWhenUsed/>
    <w:rsid w:val="00B55007"/>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ff">
    <w:name w:val="table of figures"/>
    <w:basedOn w:val="a4"/>
    <w:next w:val="a4"/>
    <w:uiPriority w:val="99"/>
    <w:unhideWhenUsed/>
    <w:rsid w:val="00766109"/>
    <w:pPr>
      <w:ind w:leftChars="400" w:left="400" w:hangingChars="200" w:hanging="200"/>
    </w:pPr>
  </w:style>
  <w:style w:type="paragraph" w:customStyle="1" w:styleId="blankpage">
    <w:name w:val="blank page"/>
    <w:basedOn w:val="a4"/>
    <w:rsid w:val="00FD00D8"/>
    <w:pPr>
      <w:pageBreakBefore/>
      <w:wordWrap/>
      <w:overflowPunct w:val="0"/>
      <w:adjustRightInd w:val="0"/>
      <w:spacing w:before="5500" w:after="5500"/>
      <w:jc w:val="center"/>
      <w:textAlignment w:val="baseline"/>
    </w:pPr>
    <w:rPr>
      <w:rFonts w:ascii="Book Antiqua" w:eastAsia="굴림" w:hAnsi="Book Antiqua" w:cs="Times New Roman"/>
      <w:kern w:val="0"/>
    </w:rPr>
  </w:style>
  <w:style w:type="paragraph" w:styleId="2">
    <w:name w:val="List Bullet 2"/>
    <w:basedOn w:val="a4"/>
    <w:uiPriority w:val="99"/>
    <w:unhideWhenUsed/>
    <w:rsid w:val="00FD00D8"/>
    <w:pPr>
      <w:numPr>
        <w:numId w:val="6"/>
      </w:numPr>
      <w:contextualSpacing/>
    </w:pPr>
  </w:style>
  <w:style w:type="paragraph" w:styleId="aff0">
    <w:name w:val="annotation subject"/>
    <w:basedOn w:val="afa"/>
    <w:next w:val="afa"/>
    <w:link w:val="Chara"/>
    <w:uiPriority w:val="99"/>
    <w:semiHidden/>
    <w:unhideWhenUsed/>
    <w:rsid w:val="00367CCE"/>
    <w:pPr>
      <w:wordWrap w:val="0"/>
      <w:autoSpaceDE w:val="0"/>
      <w:autoSpaceDN w:val="0"/>
      <w:adjustRightInd/>
      <w:snapToGrid/>
      <w:spacing w:line="240" w:lineRule="auto"/>
      <w:jc w:val="both"/>
    </w:pPr>
    <w:rPr>
      <w:rFonts w:eastAsiaTheme="minorEastAsia" w:cstheme="minorBidi"/>
      <w:b/>
      <w:bCs/>
      <w:kern w:val="2"/>
      <w:lang w:eastAsia="ko-KR"/>
    </w:rPr>
  </w:style>
  <w:style w:type="character" w:customStyle="1" w:styleId="Chara">
    <w:name w:val="메모 주제 Char"/>
    <w:basedOn w:val="Char8"/>
    <w:link w:val="aff0"/>
    <w:uiPriority w:val="99"/>
    <w:semiHidden/>
    <w:rsid w:val="00367CCE"/>
    <w:rPr>
      <w:rFonts w:ascii="Candara" w:eastAsia="맑은 고딕" w:hAnsi="Candara" w:cs="Times New Roman"/>
      <w:b/>
      <w:bCs/>
      <w:kern w:val="0"/>
      <w:lang w:eastAsia="en-US"/>
    </w:rPr>
  </w:style>
  <w:style w:type="paragraph" w:styleId="aff1">
    <w:name w:val="Revision"/>
    <w:hidden/>
    <w:uiPriority w:val="99"/>
    <w:semiHidden/>
    <w:rsid w:val="00386AD6"/>
    <w:rPr>
      <w:rFonts w:ascii="Candara" w:hAnsi="Candara"/>
    </w:rPr>
  </w:style>
  <w:style w:type="paragraph" w:styleId="aff2">
    <w:name w:val="List Number"/>
    <w:basedOn w:val="a4"/>
    <w:uiPriority w:val="99"/>
    <w:unhideWhenUsed/>
    <w:rsid w:val="00916BD2"/>
    <w:pPr>
      <w:keepLines/>
      <w:widowControl/>
      <w:wordWrap/>
      <w:autoSpaceDE/>
      <w:autoSpaceDN/>
      <w:spacing w:before="120" w:after="60"/>
      <w:ind w:left="2142" w:hanging="357"/>
      <w:jc w:val="left"/>
    </w:pPr>
    <w:rPr>
      <w:kern w:val="0"/>
      <w:szCs w:val="22"/>
      <w:lang w:eastAsia="en-US"/>
    </w:rPr>
  </w:style>
  <w:style w:type="numbering" w:customStyle="1" w:styleId="AdminGuideList">
    <w:name w:val="Admin_Guide_List"/>
    <w:uiPriority w:val="99"/>
    <w:rsid w:val="00916BD2"/>
    <w:pPr>
      <w:numPr>
        <w:numId w:val="7"/>
      </w:numPr>
    </w:pPr>
  </w:style>
  <w:style w:type="paragraph" w:styleId="24">
    <w:name w:val="List Number 2"/>
    <w:basedOn w:val="a4"/>
    <w:uiPriority w:val="99"/>
    <w:unhideWhenUsed/>
    <w:rsid w:val="00916BD2"/>
    <w:pPr>
      <w:keepLines/>
      <w:widowControl/>
      <w:wordWrap/>
      <w:autoSpaceDE/>
      <w:autoSpaceDN/>
      <w:spacing w:before="60" w:after="60"/>
      <w:ind w:left="2499" w:hanging="357"/>
      <w:jc w:val="left"/>
    </w:pPr>
    <w:rPr>
      <w:kern w:val="0"/>
      <w:szCs w:val="22"/>
      <w:lang w:eastAsia="en-US"/>
    </w:rPr>
  </w:style>
  <w:style w:type="paragraph" w:styleId="33">
    <w:name w:val="List Number 3"/>
    <w:basedOn w:val="a4"/>
    <w:uiPriority w:val="99"/>
    <w:unhideWhenUsed/>
    <w:rsid w:val="00916BD2"/>
    <w:pPr>
      <w:keepLines/>
      <w:widowControl/>
      <w:wordWrap/>
      <w:autoSpaceDE/>
      <w:autoSpaceDN/>
      <w:spacing w:before="120" w:after="120" w:line="276" w:lineRule="auto"/>
      <w:ind w:left="2856" w:hanging="357"/>
      <w:contextualSpacing/>
      <w:jc w:val="left"/>
    </w:pPr>
    <w:rPr>
      <w:kern w:val="0"/>
      <w:szCs w:val="22"/>
      <w:lang w:eastAsia="en-US"/>
    </w:rPr>
  </w:style>
  <w:style w:type="paragraph" w:styleId="42">
    <w:name w:val="List Number 4"/>
    <w:basedOn w:val="a4"/>
    <w:uiPriority w:val="99"/>
    <w:unhideWhenUsed/>
    <w:rsid w:val="00916BD2"/>
    <w:pPr>
      <w:keepLines/>
      <w:widowControl/>
      <w:wordWrap/>
      <w:autoSpaceDE/>
      <w:autoSpaceDN/>
      <w:spacing w:before="120" w:after="120" w:line="276" w:lineRule="auto"/>
      <w:ind w:left="3213" w:hanging="357"/>
      <w:contextualSpacing/>
      <w:jc w:val="left"/>
    </w:pPr>
    <w:rPr>
      <w:kern w:val="0"/>
      <w:szCs w:val="22"/>
      <w:lang w:eastAsia="en-US"/>
    </w:rPr>
  </w:style>
  <w:style w:type="paragraph" w:customStyle="1" w:styleId="Heading2Landscape">
    <w:name w:val="Heading2_Landscape"/>
    <w:basedOn w:val="20"/>
    <w:next w:val="a4"/>
    <w:qFormat/>
    <w:rsid w:val="00916BD2"/>
    <w:pPr>
      <w:keepLines/>
      <w:widowControl/>
      <w:tabs>
        <w:tab w:val="left" w:pos="810"/>
        <w:tab w:val="left" w:pos="900"/>
      </w:tabs>
      <w:wordWrap/>
      <w:autoSpaceDE/>
      <w:autoSpaceDN/>
      <w:spacing w:beforeLines="0" w:before="360" w:afterLines="0" w:after="120"/>
      <w:ind w:left="714" w:hanging="357"/>
      <w:jc w:val="left"/>
    </w:pPr>
    <w:rPr>
      <w:rFonts w:eastAsia="맑은 고딕" w:cs="Times New Roman"/>
      <w:i/>
      <w:iCs/>
      <w:sz w:val="32"/>
    </w:rPr>
  </w:style>
  <w:style w:type="paragraph" w:customStyle="1" w:styleId="Code">
    <w:name w:val="Code"/>
    <w:basedOn w:val="a4"/>
    <w:link w:val="CodeChar"/>
    <w:qFormat/>
    <w:rsid w:val="00916BD2"/>
    <w:pPr>
      <w:keepLines/>
      <w:widowControl/>
      <w:pBdr>
        <w:top w:val="single" w:sz="4" w:space="1" w:color="auto"/>
        <w:left w:val="single" w:sz="4" w:space="0" w:color="auto"/>
        <w:bottom w:val="single" w:sz="4" w:space="1" w:color="auto"/>
        <w:right w:val="single" w:sz="4" w:space="4" w:color="auto"/>
      </w:pBdr>
      <w:shd w:val="clear" w:color="auto" w:fill="D9D9D9" w:themeFill="background1" w:themeFillShade="D9"/>
      <w:ind w:leftChars="320" w:left="320"/>
      <w:jc w:val="left"/>
    </w:pPr>
    <w:rPr>
      <w:rFonts w:ascii="Courier New" w:hAnsi="Courier New" w:cs="Courier New"/>
      <w:color w:val="000000"/>
      <w:sz w:val="16"/>
      <w:szCs w:val="16"/>
    </w:rPr>
  </w:style>
  <w:style w:type="character" w:customStyle="1" w:styleId="CodeChar">
    <w:name w:val="Code Char"/>
    <w:basedOn w:val="Char6"/>
    <w:link w:val="Code"/>
    <w:rsid w:val="00916BD2"/>
    <w:rPr>
      <w:rFonts w:ascii="Courier New" w:hAnsi="Courier New" w:cs="Courier New"/>
      <w:color w:val="000000"/>
      <w:sz w:val="16"/>
      <w:szCs w:val="16"/>
      <w:shd w:val="clear" w:color="auto" w:fill="D9D9D9" w:themeFill="background1" w:themeFillShade="D9"/>
    </w:rPr>
  </w:style>
  <w:style w:type="character" w:customStyle="1" w:styleId="7Char">
    <w:name w:val="제목 7 Char"/>
    <w:basedOn w:val="a6"/>
    <w:link w:val="7"/>
    <w:rsid w:val="00916BD2"/>
    <w:rPr>
      <w:rFonts w:asciiTheme="majorHAnsi" w:eastAsiaTheme="majorEastAsia" w:hAnsiTheme="majorHAnsi" w:cstheme="majorBidi"/>
      <w:i/>
      <w:iCs/>
      <w:color w:val="404040" w:themeColor="text1" w:themeTint="BF"/>
      <w:kern w:val="0"/>
      <w:szCs w:val="22"/>
      <w:lang w:eastAsia="en-US"/>
    </w:rPr>
  </w:style>
  <w:style w:type="character" w:customStyle="1" w:styleId="8Char">
    <w:name w:val="제목 8 Char"/>
    <w:basedOn w:val="a6"/>
    <w:link w:val="8"/>
    <w:rsid w:val="00916BD2"/>
    <w:rPr>
      <w:rFonts w:asciiTheme="majorHAnsi" w:eastAsiaTheme="majorEastAsia" w:hAnsiTheme="majorHAnsi" w:cstheme="majorBidi"/>
      <w:color w:val="404040" w:themeColor="text1" w:themeTint="BF"/>
      <w:kern w:val="0"/>
      <w:lang w:eastAsia="en-US"/>
    </w:rPr>
  </w:style>
  <w:style w:type="character" w:customStyle="1" w:styleId="9Char">
    <w:name w:val="제목 9 Char"/>
    <w:basedOn w:val="a6"/>
    <w:link w:val="9"/>
    <w:rsid w:val="00916BD2"/>
    <w:rPr>
      <w:rFonts w:asciiTheme="majorHAnsi" w:eastAsiaTheme="majorEastAsia" w:hAnsiTheme="majorHAnsi" w:cstheme="majorBidi"/>
      <w:i/>
      <w:iCs/>
      <w:color w:val="404040" w:themeColor="text1" w:themeTint="BF"/>
      <w:kern w:val="0"/>
      <w:lang w:eastAsia="en-US"/>
    </w:rPr>
  </w:style>
  <w:style w:type="character" w:customStyle="1" w:styleId="FooterEmphasis">
    <w:name w:val="Footer Emphasis"/>
    <w:basedOn w:val="a6"/>
    <w:uiPriority w:val="1"/>
    <w:qFormat/>
    <w:rsid w:val="00916BD2"/>
    <w:rPr>
      <w:i/>
      <w:noProof/>
    </w:rPr>
  </w:style>
  <w:style w:type="paragraph" w:customStyle="1" w:styleId="VersionNo">
    <w:name w:val="Version No."/>
    <w:basedOn w:val="a4"/>
    <w:next w:val="a4"/>
    <w:qFormat/>
    <w:rsid w:val="00916BD2"/>
    <w:pPr>
      <w:keepLines/>
      <w:widowControl/>
      <w:wordWrap/>
      <w:autoSpaceDE/>
      <w:autoSpaceDN/>
      <w:spacing w:before="120" w:after="120" w:line="276" w:lineRule="auto"/>
      <w:ind w:left="720"/>
      <w:jc w:val="right"/>
    </w:pPr>
    <w:rPr>
      <w:i/>
      <w:color w:val="86BD48"/>
      <w:kern w:val="0"/>
      <w:sz w:val="32"/>
      <w:szCs w:val="32"/>
      <w:lang w:eastAsia="en-US"/>
    </w:rPr>
  </w:style>
  <w:style w:type="paragraph" w:customStyle="1" w:styleId="RevHisTitle">
    <w:name w:val="RevHisTitle"/>
    <w:basedOn w:val="a4"/>
    <w:next w:val="a4"/>
    <w:qFormat/>
    <w:rsid w:val="00916BD2"/>
    <w:pPr>
      <w:keepLines/>
      <w:pageBreakBefore/>
      <w:widowControl/>
      <w:wordWrap/>
      <w:autoSpaceDE/>
      <w:autoSpaceDN/>
      <w:spacing w:before="120" w:after="120" w:line="276" w:lineRule="auto"/>
      <w:jc w:val="left"/>
    </w:pPr>
    <w:rPr>
      <w:b/>
      <w:kern w:val="0"/>
      <w:szCs w:val="22"/>
      <w:lang w:eastAsia="en-US"/>
    </w:rPr>
  </w:style>
  <w:style w:type="paragraph" w:customStyle="1" w:styleId="TableTitle">
    <w:name w:val="TableTitle"/>
    <w:basedOn w:val="a4"/>
    <w:qFormat/>
    <w:rsid w:val="00916BD2"/>
    <w:pPr>
      <w:keepNext/>
      <w:keepLines/>
      <w:widowControl/>
      <w:wordWrap/>
      <w:autoSpaceDE/>
      <w:autoSpaceDN/>
      <w:spacing w:before="40" w:after="40"/>
      <w:jc w:val="left"/>
    </w:pPr>
    <w:rPr>
      <w:b/>
      <w:kern w:val="0"/>
      <w:szCs w:val="22"/>
      <w:lang w:eastAsia="en-US"/>
    </w:rPr>
  </w:style>
  <w:style w:type="paragraph" w:customStyle="1" w:styleId="TableBody">
    <w:name w:val="TableBody"/>
    <w:basedOn w:val="a4"/>
    <w:qFormat/>
    <w:rsid w:val="00916BD2"/>
    <w:pPr>
      <w:keepLines/>
      <w:widowControl/>
      <w:wordWrap/>
      <w:autoSpaceDE/>
      <w:autoSpaceDN/>
      <w:spacing w:before="40" w:after="40"/>
      <w:jc w:val="left"/>
    </w:pPr>
    <w:rPr>
      <w:kern w:val="0"/>
      <w:szCs w:val="22"/>
      <w:lang w:eastAsia="en-US"/>
    </w:rPr>
  </w:style>
  <w:style w:type="paragraph" w:customStyle="1" w:styleId="FrontMatterTitle">
    <w:name w:val="FrontMatter_Title"/>
    <w:basedOn w:val="RevHisTitle"/>
    <w:next w:val="NormalFrontSection"/>
    <w:qFormat/>
    <w:rsid w:val="00916BD2"/>
    <w:pPr>
      <w:keepNext/>
      <w:pageBreakBefore w:val="0"/>
      <w:spacing w:before="360"/>
    </w:pPr>
  </w:style>
  <w:style w:type="character" w:styleId="aff3">
    <w:name w:val="page number"/>
    <w:uiPriority w:val="99"/>
    <w:unhideWhenUsed/>
    <w:rsid w:val="00916BD2"/>
    <w:rPr>
      <w:sz w:val="36"/>
      <w:szCs w:val="36"/>
    </w:rPr>
  </w:style>
  <w:style w:type="paragraph" w:customStyle="1" w:styleId="FooterLine2EvenPg">
    <w:name w:val="Footer_Line2_EvenPg"/>
    <w:basedOn w:val="ae"/>
    <w:qFormat/>
    <w:rsid w:val="00916BD2"/>
    <w:pPr>
      <w:keepLines/>
      <w:widowControl/>
      <w:tabs>
        <w:tab w:val="clear" w:pos="4513"/>
        <w:tab w:val="clear" w:pos="9026"/>
        <w:tab w:val="center" w:pos="4320"/>
        <w:tab w:val="right" w:pos="8640"/>
      </w:tabs>
      <w:wordWrap/>
      <w:autoSpaceDE/>
      <w:autoSpaceDN/>
      <w:snapToGrid/>
      <w:jc w:val="right"/>
    </w:pPr>
    <w:rPr>
      <w:i/>
      <w:kern w:val="0"/>
      <w:lang w:eastAsia="en-US"/>
    </w:rPr>
  </w:style>
  <w:style w:type="paragraph" w:customStyle="1" w:styleId="HeadingEmphasis">
    <w:name w:val="HeadingEmphasis"/>
    <w:basedOn w:val="a4"/>
    <w:next w:val="a4"/>
    <w:qFormat/>
    <w:rsid w:val="00916BD2"/>
    <w:pPr>
      <w:keepLines/>
      <w:widowControl/>
      <w:wordWrap/>
      <w:autoSpaceDE/>
      <w:autoSpaceDN/>
      <w:spacing w:before="240" w:after="60" w:line="276" w:lineRule="auto"/>
      <w:ind w:left="720"/>
      <w:jc w:val="left"/>
    </w:pPr>
    <w:rPr>
      <w:b/>
      <w:i/>
      <w:kern w:val="0"/>
      <w:sz w:val="28"/>
      <w:szCs w:val="28"/>
      <w:lang w:eastAsia="en-US"/>
    </w:rPr>
  </w:style>
  <w:style w:type="paragraph" w:customStyle="1" w:styleId="Header-Even">
    <w:name w:val="Header-Even"/>
    <w:basedOn w:val="ad"/>
    <w:qFormat/>
    <w:rsid w:val="00916BD2"/>
    <w:pPr>
      <w:keepLines/>
      <w:widowControl/>
      <w:tabs>
        <w:tab w:val="clear" w:pos="4513"/>
        <w:tab w:val="clear" w:pos="9026"/>
        <w:tab w:val="right" w:pos="9360"/>
      </w:tabs>
      <w:wordWrap/>
      <w:autoSpaceDE/>
      <w:autoSpaceDN/>
      <w:snapToGrid/>
      <w:jc w:val="right"/>
    </w:pPr>
    <w:rPr>
      <w:noProof/>
      <w:kern w:val="0"/>
      <w:szCs w:val="22"/>
      <w:lang w:eastAsia="en-US"/>
    </w:rPr>
  </w:style>
  <w:style w:type="paragraph" w:styleId="aff4">
    <w:name w:val="Normal Indent"/>
    <w:basedOn w:val="a4"/>
    <w:uiPriority w:val="99"/>
    <w:unhideWhenUsed/>
    <w:rsid w:val="00916BD2"/>
    <w:pPr>
      <w:keepLines/>
      <w:widowControl/>
      <w:wordWrap/>
      <w:autoSpaceDE/>
      <w:autoSpaceDN/>
      <w:spacing w:before="120" w:after="120" w:line="276" w:lineRule="auto"/>
      <w:ind w:left="2340"/>
      <w:jc w:val="left"/>
    </w:pPr>
    <w:rPr>
      <w:kern w:val="0"/>
      <w:szCs w:val="22"/>
      <w:lang w:eastAsia="en-US"/>
    </w:rPr>
  </w:style>
  <w:style w:type="paragraph" w:customStyle="1" w:styleId="InstructionTitle">
    <w:name w:val="Instruction_Title"/>
    <w:basedOn w:val="a4"/>
    <w:next w:val="a4"/>
    <w:qFormat/>
    <w:rsid w:val="00916BD2"/>
    <w:pPr>
      <w:keepNext/>
      <w:keepLines/>
      <w:widowControl/>
      <w:wordWrap/>
      <w:autoSpaceDE/>
      <w:autoSpaceDN/>
      <w:spacing w:before="360" w:line="276" w:lineRule="auto"/>
      <w:ind w:left="720"/>
      <w:jc w:val="left"/>
    </w:pPr>
    <w:rPr>
      <w:b/>
      <w:kern w:val="0"/>
      <w:sz w:val="24"/>
      <w:szCs w:val="24"/>
      <w:lang w:eastAsia="en-US"/>
    </w:rPr>
  </w:style>
  <w:style w:type="paragraph" w:customStyle="1" w:styleId="Note">
    <w:name w:val="Note"/>
    <w:basedOn w:val="a2"/>
    <w:qFormat/>
    <w:rsid w:val="00916BD2"/>
    <w:pPr>
      <w:keepLines/>
      <w:widowControl/>
      <w:numPr>
        <w:numId w:val="9"/>
      </w:numPr>
      <w:pBdr>
        <w:top w:val="single" w:sz="4" w:space="1" w:color="auto"/>
        <w:bottom w:val="single" w:sz="4" w:space="1" w:color="auto"/>
      </w:pBdr>
      <w:tabs>
        <w:tab w:val="left" w:pos="360"/>
      </w:tabs>
      <w:wordWrap/>
      <w:autoSpaceDE/>
      <w:autoSpaceDN/>
      <w:spacing w:before="240" w:after="240" w:line="276" w:lineRule="auto"/>
      <w:ind w:left="360"/>
      <w:contextualSpacing/>
      <w:jc w:val="left"/>
    </w:pPr>
    <w:rPr>
      <w:kern w:val="0"/>
      <w:szCs w:val="22"/>
      <w:lang w:eastAsia="en-US"/>
    </w:rPr>
  </w:style>
  <w:style w:type="paragraph" w:styleId="51">
    <w:name w:val="List Continue 5"/>
    <w:basedOn w:val="a4"/>
    <w:uiPriority w:val="99"/>
    <w:unhideWhenUsed/>
    <w:rsid w:val="00916BD2"/>
    <w:pPr>
      <w:keepLines/>
      <w:widowControl/>
      <w:wordWrap/>
      <w:autoSpaceDE/>
      <w:autoSpaceDN/>
      <w:spacing w:before="120" w:after="120" w:line="276" w:lineRule="auto"/>
      <w:ind w:left="720"/>
      <w:contextualSpacing/>
      <w:jc w:val="left"/>
    </w:pPr>
    <w:rPr>
      <w:kern w:val="0"/>
      <w:szCs w:val="22"/>
      <w:lang w:eastAsia="en-US"/>
    </w:rPr>
  </w:style>
  <w:style w:type="paragraph" w:customStyle="1" w:styleId="Copyright">
    <w:name w:val="Copyright"/>
    <w:basedOn w:val="a4"/>
    <w:rsid w:val="00916BD2"/>
    <w:pPr>
      <w:keepLines/>
      <w:widowControl/>
      <w:pBdr>
        <w:top w:val="single" w:sz="4" w:space="1" w:color="auto"/>
        <w:left w:val="single" w:sz="4" w:space="4" w:color="auto"/>
        <w:bottom w:val="single" w:sz="4" w:space="2" w:color="auto"/>
        <w:right w:val="single" w:sz="4" w:space="4" w:color="auto"/>
      </w:pBdr>
      <w:shd w:val="clear" w:color="auto" w:fill="D9D9D9"/>
      <w:wordWrap/>
      <w:autoSpaceDE/>
      <w:autoSpaceDN/>
      <w:spacing w:before="60" w:after="120"/>
      <w:ind w:left="1309"/>
      <w:jc w:val="left"/>
    </w:pPr>
    <w:rPr>
      <w:rFonts w:ascii="Book Antiqua" w:eastAsia="Times New Roman" w:hAnsi="Book Antiqua" w:cs="Arial"/>
      <w:kern w:val="0"/>
      <w:szCs w:val="24"/>
      <w:lang w:eastAsia="en-US"/>
    </w:rPr>
  </w:style>
  <w:style w:type="paragraph" w:customStyle="1" w:styleId="CopyrightHeading">
    <w:name w:val="Copyright Heading"/>
    <w:basedOn w:val="a4"/>
    <w:rsid w:val="00916BD2"/>
    <w:pPr>
      <w:keepLines/>
      <w:widowControl/>
      <w:pBdr>
        <w:top w:val="single" w:sz="4" w:space="1" w:color="auto"/>
        <w:left w:val="single" w:sz="4" w:space="4" w:color="auto"/>
        <w:bottom w:val="single" w:sz="4" w:space="2" w:color="auto"/>
        <w:right w:val="single" w:sz="4" w:space="4" w:color="auto"/>
      </w:pBdr>
      <w:shd w:val="clear" w:color="auto" w:fill="D9D9D9"/>
      <w:wordWrap/>
      <w:autoSpaceDE/>
      <w:autoSpaceDN/>
      <w:spacing w:before="4080" w:after="120"/>
      <w:ind w:left="1309"/>
      <w:jc w:val="center"/>
    </w:pPr>
    <w:rPr>
      <w:rFonts w:ascii="Arial" w:eastAsia="Times New Roman" w:hAnsi="Arial" w:cs="Arial"/>
      <w:b/>
      <w:bCs/>
      <w:kern w:val="0"/>
      <w:szCs w:val="24"/>
      <w:lang w:eastAsia="en-US"/>
    </w:rPr>
  </w:style>
  <w:style w:type="paragraph" w:customStyle="1" w:styleId="PrivateConfidentialText">
    <w:name w:val="Private_Confidential_Text"/>
    <w:basedOn w:val="Copyright"/>
    <w:qFormat/>
    <w:rsid w:val="00916BD2"/>
    <w:pPr>
      <w:pBdr>
        <w:top w:val="single" w:sz="4" w:space="1" w:color="2973EF"/>
        <w:left w:val="single" w:sz="4" w:space="4" w:color="2973EF"/>
        <w:bottom w:val="single" w:sz="4" w:space="1" w:color="2973EF"/>
        <w:right w:val="single" w:sz="4" w:space="4" w:color="2973EF"/>
      </w:pBdr>
      <w:shd w:val="clear" w:color="auto" w:fill="EAF1DD" w:themeFill="accent3" w:themeFillTint="33"/>
      <w:ind w:left="0"/>
    </w:pPr>
    <w:rPr>
      <w:rFonts w:ascii="Candara" w:hAnsi="Candara"/>
    </w:rPr>
  </w:style>
  <w:style w:type="paragraph" w:customStyle="1" w:styleId="PrivateConfidentialHeading">
    <w:name w:val="Private_Confidential_Heading"/>
    <w:basedOn w:val="CopyrightHeading"/>
    <w:next w:val="PrivateConfidentialText"/>
    <w:qFormat/>
    <w:rsid w:val="00916BD2"/>
    <w:pPr>
      <w:pBdr>
        <w:top w:val="single" w:sz="4" w:space="1" w:color="2973EF"/>
        <w:left w:val="single" w:sz="4" w:space="4" w:color="2973EF"/>
        <w:bottom w:val="single" w:sz="4" w:space="1" w:color="2973EF"/>
        <w:right w:val="single" w:sz="4" w:space="4" w:color="2973EF"/>
      </w:pBdr>
      <w:shd w:val="clear" w:color="auto" w:fill="EAF1DD" w:themeFill="accent3" w:themeFillTint="33"/>
      <w:ind w:left="0"/>
    </w:pPr>
    <w:rPr>
      <w:rFonts w:ascii="Candara" w:hAnsi="Candara"/>
    </w:rPr>
  </w:style>
  <w:style w:type="paragraph" w:customStyle="1" w:styleId="AppendixHeading">
    <w:name w:val="AppendixHeading"/>
    <w:basedOn w:val="1"/>
    <w:next w:val="a4"/>
    <w:qFormat/>
    <w:rsid w:val="00916BD2"/>
    <w:pPr>
      <w:keepLines/>
      <w:widowControl/>
      <w:numPr>
        <w:numId w:val="10"/>
      </w:numPr>
      <w:tabs>
        <w:tab w:val="left" w:pos="2340"/>
      </w:tabs>
      <w:wordWrap/>
      <w:autoSpaceDE/>
      <w:autoSpaceDN/>
      <w:spacing w:before="480" w:afterLines="0" w:line="276" w:lineRule="auto"/>
      <w:jc w:val="left"/>
    </w:pPr>
    <w:rPr>
      <w:rFonts w:cstheme="majorBidi"/>
      <w:b/>
      <w:bCs/>
      <w:color w:val="000000" w:themeColor="text1"/>
      <w:kern w:val="0"/>
      <w:sz w:val="40"/>
      <w:lang w:eastAsia="en-US"/>
    </w:rPr>
  </w:style>
  <w:style w:type="paragraph" w:customStyle="1" w:styleId="Graphic">
    <w:name w:val="Graphic"/>
    <w:basedOn w:val="aff4"/>
    <w:qFormat/>
    <w:rsid w:val="00916BD2"/>
    <w:pPr>
      <w:spacing w:after="0"/>
      <w:ind w:left="0"/>
    </w:pPr>
    <w:rPr>
      <w:noProof/>
    </w:rPr>
  </w:style>
  <w:style w:type="paragraph" w:customStyle="1" w:styleId="InstructionSingle">
    <w:name w:val="Instruction_Single"/>
    <w:basedOn w:val="a3"/>
    <w:qFormat/>
    <w:rsid w:val="00916BD2"/>
    <w:pPr>
      <w:numPr>
        <w:numId w:val="0"/>
      </w:numPr>
      <w:tabs>
        <w:tab w:val="clear" w:pos="900"/>
        <w:tab w:val="left" w:pos="2160"/>
      </w:tabs>
      <w:ind w:left="360" w:hanging="360"/>
    </w:pPr>
    <w:rPr>
      <w:rFonts w:eastAsiaTheme="minorEastAsia"/>
    </w:rPr>
  </w:style>
  <w:style w:type="paragraph" w:customStyle="1" w:styleId="NormalFrontSection">
    <w:name w:val="Normal_FrontSection"/>
    <w:basedOn w:val="a4"/>
    <w:qFormat/>
    <w:rsid w:val="00916BD2"/>
    <w:pPr>
      <w:keepLines/>
      <w:widowControl/>
      <w:wordWrap/>
      <w:autoSpaceDE/>
      <w:autoSpaceDN/>
      <w:spacing w:before="120" w:after="120" w:line="276" w:lineRule="auto"/>
      <w:jc w:val="left"/>
    </w:pPr>
    <w:rPr>
      <w:kern w:val="0"/>
      <w:szCs w:val="22"/>
      <w:lang w:eastAsia="en-US"/>
    </w:rPr>
  </w:style>
  <w:style w:type="paragraph" w:customStyle="1" w:styleId="ListBulletOutdented">
    <w:name w:val="ListBullet_Outdented"/>
    <w:basedOn w:val="a3"/>
    <w:qFormat/>
    <w:rsid w:val="00916BD2"/>
    <w:pPr>
      <w:tabs>
        <w:tab w:val="clear" w:pos="900"/>
        <w:tab w:val="left" w:pos="360"/>
      </w:tabs>
      <w:ind w:left="360"/>
    </w:pPr>
    <w:rPr>
      <w:rFonts w:eastAsiaTheme="minorEastAsia"/>
    </w:rPr>
  </w:style>
  <w:style w:type="paragraph" w:customStyle="1" w:styleId="TOC12">
    <w:name w:val="TOC1_2"/>
    <w:basedOn w:val="11"/>
    <w:qFormat/>
    <w:rsid w:val="00916BD2"/>
    <w:pPr>
      <w:keepLines/>
      <w:widowControl/>
      <w:tabs>
        <w:tab w:val="clear" w:pos="400"/>
        <w:tab w:val="clear" w:pos="9016"/>
        <w:tab w:val="left" w:pos="1170"/>
        <w:tab w:val="right" w:leader="dot" w:pos="8640"/>
      </w:tabs>
      <w:wordWrap/>
      <w:autoSpaceDE/>
      <w:autoSpaceDN/>
      <w:spacing w:before="120" w:after="60"/>
    </w:pPr>
    <w:rPr>
      <w:rFonts w:asciiTheme="minorHAnsi" w:eastAsiaTheme="minorEastAsia" w:hAnsiTheme="minorHAnsi"/>
      <w:bCs w:val="0"/>
      <w:noProof/>
      <w:kern w:val="0"/>
      <w:sz w:val="22"/>
      <w:szCs w:val="22"/>
      <w:lang w:eastAsia="en-US"/>
    </w:rPr>
  </w:style>
  <w:style w:type="paragraph" w:customStyle="1" w:styleId="GraphicIndented">
    <w:name w:val="Graphic_Indented"/>
    <w:basedOn w:val="Graphic"/>
    <w:qFormat/>
    <w:rsid w:val="00916BD2"/>
    <w:pPr>
      <w:ind w:left="2520"/>
    </w:pPr>
  </w:style>
  <w:style w:type="paragraph" w:customStyle="1" w:styleId="GraphicNormal">
    <w:name w:val="Graphic_Normal"/>
    <w:basedOn w:val="GraphicIndented"/>
    <w:qFormat/>
    <w:rsid w:val="00916BD2"/>
    <w:pPr>
      <w:keepNext/>
      <w:spacing w:before="240" w:line="240" w:lineRule="auto"/>
      <w:ind w:left="1800"/>
    </w:pPr>
  </w:style>
  <w:style w:type="paragraph" w:customStyle="1" w:styleId="CaptionOutdented">
    <w:name w:val="Caption_Outdented"/>
    <w:basedOn w:val="af1"/>
    <w:qFormat/>
    <w:rsid w:val="00916BD2"/>
    <w:pPr>
      <w:keepLines/>
      <w:widowControl/>
      <w:wordWrap/>
      <w:autoSpaceDE/>
      <w:autoSpaceDN/>
      <w:spacing w:after="360"/>
      <w:ind w:left="2160"/>
      <w:jc w:val="center"/>
    </w:pPr>
    <w:rPr>
      <w:kern w:val="0"/>
      <w:sz w:val="18"/>
      <w:szCs w:val="18"/>
      <w:lang w:eastAsia="en-US"/>
    </w:rPr>
  </w:style>
  <w:style w:type="paragraph" w:customStyle="1" w:styleId="PageNumberFront">
    <w:name w:val="PageNumber_Front"/>
    <w:basedOn w:val="ae"/>
    <w:qFormat/>
    <w:rsid w:val="00916BD2"/>
    <w:pPr>
      <w:keepLines/>
      <w:widowControl/>
      <w:tabs>
        <w:tab w:val="clear" w:pos="4513"/>
        <w:tab w:val="clear" w:pos="9026"/>
        <w:tab w:val="center" w:pos="4320"/>
        <w:tab w:val="right" w:pos="8640"/>
      </w:tabs>
      <w:wordWrap/>
      <w:autoSpaceDE/>
      <w:autoSpaceDN/>
      <w:snapToGrid/>
      <w:jc w:val="left"/>
    </w:pPr>
    <w:rPr>
      <w:noProof/>
      <w:kern w:val="0"/>
      <w:lang w:eastAsia="en-US"/>
    </w:rPr>
  </w:style>
  <w:style w:type="paragraph" w:customStyle="1" w:styleId="TOCAppdx">
    <w:name w:val="TOCAppdx"/>
    <w:basedOn w:val="11"/>
    <w:qFormat/>
    <w:rsid w:val="00916BD2"/>
    <w:pPr>
      <w:keepLines/>
      <w:widowControl/>
      <w:tabs>
        <w:tab w:val="clear" w:pos="400"/>
        <w:tab w:val="clear" w:pos="9016"/>
        <w:tab w:val="left" w:pos="1170"/>
        <w:tab w:val="right" w:leader="dot" w:pos="8640"/>
      </w:tabs>
      <w:wordWrap/>
      <w:autoSpaceDE/>
      <w:autoSpaceDN/>
      <w:spacing w:before="120" w:after="60"/>
    </w:pPr>
    <w:rPr>
      <w:rFonts w:eastAsiaTheme="minorEastAsia"/>
      <w:bCs w:val="0"/>
      <w:noProof/>
      <w:kern w:val="0"/>
      <w:sz w:val="20"/>
      <w:szCs w:val="22"/>
      <w:lang w:eastAsia="en-US"/>
    </w:rPr>
  </w:style>
  <w:style w:type="paragraph" w:customStyle="1" w:styleId="CaptionTable">
    <w:name w:val="Caption_Table"/>
    <w:basedOn w:val="af1"/>
    <w:qFormat/>
    <w:rsid w:val="00916BD2"/>
    <w:pPr>
      <w:keepNext/>
      <w:keepLines/>
      <w:widowControl/>
      <w:wordWrap/>
      <w:autoSpaceDE/>
      <w:autoSpaceDN/>
      <w:spacing w:before="240" w:after="40"/>
      <w:ind w:left="720"/>
      <w:jc w:val="left"/>
    </w:pPr>
    <w:rPr>
      <w:kern w:val="0"/>
      <w:sz w:val="18"/>
      <w:szCs w:val="18"/>
      <w:lang w:eastAsia="en-US"/>
    </w:rPr>
  </w:style>
  <w:style w:type="paragraph" w:customStyle="1" w:styleId="CaptionTableLandscape">
    <w:name w:val="Caption_Table_Landscape"/>
    <w:basedOn w:val="CaptionTable"/>
    <w:qFormat/>
    <w:rsid w:val="00916BD2"/>
    <w:pPr>
      <w:spacing w:after="60"/>
      <w:ind w:left="0"/>
    </w:pPr>
  </w:style>
  <w:style w:type="paragraph" w:customStyle="1" w:styleId="TableSubtitle">
    <w:name w:val="Table Subtitle"/>
    <w:basedOn w:val="TableBody"/>
    <w:qFormat/>
    <w:rsid w:val="00916BD2"/>
  </w:style>
  <w:style w:type="paragraph" w:customStyle="1" w:styleId="HeadingIndent">
    <w:name w:val="Heading Indent"/>
    <w:basedOn w:val="6"/>
    <w:next w:val="aff4"/>
    <w:qFormat/>
    <w:rsid w:val="00916BD2"/>
    <w:pPr>
      <w:keepLines/>
      <w:widowControl/>
      <w:wordWrap/>
      <w:autoSpaceDE/>
      <w:autoSpaceDN/>
      <w:spacing w:before="200" w:line="276" w:lineRule="auto"/>
      <w:ind w:leftChars="0" w:left="2340" w:firstLineChars="0" w:firstLine="0"/>
      <w:jc w:val="left"/>
    </w:pPr>
    <w:rPr>
      <w:rFonts w:eastAsiaTheme="majorEastAsia" w:cstheme="majorBidi"/>
      <w:bCs w:val="0"/>
      <w:i/>
      <w:iCs/>
      <w:kern w:val="0"/>
      <w:szCs w:val="22"/>
      <w:lang w:eastAsia="en-US"/>
    </w:rPr>
  </w:style>
  <w:style w:type="paragraph" w:customStyle="1" w:styleId="ListBulletIndented">
    <w:name w:val="ListBullet_Indented"/>
    <w:basedOn w:val="ListBulletOutdented"/>
    <w:qFormat/>
    <w:rsid w:val="00916BD2"/>
    <w:pPr>
      <w:tabs>
        <w:tab w:val="clear" w:pos="360"/>
        <w:tab w:val="left" w:pos="2700"/>
      </w:tabs>
      <w:ind w:left="2700"/>
    </w:pPr>
  </w:style>
  <w:style w:type="paragraph" w:customStyle="1" w:styleId="TOCSections">
    <w:name w:val="TOC Sections"/>
    <w:basedOn w:val="23"/>
    <w:qFormat/>
    <w:rsid w:val="00916BD2"/>
    <w:pPr>
      <w:keepLines/>
      <w:widowControl/>
      <w:tabs>
        <w:tab w:val="left" w:pos="2340"/>
        <w:tab w:val="right" w:leader="dot" w:pos="8640"/>
      </w:tabs>
      <w:wordWrap/>
      <w:autoSpaceDE/>
      <w:autoSpaceDN/>
      <w:spacing w:before="60" w:after="60"/>
      <w:ind w:left="1800"/>
    </w:pPr>
    <w:rPr>
      <w:rFonts w:eastAsiaTheme="minorEastAsia" w:cstheme="minorBidi"/>
      <w:iCs w:val="0"/>
      <w:noProof/>
      <w:kern w:val="0"/>
      <w:szCs w:val="22"/>
      <w:lang w:eastAsia="en-US"/>
    </w:rPr>
  </w:style>
  <w:style w:type="paragraph" w:customStyle="1" w:styleId="TOCSections2">
    <w:name w:val="TOC Sections 2"/>
    <w:basedOn w:val="32"/>
    <w:qFormat/>
    <w:rsid w:val="00916BD2"/>
    <w:pPr>
      <w:keepLines/>
      <w:widowControl/>
      <w:tabs>
        <w:tab w:val="left" w:pos="2880"/>
        <w:tab w:val="right" w:leader="dot" w:pos="8640"/>
      </w:tabs>
      <w:wordWrap/>
      <w:autoSpaceDE/>
      <w:autoSpaceDN/>
      <w:spacing w:before="40" w:after="40"/>
      <w:ind w:left="2340"/>
    </w:pPr>
    <w:rPr>
      <w:rFonts w:eastAsiaTheme="minorEastAsia" w:cstheme="minorBidi"/>
      <w:i/>
      <w:noProof/>
      <w:kern w:val="0"/>
      <w:szCs w:val="22"/>
      <w:lang w:eastAsia="en-US"/>
    </w:rPr>
  </w:style>
  <w:style w:type="paragraph" w:customStyle="1" w:styleId="aff5">
    <w:name w:val="코드"/>
    <w:basedOn w:val="a4"/>
    <w:link w:val="Charb"/>
    <w:qFormat/>
    <w:rsid w:val="00916BD2"/>
    <w:pPr>
      <w:widowControl/>
      <w:pBdr>
        <w:top w:val="single" w:sz="4" w:space="1" w:color="auto"/>
        <w:left w:val="single" w:sz="4" w:space="4" w:color="auto"/>
        <w:bottom w:val="single" w:sz="4" w:space="1" w:color="auto"/>
        <w:right w:val="single" w:sz="4" w:space="4" w:color="auto"/>
      </w:pBdr>
    </w:pPr>
    <w:rPr>
      <w:rFonts w:ascii="Courier New" w:eastAsia="Courier New" w:hAnsi="Courier New" w:cs="Courier New"/>
    </w:rPr>
  </w:style>
  <w:style w:type="character" w:customStyle="1" w:styleId="Charb">
    <w:name w:val="코드 Char"/>
    <w:link w:val="aff5"/>
    <w:rsid w:val="00916BD2"/>
    <w:rPr>
      <w:rFonts w:ascii="Courier New" w:eastAsia="Courier New" w:hAnsi="Courier New" w:cs="Courier New"/>
    </w:rPr>
  </w:style>
  <w:style w:type="paragraph" w:styleId="3">
    <w:name w:val="List Bullet 3"/>
    <w:basedOn w:val="a4"/>
    <w:uiPriority w:val="99"/>
    <w:unhideWhenUsed/>
    <w:rsid w:val="00916BD2"/>
    <w:pPr>
      <w:keepLines/>
      <w:widowControl/>
      <w:numPr>
        <w:numId w:val="11"/>
      </w:numPr>
      <w:tabs>
        <w:tab w:val="left" w:pos="3150"/>
      </w:tabs>
      <w:wordWrap/>
      <w:autoSpaceDE/>
      <w:autoSpaceDN/>
      <w:spacing w:before="40" w:after="40"/>
      <w:jc w:val="left"/>
    </w:pPr>
    <w:rPr>
      <w:kern w:val="0"/>
      <w:szCs w:val="22"/>
      <w:lang w:eastAsia="en-US"/>
    </w:rPr>
  </w:style>
  <w:style w:type="paragraph" w:styleId="40">
    <w:name w:val="List Bullet 4"/>
    <w:basedOn w:val="a4"/>
    <w:uiPriority w:val="99"/>
    <w:unhideWhenUsed/>
    <w:rsid w:val="00916BD2"/>
    <w:pPr>
      <w:keepLines/>
      <w:widowControl/>
      <w:numPr>
        <w:numId w:val="12"/>
      </w:numPr>
      <w:tabs>
        <w:tab w:val="left" w:pos="3510"/>
      </w:tabs>
      <w:wordWrap/>
      <w:autoSpaceDE/>
      <w:autoSpaceDN/>
      <w:spacing w:before="120" w:after="120" w:line="276" w:lineRule="auto"/>
      <w:ind w:left="3510"/>
      <w:contextualSpacing/>
      <w:jc w:val="left"/>
    </w:pPr>
    <w:rPr>
      <w:kern w:val="0"/>
      <w:szCs w:val="22"/>
      <w:lang w:eastAsia="en-US"/>
    </w:rPr>
  </w:style>
  <w:style w:type="paragraph" w:customStyle="1" w:styleId="TableBodySmall">
    <w:name w:val="TableBodySmall"/>
    <w:basedOn w:val="TableBody"/>
    <w:qFormat/>
    <w:rsid w:val="00916BD2"/>
  </w:style>
  <w:style w:type="paragraph" w:customStyle="1" w:styleId="code2">
    <w:name w:val="code2"/>
    <w:basedOn w:val="a4"/>
    <w:qFormat/>
    <w:rsid w:val="00916BD2"/>
    <w:pPr>
      <w:keepLines/>
      <w:widowControl/>
      <w:wordWrap/>
      <w:autoSpaceDE/>
      <w:autoSpaceDN/>
      <w:spacing w:before="120" w:after="120"/>
      <w:ind w:left="720" w:firstLine="360"/>
      <w:jc w:val="left"/>
    </w:pPr>
    <w:rPr>
      <w:rFonts w:ascii="Courier New" w:eastAsia="맑은 고딕" w:hAnsi="Courier New" w:cs="Courier New"/>
      <w:kern w:val="0"/>
      <w:lang w:eastAsia="en-US"/>
    </w:rPr>
  </w:style>
  <w:style w:type="paragraph" w:customStyle="1" w:styleId="BodyEmphasis">
    <w:name w:val="BodyEmphasis"/>
    <w:basedOn w:val="a4"/>
    <w:qFormat/>
    <w:rsid w:val="00916BD2"/>
    <w:pPr>
      <w:keepNext/>
      <w:keepLines/>
      <w:widowControl/>
      <w:wordWrap/>
      <w:autoSpaceDE/>
      <w:autoSpaceDN/>
      <w:spacing w:before="240" w:after="40"/>
      <w:ind w:left="720"/>
      <w:jc w:val="left"/>
    </w:pPr>
    <w:rPr>
      <w:b/>
      <w:i/>
      <w:kern w:val="0"/>
      <w:szCs w:val="22"/>
      <w:lang w:eastAsia="en-US"/>
    </w:rPr>
  </w:style>
  <w:style w:type="table" w:styleId="-1">
    <w:name w:val="Light Shading Accent 1"/>
    <w:basedOn w:val="a7"/>
    <w:uiPriority w:val="60"/>
    <w:rsid w:val="00916BD2"/>
    <w:rPr>
      <w:color w:val="365F91" w:themeColor="accent1" w:themeShade="BF"/>
      <w:kern w:val="0"/>
      <w:sz w:val="22"/>
      <w:szCs w:val="22"/>
      <w:lang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CorFire1">
    <w:name w:val="CorFire1"/>
    <w:basedOn w:val="a7"/>
    <w:uiPriority w:val="99"/>
    <w:rsid w:val="00916BD2"/>
    <w:rPr>
      <w:kern w:val="0"/>
      <w:lang w:val="en-GB"/>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pPr>
        <w:spacing w:before="0" w:after="0" w:line="240" w:lineRule="auto"/>
      </w:pPr>
      <w:rPr>
        <w:rFonts w:asciiTheme="majorHAnsi" w:eastAsiaTheme="majorEastAsia" w:hAnsiTheme="majorHAnsi" w:cstheme="majorBidi"/>
        <w:b/>
        <w:bCs/>
        <w:sz w:val="20"/>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shd w:val="clear" w:color="auto" w:fill="BFBFBF" w:themeFill="background1" w:themeFillShade="BF"/>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Pr/>
      <w:tcPr>
        <w:shd w:val="clear" w:color="auto" w:fill="D9D9D9" w:themeFill="background1" w:themeFillShade="D9"/>
      </w:tcPr>
    </w:tblStylePr>
    <w:tblStylePr w:type="lastCol">
      <w:rPr>
        <w:rFonts w:asciiTheme="majorHAnsi" w:eastAsiaTheme="majorEastAsia" w:hAnsiTheme="majorHAnsi" w:cstheme="majorBidi"/>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2Vert">
      <w:tblPr/>
      <w:tcPr>
        <w:shd w:val="clear" w:color="auto" w:fill="F2F2F2" w:themeFill="background1" w:themeFillShade="F2"/>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D9D9D9" w:themeFill="background1" w:themeFillShade="D9"/>
      </w:tcPr>
    </w:tblStylePr>
  </w:style>
  <w:style w:type="character" w:customStyle="1" w:styleId="block">
    <w:name w:val="block"/>
    <w:basedOn w:val="a6"/>
    <w:rsid w:val="00916BD2"/>
  </w:style>
  <w:style w:type="paragraph" w:customStyle="1" w:styleId="Default">
    <w:name w:val="Default"/>
    <w:rsid w:val="00916BD2"/>
    <w:pPr>
      <w:autoSpaceDE w:val="0"/>
      <w:autoSpaceDN w:val="0"/>
      <w:adjustRightInd w:val="0"/>
    </w:pPr>
    <w:rPr>
      <w:rFonts w:ascii="Arial" w:hAnsi="Arial" w:cs="Arial"/>
      <w:color w:val="000000"/>
      <w:kern w:val="0"/>
      <w:sz w:val="24"/>
      <w:szCs w:val="24"/>
      <w:lang w:eastAsia="en-US"/>
    </w:rPr>
  </w:style>
  <w:style w:type="character" w:styleId="aff6">
    <w:name w:val="Placeholder Text"/>
    <w:basedOn w:val="a6"/>
    <w:uiPriority w:val="99"/>
    <w:semiHidden/>
    <w:rsid w:val="00916BD2"/>
    <w:rPr>
      <w:color w:val="808080"/>
    </w:rPr>
  </w:style>
  <w:style w:type="table" w:customStyle="1" w:styleId="TableGrid1">
    <w:name w:val="Table Grid1"/>
    <w:basedOn w:val="a7"/>
    <w:next w:val="af"/>
    <w:uiPriority w:val="59"/>
    <w:rsid w:val="00916BD2"/>
    <w:rPr>
      <w:rFonts w:ascii="Times New Roman" w:hAnsi="Times New Roman" w:cs="Times New Roman"/>
      <w:kern w:val="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NoList1">
    <w:name w:val="No List1"/>
    <w:next w:val="a8"/>
    <w:uiPriority w:val="99"/>
    <w:semiHidden/>
    <w:unhideWhenUsed/>
    <w:rsid w:val="00916BD2"/>
  </w:style>
  <w:style w:type="paragraph" w:customStyle="1" w:styleId="ByLine">
    <w:name w:val="ByLine"/>
    <w:basedOn w:val="aa"/>
    <w:rsid w:val="00916BD2"/>
    <w:pPr>
      <w:wordWrap/>
      <w:autoSpaceDE/>
      <w:autoSpaceDN/>
      <w:adjustRightInd w:val="0"/>
      <w:snapToGrid w:val="0"/>
      <w:spacing w:after="720" w:line="360" w:lineRule="auto"/>
    </w:pPr>
    <w:rPr>
      <w:rFonts w:ascii="Calibri" w:eastAsia="맑은 고딕" w:hAnsi="Calibri" w:cs="Times New Roman"/>
      <w:bCs w:val="0"/>
      <w:spacing w:val="0"/>
      <w:kern w:val="28"/>
      <w:sz w:val="28"/>
      <w:szCs w:val="20"/>
      <w:lang w:eastAsia="en-US"/>
    </w:rPr>
  </w:style>
  <w:style w:type="paragraph" w:customStyle="1" w:styleId="line">
    <w:name w:val="line"/>
    <w:basedOn w:val="aa"/>
    <w:rsid w:val="00916BD2"/>
    <w:pPr>
      <w:pBdr>
        <w:top w:val="single" w:sz="36" w:space="1" w:color="auto"/>
      </w:pBdr>
      <w:wordWrap/>
      <w:autoSpaceDE/>
      <w:autoSpaceDN/>
      <w:adjustRightInd w:val="0"/>
      <w:snapToGrid w:val="0"/>
      <w:spacing w:after="0" w:line="360" w:lineRule="auto"/>
    </w:pPr>
    <w:rPr>
      <w:rFonts w:ascii="Calibri" w:eastAsia="맑은 고딕" w:hAnsi="Calibri" w:cs="Times New Roman"/>
      <w:bCs w:val="0"/>
      <w:spacing w:val="0"/>
      <w:kern w:val="28"/>
      <w:sz w:val="40"/>
      <w:szCs w:val="20"/>
      <w:lang w:eastAsia="en-US"/>
    </w:rPr>
  </w:style>
  <w:style w:type="table" w:customStyle="1" w:styleId="12">
    <w:name w:val="밝은 목록1"/>
    <w:basedOn w:val="a7"/>
    <w:uiPriority w:val="61"/>
    <w:rsid w:val="00916BD2"/>
    <w:rPr>
      <w:rFonts w:ascii="Times New Roman" w:eastAsia="바탕" w:hAnsi="Times New Roman" w:cs="Times New Roman"/>
      <w:kern w:val="0"/>
      <w:lang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TableContents">
    <w:name w:val="Table Contents"/>
    <w:basedOn w:val="a4"/>
    <w:qFormat/>
    <w:rsid w:val="00916BD2"/>
    <w:pPr>
      <w:wordWrap/>
      <w:autoSpaceDE/>
      <w:autoSpaceDN/>
      <w:adjustRightInd w:val="0"/>
      <w:snapToGrid w:val="0"/>
      <w:spacing w:line="360" w:lineRule="auto"/>
      <w:jc w:val="left"/>
    </w:pPr>
    <w:rPr>
      <w:rFonts w:ascii="Calibri" w:eastAsia="맑은 고딕" w:hAnsi="Calibri" w:cs="Times New Roman"/>
      <w:kern w:val="0"/>
      <w:sz w:val="22"/>
    </w:rPr>
  </w:style>
  <w:style w:type="table" w:customStyle="1" w:styleId="TableGrid2">
    <w:name w:val="Table Grid2"/>
    <w:basedOn w:val="a7"/>
    <w:next w:val="af"/>
    <w:uiPriority w:val="59"/>
    <w:rsid w:val="00916BD2"/>
    <w:rPr>
      <w:rFonts w:ascii="Times New Roman" w:eastAsia="맑은 고딕" w:hAnsi="Times New Roman" w:cs="Times New Roman"/>
      <w:kern w:val="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f7">
    <w:name w:val="FollowedHyperlink"/>
    <w:basedOn w:val="a6"/>
    <w:uiPriority w:val="99"/>
    <w:semiHidden/>
    <w:unhideWhenUsed/>
    <w:rsid w:val="00916BD2"/>
    <w:rPr>
      <w:color w:val="800080"/>
      <w:u w:val="single"/>
    </w:rPr>
  </w:style>
  <w:style w:type="paragraph" w:customStyle="1" w:styleId="Note4">
    <w:name w:val="Note4"/>
    <w:basedOn w:val="a4"/>
    <w:rsid w:val="00916BD2"/>
    <w:pPr>
      <w:widowControl/>
      <w:tabs>
        <w:tab w:val="left" w:pos="2880"/>
      </w:tabs>
      <w:wordWrap/>
      <w:overflowPunct w:val="0"/>
      <w:adjustRightInd w:val="0"/>
      <w:spacing w:before="120"/>
      <w:ind w:left="3240" w:hanging="720"/>
      <w:jc w:val="left"/>
      <w:textAlignment w:val="baseline"/>
    </w:pPr>
    <w:rPr>
      <w:rFonts w:ascii="Book Antiqua" w:eastAsia="바탕체" w:hAnsi="Book Antiqua" w:cs="Times New Roman"/>
      <w:kern w:val="0"/>
    </w:rPr>
  </w:style>
  <w:style w:type="paragraph" w:customStyle="1" w:styleId="PPSE2">
    <w:name w:val="PPSE 제목 2"/>
    <w:basedOn w:val="TableText"/>
    <w:qFormat/>
    <w:rsid w:val="00916BD2"/>
    <w:pPr>
      <w:tabs>
        <w:tab w:val="left" w:pos="1134"/>
      </w:tabs>
      <w:wordWrap/>
      <w:autoSpaceDE/>
      <w:autoSpaceDN/>
      <w:spacing w:beforeLines="0" w:line="320" w:lineRule="atLeast"/>
      <w:outlineLvl w:val="1"/>
    </w:pPr>
    <w:rPr>
      <w:rFonts w:ascii="Calibri" w:eastAsia="맑은 고딕" w:hAnsi="Calibri" w:cs="Times New Roman"/>
      <w:kern w:val="0"/>
      <w:sz w:val="24"/>
      <w:szCs w:val="24"/>
    </w:rPr>
  </w:style>
  <w:style w:type="paragraph" w:customStyle="1" w:styleId="wma">
    <w:name w:val="wma"/>
    <w:basedOn w:val="a5"/>
    <w:link w:val="wmaChar"/>
    <w:qFormat/>
    <w:rsid w:val="00916BD2"/>
    <w:pPr>
      <w:wordWrap/>
      <w:autoSpaceDE/>
      <w:autoSpaceDN/>
      <w:adjustRightInd w:val="0"/>
      <w:snapToGrid w:val="0"/>
      <w:spacing w:afterLines="0" w:line="400" w:lineRule="atLeast"/>
      <w:ind w:leftChars="0" w:left="0"/>
      <w:jc w:val="left"/>
    </w:pPr>
    <w:rPr>
      <w:rFonts w:eastAsia="맑은 고딕" w:cs="Times New Roman"/>
      <w:sz w:val="24"/>
    </w:rPr>
  </w:style>
  <w:style w:type="paragraph" w:customStyle="1" w:styleId="a">
    <w:name w:val="중제목"/>
    <w:basedOn w:val="a4"/>
    <w:next w:val="a4"/>
    <w:rsid w:val="00916BD2"/>
    <w:pPr>
      <w:widowControl/>
      <w:numPr>
        <w:numId w:val="13"/>
      </w:numPr>
      <w:tabs>
        <w:tab w:val="left" w:pos="1134"/>
      </w:tabs>
      <w:wordWrap/>
      <w:overflowPunct w:val="0"/>
      <w:autoSpaceDE/>
      <w:autoSpaceDN/>
      <w:adjustRightInd w:val="0"/>
      <w:spacing w:line="260" w:lineRule="atLeast"/>
      <w:ind w:left="720" w:hanging="720"/>
      <w:jc w:val="left"/>
      <w:textAlignment w:val="baseline"/>
    </w:pPr>
    <w:rPr>
      <w:rFonts w:ascii="Arial" w:eastAsia="돋움체" w:hAnsi="Book Antiqua" w:cs="Times New Roman"/>
      <w:kern w:val="0"/>
      <w:sz w:val="32"/>
    </w:rPr>
  </w:style>
  <w:style w:type="character" w:customStyle="1" w:styleId="wmaChar">
    <w:name w:val="wma Char"/>
    <w:basedOn w:val="Char6"/>
    <w:link w:val="wma"/>
    <w:rsid w:val="00916BD2"/>
    <w:rPr>
      <w:rFonts w:ascii="Candara" w:eastAsia="맑은 고딕" w:hAnsi="Candara" w:cs="Times New Roman"/>
      <w:sz w:val="24"/>
    </w:rPr>
  </w:style>
  <w:style w:type="paragraph" w:customStyle="1" w:styleId="Indent">
    <w:name w:val="Indent"/>
    <w:basedOn w:val="a4"/>
    <w:rsid w:val="00916BD2"/>
    <w:pPr>
      <w:keepNext/>
      <w:widowControl/>
      <w:wordWrap/>
      <w:overflowPunct w:val="0"/>
      <w:adjustRightInd w:val="0"/>
      <w:spacing w:before="120"/>
      <w:ind w:left="720"/>
      <w:jc w:val="left"/>
      <w:textAlignment w:val="baseline"/>
    </w:pPr>
    <w:rPr>
      <w:rFonts w:ascii="Book Antiqua" w:eastAsia="바탕체" w:hAnsi="Book Antiqua" w:cs="Times New Roman"/>
      <w:kern w:val="0"/>
    </w:rPr>
  </w:style>
  <w:style w:type="paragraph" w:customStyle="1" w:styleId="0cm1">
    <w:name w:val="스타일 왼쪽:  0 cm 내어쓰기:  1 글자"/>
    <w:basedOn w:val="a4"/>
    <w:autoRedefine/>
    <w:rsid w:val="00916BD2"/>
    <w:pPr>
      <w:autoSpaceDE/>
      <w:autoSpaceDN/>
      <w:ind w:left="220" w:hangingChars="100" w:hanging="220"/>
    </w:pPr>
    <w:rPr>
      <w:rFonts w:ascii="바탕" w:eastAsia="바탕" w:hAnsi="바탕" w:cs="Times New Roman"/>
      <w:bCs/>
      <w:noProof/>
      <w:szCs w:val="22"/>
    </w:rPr>
  </w:style>
  <w:style w:type="numbering" w:customStyle="1" w:styleId="NoList2">
    <w:name w:val="No List2"/>
    <w:next w:val="a8"/>
    <w:uiPriority w:val="99"/>
    <w:semiHidden/>
    <w:unhideWhenUsed/>
    <w:rsid w:val="00916BD2"/>
  </w:style>
  <w:style w:type="table" w:customStyle="1" w:styleId="TableGrid3">
    <w:name w:val="Table Grid3"/>
    <w:basedOn w:val="a7"/>
    <w:next w:val="af"/>
    <w:uiPriority w:val="59"/>
    <w:rsid w:val="00916BD2"/>
    <w:rPr>
      <w:rFonts w:ascii="맑은 고딕" w:eastAsia="맑은 고딕" w:hAnsi="맑은 고딕" w:cs="Times New Roman"/>
      <w:kern w:val="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f8">
    <w:name w:val="Subtle Reference"/>
    <w:basedOn w:val="a6"/>
    <w:uiPriority w:val="31"/>
    <w:qFormat/>
    <w:rsid w:val="00916BD2"/>
    <w:rPr>
      <w:smallCaps/>
      <w:color w:val="C0504D"/>
      <w:u w:val="single"/>
    </w:rPr>
  </w:style>
  <w:style w:type="numbering" w:customStyle="1" w:styleId="AdminGuideList1">
    <w:name w:val="Admin_Guide_List1"/>
    <w:uiPriority w:val="99"/>
    <w:rsid w:val="00916BD2"/>
  </w:style>
  <w:style w:type="character" w:styleId="HTML">
    <w:name w:val="HTML Code"/>
    <w:basedOn w:val="a6"/>
    <w:uiPriority w:val="99"/>
    <w:semiHidden/>
    <w:unhideWhenUsed/>
    <w:rsid w:val="00916BD2"/>
    <w:rPr>
      <w:rFonts w:ascii="Courier New" w:eastAsia="Times New Roman" w:hAnsi="Courier New" w:cs="Courier New"/>
      <w:sz w:val="20"/>
      <w:szCs w:val="20"/>
    </w:rPr>
  </w:style>
  <w:style w:type="numbering" w:customStyle="1" w:styleId="AdminGuide">
    <w:name w:val="Admin_Guide"/>
    <w:uiPriority w:val="99"/>
    <w:rsid w:val="00916BD2"/>
    <w:pPr>
      <w:numPr>
        <w:numId w:val="15"/>
      </w:numPr>
    </w:pPr>
  </w:style>
  <w:style w:type="paragraph" w:styleId="aff9">
    <w:name w:val="footnote text"/>
    <w:basedOn w:val="a4"/>
    <w:link w:val="Charc"/>
    <w:uiPriority w:val="99"/>
    <w:semiHidden/>
    <w:unhideWhenUsed/>
    <w:rsid w:val="00916BD2"/>
    <w:pPr>
      <w:keepLines/>
      <w:widowControl/>
      <w:wordWrap/>
      <w:autoSpaceDE/>
      <w:autoSpaceDN/>
      <w:ind w:left="720"/>
      <w:jc w:val="left"/>
    </w:pPr>
    <w:rPr>
      <w:kern w:val="0"/>
      <w:lang w:eastAsia="en-US"/>
    </w:rPr>
  </w:style>
  <w:style w:type="character" w:customStyle="1" w:styleId="Charc">
    <w:name w:val="각주 텍스트 Char"/>
    <w:basedOn w:val="a6"/>
    <w:link w:val="aff9"/>
    <w:uiPriority w:val="99"/>
    <w:semiHidden/>
    <w:rsid w:val="00916BD2"/>
    <w:rPr>
      <w:rFonts w:ascii="Candara" w:hAnsi="Candara"/>
      <w:kern w:val="0"/>
      <w:lang w:eastAsia="en-US"/>
    </w:rPr>
  </w:style>
  <w:style w:type="character" w:styleId="affa">
    <w:name w:val="footnote reference"/>
    <w:basedOn w:val="a6"/>
    <w:uiPriority w:val="99"/>
    <w:semiHidden/>
    <w:unhideWhenUsed/>
    <w:rsid w:val="00916BD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qFormat="1"/>
    <w:lsdException w:name="Subtitle" w:semiHidden="0" w:uiPriority="11" w:unhideWhenUsed="0" w:qFormat="1"/>
    <w:lsdException w:name="Block Text"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a4">
    <w:name w:val="Normal"/>
    <w:qFormat/>
    <w:rsid w:val="00714373"/>
    <w:pPr>
      <w:widowControl w:val="0"/>
      <w:wordWrap w:val="0"/>
      <w:autoSpaceDE w:val="0"/>
      <w:autoSpaceDN w:val="0"/>
      <w:jc w:val="both"/>
    </w:pPr>
    <w:rPr>
      <w:rFonts w:ascii="Candara" w:hAnsi="Candara"/>
    </w:rPr>
  </w:style>
  <w:style w:type="paragraph" w:styleId="1">
    <w:name w:val="heading 1"/>
    <w:basedOn w:val="a4"/>
    <w:next w:val="a5"/>
    <w:link w:val="1Char"/>
    <w:qFormat/>
    <w:rsid w:val="00C44E47"/>
    <w:pPr>
      <w:keepNext/>
      <w:pageBreakBefore/>
      <w:numPr>
        <w:numId w:val="1"/>
      </w:numPr>
      <w:spacing w:afterLines="150"/>
      <w:outlineLvl w:val="0"/>
    </w:pPr>
    <w:rPr>
      <w:rFonts w:eastAsiaTheme="majorEastAsia" w:cs="Arial"/>
      <w:sz w:val="36"/>
      <w:szCs w:val="40"/>
    </w:rPr>
  </w:style>
  <w:style w:type="paragraph" w:styleId="20">
    <w:name w:val="heading 2"/>
    <w:basedOn w:val="a4"/>
    <w:next w:val="a5"/>
    <w:link w:val="2Char"/>
    <w:unhideWhenUsed/>
    <w:qFormat/>
    <w:rsid w:val="00112738"/>
    <w:pPr>
      <w:keepNext/>
      <w:numPr>
        <w:ilvl w:val="1"/>
        <w:numId w:val="1"/>
      </w:numPr>
      <w:spacing w:beforeLines="100" w:afterLines="100"/>
      <w:outlineLvl w:val="1"/>
    </w:pPr>
    <w:rPr>
      <w:rFonts w:eastAsiaTheme="majorEastAsia" w:cs="Arial"/>
      <w:b/>
      <w:sz w:val="24"/>
    </w:rPr>
  </w:style>
  <w:style w:type="paragraph" w:styleId="30">
    <w:name w:val="heading 3"/>
    <w:basedOn w:val="a4"/>
    <w:next w:val="a5"/>
    <w:link w:val="3Char"/>
    <w:unhideWhenUsed/>
    <w:qFormat/>
    <w:rsid w:val="00A46894"/>
    <w:pPr>
      <w:keepNext/>
      <w:numPr>
        <w:ilvl w:val="2"/>
        <w:numId w:val="1"/>
      </w:numPr>
      <w:spacing w:beforeLines="100" w:afterLines="100"/>
      <w:outlineLvl w:val="2"/>
    </w:pPr>
    <w:rPr>
      <w:rFonts w:eastAsiaTheme="majorEastAsia" w:cs="Arial"/>
      <w:b/>
    </w:rPr>
  </w:style>
  <w:style w:type="paragraph" w:styleId="4">
    <w:name w:val="heading 4"/>
    <w:basedOn w:val="a4"/>
    <w:next w:val="a5"/>
    <w:link w:val="4Char"/>
    <w:uiPriority w:val="9"/>
    <w:unhideWhenUsed/>
    <w:qFormat/>
    <w:rsid w:val="00743BB4"/>
    <w:pPr>
      <w:keepNext/>
      <w:numPr>
        <w:ilvl w:val="3"/>
        <w:numId w:val="1"/>
      </w:numPr>
      <w:spacing w:afterLines="100"/>
      <w:ind w:left="851"/>
      <w:outlineLvl w:val="3"/>
    </w:pPr>
    <w:rPr>
      <w:b/>
      <w:bCs/>
      <w:i/>
    </w:rPr>
  </w:style>
  <w:style w:type="paragraph" w:styleId="5">
    <w:name w:val="heading 5"/>
    <w:basedOn w:val="a4"/>
    <w:next w:val="a5"/>
    <w:link w:val="5Char"/>
    <w:uiPriority w:val="9"/>
    <w:unhideWhenUsed/>
    <w:qFormat/>
    <w:rsid w:val="00683A2B"/>
    <w:pPr>
      <w:keepNext/>
      <w:spacing w:afterLines="50"/>
      <w:ind w:leftChars="213" w:left="426"/>
      <w:outlineLvl w:val="4"/>
    </w:pPr>
    <w:rPr>
      <w:rFonts w:eastAsia="Arial" w:cs="Arial"/>
      <w:b/>
      <w:u w:val="single"/>
    </w:rPr>
  </w:style>
  <w:style w:type="paragraph" w:styleId="6">
    <w:name w:val="heading 6"/>
    <w:basedOn w:val="a4"/>
    <w:next w:val="a4"/>
    <w:link w:val="6Char"/>
    <w:uiPriority w:val="9"/>
    <w:unhideWhenUsed/>
    <w:qFormat/>
    <w:rsid w:val="00C44E47"/>
    <w:pPr>
      <w:keepNext/>
      <w:ind w:leftChars="600" w:left="600" w:hangingChars="200" w:hanging="2000"/>
      <w:outlineLvl w:val="5"/>
    </w:pPr>
    <w:rPr>
      <w:b/>
      <w:bCs/>
    </w:rPr>
  </w:style>
  <w:style w:type="paragraph" w:styleId="7">
    <w:name w:val="heading 7"/>
    <w:basedOn w:val="a4"/>
    <w:next w:val="a4"/>
    <w:link w:val="7Char"/>
    <w:unhideWhenUsed/>
    <w:qFormat/>
    <w:rsid w:val="00916BD2"/>
    <w:pPr>
      <w:keepNext/>
      <w:keepLines/>
      <w:widowControl/>
      <w:wordWrap/>
      <w:autoSpaceDE/>
      <w:autoSpaceDN/>
      <w:spacing w:before="200" w:line="276" w:lineRule="auto"/>
      <w:ind w:left="1296" w:hanging="1296"/>
      <w:jc w:val="left"/>
      <w:outlineLvl w:val="6"/>
    </w:pPr>
    <w:rPr>
      <w:rFonts w:asciiTheme="majorHAnsi" w:eastAsiaTheme="majorEastAsia" w:hAnsiTheme="majorHAnsi" w:cstheme="majorBidi"/>
      <w:i/>
      <w:iCs/>
      <w:color w:val="404040" w:themeColor="text1" w:themeTint="BF"/>
      <w:kern w:val="0"/>
      <w:szCs w:val="22"/>
      <w:lang w:eastAsia="en-US"/>
    </w:rPr>
  </w:style>
  <w:style w:type="paragraph" w:styleId="8">
    <w:name w:val="heading 8"/>
    <w:basedOn w:val="a4"/>
    <w:next w:val="a4"/>
    <w:link w:val="8Char"/>
    <w:unhideWhenUsed/>
    <w:qFormat/>
    <w:rsid w:val="00916BD2"/>
    <w:pPr>
      <w:keepNext/>
      <w:keepLines/>
      <w:widowControl/>
      <w:wordWrap/>
      <w:autoSpaceDE/>
      <w:autoSpaceDN/>
      <w:spacing w:before="200" w:line="276" w:lineRule="auto"/>
      <w:ind w:left="1440" w:hanging="1440"/>
      <w:jc w:val="left"/>
      <w:outlineLvl w:val="7"/>
    </w:pPr>
    <w:rPr>
      <w:rFonts w:asciiTheme="majorHAnsi" w:eastAsiaTheme="majorEastAsia" w:hAnsiTheme="majorHAnsi" w:cstheme="majorBidi"/>
      <w:color w:val="404040" w:themeColor="text1" w:themeTint="BF"/>
      <w:kern w:val="0"/>
      <w:lang w:eastAsia="en-US"/>
    </w:rPr>
  </w:style>
  <w:style w:type="paragraph" w:styleId="9">
    <w:name w:val="heading 9"/>
    <w:basedOn w:val="a4"/>
    <w:next w:val="a4"/>
    <w:link w:val="9Char"/>
    <w:unhideWhenUsed/>
    <w:qFormat/>
    <w:rsid w:val="00916BD2"/>
    <w:pPr>
      <w:keepNext/>
      <w:keepLines/>
      <w:widowControl/>
      <w:wordWrap/>
      <w:autoSpaceDE/>
      <w:autoSpaceDN/>
      <w:spacing w:before="200" w:line="276" w:lineRule="auto"/>
      <w:ind w:left="1584" w:hanging="1584"/>
      <w:jc w:val="left"/>
      <w:outlineLvl w:val="8"/>
    </w:pPr>
    <w:rPr>
      <w:rFonts w:asciiTheme="majorHAnsi" w:eastAsiaTheme="majorEastAsia" w:hAnsiTheme="majorHAnsi" w:cstheme="majorBidi"/>
      <w:i/>
      <w:iCs/>
      <w:color w:val="404040" w:themeColor="text1" w:themeTint="BF"/>
      <w:kern w:val="0"/>
      <w:lang w:eastAsia="en-US"/>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Balloon Text"/>
    <w:basedOn w:val="a4"/>
    <w:link w:val="Char"/>
    <w:uiPriority w:val="99"/>
    <w:semiHidden/>
    <w:unhideWhenUsed/>
    <w:rsid w:val="006D2917"/>
    <w:rPr>
      <w:rFonts w:asciiTheme="majorHAnsi" w:eastAsiaTheme="majorEastAsia" w:hAnsiTheme="majorHAnsi" w:cstheme="majorBidi"/>
      <w:sz w:val="16"/>
      <w:szCs w:val="16"/>
    </w:rPr>
  </w:style>
  <w:style w:type="character" w:customStyle="1" w:styleId="Char">
    <w:name w:val="풍선 도움말 텍스트 Char"/>
    <w:basedOn w:val="a6"/>
    <w:link w:val="a9"/>
    <w:uiPriority w:val="99"/>
    <w:semiHidden/>
    <w:rsid w:val="006D2917"/>
    <w:rPr>
      <w:rFonts w:asciiTheme="majorHAnsi" w:eastAsiaTheme="majorEastAsia" w:hAnsiTheme="majorHAnsi" w:cstheme="majorBidi"/>
      <w:sz w:val="16"/>
      <w:szCs w:val="16"/>
    </w:rPr>
  </w:style>
  <w:style w:type="paragraph" w:styleId="aa">
    <w:name w:val="Title"/>
    <w:basedOn w:val="a4"/>
    <w:next w:val="a4"/>
    <w:link w:val="Char0"/>
    <w:autoRedefine/>
    <w:uiPriority w:val="10"/>
    <w:qFormat/>
    <w:rsid w:val="005928B7"/>
    <w:pPr>
      <w:spacing w:before="240" w:after="120"/>
      <w:jc w:val="right"/>
    </w:pPr>
    <w:rPr>
      <w:rFonts w:eastAsiaTheme="majorEastAsia" w:cstheme="majorBidi"/>
      <w:b/>
      <w:bCs/>
      <w:spacing w:val="-20"/>
      <w:sz w:val="44"/>
      <w:szCs w:val="32"/>
    </w:rPr>
  </w:style>
  <w:style w:type="character" w:customStyle="1" w:styleId="Char0">
    <w:name w:val="제목 Char"/>
    <w:basedOn w:val="a6"/>
    <w:link w:val="aa"/>
    <w:uiPriority w:val="10"/>
    <w:rsid w:val="005928B7"/>
    <w:rPr>
      <w:rFonts w:ascii="Candara" w:eastAsiaTheme="majorEastAsia" w:hAnsi="Candara" w:cstheme="majorBidi"/>
      <w:b/>
      <w:bCs/>
      <w:spacing w:val="-20"/>
      <w:sz w:val="44"/>
      <w:szCs w:val="32"/>
    </w:rPr>
  </w:style>
  <w:style w:type="paragraph" w:styleId="ab">
    <w:name w:val="Document Map"/>
    <w:basedOn w:val="a4"/>
    <w:link w:val="Char1"/>
    <w:uiPriority w:val="99"/>
    <w:semiHidden/>
    <w:unhideWhenUsed/>
    <w:rsid w:val="006D2917"/>
    <w:rPr>
      <w:rFonts w:ascii="Tahoma" w:hAnsi="Tahoma" w:cs="Tahoma"/>
      <w:sz w:val="16"/>
      <w:szCs w:val="16"/>
    </w:rPr>
  </w:style>
  <w:style w:type="character" w:customStyle="1" w:styleId="Char1">
    <w:name w:val="문서 구조 Char"/>
    <w:basedOn w:val="a6"/>
    <w:link w:val="ab"/>
    <w:uiPriority w:val="99"/>
    <w:semiHidden/>
    <w:rsid w:val="006D2917"/>
    <w:rPr>
      <w:rFonts w:ascii="Tahoma" w:hAnsi="Tahoma" w:cs="Tahoma"/>
      <w:sz w:val="16"/>
      <w:szCs w:val="16"/>
    </w:rPr>
  </w:style>
  <w:style w:type="paragraph" w:styleId="ac">
    <w:name w:val="Subtitle"/>
    <w:basedOn w:val="a4"/>
    <w:next w:val="a4"/>
    <w:link w:val="Char2"/>
    <w:autoRedefine/>
    <w:uiPriority w:val="11"/>
    <w:qFormat/>
    <w:rsid w:val="005928B7"/>
    <w:pPr>
      <w:spacing w:after="60"/>
      <w:jc w:val="right"/>
    </w:pPr>
    <w:rPr>
      <w:rFonts w:eastAsiaTheme="majorEastAsia" w:cstheme="majorBidi"/>
      <w:sz w:val="40"/>
      <w:szCs w:val="24"/>
    </w:rPr>
  </w:style>
  <w:style w:type="character" w:customStyle="1" w:styleId="Char2">
    <w:name w:val="부제 Char"/>
    <w:basedOn w:val="a6"/>
    <w:link w:val="ac"/>
    <w:uiPriority w:val="11"/>
    <w:rsid w:val="005928B7"/>
    <w:rPr>
      <w:rFonts w:ascii="Candara" w:eastAsiaTheme="majorEastAsia" w:hAnsi="Candara" w:cstheme="majorBidi"/>
      <w:sz w:val="40"/>
      <w:szCs w:val="24"/>
    </w:rPr>
  </w:style>
  <w:style w:type="paragraph" w:styleId="ad">
    <w:name w:val="header"/>
    <w:basedOn w:val="a4"/>
    <w:link w:val="Char3"/>
    <w:uiPriority w:val="99"/>
    <w:unhideWhenUsed/>
    <w:rsid w:val="006D2917"/>
    <w:pPr>
      <w:tabs>
        <w:tab w:val="center" w:pos="4513"/>
        <w:tab w:val="right" w:pos="9026"/>
      </w:tabs>
      <w:snapToGrid w:val="0"/>
    </w:pPr>
  </w:style>
  <w:style w:type="character" w:customStyle="1" w:styleId="Char3">
    <w:name w:val="머리글 Char"/>
    <w:basedOn w:val="a6"/>
    <w:link w:val="ad"/>
    <w:uiPriority w:val="99"/>
    <w:rsid w:val="006D2917"/>
    <w:rPr>
      <w:rFonts w:ascii="Arial" w:hAnsi="Arial"/>
    </w:rPr>
  </w:style>
  <w:style w:type="paragraph" w:styleId="ae">
    <w:name w:val="footer"/>
    <w:aliases w:val="홀,Footer-Even,f"/>
    <w:basedOn w:val="a4"/>
    <w:link w:val="Char4"/>
    <w:uiPriority w:val="99"/>
    <w:unhideWhenUsed/>
    <w:rsid w:val="006D2917"/>
    <w:pPr>
      <w:tabs>
        <w:tab w:val="center" w:pos="4513"/>
        <w:tab w:val="right" w:pos="9026"/>
      </w:tabs>
      <w:snapToGrid w:val="0"/>
    </w:pPr>
  </w:style>
  <w:style w:type="character" w:customStyle="1" w:styleId="Char4">
    <w:name w:val="바닥글 Char"/>
    <w:aliases w:val="홀 Char,Footer-Even Char,f Char"/>
    <w:basedOn w:val="a6"/>
    <w:link w:val="ae"/>
    <w:uiPriority w:val="99"/>
    <w:rsid w:val="006D2917"/>
    <w:rPr>
      <w:rFonts w:ascii="Arial" w:hAnsi="Arial"/>
    </w:rPr>
  </w:style>
  <w:style w:type="table" w:styleId="af">
    <w:name w:val="Table Grid"/>
    <w:basedOn w:val="a7"/>
    <w:uiPriority w:val="59"/>
    <w:rsid w:val="006D291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제목 1 Char"/>
    <w:basedOn w:val="a6"/>
    <w:link w:val="1"/>
    <w:rsid w:val="00C44E47"/>
    <w:rPr>
      <w:rFonts w:ascii="Candara" w:eastAsiaTheme="majorEastAsia" w:hAnsi="Candara" w:cs="Arial"/>
      <w:sz w:val="36"/>
      <w:szCs w:val="40"/>
    </w:rPr>
  </w:style>
  <w:style w:type="character" w:customStyle="1" w:styleId="2Char">
    <w:name w:val="제목 2 Char"/>
    <w:basedOn w:val="a6"/>
    <w:link w:val="20"/>
    <w:rsid w:val="00112738"/>
    <w:rPr>
      <w:rFonts w:ascii="Candara" w:eastAsiaTheme="majorEastAsia" w:hAnsi="Candara" w:cs="Arial"/>
      <w:b/>
      <w:sz w:val="24"/>
    </w:rPr>
  </w:style>
  <w:style w:type="paragraph" w:styleId="af0">
    <w:name w:val="Body Text Indent"/>
    <w:basedOn w:val="a4"/>
    <w:link w:val="Char5"/>
    <w:uiPriority w:val="99"/>
    <w:semiHidden/>
    <w:unhideWhenUsed/>
    <w:rsid w:val="00B9450F"/>
    <w:pPr>
      <w:spacing w:after="180"/>
      <w:ind w:leftChars="400" w:left="851"/>
    </w:pPr>
  </w:style>
  <w:style w:type="character" w:customStyle="1" w:styleId="Char5">
    <w:name w:val="본문 들여쓰기 Char"/>
    <w:basedOn w:val="a6"/>
    <w:link w:val="af0"/>
    <w:uiPriority w:val="99"/>
    <w:semiHidden/>
    <w:rsid w:val="00B9450F"/>
    <w:rPr>
      <w:rFonts w:ascii="Arial" w:hAnsi="Arial"/>
    </w:rPr>
  </w:style>
  <w:style w:type="paragraph" w:styleId="21">
    <w:name w:val="Body Text Indent 2"/>
    <w:basedOn w:val="a4"/>
    <w:link w:val="2Char0"/>
    <w:uiPriority w:val="99"/>
    <w:semiHidden/>
    <w:unhideWhenUsed/>
    <w:rsid w:val="00B9450F"/>
    <w:pPr>
      <w:spacing w:after="180" w:line="480" w:lineRule="auto"/>
      <w:ind w:leftChars="400" w:left="851"/>
    </w:pPr>
  </w:style>
  <w:style w:type="character" w:customStyle="1" w:styleId="2Char0">
    <w:name w:val="본문 들여쓰기 2 Char"/>
    <w:basedOn w:val="a6"/>
    <w:link w:val="21"/>
    <w:uiPriority w:val="99"/>
    <w:semiHidden/>
    <w:rsid w:val="00B9450F"/>
    <w:rPr>
      <w:rFonts w:ascii="Arial" w:hAnsi="Arial"/>
    </w:rPr>
  </w:style>
  <w:style w:type="paragraph" w:styleId="a2">
    <w:name w:val="List Paragraph"/>
    <w:basedOn w:val="a4"/>
    <w:uiPriority w:val="34"/>
    <w:qFormat/>
    <w:rsid w:val="00FD457D"/>
    <w:pPr>
      <w:numPr>
        <w:numId w:val="4"/>
      </w:numPr>
      <w:spacing w:line="360" w:lineRule="auto"/>
    </w:pPr>
  </w:style>
  <w:style w:type="paragraph" w:styleId="22">
    <w:name w:val="Body Text 2"/>
    <w:basedOn w:val="a4"/>
    <w:link w:val="2Char1"/>
    <w:uiPriority w:val="99"/>
    <w:semiHidden/>
    <w:unhideWhenUsed/>
    <w:rsid w:val="00B9450F"/>
    <w:pPr>
      <w:spacing w:after="180" w:line="480" w:lineRule="auto"/>
    </w:pPr>
  </w:style>
  <w:style w:type="character" w:customStyle="1" w:styleId="2Char1">
    <w:name w:val="본문 2 Char"/>
    <w:basedOn w:val="a6"/>
    <w:link w:val="22"/>
    <w:uiPriority w:val="99"/>
    <w:semiHidden/>
    <w:rsid w:val="00B9450F"/>
    <w:rPr>
      <w:rFonts w:ascii="Arial" w:hAnsi="Arial"/>
    </w:rPr>
  </w:style>
  <w:style w:type="paragraph" w:styleId="31">
    <w:name w:val="Body Text 3"/>
    <w:basedOn w:val="a4"/>
    <w:link w:val="3Char0"/>
    <w:uiPriority w:val="99"/>
    <w:semiHidden/>
    <w:unhideWhenUsed/>
    <w:rsid w:val="00B9450F"/>
    <w:pPr>
      <w:spacing w:after="180"/>
    </w:pPr>
    <w:rPr>
      <w:sz w:val="16"/>
      <w:szCs w:val="16"/>
    </w:rPr>
  </w:style>
  <w:style w:type="character" w:customStyle="1" w:styleId="3Char0">
    <w:name w:val="본문 3 Char"/>
    <w:basedOn w:val="a6"/>
    <w:link w:val="31"/>
    <w:uiPriority w:val="99"/>
    <w:semiHidden/>
    <w:rsid w:val="00B9450F"/>
    <w:rPr>
      <w:rFonts w:ascii="Arial" w:hAnsi="Arial"/>
      <w:sz w:val="16"/>
      <w:szCs w:val="16"/>
    </w:rPr>
  </w:style>
  <w:style w:type="paragraph" w:styleId="a5">
    <w:name w:val="Body Text"/>
    <w:basedOn w:val="a4"/>
    <w:link w:val="Char6"/>
    <w:uiPriority w:val="99"/>
    <w:unhideWhenUsed/>
    <w:qFormat/>
    <w:rsid w:val="00FD457D"/>
    <w:pPr>
      <w:spacing w:afterLines="50" w:line="300" w:lineRule="auto"/>
      <w:ind w:leftChars="213" w:left="213"/>
    </w:pPr>
  </w:style>
  <w:style w:type="character" w:customStyle="1" w:styleId="Char6">
    <w:name w:val="본문 Char"/>
    <w:basedOn w:val="a6"/>
    <w:link w:val="a5"/>
    <w:uiPriority w:val="99"/>
    <w:rsid w:val="00FD457D"/>
    <w:rPr>
      <w:rFonts w:ascii="Arial" w:hAnsi="Arial"/>
    </w:rPr>
  </w:style>
  <w:style w:type="character" w:customStyle="1" w:styleId="3Char">
    <w:name w:val="제목 3 Char"/>
    <w:basedOn w:val="a6"/>
    <w:link w:val="30"/>
    <w:rsid w:val="00A46894"/>
    <w:rPr>
      <w:rFonts w:ascii="Candara" w:eastAsiaTheme="majorEastAsia" w:hAnsi="Candara" w:cs="Arial"/>
      <w:b/>
    </w:rPr>
  </w:style>
  <w:style w:type="paragraph" w:styleId="af1">
    <w:name w:val="caption"/>
    <w:basedOn w:val="a4"/>
    <w:next w:val="a4"/>
    <w:uiPriority w:val="35"/>
    <w:unhideWhenUsed/>
    <w:qFormat/>
    <w:rsid w:val="00A53FA1"/>
    <w:rPr>
      <w:b/>
      <w:bCs/>
    </w:rPr>
  </w:style>
  <w:style w:type="character" w:customStyle="1" w:styleId="4Char">
    <w:name w:val="제목 4 Char"/>
    <w:basedOn w:val="a6"/>
    <w:link w:val="4"/>
    <w:uiPriority w:val="9"/>
    <w:rsid w:val="00743BB4"/>
    <w:rPr>
      <w:rFonts w:ascii="Candara" w:hAnsi="Candara"/>
      <w:b/>
      <w:bCs/>
      <w:i/>
    </w:rPr>
  </w:style>
  <w:style w:type="character" w:customStyle="1" w:styleId="5Char">
    <w:name w:val="제목 5 Char"/>
    <w:basedOn w:val="a6"/>
    <w:link w:val="5"/>
    <w:uiPriority w:val="9"/>
    <w:rsid w:val="00683A2B"/>
    <w:rPr>
      <w:rFonts w:ascii="Arial" w:eastAsia="Arial" w:hAnsi="Arial" w:cs="Arial"/>
      <w:b/>
      <w:u w:val="single"/>
    </w:rPr>
  </w:style>
  <w:style w:type="paragraph" w:customStyle="1" w:styleId="Glossary">
    <w:name w:val="Glossary"/>
    <w:basedOn w:val="a5"/>
    <w:next w:val="af2"/>
    <w:link w:val="GlossaryChar"/>
    <w:qFormat/>
    <w:rsid w:val="006366E2"/>
    <w:pPr>
      <w:spacing w:afterLines="0"/>
      <w:ind w:left="426"/>
    </w:pPr>
    <w:rPr>
      <w:u w:val="single"/>
    </w:rPr>
  </w:style>
  <w:style w:type="paragraph" w:styleId="af2">
    <w:name w:val="Block Text"/>
    <w:basedOn w:val="a4"/>
    <w:uiPriority w:val="99"/>
    <w:unhideWhenUsed/>
    <w:qFormat/>
    <w:rsid w:val="00914128"/>
    <w:pPr>
      <w:spacing w:after="180"/>
      <w:ind w:leftChars="700" w:left="1440" w:rightChars="700" w:right="1440"/>
    </w:pPr>
  </w:style>
  <w:style w:type="paragraph" w:customStyle="1" w:styleId="TableText">
    <w:name w:val="Table Text"/>
    <w:basedOn w:val="a5"/>
    <w:link w:val="TableTextChar"/>
    <w:qFormat/>
    <w:rsid w:val="00400D61"/>
    <w:pPr>
      <w:spacing w:beforeLines="50" w:afterLines="0"/>
      <w:ind w:leftChars="0" w:left="0"/>
      <w:jc w:val="left"/>
    </w:pPr>
  </w:style>
  <w:style w:type="paragraph" w:styleId="af3">
    <w:name w:val="Closing"/>
    <w:basedOn w:val="a4"/>
    <w:link w:val="Char7"/>
    <w:uiPriority w:val="99"/>
    <w:unhideWhenUsed/>
    <w:rsid w:val="00715EE1"/>
    <w:pPr>
      <w:ind w:leftChars="2100" w:left="100"/>
    </w:pPr>
  </w:style>
  <w:style w:type="paragraph" w:styleId="11">
    <w:name w:val="toc 1"/>
    <w:basedOn w:val="a4"/>
    <w:next w:val="a4"/>
    <w:autoRedefine/>
    <w:uiPriority w:val="39"/>
    <w:unhideWhenUsed/>
    <w:qFormat/>
    <w:rsid w:val="002E59F6"/>
    <w:pPr>
      <w:tabs>
        <w:tab w:val="left" w:pos="400"/>
        <w:tab w:val="right" w:leader="dot" w:pos="9016"/>
      </w:tabs>
      <w:spacing w:before="240" w:after="120"/>
      <w:jc w:val="left"/>
    </w:pPr>
    <w:rPr>
      <w:rFonts w:eastAsiaTheme="minorHAnsi"/>
      <w:b/>
      <w:bCs/>
      <w:sz w:val="24"/>
    </w:rPr>
  </w:style>
  <w:style w:type="character" w:customStyle="1" w:styleId="TableTextChar">
    <w:name w:val="Table Text Char"/>
    <w:basedOn w:val="Char6"/>
    <w:link w:val="TableText"/>
    <w:rsid w:val="00400D61"/>
    <w:rPr>
      <w:rFonts w:ascii="Arial" w:hAnsi="Arial"/>
    </w:rPr>
  </w:style>
  <w:style w:type="paragraph" w:styleId="23">
    <w:name w:val="toc 2"/>
    <w:basedOn w:val="a4"/>
    <w:next w:val="a4"/>
    <w:autoRedefine/>
    <w:uiPriority w:val="39"/>
    <w:unhideWhenUsed/>
    <w:qFormat/>
    <w:rsid w:val="007E139C"/>
    <w:pPr>
      <w:spacing w:before="120"/>
      <w:ind w:left="200"/>
      <w:jc w:val="left"/>
    </w:pPr>
    <w:rPr>
      <w:rFonts w:eastAsia="Arial" w:cs="Arial"/>
      <w:iCs/>
    </w:rPr>
  </w:style>
  <w:style w:type="paragraph" w:styleId="32">
    <w:name w:val="toc 3"/>
    <w:basedOn w:val="a4"/>
    <w:next w:val="a4"/>
    <w:autoRedefine/>
    <w:uiPriority w:val="39"/>
    <w:unhideWhenUsed/>
    <w:qFormat/>
    <w:rsid w:val="007E139C"/>
    <w:pPr>
      <w:ind w:left="400"/>
      <w:jc w:val="left"/>
    </w:pPr>
    <w:rPr>
      <w:rFonts w:eastAsia="Arial" w:cs="Arial"/>
    </w:rPr>
  </w:style>
  <w:style w:type="character" w:styleId="af4">
    <w:name w:val="Hyperlink"/>
    <w:basedOn w:val="a6"/>
    <w:uiPriority w:val="99"/>
    <w:unhideWhenUsed/>
    <w:rsid w:val="00A861D1"/>
    <w:rPr>
      <w:color w:val="0000FF" w:themeColor="hyperlink"/>
      <w:u w:val="single"/>
    </w:rPr>
  </w:style>
  <w:style w:type="paragraph" w:styleId="41">
    <w:name w:val="toc 4"/>
    <w:basedOn w:val="a4"/>
    <w:next w:val="a4"/>
    <w:autoRedefine/>
    <w:uiPriority w:val="39"/>
    <w:unhideWhenUsed/>
    <w:rsid w:val="007E139C"/>
    <w:pPr>
      <w:ind w:left="600"/>
      <w:jc w:val="left"/>
    </w:pPr>
    <w:rPr>
      <w:rFonts w:eastAsia="Arial" w:cs="Arial"/>
    </w:rPr>
  </w:style>
  <w:style w:type="paragraph" w:styleId="50">
    <w:name w:val="toc 5"/>
    <w:basedOn w:val="a4"/>
    <w:next w:val="a4"/>
    <w:autoRedefine/>
    <w:uiPriority w:val="39"/>
    <w:unhideWhenUsed/>
    <w:rsid w:val="007E139C"/>
    <w:pPr>
      <w:ind w:left="800"/>
      <w:jc w:val="left"/>
    </w:pPr>
    <w:rPr>
      <w:rFonts w:eastAsia="Arial" w:cs="Arial"/>
    </w:rPr>
  </w:style>
  <w:style w:type="paragraph" w:styleId="60">
    <w:name w:val="toc 6"/>
    <w:basedOn w:val="a4"/>
    <w:next w:val="a4"/>
    <w:autoRedefine/>
    <w:uiPriority w:val="39"/>
    <w:unhideWhenUsed/>
    <w:rsid w:val="00A861D1"/>
    <w:pPr>
      <w:ind w:left="1000"/>
      <w:jc w:val="left"/>
    </w:pPr>
    <w:rPr>
      <w:rFonts w:asciiTheme="minorHAnsi" w:eastAsiaTheme="minorHAnsi"/>
    </w:rPr>
  </w:style>
  <w:style w:type="paragraph" w:styleId="70">
    <w:name w:val="toc 7"/>
    <w:basedOn w:val="a4"/>
    <w:next w:val="a4"/>
    <w:autoRedefine/>
    <w:uiPriority w:val="39"/>
    <w:unhideWhenUsed/>
    <w:rsid w:val="00A861D1"/>
    <w:pPr>
      <w:ind w:left="1200"/>
      <w:jc w:val="left"/>
    </w:pPr>
    <w:rPr>
      <w:rFonts w:asciiTheme="minorHAnsi" w:eastAsiaTheme="minorHAnsi"/>
    </w:rPr>
  </w:style>
  <w:style w:type="paragraph" w:styleId="80">
    <w:name w:val="toc 8"/>
    <w:basedOn w:val="a4"/>
    <w:next w:val="a4"/>
    <w:autoRedefine/>
    <w:uiPriority w:val="39"/>
    <w:unhideWhenUsed/>
    <w:rsid w:val="00A861D1"/>
    <w:pPr>
      <w:ind w:left="1400"/>
      <w:jc w:val="left"/>
    </w:pPr>
    <w:rPr>
      <w:rFonts w:asciiTheme="minorHAnsi" w:eastAsiaTheme="minorHAnsi"/>
    </w:rPr>
  </w:style>
  <w:style w:type="paragraph" w:styleId="90">
    <w:name w:val="toc 9"/>
    <w:basedOn w:val="a4"/>
    <w:next w:val="a4"/>
    <w:autoRedefine/>
    <w:uiPriority w:val="39"/>
    <w:unhideWhenUsed/>
    <w:rsid w:val="00A861D1"/>
    <w:pPr>
      <w:ind w:left="1600"/>
      <w:jc w:val="left"/>
    </w:pPr>
    <w:rPr>
      <w:rFonts w:asciiTheme="minorHAnsi" w:eastAsiaTheme="minorHAnsi"/>
    </w:rPr>
  </w:style>
  <w:style w:type="paragraph" w:styleId="TOC">
    <w:name w:val="TOC Heading"/>
    <w:basedOn w:val="1"/>
    <w:next w:val="a4"/>
    <w:uiPriority w:val="39"/>
    <w:unhideWhenUsed/>
    <w:qFormat/>
    <w:rsid w:val="00A861D1"/>
    <w:pPr>
      <w:keepLines/>
      <w:pageBreakBefore w:val="0"/>
      <w:widowControl/>
      <w:numPr>
        <w:numId w:val="0"/>
      </w:numPr>
      <w:wordWrap/>
      <w:autoSpaceDE/>
      <w:autoSpaceDN/>
      <w:spacing w:before="480" w:afterLines="0" w:line="276" w:lineRule="auto"/>
      <w:jc w:val="left"/>
      <w:outlineLvl w:val="9"/>
    </w:pPr>
    <w:rPr>
      <w:rFonts w:asciiTheme="majorHAnsi" w:hAnsiTheme="majorHAnsi" w:cstheme="majorBidi"/>
      <w:b/>
      <w:bCs/>
      <w:color w:val="365F91" w:themeColor="accent1" w:themeShade="BF"/>
      <w:kern w:val="0"/>
      <w:sz w:val="28"/>
      <w:szCs w:val="28"/>
      <w:lang w:eastAsia="en-US"/>
    </w:rPr>
  </w:style>
  <w:style w:type="paragraph" w:styleId="af5">
    <w:name w:val="No Spacing"/>
    <w:uiPriority w:val="1"/>
    <w:qFormat/>
    <w:rsid w:val="00C009D6"/>
    <w:pPr>
      <w:widowControl w:val="0"/>
      <w:wordWrap w:val="0"/>
      <w:autoSpaceDE w:val="0"/>
      <w:autoSpaceDN w:val="0"/>
      <w:jc w:val="both"/>
    </w:pPr>
    <w:rPr>
      <w:rFonts w:ascii="Arial" w:hAnsi="Arial"/>
    </w:rPr>
  </w:style>
  <w:style w:type="character" w:styleId="af6">
    <w:name w:val="Subtle Emphasis"/>
    <w:basedOn w:val="a6"/>
    <w:uiPriority w:val="19"/>
    <w:qFormat/>
    <w:rsid w:val="00C009D6"/>
    <w:rPr>
      <w:i/>
      <w:iCs/>
      <w:color w:val="808080" w:themeColor="text1" w:themeTint="7F"/>
    </w:rPr>
  </w:style>
  <w:style w:type="character" w:styleId="af7">
    <w:name w:val="Emphasis"/>
    <w:basedOn w:val="a6"/>
    <w:uiPriority w:val="20"/>
    <w:qFormat/>
    <w:rsid w:val="00C009D6"/>
    <w:rPr>
      <w:i/>
      <w:iCs/>
    </w:rPr>
  </w:style>
  <w:style w:type="character" w:customStyle="1" w:styleId="6Char">
    <w:name w:val="제목 6 Char"/>
    <w:basedOn w:val="a6"/>
    <w:link w:val="6"/>
    <w:uiPriority w:val="9"/>
    <w:rsid w:val="00C44E47"/>
    <w:rPr>
      <w:rFonts w:ascii="Arial" w:hAnsi="Arial"/>
      <w:b/>
      <w:bCs/>
    </w:rPr>
  </w:style>
  <w:style w:type="character" w:styleId="af8">
    <w:name w:val="Intense Emphasis"/>
    <w:basedOn w:val="a6"/>
    <w:uiPriority w:val="21"/>
    <w:rsid w:val="00C44E47"/>
    <w:rPr>
      <w:b/>
      <w:bCs/>
      <w:i/>
      <w:iCs/>
      <w:color w:val="4F81BD" w:themeColor="accent1"/>
    </w:rPr>
  </w:style>
  <w:style w:type="character" w:styleId="af9">
    <w:name w:val="annotation reference"/>
    <w:basedOn w:val="a6"/>
    <w:uiPriority w:val="99"/>
    <w:unhideWhenUsed/>
    <w:rsid w:val="00C44E47"/>
    <w:rPr>
      <w:sz w:val="18"/>
      <w:szCs w:val="18"/>
    </w:rPr>
  </w:style>
  <w:style w:type="paragraph" w:styleId="afa">
    <w:name w:val="annotation text"/>
    <w:basedOn w:val="a4"/>
    <w:link w:val="Char8"/>
    <w:uiPriority w:val="99"/>
    <w:unhideWhenUsed/>
    <w:rsid w:val="00C44E47"/>
    <w:pPr>
      <w:wordWrap/>
      <w:autoSpaceDE/>
      <w:autoSpaceDN/>
      <w:adjustRightInd w:val="0"/>
      <w:snapToGrid w:val="0"/>
      <w:spacing w:line="360" w:lineRule="auto"/>
      <w:jc w:val="left"/>
    </w:pPr>
    <w:rPr>
      <w:rFonts w:eastAsia="맑은 고딕" w:cs="Times New Roman"/>
      <w:kern w:val="0"/>
      <w:lang w:eastAsia="en-US"/>
    </w:rPr>
  </w:style>
  <w:style w:type="character" w:customStyle="1" w:styleId="Char8">
    <w:name w:val="메모 텍스트 Char"/>
    <w:basedOn w:val="a6"/>
    <w:link w:val="afa"/>
    <w:uiPriority w:val="99"/>
    <w:rsid w:val="00C44E47"/>
    <w:rPr>
      <w:rFonts w:ascii="Arial" w:eastAsia="맑은 고딕" w:hAnsi="Arial" w:cs="Times New Roman"/>
      <w:kern w:val="0"/>
      <w:lang w:eastAsia="en-US"/>
    </w:rPr>
  </w:style>
  <w:style w:type="paragraph" w:customStyle="1" w:styleId="10">
    <w:name w:val="본문 1"/>
    <w:basedOn w:val="a4"/>
    <w:autoRedefine/>
    <w:rsid w:val="00C44E47"/>
    <w:pPr>
      <w:numPr>
        <w:numId w:val="3"/>
      </w:numPr>
      <w:autoSpaceDE/>
      <w:autoSpaceDN/>
      <w:adjustRightInd w:val="0"/>
      <w:ind w:left="426" w:hanging="426"/>
    </w:pPr>
    <w:rPr>
      <w:rFonts w:eastAsia="맑은 고딕" w:cs="Times New Roman"/>
      <w:szCs w:val="22"/>
    </w:rPr>
  </w:style>
  <w:style w:type="paragraph" w:customStyle="1" w:styleId="a0">
    <w:name w:val="상위 번호"/>
    <w:basedOn w:val="a4"/>
    <w:rsid w:val="00C44E47"/>
    <w:pPr>
      <w:numPr>
        <w:numId w:val="2"/>
      </w:numPr>
      <w:autoSpaceDE/>
      <w:autoSpaceDN/>
      <w:adjustRightInd w:val="0"/>
      <w:spacing w:line="300" w:lineRule="auto"/>
      <w:textAlignment w:val="baseline"/>
    </w:pPr>
    <w:rPr>
      <w:rFonts w:ascii="Times New Roman" w:eastAsia="굴림" w:hAnsi="Times New Roman" w:cs="Times New Roman"/>
      <w:b/>
      <w:kern w:val="0"/>
    </w:rPr>
  </w:style>
  <w:style w:type="paragraph" w:customStyle="1" w:styleId="a1">
    <w:name w:val="중위 번호"/>
    <w:basedOn w:val="a4"/>
    <w:rsid w:val="00C44E47"/>
    <w:pPr>
      <w:numPr>
        <w:ilvl w:val="1"/>
        <w:numId w:val="2"/>
      </w:numPr>
      <w:autoSpaceDE/>
      <w:autoSpaceDN/>
      <w:adjustRightInd w:val="0"/>
      <w:spacing w:line="300" w:lineRule="auto"/>
      <w:textAlignment w:val="baseline"/>
    </w:pPr>
    <w:rPr>
      <w:rFonts w:ascii="Times New Roman" w:eastAsia="굴림" w:hAnsi="Times New Roman" w:cs="Times New Roman"/>
      <w:b/>
      <w:kern w:val="0"/>
    </w:rPr>
  </w:style>
  <w:style w:type="paragraph" w:styleId="afb">
    <w:name w:val="Quote"/>
    <w:basedOn w:val="a4"/>
    <w:next w:val="a4"/>
    <w:link w:val="Char9"/>
    <w:uiPriority w:val="29"/>
    <w:qFormat/>
    <w:rsid w:val="00C44E47"/>
    <w:rPr>
      <w:i/>
      <w:iCs/>
      <w:color w:val="000000" w:themeColor="text1"/>
    </w:rPr>
  </w:style>
  <w:style w:type="character" w:customStyle="1" w:styleId="Char9">
    <w:name w:val="인용 Char"/>
    <w:basedOn w:val="a6"/>
    <w:link w:val="afb"/>
    <w:uiPriority w:val="29"/>
    <w:rsid w:val="00C44E47"/>
    <w:rPr>
      <w:rFonts w:ascii="Arial" w:hAnsi="Arial"/>
      <w:i/>
      <w:iCs/>
      <w:color w:val="000000" w:themeColor="text1"/>
    </w:rPr>
  </w:style>
  <w:style w:type="character" w:styleId="afc">
    <w:name w:val="Book Title"/>
    <w:basedOn w:val="a6"/>
    <w:uiPriority w:val="33"/>
    <w:rsid w:val="009A2AE2"/>
    <w:rPr>
      <w:b/>
      <w:bCs/>
      <w:smallCaps/>
      <w:spacing w:val="5"/>
    </w:rPr>
  </w:style>
  <w:style w:type="character" w:styleId="afd">
    <w:name w:val="Strong"/>
    <w:basedOn w:val="a6"/>
    <w:uiPriority w:val="22"/>
    <w:qFormat/>
    <w:rsid w:val="005A1F54"/>
    <w:rPr>
      <w:b/>
      <w:bCs/>
    </w:rPr>
  </w:style>
  <w:style w:type="character" w:customStyle="1" w:styleId="GlossaryChar">
    <w:name w:val="Glossary Char"/>
    <w:basedOn w:val="Char6"/>
    <w:link w:val="Glossary"/>
    <w:rsid w:val="006366E2"/>
    <w:rPr>
      <w:rFonts w:ascii="Arial" w:hAnsi="Arial"/>
      <w:u w:val="single"/>
    </w:rPr>
  </w:style>
  <w:style w:type="character" w:customStyle="1" w:styleId="Char7">
    <w:name w:val="맺음말 Char"/>
    <w:basedOn w:val="a6"/>
    <w:link w:val="af3"/>
    <w:uiPriority w:val="99"/>
    <w:rsid w:val="00715EE1"/>
    <w:rPr>
      <w:rFonts w:ascii="Arial" w:hAnsi="Arial"/>
    </w:rPr>
  </w:style>
  <w:style w:type="paragraph" w:styleId="a3">
    <w:name w:val="List Bullet"/>
    <w:basedOn w:val="a4"/>
    <w:unhideWhenUsed/>
    <w:rsid w:val="007649FF"/>
    <w:pPr>
      <w:keepLines/>
      <w:widowControl/>
      <w:numPr>
        <w:numId w:val="5"/>
      </w:numPr>
      <w:tabs>
        <w:tab w:val="left" w:pos="900"/>
      </w:tabs>
      <w:wordWrap/>
      <w:autoSpaceDE/>
      <w:autoSpaceDN/>
      <w:spacing w:before="120" w:after="120" w:line="276" w:lineRule="auto"/>
      <w:ind w:left="900"/>
      <w:contextualSpacing/>
      <w:jc w:val="left"/>
    </w:pPr>
    <w:rPr>
      <w:rFonts w:eastAsiaTheme="minorHAnsi"/>
      <w:kern w:val="0"/>
      <w:szCs w:val="22"/>
      <w:lang w:eastAsia="en-US"/>
    </w:rPr>
  </w:style>
  <w:style w:type="paragraph" w:styleId="afe">
    <w:name w:val="Normal (Web)"/>
    <w:basedOn w:val="a4"/>
    <w:uiPriority w:val="99"/>
    <w:unhideWhenUsed/>
    <w:rsid w:val="00B55007"/>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ff">
    <w:name w:val="table of figures"/>
    <w:basedOn w:val="a4"/>
    <w:next w:val="a4"/>
    <w:uiPriority w:val="99"/>
    <w:unhideWhenUsed/>
    <w:rsid w:val="00766109"/>
    <w:pPr>
      <w:ind w:leftChars="400" w:left="400" w:hangingChars="200" w:hanging="200"/>
    </w:pPr>
  </w:style>
  <w:style w:type="paragraph" w:customStyle="1" w:styleId="blankpage">
    <w:name w:val="blank page"/>
    <w:basedOn w:val="a4"/>
    <w:rsid w:val="00FD00D8"/>
    <w:pPr>
      <w:pageBreakBefore/>
      <w:wordWrap/>
      <w:overflowPunct w:val="0"/>
      <w:adjustRightInd w:val="0"/>
      <w:spacing w:before="5500" w:after="5500"/>
      <w:jc w:val="center"/>
      <w:textAlignment w:val="baseline"/>
    </w:pPr>
    <w:rPr>
      <w:rFonts w:ascii="Book Antiqua" w:eastAsia="굴림" w:hAnsi="Book Antiqua" w:cs="Times New Roman"/>
      <w:kern w:val="0"/>
    </w:rPr>
  </w:style>
  <w:style w:type="paragraph" w:styleId="2">
    <w:name w:val="List Bullet 2"/>
    <w:basedOn w:val="a4"/>
    <w:uiPriority w:val="99"/>
    <w:unhideWhenUsed/>
    <w:rsid w:val="00FD00D8"/>
    <w:pPr>
      <w:numPr>
        <w:numId w:val="6"/>
      </w:numPr>
      <w:contextualSpacing/>
    </w:pPr>
  </w:style>
  <w:style w:type="paragraph" w:styleId="aff0">
    <w:name w:val="annotation subject"/>
    <w:basedOn w:val="afa"/>
    <w:next w:val="afa"/>
    <w:link w:val="Chara"/>
    <w:uiPriority w:val="99"/>
    <w:semiHidden/>
    <w:unhideWhenUsed/>
    <w:rsid w:val="00367CCE"/>
    <w:pPr>
      <w:wordWrap w:val="0"/>
      <w:autoSpaceDE w:val="0"/>
      <w:autoSpaceDN w:val="0"/>
      <w:adjustRightInd/>
      <w:snapToGrid/>
      <w:spacing w:line="240" w:lineRule="auto"/>
      <w:jc w:val="both"/>
    </w:pPr>
    <w:rPr>
      <w:rFonts w:eastAsiaTheme="minorEastAsia" w:cstheme="minorBidi"/>
      <w:b/>
      <w:bCs/>
      <w:kern w:val="2"/>
      <w:lang w:eastAsia="ko-KR"/>
    </w:rPr>
  </w:style>
  <w:style w:type="character" w:customStyle="1" w:styleId="Chara">
    <w:name w:val="메모 주제 Char"/>
    <w:basedOn w:val="Char8"/>
    <w:link w:val="aff0"/>
    <w:uiPriority w:val="99"/>
    <w:semiHidden/>
    <w:rsid w:val="00367CCE"/>
    <w:rPr>
      <w:rFonts w:ascii="Candara" w:eastAsia="맑은 고딕" w:hAnsi="Candara" w:cs="Times New Roman"/>
      <w:b/>
      <w:bCs/>
      <w:kern w:val="0"/>
      <w:lang w:eastAsia="en-US"/>
    </w:rPr>
  </w:style>
  <w:style w:type="paragraph" w:styleId="aff1">
    <w:name w:val="Revision"/>
    <w:hidden/>
    <w:uiPriority w:val="99"/>
    <w:semiHidden/>
    <w:rsid w:val="00386AD6"/>
    <w:rPr>
      <w:rFonts w:ascii="Candara" w:hAnsi="Candara"/>
    </w:rPr>
  </w:style>
  <w:style w:type="paragraph" w:styleId="aff2">
    <w:name w:val="List Number"/>
    <w:basedOn w:val="a4"/>
    <w:uiPriority w:val="99"/>
    <w:unhideWhenUsed/>
    <w:rsid w:val="00916BD2"/>
    <w:pPr>
      <w:keepLines/>
      <w:widowControl/>
      <w:wordWrap/>
      <w:autoSpaceDE/>
      <w:autoSpaceDN/>
      <w:spacing w:before="120" w:after="60"/>
      <w:ind w:left="2142" w:hanging="357"/>
      <w:jc w:val="left"/>
    </w:pPr>
    <w:rPr>
      <w:kern w:val="0"/>
      <w:szCs w:val="22"/>
      <w:lang w:eastAsia="en-US"/>
    </w:rPr>
  </w:style>
  <w:style w:type="numbering" w:customStyle="1" w:styleId="AdminGuideList">
    <w:name w:val="Admin_Guide_List"/>
    <w:uiPriority w:val="99"/>
    <w:rsid w:val="00916BD2"/>
    <w:pPr>
      <w:numPr>
        <w:numId w:val="7"/>
      </w:numPr>
    </w:pPr>
  </w:style>
  <w:style w:type="paragraph" w:styleId="24">
    <w:name w:val="List Number 2"/>
    <w:basedOn w:val="a4"/>
    <w:uiPriority w:val="99"/>
    <w:unhideWhenUsed/>
    <w:rsid w:val="00916BD2"/>
    <w:pPr>
      <w:keepLines/>
      <w:widowControl/>
      <w:wordWrap/>
      <w:autoSpaceDE/>
      <w:autoSpaceDN/>
      <w:spacing w:before="60" w:after="60"/>
      <w:ind w:left="2499" w:hanging="357"/>
      <w:jc w:val="left"/>
    </w:pPr>
    <w:rPr>
      <w:kern w:val="0"/>
      <w:szCs w:val="22"/>
      <w:lang w:eastAsia="en-US"/>
    </w:rPr>
  </w:style>
  <w:style w:type="paragraph" w:styleId="33">
    <w:name w:val="List Number 3"/>
    <w:basedOn w:val="a4"/>
    <w:uiPriority w:val="99"/>
    <w:unhideWhenUsed/>
    <w:rsid w:val="00916BD2"/>
    <w:pPr>
      <w:keepLines/>
      <w:widowControl/>
      <w:wordWrap/>
      <w:autoSpaceDE/>
      <w:autoSpaceDN/>
      <w:spacing w:before="120" w:after="120" w:line="276" w:lineRule="auto"/>
      <w:ind w:left="2856" w:hanging="357"/>
      <w:contextualSpacing/>
      <w:jc w:val="left"/>
    </w:pPr>
    <w:rPr>
      <w:kern w:val="0"/>
      <w:szCs w:val="22"/>
      <w:lang w:eastAsia="en-US"/>
    </w:rPr>
  </w:style>
  <w:style w:type="paragraph" w:styleId="42">
    <w:name w:val="List Number 4"/>
    <w:basedOn w:val="a4"/>
    <w:uiPriority w:val="99"/>
    <w:unhideWhenUsed/>
    <w:rsid w:val="00916BD2"/>
    <w:pPr>
      <w:keepLines/>
      <w:widowControl/>
      <w:wordWrap/>
      <w:autoSpaceDE/>
      <w:autoSpaceDN/>
      <w:spacing w:before="120" w:after="120" w:line="276" w:lineRule="auto"/>
      <w:ind w:left="3213" w:hanging="357"/>
      <w:contextualSpacing/>
      <w:jc w:val="left"/>
    </w:pPr>
    <w:rPr>
      <w:kern w:val="0"/>
      <w:szCs w:val="22"/>
      <w:lang w:eastAsia="en-US"/>
    </w:rPr>
  </w:style>
  <w:style w:type="paragraph" w:customStyle="1" w:styleId="Heading2Landscape">
    <w:name w:val="Heading2_Landscape"/>
    <w:basedOn w:val="20"/>
    <w:next w:val="a4"/>
    <w:qFormat/>
    <w:rsid w:val="00916BD2"/>
    <w:pPr>
      <w:keepLines/>
      <w:widowControl/>
      <w:tabs>
        <w:tab w:val="left" w:pos="810"/>
        <w:tab w:val="left" w:pos="900"/>
      </w:tabs>
      <w:wordWrap/>
      <w:autoSpaceDE/>
      <w:autoSpaceDN/>
      <w:spacing w:beforeLines="0" w:before="360" w:afterLines="0" w:after="120"/>
      <w:ind w:left="714" w:hanging="357"/>
      <w:jc w:val="left"/>
    </w:pPr>
    <w:rPr>
      <w:rFonts w:eastAsia="맑은 고딕" w:cs="Times New Roman"/>
      <w:i/>
      <w:iCs/>
      <w:sz w:val="32"/>
    </w:rPr>
  </w:style>
  <w:style w:type="paragraph" w:customStyle="1" w:styleId="Code">
    <w:name w:val="Code"/>
    <w:basedOn w:val="a4"/>
    <w:link w:val="CodeChar"/>
    <w:qFormat/>
    <w:rsid w:val="00916BD2"/>
    <w:pPr>
      <w:keepLines/>
      <w:widowControl/>
      <w:pBdr>
        <w:top w:val="single" w:sz="4" w:space="1" w:color="auto"/>
        <w:left w:val="single" w:sz="4" w:space="0" w:color="auto"/>
        <w:bottom w:val="single" w:sz="4" w:space="1" w:color="auto"/>
        <w:right w:val="single" w:sz="4" w:space="4" w:color="auto"/>
      </w:pBdr>
      <w:shd w:val="clear" w:color="auto" w:fill="D9D9D9" w:themeFill="background1" w:themeFillShade="D9"/>
      <w:ind w:leftChars="320" w:left="320"/>
      <w:jc w:val="left"/>
    </w:pPr>
    <w:rPr>
      <w:rFonts w:ascii="Courier New" w:hAnsi="Courier New" w:cs="Courier New"/>
      <w:color w:val="000000"/>
      <w:sz w:val="16"/>
      <w:szCs w:val="16"/>
    </w:rPr>
  </w:style>
  <w:style w:type="character" w:customStyle="1" w:styleId="CodeChar">
    <w:name w:val="Code Char"/>
    <w:basedOn w:val="Char6"/>
    <w:link w:val="Code"/>
    <w:rsid w:val="00916BD2"/>
    <w:rPr>
      <w:rFonts w:ascii="Courier New" w:hAnsi="Courier New" w:cs="Courier New"/>
      <w:color w:val="000000"/>
      <w:sz w:val="16"/>
      <w:szCs w:val="16"/>
      <w:shd w:val="clear" w:color="auto" w:fill="D9D9D9" w:themeFill="background1" w:themeFillShade="D9"/>
    </w:rPr>
  </w:style>
  <w:style w:type="character" w:customStyle="1" w:styleId="7Char">
    <w:name w:val="제목 7 Char"/>
    <w:basedOn w:val="a6"/>
    <w:link w:val="7"/>
    <w:rsid w:val="00916BD2"/>
    <w:rPr>
      <w:rFonts w:asciiTheme="majorHAnsi" w:eastAsiaTheme="majorEastAsia" w:hAnsiTheme="majorHAnsi" w:cstheme="majorBidi"/>
      <w:i/>
      <w:iCs/>
      <w:color w:val="404040" w:themeColor="text1" w:themeTint="BF"/>
      <w:kern w:val="0"/>
      <w:szCs w:val="22"/>
      <w:lang w:eastAsia="en-US"/>
    </w:rPr>
  </w:style>
  <w:style w:type="character" w:customStyle="1" w:styleId="8Char">
    <w:name w:val="제목 8 Char"/>
    <w:basedOn w:val="a6"/>
    <w:link w:val="8"/>
    <w:rsid w:val="00916BD2"/>
    <w:rPr>
      <w:rFonts w:asciiTheme="majorHAnsi" w:eastAsiaTheme="majorEastAsia" w:hAnsiTheme="majorHAnsi" w:cstheme="majorBidi"/>
      <w:color w:val="404040" w:themeColor="text1" w:themeTint="BF"/>
      <w:kern w:val="0"/>
      <w:lang w:eastAsia="en-US"/>
    </w:rPr>
  </w:style>
  <w:style w:type="character" w:customStyle="1" w:styleId="9Char">
    <w:name w:val="제목 9 Char"/>
    <w:basedOn w:val="a6"/>
    <w:link w:val="9"/>
    <w:rsid w:val="00916BD2"/>
    <w:rPr>
      <w:rFonts w:asciiTheme="majorHAnsi" w:eastAsiaTheme="majorEastAsia" w:hAnsiTheme="majorHAnsi" w:cstheme="majorBidi"/>
      <w:i/>
      <w:iCs/>
      <w:color w:val="404040" w:themeColor="text1" w:themeTint="BF"/>
      <w:kern w:val="0"/>
      <w:lang w:eastAsia="en-US"/>
    </w:rPr>
  </w:style>
  <w:style w:type="character" w:customStyle="1" w:styleId="FooterEmphasis">
    <w:name w:val="Footer Emphasis"/>
    <w:basedOn w:val="a6"/>
    <w:uiPriority w:val="1"/>
    <w:qFormat/>
    <w:rsid w:val="00916BD2"/>
    <w:rPr>
      <w:i/>
      <w:noProof/>
    </w:rPr>
  </w:style>
  <w:style w:type="paragraph" w:customStyle="1" w:styleId="VersionNo">
    <w:name w:val="Version No."/>
    <w:basedOn w:val="a4"/>
    <w:next w:val="a4"/>
    <w:qFormat/>
    <w:rsid w:val="00916BD2"/>
    <w:pPr>
      <w:keepLines/>
      <w:widowControl/>
      <w:wordWrap/>
      <w:autoSpaceDE/>
      <w:autoSpaceDN/>
      <w:spacing w:before="120" w:after="120" w:line="276" w:lineRule="auto"/>
      <w:ind w:left="720"/>
      <w:jc w:val="right"/>
    </w:pPr>
    <w:rPr>
      <w:i/>
      <w:color w:val="86BD48"/>
      <w:kern w:val="0"/>
      <w:sz w:val="32"/>
      <w:szCs w:val="32"/>
      <w:lang w:eastAsia="en-US"/>
    </w:rPr>
  </w:style>
  <w:style w:type="paragraph" w:customStyle="1" w:styleId="RevHisTitle">
    <w:name w:val="RevHisTitle"/>
    <w:basedOn w:val="a4"/>
    <w:next w:val="a4"/>
    <w:qFormat/>
    <w:rsid w:val="00916BD2"/>
    <w:pPr>
      <w:keepLines/>
      <w:pageBreakBefore/>
      <w:widowControl/>
      <w:wordWrap/>
      <w:autoSpaceDE/>
      <w:autoSpaceDN/>
      <w:spacing w:before="120" w:after="120" w:line="276" w:lineRule="auto"/>
      <w:jc w:val="left"/>
    </w:pPr>
    <w:rPr>
      <w:b/>
      <w:kern w:val="0"/>
      <w:szCs w:val="22"/>
      <w:lang w:eastAsia="en-US"/>
    </w:rPr>
  </w:style>
  <w:style w:type="paragraph" w:customStyle="1" w:styleId="TableTitle">
    <w:name w:val="TableTitle"/>
    <w:basedOn w:val="a4"/>
    <w:qFormat/>
    <w:rsid w:val="00916BD2"/>
    <w:pPr>
      <w:keepNext/>
      <w:keepLines/>
      <w:widowControl/>
      <w:wordWrap/>
      <w:autoSpaceDE/>
      <w:autoSpaceDN/>
      <w:spacing w:before="40" w:after="40"/>
      <w:jc w:val="left"/>
    </w:pPr>
    <w:rPr>
      <w:b/>
      <w:kern w:val="0"/>
      <w:szCs w:val="22"/>
      <w:lang w:eastAsia="en-US"/>
    </w:rPr>
  </w:style>
  <w:style w:type="paragraph" w:customStyle="1" w:styleId="TableBody">
    <w:name w:val="TableBody"/>
    <w:basedOn w:val="a4"/>
    <w:qFormat/>
    <w:rsid w:val="00916BD2"/>
    <w:pPr>
      <w:keepLines/>
      <w:widowControl/>
      <w:wordWrap/>
      <w:autoSpaceDE/>
      <w:autoSpaceDN/>
      <w:spacing w:before="40" w:after="40"/>
      <w:jc w:val="left"/>
    </w:pPr>
    <w:rPr>
      <w:kern w:val="0"/>
      <w:szCs w:val="22"/>
      <w:lang w:eastAsia="en-US"/>
    </w:rPr>
  </w:style>
  <w:style w:type="paragraph" w:customStyle="1" w:styleId="FrontMatterTitle">
    <w:name w:val="FrontMatter_Title"/>
    <w:basedOn w:val="RevHisTitle"/>
    <w:next w:val="NormalFrontSection"/>
    <w:qFormat/>
    <w:rsid w:val="00916BD2"/>
    <w:pPr>
      <w:keepNext/>
      <w:pageBreakBefore w:val="0"/>
      <w:spacing w:before="360"/>
    </w:pPr>
  </w:style>
  <w:style w:type="character" w:styleId="aff3">
    <w:name w:val="page number"/>
    <w:uiPriority w:val="99"/>
    <w:unhideWhenUsed/>
    <w:rsid w:val="00916BD2"/>
    <w:rPr>
      <w:sz w:val="36"/>
      <w:szCs w:val="36"/>
    </w:rPr>
  </w:style>
  <w:style w:type="paragraph" w:customStyle="1" w:styleId="FooterLine2EvenPg">
    <w:name w:val="Footer_Line2_EvenPg"/>
    <w:basedOn w:val="ae"/>
    <w:qFormat/>
    <w:rsid w:val="00916BD2"/>
    <w:pPr>
      <w:keepLines/>
      <w:widowControl/>
      <w:tabs>
        <w:tab w:val="clear" w:pos="4513"/>
        <w:tab w:val="clear" w:pos="9026"/>
        <w:tab w:val="center" w:pos="4320"/>
        <w:tab w:val="right" w:pos="8640"/>
      </w:tabs>
      <w:wordWrap/>
      <w:autoSpaceDE/>
      <w:autoSpaceDN/>
      <w:snapToGrid/>
      <w:jc w:val="right"/>
    </w:pPr>
    <w:rPr>
      <w:i/>
      <w:kern w:val="0"/>
      <w:lang w:eastAsia="en-US"/>
    </w:rPr>
  </w:style>
  <w:style w:type="paragraph" w:customStyle="1" w:styleId="HeadingEmphasis">
    <w:name w:val="HeadingEmphasis"/>
    <w:basedOn w:val="a4"/>
    <w:next w:val="a4"/>
    <w:qFormat/>
    <w:rsid w:val="00916BD2"/>
    <w:pPr>
      <w:keepLines/>
      <w:widowControl/>
      <w:wordWrap/>
      <w:autoSpaceDE/>
      <w:autoSpaceDN/>
      <w:spacing w:before="240" w:after="60" w:line="276" w:lineRule="auto"/>
      <w:ind w:left="720"/>
      <w:jc w:val="left"/>
    </w:pPr>
    <w:rPr>
      <w:b/>
      <w:i/>
      <w:kern w:val="0"/>
      <w:sz w:val="28"/>
      <w:szCs w:val="28"/>
      <w:lang w:eastAsia="en-US"/>
    </w:rPr>
  </w:style>
  <w:style w:type="paragraph" w:customStyle="1" w:styleId="Header-Even">
    <w:name w:val="Header-Even"/>
    <w:basedOn w:val="ad"/>
    <w:qFormat/>
    <w:rsid w:val="00916BD2"/>
    <w:pPr>
      <w:keepLines/>
      <w:widowControl/>
      <w:tabs>
        <w:tab w:val="clear" w:pos="4513"/>
        <w:tab w:val="clear" w:pos="9026"/>
        <w:tab w:val="right" w:pos="9360"/>
      </w:tabs>
      <w:wordWrap/>
      <w:autoSpaceDE/>
      <w:autoSpaceDN/>
      <w:snapToGrid/>
      <w:jc w:val="right"/>
    </w:pPr>
    <w:rPr>
      <w:noProof/>
      <w:kern w:val="0"/>
      <w:szCs w:val="22"/>
      <w:lang w:eastAsia="en-US"/>
    </w:rPr>
  </w:style>
  <w:style w:type="paragraph" w:styleId="aff4">
    <w:name w:val="Normal Indent"/>
    <w:basedOn w:val="a4"/>
    <w:uiPriority w:val="99"/>
    <w:unhideWhenUsed/>
    <w:rsid w:val="00916BD2"/>
    <w:pPr>
      <w:keepLines/>
      <w:widowControl/>
      <w:wordWrap/>
      <w:autoSpaceDE/>
      <w:autoSpaceDN/>
      <w:spacing w:before="120" w:after="120" w:line="276" w:lineRule="auto"/>
      <w:ind w:left="2340"/>
      <w:jc w:val="left"/>
    </w:pPr>
    <w:rPr>
      <w:kern w:val="0"/>
      <w:szCs w:val="22"/>
      <w:lang w:eastAsia="en-US"/>
    </w:rPr>
  </w:style>
  <w:style w:type="paragraph" w:customStyle="1" w:styleId="InstructionTitle">
    <w:name w:val="Instruction_Title"/>
    <w:basedOn w:val="a4"/>
    <w:next w:val="a4"/>
    <w:qFormat/>
    <w:rsid w:val="00916BD2"/>
    <w:pPr>
      <w:keepNext/>
      <w:keepLines/>
      <w:widowControl/>
      <w:wordWrap/>
      <w:autoSpaceDE/>
      <w:autoSpaceDN/>
      <w:spacing w:before="360" w:line="276" w:lineRule="auto"/>
      <w:ind w:left="720"/>
      <w:jc w:val="left"/>
    </w:pPr>
    <w:rPr>
      <w:b/>
      <w:kern w:val="0"/>
      <w:sz w:val="24"/>
      <w:szCs w:val="24"/>
      <w:lang w:eastAsia="en-US"/>
    </w:rPr>
  </w:style>
  <w:style w:type="paragraph" w:customStyle="1" w:styleId="Note">
    <w:name w:val="Note"/>
    <w:basedOn w:val="a2"/>
    <w:qFormat/>
    <w:rsid w:val="00916BD2"/>
    <w:pPr>
      <w:keepLines/>
      <w:widowControl/>
      <w:numPr>
        <w:numId w:val="9"/>
      </w:numPr>
      <w:pBdr>
        <w:top w:val="single" w:sz="4" w:space="1" w:color="auto"/>
        <w:bottom w:val="single" w:sz="4" w:space="1" w:color="auto"/>
      </w:pBdr>
      <w:tabs>
        <w:tab w:val="left" w:pos="360"/>
      </w:tabs>
      <w:wordWrap/>
      <w:autoSpaceDE/>
      <w:autoSpaceDN/>
      <w:spacing w:before="240" w:after="240" w:line="276" w:lineRule="auto"/>
      <w:ind w:left="360"/>
      <w:contextualSpacing/>
      <w:jc w:val="left"/>
    </w:pPr>
    <w:rPr>
      <w:kern w:val="0"/>
      <w:szCs w:val="22"/>
      <w:lang w:eastAsia="en-US"/>
    </w:rPr>
  </w:style>
  <w:style w:type="paragraph" w:styleId="51">
    <w:name w:val="List Continue 5"/>
    <w:basedOn w:val="a4"/>
    <w:uiPriority w:val="99"/>
    <w:unhideWhenUsed/>
    <w:rsid w:val="00916BD2"/>
    <w:pPr>
      <w:keepLines/>
      <w:widowControl/>
      <w:wordWrap/>
      <w:autoSpaceDE/>
      <w:autoSpaceDN/>
      <w:spacing w:before="120" w:after="120" w:line="276" w:lineRule="auto"/>
      <w:ind w:left="720"/>
      <w:contextualSpacing/>
      <w:jc w:val="left"/>
    </w:pPr>
    <w:rPr>
      <w:kern w:val="0"/>
      <w:szCs w:val="22"/>
      <w:lang w:eastAsia="en-US"/>
    </w:rPr>
  </w:style>
  <w:style w:type="paragraph" w:customStyle="1" w:styleId="Copyright">
    <w:name w:val="Copyright"/>
    <w:basedOn w:val="a4"/>
    <w:rsid w:val="00916BD2"/>
    <w:pPr>
      <w:keepLines/>
      <w:widowControl/>
      <w:pBdr>
        <w:top w:val="single" w:sz="4" w:space="1" w:color="auto"/>
        <w:left w:val="single" w:sz="4" w:space="4" w:color="auto"/>
        <w:bottom w:val="single" w:sz="4" w:space="2" w:color="auto"/>
        <w:right w:val="single" w:sz="4" w:space="4" w:color="auto"/>
      </w:pBdr>
      <w:shd w:val="clear" w:color="auto" w:fill="D9D9D9"/>
      <w:wordWrap/>
      <w:autoSpaceDE/>
      <w:autoSpaceDN/>
      <w:spacing w:before="60" w:after="120"/>
      <w:ind w:left="1309"/>
      <w:jc w:val="left"/>
    </w:pPr>
    <w:rPr>
      <w:rFonts w:ascii="Book Antiqua" w:eastAsia="Times New Roman" w:hAnsi="Book Antiqua" w:cs="Arial"/>
      <w:kern w:val="0"/>
      <w:szCs w:val="24"/>
      <w:lang w:eastAsia="en-US"/>
    </w:rPr>
  </w:style>
  <w:style w:type="paragraph" w:customStyle="1" w:styleId="CopyrightHeading">
    <w:name w:val="Copyright Heading"/>
    <w:basedOn w:val="a4"/>
    <w:rsid w:val="00916BD2"/>
    <w:pPr>
      <w:keepLines/>
      <w:widowControl/>
      <w:pBdr>
        <w:top w:val="single" w:sz="4" w:space="1" w:color="auto"/>
        <w:left w:val="single" w:sz="4" w:space="4" w:color="auto"/>
        <w:bottom w:val="single" w:sz="4" w:space="2" w:color="auto"/>
        <w:right w:val="single" w:sz="4" w:space="4" w:color="auto"/>
      </w:pBdr>
      <w:shd w:val="clear" w:color="auto" w:fill="D9D9D9"/>
      <w:wordWrap/>
      <w:autoSpaceDE/>
      <w:autoSpaceDN/>
      <w:spacing w:before="4080" w:after="120"/>
      <w:ind w:left="1309"/>
      <w:jc w:val="center"/>
    </w:pPr>
    <w:rPr>
      <w:rFonts w:ascii="Arial" w:eastAsia="Times New Roman" w:hAnsi="Arial" w:cs="Arial"/>
      <w:b/>
      <w:bCs/>
      <w:kern w:val="0"/>
      <w:szCs w:val="24"/>
      <w:lang w:eastAsia="en-US"/>
    </w:rPr>
  </w:style>
  <w:style w:type="paragraph" w:customStyle="1" w:styleId="PrivateConfidentialText">
    <w:name w:val="Private_Confidential_Text"/>
    <w:basedOn w:val="Copyright"/>
    <w:qFormat/>
    <w:rsid w:val="00916BD2"/>
    <w:pPr>
      <w:pBdr>
        <w:top w:val="single" w:sz="4" w:space="1" w:color="2973EF"/>
        <w:left w:val="single" w:sz="4" w:space="4" w:color="2973EF"/>
        <w:bottom w:val="single" w:sz="4" w:space="1" w:color="2973EF"/>
        <w:right w:val="single" w:sz="4" w:space="4" w:color="2973EF"/>
      </w:pBdr>
      <w:shd w:val="clear" w:color="auto" w:fill="EAF1DD" w:themeFill="accent3" w:themeFillTint="33"/>
      <w:ind w:left="0"/>
    </w:pPr>
    <w:rPr>
      <w:rFonts w:ascii="Candara" w:hAnsi="Candara"/>
    </w:rPr>
  </w:style>
  <w:style w:type="paragraph" w:customStyle="1" w:styleId="PrivateConfidentialHeading">
    <w:name w:val="Private_Confidential_Heading"/>
    <w:basedOn w:val="CopyrightHeading"/>
    <w:next w:val="PrivateConfidentialText"/>
    <w:qFormat/>
    <w:rsid w:val="00916BD2"/>
    <w:pPr>
      <w:pBdr>
        <w:top w:val="single" w:sz="4" w:space="1" w:color="2973EF"/>
        <w:left w:val="single" w:sz="4" w:space="4" w:color="2973EF"/>
        <w:bottom w:val="single" w:sz="4" w:space="1" w:color="2973EF"/>
        <w:right w:val="single" w:sz="4" w:space="4" w:color="2973EF"/>
      </w:pBdr>
      <w:shd w:val="clear" w:color="auto" w:fill="EAF1DD" w:themeFill="accent3" w:themeFillTint="33"/>
      <w:ind w:left="0"/>
    </w:pPr>
    <w:rPr>
      <w:rFonts w:ascii="Candara" w:hAnsi="Candara"/>
    </w:rPr>
  </w:style>
  <w:style w:type="paragraph" w:customStyle="1" w:styleId="AppendixHeading">
    <w:name w:val="AppendixHeading"/>
    <w:basedOn w:val="1"/>
    <w:next w:val="a4"/>
    <w:qFormat/>
    <w:rsid w:val="00916BD2"/>
    <w:pPr>
      <w:keepLines/>
      <w:widowControl/>
      <w:numPr>
        <w:numId w:val="10"/>
      </w:numPr>
      <w:tabs>
        <w:tab w:val="left" w:pos="2340"/>
      </w:tabs>
      <w:wordWrap/>
      <w:autoSpaceDE/>
      <w:autoSpaceDN/>
      <w:spacing w:before="480" w:afterLines="0" w:line="276" w:lineRule="auto"/>
      <w:jc w:val="left"/>
    </w:pPr>
    <w:rPr>
      <w:rFonts w:cstheme="majorBidi"/>
      <w:b/>
      <w:bCs/>
      <w:color w:val="000000" w:themeColor="text1"/>
      <w:kern w:val="0"/>
      <w:sz w:val="40"/>
      <w:lang w:eastAsia="en-US"/>
    </w:rPr>
  </w:style>
  <w:style w:type="paragraph" w:customStyle="1" w:styleId="Graphic">
    <w:name w:val="Graphic"/>
    <w:basedOn w:val="aff4"/>
    <w:qFormat/>
    <w:rsid w:val="00916BD2"/>
    <w:pPr>
      <w:spacing w:after="0"/>
      <w:ind w:left="0"/>
    </w:pPr>
    <w:rPr>
      <w:noProof/>
    </w:rPr>
  </w:style>
  <w:style w:type="paragraph" w:customStyle="1" w:styleId="InstructionSingle">
    <w:name w:val="Instruction_Single"/>
    <w:basedOn w:val="a3"/>
    <w:qFormat/>
    <w:rsid w:val="00916BD2"/>
    <w:pPr>
      <w:numPr>
        <w:numId w:val="0"/>
      </w:numPr>
      <w:tabs>
        <w:tab w:val="clear" w:pos="900"/>
        <w:tab w:val="left" w:pos="2160"/>
      </w:tabs>
      <w:ind w:left="360" w:hanging="360"/>
    </w:pPr>
    <w:rPr>
      <w:rFonts w:eastAsiaTheme="minorEastAsia"/>
    </w:rPr>
  </w:style>
  <w:style w:type="paragraph" w:customStyle="1" w:styleId="NormalFrontSection">
    <w:name w:val="Normal_FrontSection"/>
    <w:basedOn w:val="a4"/>
    <w:qFormat/>
    <w:rsid w:val="00916BD2"/>
    <w:pPr>
      <w:keepLines/>
      <w:widowControl/>
      <w:wordWrap/>
      <w:autoSpaceDE/>
      <w:autoSpaceDN/>
      <w:spacing w:before="120" w:after="120" w:line="276" w:lineRule="auto"/>
      <w:jc w:val="left"/>
    </w:pPr>
    <w:rPr>
      <w:kern w:val="0"/>
      <w:szCs w:val="22"/>
      <w:lang w:eastAsia="en-US"/>
    </w:rPr>
  </w:style>
  <w:style w:type="paragraph" w:customStyle="1" w:styleId="ListBulletOutdented">
    <w:name w:val="ListBullet_Outdented"/>
    <w:basedOn w:val="a3"/>
    <w:qFormat/>
    <w:rsid w:val="00916BD2"/>
    <w:pPr>
      <w:tabs>
        <w:tab w:val="clear" w:pos="900"/>
        <w:tab w:val="left" w:pos="360"/>
      </w:tabs>
      <w:ind w:left="360"/>
    </w:pPr>
    <w:rPr>
      <w:rFonts w:eastAsiaTheme="minorEastAsia"/>
    </w:rPr>
  </w:style>
  <w:style w:type="paragraph" w:customStyle="1" w:styleId="TOC12">
    <w:name w:val="TOC1_2"/>
    <w:basedOn w:val="11"/>
    <w:qFormat/>
    <w:rsid w:val="00916BD2"/>
    <w:pPr>
      <w:keepLines/>
      <w:widowControl/>
      <w:tabs>
        <w:tab w:val="clear" w:pos="400"/>
        <w:tab w:val="clear" w:pos="9016"/>
        <w:tab w:val="left" w:pos="1170"/>
        <w:tab w:val="right" w:leader="dot" w:pos="8640"/>
      </w:tabs>
      <w:wordWrap/>
      <w:autoSpaceDE/>
      <w:autoSpaceDN/>
      <w:spacing w:before="120" w:after="60"/>
    </w:pPr>
    <w:rPr>
      <w:rFonts w:asciiTheme="minorHAnsi" w:eastAsiaTheme="minorEastAsia" w:hAnsiTheme="minorHAnsi"/>
      <w:bCs w:val="0"/>
      <w:noProof/>
      <w:kern w:val="0"/>
      <w:sz w:val="22"/>
      <w:szCs w:val="22"/>
      <w:lang w:eastAsia="en-US"/>
    </w:rPr>
  </w:style>
  <w:style w:type="paragraph" w:customStyle="1" w:styleId="GraphicIndented">
    <w:name w:val="Graphic_Indented"/>
    <w:basedOn w:val="Graphic"/>
    <w:qFormat/>
    <w:rsid w:val="00916BD2"/>
    <w:pPr>
      <w:ind w:left="2520"/>
    </w:pPr>
  </w:style>
  <w:style w:type="paragraph" w:customStyle="1" w:styleId="GraphicNormal">
    <w:name w:val="Graphic_Normal"/>
    <w:basedOn w:val="GraphicIndented"/>
    <w:qFormat/>
    <w:rsid w:val="00916BD2"/>
    <w:pPr>
      <w:keepNext/>
      <w:spacing w:before="240" w:line="240" w:lineRule="auto"/>
      <w:ind w:left="1800"/>
    </w:pPr>
  </w:style>
  <w:style w:type="paragraph" w:customStyle="1" w:styleId="CaptionOutdented">
    <w:name w:val="Caption_Outdented"/>
    <w:basedOn w:val="af1"/>
    <w:qFormat/>
    <w:rsid w:val="00916BD2"/>
    <w:pPr>
      <w:keepLines/>
      <w:widowControl/>
      <w:wordWrap/>
      <w:autoSpaceDE/>
      <w:autoSpaceDN/>
      <w:spacing w:after="360"/>
      <w:ind w:left="2160"/>
      <w:jc w:val="center"/>
    </w:pPr>
    <w:rPr>
      <w:kern w:val="0"/>
      <w:sz w:val="18"/>
      <w:szCs w:val="18"/>
      <w:lang w:eastAsia="en-US"/>
    </w:rPr>
  </w:style>
  <w:style w:type="paragraph" w:customStyle="1" w:styleId="PageNumberFront">
    <w:name w:val="PageNumber_Front"/>
    <w:basedOn w:val="ae"/>
    <w:qFormat/>
    <w:rsid w:val="00916BD2"/>
    <w:pPr>
      <w:keepLines/>
      <w:widowControl/>
      <w:tabs>
        <w:tab w:val="clear" w:pos="4513"/>
        <w:tab w:val="clear" w:pos="9026"/>
        <w:tab w:val="center" w:pos="4320"/>
        <w:tab w:val="right" w:pos="8640"/>
      </w:tabs>
      <w:wordWrap/>
      <w:autoSpaceDE/>
      <w:autoSpaceDN/>
      <w:snapToGrid/>
      <w:jc w:val="left"/>
    </w:pPr>
    <w:rPr>
      <w:noProof/>
      <w:kern w:val="0"/>
      <w:lang w:eastAsia="en-US"/>
    </w:rPr>
  </w:style>
  <w:style w:type="paragraph" w:customStyle="1" w:styleId="TOCAppdx">
    <w:name w:val="TOCAppdx"/>
    <w:basedOn w:val="11"/>
    <w:qFormat/>
    <w:rsid w:val="00916BD2"/>
    <w:pPr>
      <w:keepLines/>
      <w:widowControl/>
      <w:tabs>
        <w:tab w:val="clear" w:pos="400"/>
        <w:tab w:val="clear" w:pos="9016"/>
        <w:tab w:val="left" w:pos="1170"/>
        <w:tab w:val="right" w:leader="dot" w:pos="8640"/>
      </w:tabs>
      <w:wordWrap/>
      <w:autoSpaceDE/>
      <w:autoSpaceDN/>
      <w:spacing w:before="120" w:after="60"/>
    </w:pPr>
    <w:rPr>
      <w:rFonts w:eastAsiaTheme="minorEastAsia"/>
      <w:bCs w:val="0"/>
      <w:noProof/>
      <w:kern w:val="0"/>
      <w:sz w:val="20"/>
      <w:szCs w:val="22"/>
      <w:lang w:eastAsia="en-US"/>
    </w:rPr>
  </w:style>
  <w:style w:type="paragraph" w:customStyle="1" w:styleId="CaptionTable">
    <w:name w:val="Caption_Table"/>
    <w:basedOn w:val="af1"/>
    <w:qFormat/>
    <w:rsid w:val="00916BD2"/>
    <w:pPr>
      <w:keepNext/>
      <w:keepLines/>
      <w:widowControl/>
      <w:wordWrap/>
      <w:autoSpaceDE/>
      <w:autoSpaceDN/>
      <w:spacing w:before="240" w:after="40"/>
      <w:ind w:left="720"/>
      <w:jc w:val="left"/>
    </w:pPr>
    <w:rPr>
      <w:kern w:val="0"/>
      <w:sz w:val="18"/>
      <w:szCs w:val="18"/>
      <w:lang w:eastAsia="en-US"/>
    </w:rPr>
  </w:style>
  <w:style w:type="paragraph" w:customStyle="1" w:styleId="CaptionTableLandscape">
    <w:name w:val="Caption_Table_Landscape"/>
    <w:basedOn w:val="CaptionTable"/>
    <w:qFormat/>
    <w:rsid w:val="00916BD2"/>
    <w:pPr>
      <w:spacing w:after="60"/>
      <w:ind w:left="0"/>
    </w:pPr>
  </w:style>
  <w:style w:type="paragraph" w:customStyle="1" w:styleId="TableSubtitle">
    <w:name w:val="Table Subtitle"/>
    <w:basedOn w:val="TableBody"/>
    <w:qFormat/>
    <w:rsid w:val="00916BD2"/>
  </w:style>
  <w:style w:type="paragraph" w:customStyle="1" w:styleId="HeadingIndent">
    <w:name w:val="Heading Indent"/>
    <w:basedOn w:val="6"/>
    <w:next w:val="aff4"/>
    <w:qFormat/>
    <w:rsid w:val="00916BD2"/>
    <w:pPr>
      <w:keepLines/>
      <w:widowControl/>
      <w:wordWrap/>
      <w:autoSpaceDE/>
      <w:autoSpaceDN/>
      <w:spacing w:before="200" w:line="276" w:lineRule="auto"/>
      <w:ind w:leftChars="0" w:left="2340" w:firstLineChars="0" w:firstLine="0"/>
      <w:jc w:val="left"/>
    </w:pPr>
    <w:rPr>
      <w:rFonts w:eastAsiaTheme="majorEastAsia" w:cstheme="majorBidi"/>
      <w:bCs w:val="0"/>
      <w:i/>
      <w:iCs/>
      <w:kern w:val="0"/>
      <w:szCs w:val="22"/>
      <w:lang w:eastAsia="en-US"/>
    </w:rPr>
  </w:style>
  <w:style w:type="paragraph" w:customStyle="1" w:styleId="ListBulletIndented">
    <w:name w:val="ListBullet_Indented"/>
    <w:basedOn w:val="ListBulletOutdented"/>
    <w:qFormat/>
    <w:rsid w:val="00916BD2"/>
    <w:pPr>
      <w:tabs>
        <w:tab w:val="clear" w:pos="360"/>
        <w:tab w:val="left" w:pos="2700"/>
      </w:tabs>
      <w:ind w:left="2700"/>
    </w:pPr>
  </w:style>
  <w:style w:type="paragraph" w:customStyle="1" w:styleId="TOCSections">
    <w:name w:val="TOC Sections"/>
    <w:basedOn w:val="23"/>
    <w:qFormat/>
    <w:rsid w:val="00916BD2"/>
    <w:pPr>
      <w:keepLines/>
      <w:widowControl/>
      <w:tabs>
        <w:tab w:val="left" w:pos="2340"/>
        <w:tab w:val="right" w:leader="dot" w:pos="8640"/>
      </w:tabs>
      <w:wordWrap/>
      <w:autoSpaceDE/>
      <w:autoSpaceDN/>
      <w:spacing w:before="60" w:after="60"/>
      <w:ind w:left="1800"/>
    </w:pPr>
    <w:rPr>
      <w:rFonts w:eastAsiaTheme="minorEastAsia" w:cstheme="minorBidi"/>
      <w:iCs w:val="0"/>
      <w:noProof/>
      <w:kern w:val="0"/>
      <w:szCs w:val="22"/>
      <w:lang w:eastAsia="en-US"/>
    </w:rPr>
  </w:style>
  <w:style w:type="paragraph" w:customStyle="1" w:styleId="TOCSections2">
    <w:name w:val="TOC Sections 2"/>
    <w:basedOn w:val="32"/>
    <w:qFormat/>
    <w:rsid w:val="00916BD2"/>
    <w:pPr>
      <w:keepLines/>
      <w:widowControl/>
      <w:tabs>
        <w:tab w:val="left" w:pos="2880"/>
        <w:tab w:val="right" w:leader="dot" w:pos="8640"/>
      </w:tabs>
      <w:wordWrap/>
      <w:autoSpaceDE/>
      <w:autoSpaceDN/>
      <w:spacing w:before="40" w:after="40"/>
      <w:ind w:left="2340"/>
    </w:pPr>
    <w:rPr>
      <w:rFonts w:eastAsiaTheme="minorEastAsia" w:cstheme="minorBidi"/>
      <w:i/>
      <w:noProof/>
      <w:kern w:val="0"/>
      <w:szCs w:val="22"/>
      <w:lang w:eastAsia="en-US"/>
    </w:rPr>
  </w:style>
  <w:style w:type="paragraph" w:customStyle="1" w:styleId="aff5">
    <w:name w:val="코드"/>
    <w:basedOn w:val="a4"/>
    <w:link w:val="Charb"/>
    <w:qFormat/>
    <w:rsid w:val="00916BD2"/>
    <w:pPr>
      <w:widowControl/>
      <w:pBdr>
        <w:top w:val="single" w:sz="4" w:space="1" w:color="auto"/>
        <w:left w:val="single" w:sz="4" w:space="4" w:color="auto"/>
        <w:bottom w:val="single" w:sz="4" w:space="1" w:color="auto"/>
        <w:right w:val="single" w:sz="4" w:space="4" w:color="auto"/>
      </w:pBdr>
    </w:pPr>
    <w:rPr>
      <w:rFonts w:ascii="Courier New" w:eastAsia="Courier New" w:hAnsi="Courier New" w:cs="Courier New"/>
    </w:rPr>
  </w:style>
  <w:style w:type="character" w:customStyle="1" w:styleId="Charb">
    <w:name w:val="코드 Char"/>
    <w:link w:val="aff5"/>
    <w:rsid w:val="00916BD2"/>
    <w:rPr>
      <w:rFonts w:ascii="Courier New" w:eastAsia="Courier New" w:hAnsi="Courier New" w:cs="Courier New"/>
    </w:rPr>
  </w:style>
  <w:style w:type="paragraph" w:styleId="3">
    <w:name w:val="List Bullet 3"/>
    <w:basedOn w:val="a4"/>
    <w:uiPriority w:val="99"/>
    <w:unhideWhenUsed/>
    <w:rsid w:val="00916BD2"/>
    <w:pPr>
      <w:keepLines/>
      <w:widowControl/>
      <w:numPr>
        <w:numId w:val="11"/>
      </w:numPr>
      <w:tabs>
        <w:tab w:val="left" w:pos="3150"/>
      </w:tabs>
      <w:wordWrap/>
      <w:autoSpaceDE/>
      <w:autoSpaceDN/>
      <w:spacing w:before="40" w:after="40"/>
      <w:jc w:val="left"/>
    </w:pPr>
    <w:rPr>
      <w:kern w:val="0"/>
      <w:szCs w:val="22"/>
      <w:lang w:eastAsia="en-US"/>
    </w:rPr>
  </w:style>
  <w:style w:type="paragraph" w:styleId="40">
    <w:name w:val="List Bullet 4"/>
    <w:basedOn w:val="a4"/>
    <w:uiPriority w:val="99"/>
    <w:unhideWhenUsed/>
    <w:rsid w:val="00916BD2"/>
    <w:pPr>
      <w:keepLines/>
      <w:widowControl/>
      <w:numPr>
        <w:numId w:val="12"/>
      </w:numPr>
      <w:tabs>
        <w:tab w:val="left" w:pos="3510"/>
      </w:tabs>
      <w:wordWrap/>
      <w:autoSpaceDE/>
      <w:autoSpaceDN/>
      <w:spacing w:before="120" w:after="120" w:line="276" w:lineRule="auto"/>
      <w:ind w:left="3510"/>
      <w:contextualSpacing/>
      <w:jc w:val="left"/>
    </w:pPr>
    <w:rPr>
      <w:kern w:val="0"/>
      <w:szCs w:val="22"/>
      <w:lang w:eastAsia="en-US"/>
    </w:rPr>
  </w:style>
  <w:style w:type="paragraph" w:customStyle="1" w:styleId="TableBodySmall">
    <w:name w:val="TableBodySmall"/>
    <w:basedOn w:val="TableBody"/>
    <w:qFormat/>
    <w:rsid w:val="00916BD2"/>
  </w:style>
  <w:style w:type="paragraph" w:customStyle="1" w:styleId="code2">
    <w:name w:val="code2"/>
    <w:basedOn w:val="a4"/>
    <w:qFormat/>
    <w:rsid w:val="00916BD2"/>
    <w:pPr>
      <w:keepLines/>
      <w:widowControl/>
      <w:wordWrap/>
      <w:autoSpaceDE/>
      <w:autoSpaceDN/>
      <w:spacing w:before="120" w:after="120"/>
      <w:ind w:left="720" w:firstLine="360"/>
      <w:jc w:val="left"/>
    </w:pPr>
    <w:rPr>
      <w:rFonts w:ascii="Courier New" w:eastAsia="맑은 고딕" w:hAnsi="Courier New" w:cs="Courier New"/>
      <w:kern w:val="0"/>
      <w:lang w:eastAsia="en-US"/>
    </w:rPr>
  </w:style>
  <w:style w:type="paragraph" w:customStyle="1" w:styleId="BodyEmphasis">
    <w:name w:val="BodyEmphasis"/>
    <w:basedOn w:val="a4"/>
    <w:qFormat/>
    <w:rsid w:val="00916BD2"/>
    <w:pPr>
      <w:keepNext/>
      <w:keepLines/>
      <w:widowControl/>
      <w:wordWrap/>
      <w:autoSpaceDE/>
      <w:autoSpaceDN/>
      <w:spacing w:before="240" w:after="40"/>
      <w:ind w:left="720"/>
      <w:jc w:val="left"/>
    </w:pPr>
    <w:rPr>
      <w:b/>
      <w:i/>
      <w:kern w:val="0"/>
      <w:szCs w:val="22"/>
      <w:lang w:eastAsia="en-US"/>
    </w:rPr>
  </w:style>
  <w:style w:type="table" w:styleId="-1">
    <w:name w:val="Light Shading Accent 1"/>
    <w:basedOn w:val="a7"/>
    <w:uiPriority w:val="60"/>
    <w:rsid w:val="00916BD2"/>
    <w:rPr>
      <w:color w:val="365F91" w:themeColor="accent1" w:themeShade="BF"/>
      <w:kern w:val="0"/>
      <w:sz w:val="22"/>
      <w:szCs w:val="22"/>
      <w:lang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CorFire1">
    <w:name w:val="CorFire1"/>
    <w:basedOn w:val="a7"/>
    <w:uiPriority w:val="99"/>
    <w:rsid w:val="00916BD2"/>
    <w:rPr>
      <w:kern w:val="0"/>
      <w:lang w:val="en-GB"/>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pPr>
        <w:spacing w:before="0" w:after="0" w:line="240" w:lineRule="auto"/>
      </w:pPr>
      <w:rPr>
        <w:rFonts w:asciiTheme="majorHAnsi" w:eastAsiaTheme="majorEastAsia" w:hAnsiTheme="majorHAnsi" w:cstheme="majorBidi"/>
        <w:b/>
        <w:bCs/>
        <w:sz w:val="20"/>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shd w:val="clear" w:color="auto" w:fill="BFBFBF" w:themeFill="background1" w:themeFillShade="BF"/>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Pr/>
      <w:tcPr>
        <w:shd w:val="clear" w:color="auto" w:fill="D9D9D9" w:themeFill="background1" w:themeFillShade="D9"/>
      </w:tcPr>
    </w:tblStylePr>
    <w:tblStylePr w:type="lastCol">
      <w:rPr>
        <w:rFonts w:asciiTheme="majorHAnsi" w:eastAsiaTheme="majorEastAsia" w:hAnsiTheme="majorHAnsi" w:cstheme="majorBidi"/>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2Vert">
      <w:tblPr/>
      <w:tcPr>
        <w:shd w:val="clear" w:color="auto" w:fill="F2F2F2" w:themeFill="background1" w:themeFillShade="F2"/>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D9D9D9" w:themeFill="background1" w:themeFillShade="D9"/>
      </w:tcPr>
    </w:tblStylePr>
  </w:style>
  <w:style w:type="character" w:customStyle="1" w:styleId="block">
    <w:name w:val="block"/>
    <w:basedOn w:val="a6"/>
    <w:rsid w:val="00916BD2"/>
  </w:style>
  <w:style w:type="paragraph" w:customStyle="1" w:styleId="Default">
    <w:name w:val="Default"/>
    <w:rsid w:val="00916BD2"/>
    <w:pPr>
      <w:autoSpaceDE w:val="0"/>
      <w:autoSpaceDN w:val="0"/>
      <w:adjustRightInd w:val="0"/>
    </w:pPr>
    <w:rPr>
      <w:rFonts w:ascii="Arial" w:hAnsi="Arial" w:cs="Arial"/>
      <w:color w:val="000000"/>
      <w:kern w:val="0"/>
      <w:sz w:val="24"/>
      <w:szCs w:val="24"/>
      <w:lang w:eastAsia="en-US"/>
    </w:rPr>
  </w:style>
  <w:style w:type="character" w:styleId="aff6">
    <w:name w:val="Placeholder Text"/>
    <w:basedOn w:val="a6"/>
    <w:uiPriority w:val="99"/>
    <w:semiHidden/>
    <w:rsid w:val="00916BD2"/>
    <w:rPr>
      <w:color w:val="808080"/>
    </w:rPr>
  </w:style>
  <w:style w:type="table" w:customStyle="1" w:styleId="TableGrid1">
    <w:name w:val="Table Grid1"/>
    <w:basedOn w:val="a7"/>
    <w:next w:val="af"/>
    <w:uiPriority w:val="59"/>
    <w:rsid w:val="00916BD2"/>
    <w:rPr>
      <w:rFonts w:ascii="Times New Roman" w:hAnsi="Times New Roman" w:cs="Times New Roman"/>
      <w:kern w:val="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NoList1">
    <w:name w:val="No List1"/>
    <w:next w:val="a8"/>
    <w:uiPriority w:val="99"/>
    <w:semiHidden/>
    <w:unhideWhenUsed/>
    <w:rsid w:val="00916BD2"/>
  </w:style>
  <w:style w:type="paragraph" w:customStyle="1" w:styleId="ByLine">
    <w:name w:val="ByLine"/>
    <w:basedOn w:val="aa"/>
    <w:rsid w:val="00916BD2"/>
    <w:pPr>
      <w:wordWrap/>
      <w:autoSpaceDE/>
      <w:autoSpaceDN/>
      <w:adjustRightInd w:val="0"/>
      <w:snapToGrid w:val="0"/>
      <w:spacing w:after="720" w:line="360" w:lineRule="auto"/>
    </w:pPr>
    <w:rPr>
      <w:rFonts w:ascii="Calibri" w:eastAsia="맑은 고딕" w:hAnsi="Calibri" w:cs="Times New Roman"/>
      <w:bCs w:val="0"/>
      <w:spacing w:val="0"/>
      <w:kern w:val="28"/>
      <w:sz w:val="28"/>
      <w:szCs w:val="20"/>
      <w:lang w:eastAsia="en-US"/>
    </w:rPr>
  </w:style>
  <w:style w:type="paragraph" w:customStyle="1" w:styleId="line">
    <w:name w:val="line"/>
    <w:basedOn w:val="aa"/>
    <w:rsid w:val="00916BD2"/>
    <w:pPr>
      <w:pBdr>
        <w:top w:val="single" w:sz="36" w:space="1" w:color="auto"/>
      </w:pBdr>
      <w:wordWrap/>
      <w:autoSpaceDE/>
      <w:autoSpaceDN/>
      <w:adjustRightInd w:val="0"/>
      <w:snapToGrid w:val="0"/>
      <w:spacing w:after="0" w:line="360" w:lineRule="auto"/>
    </w:pPr>
    <w:rPr>
      <w:rFonts w:ascii="Calibri" w:eastAsia="맑은 고딕" w:hAnsi="Calibri" w:cs="Times New Roman"/>
      <w:bCs w:val="0"/>
      <w:spacing w:val="0"/>
      <w:kern w:val="28"/>
      <w:sz w:val="40"/>
      <w:szCs w:val="20"/>
      <w:lang w:eastAsia="en-US"/>
    </w:rPr>
  </w:style>
  <w:style w:type="table" w:customStyle="1" w:styleId="12">
    <w:name w:val="밝은 목록1"/>
    <w:basedOn w:val="a7"/>
    <w:uiPriority w:val="61"/>
    <w:rsid w:val="00916BD2"/>
    <w:rPr>
      <w:rFonts w:ascii="Times New Roman" w:eastAsia="바탕" w:hAnsi="Times New Roman" w:cs="Times New Roman"/>
      <w:kern w:val="0"/>
      <w:lang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TableContents">
    <w:name w:val="Table Contents"/>
    <w:basedOn w:val="a4"/>
    <w:qFormat/>
    <w:rsid w:val="00916BD2"/>
    <w:pPr>
      <w:wordWrap/>
      <w:autoSpaceDE/>
      <w:autoSpaceDN/>
      <w:adjustRightInd w:val="0"/>
      <w:snapToGrid w:val="0"/>
      <w:spacing w:line="360" w:lineRule="auto"/>
      <w:jc w:val="left"/>
    </w:pPr>
    <w:rPr>
      <w:rFonts w:ascii="Calibri" w:eastAsia="맑은 고딕" w:hAnsi="Calibri" w:cs="Times New Roman"/>
      <w:kern w:val="0"/>
      <w:sz w:val="22"/>
    </w:rPr>
  </w:style>
  <w:style w:type="table" w:customStyle="1" w:styleId="TableGrid2">
    <w:name w:val="Table Grid2"/>
    <w:basedOn w:val="a7"/>
    <w:next w:val="af"/>
    <w:uiPriority w:val="59"/>
    <w:rsid w:val="00916BD2"/>
    <w:rPr>
      <w:rFonts w:ascii="Times New Roman" w:eastAsia="맑은 고딕" w:hAnsi="Times New Roman" w:cs="Times New Roman"/>
      <w:kern w:val="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f7">
    <w:name w:val="FollowedHyperlink"/>
    <w:basedOn w:val="a6"/>
    <w:uiPriority w:val="99"/>
    <w:semiHidden/>
    <w:unhideWhenUsed/>
    <w:rsid w:val="00916BD2"/>
    <w:rPr>
      <w:color w:val="800080"/>
      <w:u w:val="single"/>
    </w:rPr>
  </w:style>
  <w:style w:type="paragraph" w:customStyle="1" w:styleId="Note4">
    <w:name w:val="Note4"/>
    <w:basedOn w:val="a4"/>
    <w:rsid w:val="00916BD2"/>
    <w:pPr>
      <w:widowControl/>
      <w:tabs>
        <w:tab w:val="left" w:pos="2880"/>
      </w:tabs>
      <w:wordWrap/>
      <w:overflowPunct w:val="0"/>
      <w:adjustRightInd w:val="0"/>
      <w:spacing w:before="120"/>
      <w:ind w:left="3240" w:hanging="720"/>
      <w:jc w:val="left"/>
      <w:textAlignment w:val="baseline"/>
    </w:pPr>
    <w:rPr>
      <w:rFonts w:ascii="Book Antiqua" w:eastAsia="바탕체" w:hAnsi="Book Antiqua" w:cs="Times New Roman"/>
      <w:kern w:val="0"/>
    </w:rPr>
  </w:style>
  <w:style w:type="paragraph" w:customStyle="1" w:styleId="PPSE2">
    <w:name w:val="PPSE 제목 2"/>
    <w:basedOn w:val="TableText"/>
    <w:qFormat/>
    <w:rsid w:val="00916BD2"/>
    <w:pPr>
      <w:tabs>
        <w:tab w:val="left" w:pos="1134"/>
      </w:tabs>
      <w:wordWrap/>
      <w:autoSpaceDE/>
      <w:autoSpaceDN/>
      <w:spacing w:beforeLines="0" w:line="320" w:lineRule="atLeast"/>
      <w:outlineLvl w:val="1"/>
    </w:pPr>
    <w:rPr>
      <w:rFonts w:ascii="Calibri" w:eastAsia="맑은 고딕" w:hAnsi="Calibri" w:cs="Times New Roman"/>
      <w:kern w:val="0"/>
      <w:sz w:val="24"/>
      <w:szCs w:val="24"/>
    </w:rPr>
  </w:style>
  <w:style w:type="paragraph" w:customStyle="1" w:styleId="wma">
    <w:name w:val="wma"/>
    <w:basedOn w:val="a5"/>
    <w:link w:val="wmaChar"/>
    <w:qFormat/>
    <w:rsid w:val="00916BD2"/>
    <w:pPr>
      <w:wordWrap/>
      <w:autoSpaceDE/>
      <w:autoSpaceDN/>
      <w:adjustRightInd w:val="0"/>
      <w:snapToGrid w:val="0"/>
      <w:spacing w:afterLines="0" w:line="400" w:lineRule="atLeast"/>
      <w:ind w:leftChars="0" w:left="0"/>
      <w:jc w:val="left"/>
    </w:pPr>
    <w:rPr>
      <w:rFonts w:eastAsia="맑은 고딕" w:cs="Times New Roman"/>
      <w:sz w:val="24"/>
    </w:rPr>
  </w:style>
  <w:style w:type="paragraph" w:customStyle="1" w:styleId="a">
    <w:name w:val="중제목"/>
    <w:basedOn w:val="a4"/>
    <w:next w:val="a4"/>
    <w:rsid w:val="00916BD2"/>
    <w:pPr>
      <w:widowControl/>
      <w:numPr>
        <w:numId w:val="13"/>
      </w:numPr>
      <w:tabs>
        <w:tab w:val="left" w:pos="1134"/>
      </w:tabs>
      <w:wordWrap/>
      <w:overflowPunct w:val="0"/>
      <w:autoSpaceDE/>
      <w:autoSpaceDN/>
      <w:adjustRightInd w:val="0"/>
      <w:spacing w:line="260" w:lineRule="atLeast"/>
      <w:ind w:left="720" w:hanging="720"/>
      <w:jc w:val="left"/>
      <w:textAlignment w:val="baseline"/>
    </w:pPr>
    <w:rPr>
      <w:rFonts w:ascii="Arial" w:eastAsia="돋움체" w:hAnsi="Book Antiqua" w:cs="Times New Roman"/>
      <w:kern w:val="0"/>
      <w:sz w:val="32"/>
    </w:rPr>
  </w:style>
  <w:style w:type="character" w:customStyle="1" w:styleId="wmaChar">
    <w:name w:val="wma Char"/>
    <w:basedOn w:val="Char6"/>
    <w:link w:val="wma"/>
    <w:rsid w:val="00916BD2"/>
    <w:rPr>
      <w:rFonts w:ascii="Candara" w:eastAsia="맑은 고딕" w:hAnsi="Candara" w:cs="Times New Roman"/>
      <w:sz w:val="24"/>
    </w:rPr>
  </w:style>
  <w:style w:type="paragraph" w:customStyle="1" w:styleId="Indent">
    <w:name w:val="Indent"/>
    <w:basedOn w:val="a4"/>
    <w:rsid w:val="00916BD2"/>
    <w:pPr>
      <w:keepNext/>
      <w:widowControl/>
      <w:wordWrap/>
      <w:overflowPunct w:val="0"/>
      <w:adjustRightInd w:val="0"/>
      <w:spacing w:before="120"/>
      <w:ind w:left="720"/>
      <w:jc w:val="left"/>
      <w:textAlignment w:val="baseline"/>
    </w:pPr>
    <w:rPr>
      <w:rFonts w:ascii="Book Antiqua" w:eastAsia="바탕체" w:hAnsi="Book Antiqua" w:cs="Times New Roman"/>
      <w:kern w:val="0"/>
    </w:rPr>
  </w:style>
  <w:style w:type="paragraph" w:customStyle="1" w:styleId="0cm1">
    <w:name w:val="스타일 왼쪽:  0 cm 내어쓰기:  1 글자"/>
    <w:basedOn w:val="a4"/>
    <w:autoRedefine/>
    <w:rsid w:val="00916BD2"/>
    <w:pPr>
      <w:autoSpaceDE/>
      <w:autoSpaceDN/>
      <w:ind w:left="220" w:hangingChars="100" w:hanging="220"/>
    </w:pPr>
    <w:rPr>
      <w:rFonts w:ascii="바탕" w:eastAsia="바탕" w:hAnsi="바탕" w:cs="Times New Roman"/>
      <w:bCs/>
      <w:noProof/>
      <w:szCs w:val="22"/>
    </w:rPr>
  </w:style>
  <w:style w:type="numbering" w:customStyle="1" w:styleId="NoList2">
    <w:name w:val="No List2"/>
    <w:next w:val="a8"/>
    <w:uiPriority w:val="99"/>
    <w:semiHidden/>
    <w:unhideWhenUsed/>
    <w:rsid w:val="00916BD2"/>
  </w:style>
  <w:style w:type="table" w:customStyle="1" w:styleId="TableGrid3">
    <w:name w:val="Table Grid3"/>
    <w:basedOn w:val="a7"/>
    <w:next w:val="af"/>
    <w:uiPriority w:val="59"/>
    <w:rsid w:val="00916BD2"/>
    <w:rPr>
      <w:rFonts w:ascii="맑은 고딕" w:eastAsia="맑은 고딕" w:hAnsi="맑은 고딕" w:cs="Times New Roman"/>
      <w:kern w:val="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f8">
    <w:name w:val="Subtle Reference"/>
    <w:basedOn w:val="a6"/>
    <w:uiPriority w:val="31"/>
    <w:qFormat/>
    <w:rsid w:val="00916BD2"/>
    <w:rPr>
      <w:smallCaps/>
      <w:color w:val="C0504D"/>
      <w:u w:val="single"/>
    </w:rPr>
  </w:style>
  <w:style w:type="numbering" w:customStyle="1" w:styleId="AdminGuideList1">
    <w:name w:val="Admin_Guide_List1"/>
    <w:uiPriority w:val="99"/>
    <w:rsid w:val="00916BD2"/>
  </w:style>
  <w:style w:type="character" w:styleId="HTML">
    <w:name w:val="HTML Code"/>
    <w:basedOn w:val="a6"/>
    <w:uiPriority w:val="99"/>
    <w:semiHidden/>
    <w:unhideWhenUsed/>
    <w:rsid w:val="00916BD2"/>
    <w:rPr>
      <w:rFonts w:ascii="Courier New" w:eastAsia="Times New Roman" w:hAnsi="Courier New" w:cs="Courier New"/>
      <w:sz w:val="20"/>
      <w:szCs w:val="20"/>
    </w:rPr>
  </w:style>
  <w:style w:type="numbering" w:customStyle="1" w:styleId="AdminGuide">
    <w:name w:val="Admin_Guide"/>
    <w:uiPriority w:val="99"/>
    <w:rsid w:val="00916BD2"/>
    <w:pPr>
      <w:numPr>
        <w:numId w:val="15"/>
      </w:numPr>
    </w:pPr>
  </w:style>
  <w:style w:type="paragraph" w:styleId="aff9">
    <w:name w:val="footnote text"/>
    <w:basedOn w:val="a4"/>
    <w:link w:val="Charc"/>
    <w:uiPriority w:val="99"/>
    <w:semiHidden/>
    <w:unhideWhenUsed/>
    <w:rsid w:val="00916BD2"/>
    <w:pPr>
      <w:keepLines/>
      <w:widowControl/>
      <w:wordWrap/>
      <w:autoSpaceDE/>
      <w:autoSpaceDN/>
      <w:ind w:left="720"/>
      <w:jc w:val="left"/>
    </w:pPr>
    <w:rPr>
      <w:kern w:val="0"/>
      <w:lang w:eastAsia="en-US"/>
    </w:rPr>
  </w:style>
  <w:style w:type="character" w:customStyle="1" w:styleId="Charc">
    <w:name w:val="각주 텍스트 Char"/>
    <w:basedOn w:val="a6"/>
    <w:link w:val="aff9"/>
    <w:uiPriority w:val="99"/>
    <w:semiHidden/>
    <w:rsid w:val="00916BD2"/>
    <w:rPr>
      <w:rFonts w:ascii="Candara" w:hAnsi="Candara"/>
      <w:kern w:val="0"/>
      <w:lang w:eastAsia="en-US"/>
    </w:rPr>
  </w:style>
  <w:style w:type="character" w:styleId="affa">
    <w:name w:val="footnote reference"/>
    <w:basedOn w:val="a6"/>
    <w:uiPriority w:val="99"/>
    <w:semiHidden/>
    <w:unhideWhenUsed/>
    <w:rsid w:val="00916B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87942">
      <w:bodyDiv w:val="1"/>
      <w:marLeft w:val="0"/>
      <w:marRight w:val="0"/>
      <w:marTop w:val="0"/>
      <w:marBottom w:val="0"/>
      <w:divBdr>
        <w:top w:val="none" w:sz="0" w:space="0" w:color="auto"/>
        <w:left w:val="none" w:sz="0" w:space="0" w:color="auto"/>
        <w:bottom w:val="none" w:sz="0" w:space="0" w:color="auto"/>
        <w:right w:val="none" w:sz="0" w:space="0" w:color="auto"/>
      </w:divBdr>
      <w:divsChild>
        <w:div w:id="1765766589">
          <w:marLeft w:val="547"/>
          <w:marRight w:val="0"/>
          <w:marTop w:val="67"/>
          <w:marBottom w:val="0"/>
          <w:divBdr>
            <w:top w:val="none" w:sz="0" w:space="0" w:color="auto"/>
            <w:left w:val="none" w:sz="0" w:space="0" w:color="auto"/>
            <w:bottom w:val="none" w:sz="0" w:space="0" w:color="auto"/>
            <w:right w:val="none" w:sz="0" w:space="0" w:color="auto"/>
          </w:divBdr>
        </w:div>
        <w:div w:id="1833914761">
          <w:marLeft w:val="547"/>
          <w:marRight w:val="0"/>
          <w:marTop w:val="67"/>
          <w:marBottom w:val="0"/>
          <w:divBdr>
            <w:top w:val="none" w:sz="0" w:space="0" w:color="auto"/>
            <w:left w:val="none" w:sz="0" w:space="0" w:color="auto"/>
            <w:bottom w:val="none" w:sz="0" w:space="0" w:color="auto"/>
            <w:right w:val="none" w:sz="0" w:space="0" w:color="auto"/>
          </w:divBdr>
        </w:div>
        <w:div w:id="465397144">
          <w:marLeft w:val="547"/>
          <w:marRight w:val="0"/>
          <w:marTop w:val="67"/>
          <w:marBottom w:val="0"/>
          <w:divBdr>
            <w:top w:val="none" w:sz="0" w:space="0" w:color="auto"/>
            <w:left w:val="none" w:sz="0" w:space="0" w:color="auto"/>
            <w:bottom w:val="none" w:sz="0" w:space="0" w:color="auto"/>
            <w:right w:val="none" w:sz="0" w:space="0" w:color="auto"/>
          </w:divBdr>
        </w:div>
        <w:div w:id="330908403">
          <w:marLeft w:val="547"/>
          <w:marRight w:val="0"/>
          <w:marTop w:val="67"/>
          <w:marBottom w:val="0"/>
          <w:divBdr>
            <w:top w:val="none" w:sz="0" w:space="0" w:color="auto"/>
            <w:left w:val="none" w:sz="0" w:space="0" w:color="auto"/>
            <w:bottom w:val="none" w:sz="0" w:space="0" w:color="auto"/>
            <w:right w:val="none" w:sz="0" w:space="0" w:color="auto"/>
          </w:divBdr>
        </w:div>
      </w:divsChild>
    </w:div>
    <w:div w:id="50737262">
      <w:bodyDiv w:val="1"/>
      <w:marLeft w:val="0"/>
      <w:marRight w:val="0"/>
      <w:marTop w:val="0"/>
      <w:marBottom w:val="0"/>
      <w:divBdr>
        <w:top w:val="none" w:sz="0" w:space="0" w:color="auto"/>
        <w:left w:val="none" w:sz="0" w:space="0" w:color="auto"/>
        <w:bottom w:val="none" w:sz="0" w:space="0" w:color="auto"/>
        <w:right w:val="none" w:sz="0" w:space="0" w:color="auto"/>
      </w:divBdr>
    </w:div>
    <w:div w:id="103043761">
      <w:bodyDiv w:val="1"/>
      <w:marLeft w:val="0"/>
      <w:marRight w:val="0"/>
      <w:marTop w:val="0"/>
      <w:marBottom w:val="0"/>
      <w:divBdr>
        <w:top w:val="none" w:sz="0" w:space="0" w:color="auto"/>
        <w:left w:val="none" w:sz="0" w:space="0" w:color="auto"/>
        <w:bottom w:val="none" w:sz="0" w:space="0" w:color="auto"/>
        <w:right w:val="none" w:sz="0" w:space="0" w:color="auto"/>
      </w:divBdr>
    </w:div>
    <w:div w:id="106586157">
      <w:bodyDiv w:val="1"/>
      <w:marLeft w:val="0"/>
      <w:marRight w:val="0"/>
      <w:marTop w:val="0"/>
      <w:marBottom w:val="0"/>
      <w:divBdr>
        <w:top w:val="none" w:sz="0" w:space="0" w:color="auto"/>
        <w:left w:val="none" w:sz="0" w:space="0" w:color="auto"/>
        <w:bottom w:val="none" w:sz="0" w:space="0" w:color="auto"/>
        <w:right w:val="none" w:sz="0" w:space="0" w:color="auto"/>
      </w:divBdr>
    </w:div>
    <w:div w:id="129131030">
      <w:bodyDiv w:val="1"/>
      <w:marLeft w:val="0"/>
      <w:marRight w:val="0"/>
      <w:marTop w:val="0"/>
      <w:marBottom w:val="0"/>
      <w:divBdr>
        <w:top w:val="none" w:sz="0" w:space="0" w:color="auto"/>
        <w:left w:val="none" w:sz="0" w:space="0" w:color="auto"/>
        <w:bottom w:val="none" w:sz="0" w:space="0" w:color="auto"/>
        <w:right w:val="none" w:sz="0" w:space="0" w:color="auto"/>
      </w:divBdr>
      <w:divsChild>
        <w:div w:id="1872451858">
          <w:marLeft w:val="547"/>
          <w:marRight w:val="0"/>
          <w:marTop w:val="96"/>
          <w:marBottom w:val="0"/>
          <w:divBdr>
            <w:top w:val="none" w:sz="0" w:space="0" w:color="auto"/>
            <w:left w:val="none" w:sz="0" w:space="0" w:color="auto"/>
            <w:bottom w:val="none" w:sz="0" w:space="0" w:color="auto"/>
            <w:right w:val="none" w:sz="0" w:space="0" w:color="auto"/>
          </w:divBdr>
        </w:div>
        <w:div w:id="941649397">
          <w:marLeft w:val="547"/>
          <w:marRight w:val="0"/>
          <w:marTop w:val="96"/>
          <w:marBottom w:val="0"/>
          <w:divBdr>
            <w:top w:val="none" w:sz="0" w:space="0" w:color="auto"/>
            <w:left w:val="none" w:sz="0" w:space="0" w:color="auto"/>
            <w:bottom w:val="none" w:sz="0" w:space="0" w:color="auto"/>
            <w:right w:val="none" w:sz="0" w:space="0" w:color="auto"/>
          </w:divBdr>
        </w:div>
        <w:div w:id="2004162412">
          <w:marLeft w:val="547"/>
          <w:marRight w:val="0"/>
          <w:marTop w:val="96"/>
          <w:marBottom w:val="0"/>
          <w:divBdr>
            <w:top w:val="none" w:sz="0" w:space="0" w:color="auto"/>
            <w:left w:val="none" w:sz="0" w:space="0" w:color="auto"/>
            <w:bottom w:val="none" w:sz="0" w:space="0" w:color="auto"/>
            <w:right w:val="none" w:sz="0" w:space="0" w:color="auto"/>
          </w:divBdr>
        </w:div>
        <w:div w:id="638075863">
          <w:marLeft w:val="547"/>
          <w:marRight w:val="0"/>
          <w:marTop w:val="96"/>
          <w:marBottom w:val="0"/>
          <w:divBdr>
            <w:top w:val="none" w:sz="0" w:space="0" w:color="auto"/>
            <w:left w:val="none" w:sz="0" w:space="0" w:color="auto"/>
            <w:bottom w:val="none" w:sz="0" w:space="0" w:color="auto"/>
            <w:right w:val="none" w:sz="0" w:space="0" w:color="auto"/>
          </w:divBdr>
        </w:div>
        <w:div w:id="805969972">
          <w:marLeft w:val="547"/>
          <w:marRight w:val="0"/>
          <w:marTop w:val="96"/>
          <w:marBottom w:val="0"/>
          <w:divBdr>
            <w:top w:val="none" w:sz="0" w:space="0" w:color="auto"/>
            <w:left w:val="none" w:sz="0" w:space="0" w:color="auto"/>
            <w:bottom w:val="none" w:sz="0" w:space="0" w:color="auto"/>
            <w:right w:val="none" w:sz="0" w:space="0" w:color="auto"/>
          </w:divBdr>
        </w:div>
      </w:divsChild>
    </w:div>
    <w:div w:id="140999019">
      <w:bodyDiv w:val="1"/>
      <w:marLeft w:val="0"/>
      <w:marRight w:val="0"/>
      <w:marTop w:val="0"/>
      <w:marBottom w:val="0"/>
      <w:divBdr>
        <w:top w:val="none" w:sz="0" w:space="0" w:color="auto"/>
        <w:left w:val="none" w:sz="0" w:space="0" w:color="auto"/>
        <w:bottom w:val="none" w:sz="0" w:space="0" w:color="auto"/>
        <w:right w:val="none" w:sz="0" w:space="0" w:color="auto"/>
      </w:divBdr>
    </w:div>
    <w:div w:id="141699214">
      <w:bodyDiv w:val="1"/>
      <w:marLeft w:val="0"/>
      <w:marRight w:val="0"/>
      <w:marTop w:val="0"/>
      <w:marBottom w:val="0"/>
      <w:divBdr>
        <w:top w:val="none" w:sz="0" w:space="0" w:color="auto"/>
        <w:left w:val="none" w:sz="0" w:space="0" w:color="auto"/>
        <w:bottom w:val="none" w:sz="0" w:space="0" w:color="auto"/>
        <w:right w:val="none" w:sz="0" w:space="0" w:color="auto"/>
      </w:divBdr>
    </w:div>
    <w:div w:id="167598298">
      <w:bodyDiv w:val="1"/>
      <w:marLeft w:val="0"/>
      <w:marRight w:val="0"/>
      <w:marTop w:val="0"/>
      <w:marBottom w:val="0"/>
      <w:divBdr>
        <w:top w:val="none" w:sz="0" w:space="0" w:color="auto"/>
        <w:left w:val="none" w:sz="0" w:space="0" w:color="auto"/>
        <w:bottom w:val="none" w:sz="0" w:space="0" w:color="auto"/>
        <w:right w:val="none" w:sz="0" w:space="0" w:color="auto"/>
      </w:divBdr>
    </w:div>
    <w:div w:id="186254780">
      <w:bodyDiv w:val="1"/>
      <w:marLeft w:val="0"/>
      <w:marRight w:val="0"/>
      <w:marTop w:val="0"/>
      <w:marBottom w:val="0"/>
      <w:divBdr>
        <w:top w:val="none" w:sz="0" w:space="0" w:color="auto"/>
        <w:left w:val="none" w:sz="0" w:space="0" w:color="auto"/>
        <w:bottom w:val="none" w:sz="0" w:space="0" w:color="auto"/>
        <w:right w:val="none" w:sz="0" w:space="0" w:color="auto"/>
      </w:divBdr>
    </w:div>
    <w:div w:id="235163834">
      <w:bodyDiv w:val="1"/>
      <w:marLeft w:val="0"/>
      <w:marRight w:val="0"/>
      <w:marTop w:val="0"/>
      <w:marBottom w:val="0"/>
      <w:divBdr>
        <w:top w:val="none" w:sz="0" w:space="0" w:color="auto"/>
        <w:left w:val="none" w:sz="0" w:space="0" w:color="auto"/>
        <w:bottom w:val="none" w:sz="0" w:space="0" w:color="auto"/>
        <w:right w:val="none" w:sz="0" w:space="0" w:color="auto"/>
      </w:divBdr>
    </w:div>
    <w:div w:id="266470556">
      <w:bodyDiv w:val="1"/>
      <w:marLeft w:val="0"/>
      <w:marRight w:val="0"/>
      <w:marTop w:val="0"/>
      <w:marBottom w:val="0"/>
      <w:divBdr>
        <w:top w:val="none" w:sz="0" w:space="0" w:color="auto"/>
        <w:left w:val="none" w:sz="0" w:space="0" w:color="auto"/>
        <w:bottom w:val="none" w:sz="0" w:space="0" w:color="auto"/>
        <w:right w:val="none" w:sz="0" w:space="0" w:color="auto"/>
      </w:divBdr>
    </w:div>
    <w:div w:id="392898929">
      <w:bodyDiv w:val="1"/>
      <w:marLeft w:val="0"/>
      <w:marRight w:val="0"/>
      <w:marTop w:val="0"/>
      <w:marBottom w:val="0"/>
      <w:divBdr>
        <w:top w:val="none" w:sz="0" w:space="0" w:color="auto"/>
        <w:left w:val="none" w:sz="0" w:space="0" w:color="auto"/>
        <w:bottom w:val="none" w:sz="0" w:space="0" w:color="auto"/>
        <w:right w:val="none" w:sz="0" w:space="0" w:color="auto"/>
      </w:divBdr>
    </w:div>
    <w:div w:id="458031951">
      <w:bodyDiv w:val="1"/>
      <w:marLeft w:val="0"/>
      <w:marRight w:val="0"/>
      <w:marTop w:val="0"/>
      <w:marBottom w:val="0"/>
      <w:divBdr>
        <w:top w:val="none" w:sz="0" w:space="0" w:color="auto"/>
        <w:left w:val="none" w:sz="0" w:space="0" w:color="auto"/>
        <w:bottom w:val="none" w:sz="0" w:space="0" w:color="auto"/>
        <w:right w:val="none" w:sz="0" w:space="0" w:color="auto"/>
      </w:divBdr>
      <w:divsChild>
        <w:div w:id="1321080998">
          <w:marLeft w:val="1166"/>
          <w:marRight w:val="0"/>
          <w:marTop w:val="86"/>
          <w:marBottom w:val="0"/>
          <w:divBdr>
            <w:top w:val="none" w:sz="0" w:space="0" w:color="auto"/>
            <w:left w:val="none" w:sz="0" w:space="0" w:color="auto"/>
            <w:bottom w:val="none" w:sz="0" w:space="0" w:color="auto"/>
            <w:right w:val="none" w:sz="0" w:space="0" w:color="auto"/>
          </w:divBdr>
        </w:div>
        <w:div w:id="1183861252">
          <w:marLeft w:val="1166"/>
          <w:marRight w:val="0"/>
          <w:marTop w:val="86"/>
          <w:marBottom w:val="0"/>
          <w:divBdr>
            <w:top w:val="none" w:sz="0" w:space="0" w:color="auto"/>
            <w:left w:val="none" w:sz="0" w:space="0" w:color="auto"/>
            <w:bottom w:val="none" w:sz="0" w:space="0" w:color="auto"/>
            <w:right w:val="none" w:sz="0" w:space="0" w:color="auto"/>
          </w:divBdr>
        </w:div>
        <w:div w:id="23795328">
          <w:marLeft w:val="1166"/>
          <w:marRight w:val="0"/>
          <w:marTop w:val="86"/>
          <w:marBottom w:val="0"/>
          <w:divBdr>
            <w:top w:val="none" w:sz="0" w:space="0" w:color="auto"/>
            <w:left w:val="none" w:sz="0" w:space="0" w:color="auto"/>
            <w:bottom w:val="none" w:sz="0" w:space="0" w:color="auto"/>
            <w:right w:val="none" w:sz="0" w:space="0" w:color="auto"/>
          </w:divBdr>
        </w:div>
        <w:div w:id="217017178">
          <w:marLeft w:val="1166"/>
          <w:marRight w:val="0"/>
          <w:marTop w:val="86"/>
          <w:marBottom w:val="0"/>
          <w:divBdr>
            <w:top w:val="none" w:sz="0" w:space="0" w:color="auto"/>
            <w:left w:val="none" w:sz="0" w:space="0" w:color="auto"/>
            <w:bottom w:val="none" w:sz="0" w:space="0" w:color="auto"/>
            <w:right w:val="none" w:sz="0" w:space="0" w:color="auto"/>
          </w:divBdr>
        </w:div>
        <w:div w:id="1943296964">
          <w:marLeft w:val="1166"/>
          <w:marRight w:val="0"/>
          <w:marTop w:val="86"/>
          <w:marBottom w:val="0"/>
          <w:divBdr>
            <w:top w:val="none" w:sz="0" w:space="0" w:color="auto"/>
            <w:left w:val="none" w:sz="0" w:space="0" w:color="auto"/>
            <w:bottom w:val="none" w:sz="0" w:space="0" w:color="auto"/>
            <w:right w:val="none" w:sz="0" w:space="0" w:color="auto"/>
          </w:divBdr>
        </w:div>
      </w:divsChild>
    </w:div>
    <w:div w:id="496968100">
      <w:bodyDiv w:val="1"/>
      <w:marLeft w:val="0"/>
      <w:marRight w:val="0"/>
      <w:marTop w:val="0"/>
      <w:marBottom w:val="0"/>
      <w:divBdr>
        <w:top w:val="none" w:sz="0" w:space="0" w:color="auto"/>
        <w:left w:val="none" w:sz="0" w:space="0" w:color="auto"/>
        <w:bottom w:val="none" w:sz="0" w:space="0" w:color="auto"/>
        <w:right w:val="none" w:sz="0" w:space="0" w:color="auto"/>
      </w:divBdr>
    </w:div>
    <w:div w:id="531648344">
      <w:bodyDiv w:val="1"/>
      <w:marLeft w:val="0"/>
      <w:marRight w:val="0"/>
      <w:marTop w:val="0"/>
      <w:marBottom w:val="0"/>
      <w:divBdr>
        <w:top w:val="none" w:sz="0" w:space="0" w:color="auto"/>
        <w:left w:val="none" w:sz="0" w:space="0" w:color="auto"/>
        <w:bottom w:val="none" w:sz="0" w:space="0" w:color="auto"/>
        <w:right w:val="none" w:sz="0" w:space="0" w:color="auto"/>
      </w:divBdr>
    </w:div>
    <w:div w:id="577250387">
      <w:bodyDiv w:val="1"/>
      <w:marLeft w:val="0"/>
      <w:marRight w:val="0"/>
      <w:marTop w:val="0"/>
      <w:marBottom w:val="0"/>
      <w:divBdr>
        <w:top w:val="none" w:sz="0" w:space="0" w:color="auto"/>
        <w:left w:val="none" w:sz="0" w:space="0" w:color="auto"/>
        <w:bottom w:val="none" w:sz="0" w:space="0" w:color="auto"/>
        <w:right w:val="none" w:sz="0" w:space="0" w:color="auto"/>
      </w:divBdr>
    </w:div>
    <w:div w:id="578949675">
      <w:bodyDiv w:val="1"/>
      <w:marLeft w:val="0"/>
      <w:marRight w:val="0"/>
      <w:marTop w:val="0"/>
      <w:marBottom w:val="0"/>
      <w:divBdr>
        <w:top w:val="none" w:sz="0" w:space="0" w:color="auto"/>
        <w:left w:val="none" w:sz="0" w:space="0" w:color="auto"/>
        <w:bottom w:val="none" w:sz="0" w:space="0" w:color="auto"/>
        <w:right w:val="none" w:sz="0" w:space="0" w:color="auto"/>
      </w:divBdr>
    </w:div>
    <w:div w:id="726879735">
      <w:bodyDiv w:val="1"/>
      <w:marLeft w:val="0"/>
      <w:marRight w:val="0"/>
      <w:marTop w:val="0"/>
      <w:marBottom w:val="0"/>
      <w:divBdr>
        <w:top w:val="none" w:sz="0" w:space="0" w:color="auto"/>
        <w:left w:val="none" w:sz="0" w:space="0" w:color="auto"/>
        <w:bottom w:val="none" w:sz="0" w:space="0" w:color="auto"/>
        <w:right w:val="none" w:sz="0" w:space="0" w:color="auto"/>
      </w:divBdr>
    </w:div>
    <w:div w:id="728191154">
      <w:bodyDiv w:val="1"/>
      <w:marLeft w:val="0"/>
      <w:marRight w:val="0"/>
      <w:marTop w:val="0"/>
      <w:marBottom w:val="0"/>
      <w:divBdr>
        <w:top w:val="none" w:sz="0" w:space="0" w:color="auto"/>
        <w:left w:val="none" w:sz="0" w:space="0" w:color="auto"/>
        <w:bottom w:val="none" w:sz="0" w:space="0" w:color="auto"/>
        <w:right w:val="none" w:sz="0" w:space="0" w:color="auto"/>
      </w:divBdr>
    </w:div>
    <w:div w:id="762338176">
      <w:bodyDiv w:val="1"/>
      <w:marLeft w:val="0"/>
      <w:marRight w:val="0"/>
      <w:marTop w:val="0"/>
      <w:marBottom w:val="0"/>
      <w:divBdr>
        <w:top w:val="none" w:sz="0" w:space="0" w:color="auto"/>
        <w:left w:val="none" w:sz="0" w:space="0" w:color="auto"/>
        <w:bottom w:val="none" w:sz="0" w:space="0" w:color="auto"/>
        <w:right w:val="none" w:sz="0" w:space="0" w:color="auto"/>
      </w:divBdr>
    </w:div>
    <w:div w:id="762991869">
      <w:bodyDiv w:val="1"/>
      <w:marLeft w:val="0"/>
      <w:marRight w:val="0"/>
      <w:marTop w:val="0"/>
      <w:marBottom w:val="0"/>
      <w:divBdr>
        <w:top w:val="none" w:sz="0" w:space="0" w:color="auto"/>
        <w:left w:val="none" w:sz="0" w:space="0" w:color="auto"/>
        <w:bottom w:val="none" w:sz="0" w:space="0" w:color="auto"/>
        <w:right w:val="none" w:sz="0" w:space="0" w:color="auto"/>
      </w:divBdr>
    </w:div>
    <w:div w:id="820922051">
      <w:bodyDiv w:val="1"/>
      <w:marLeft w:val="0"/>
      <w:marRight w:val="0"/>
      <w:marTop w:val="0"/>
      <w:marBottom w:val="0"/>
      <w:divBdr>
        <w:top w:val="none" w:sz="0" w:space="0" w:color="auto"/>
        <w:left w:val="none" w:sz="0" w:space="0" w:color="auto"/>
        <w:bottom w:val="none" w:sz="0" w:space="0" w:color="auto"/>
        <w:right w:val="none" w:sz="0" w:space="0" w:color="auto"/>
      </w:divBdr>
      <w:divsChild>
        <w:div w:id="1184048543">
          <w:marLeft w:val="547"/>
          <w:marRight w:val="0"/>
          <w:marTop w:val="67"/>
          <w:marBottom w:val="0"/>
          <w:divBdr>
            <w:top w:val="none" w:sz="0" w:space="0" w:color="auto"/>
            <w:left w:val="none" w:sz="0" w:space="0" w:color="auto"/>
            <w:bottom w:val="none" w:sz="0" w:space="0" w:color="auto"/>
            <w:right w:val="none" w:sz="0" w:space="0" w:color="auto"/>
          </w:divBdr>
        </w:div>
        <w:div w:id="1208297930">
          <w:marLeft w:val="547"/>
          <w:marRight w:val="0"/>
          <w:marTop w:val="67"/>
          <w:marBottom w:val="0"/>
          <w:divBdr>
            <w:top w:val="none" w:sz="0" w:space="0" w:color="auto"/>
            <w:left w:val="none" w:sz="0" w:space="0" w:color="auto"/>
            <w:bottom w:val="none" w:sz="0" w:space="0" w:color="auto"/>
            <w:right w:val="none" w:sz="0" w:space="0" w:color="auto"/>
          </w:divBdr>
        </w:div>
        <w:div w:id="1180465402">
          <w:marLeft w:val="547"/>
          <w:marRight w:val="0"/>
          <w:marTop w:val="67"/>
          <w:marBottom w:val="0"/>
          <w:divBdr>
            <w:top w:val="none" w:sz="0" w:space="0" w:color="auto"/>
            <w:left w:val="none" w:sz="0" w:space="0" w:color="auto"/>
            <w:bottom w:val="none" w:sz="0" w:space="0" w:color="auto"/>
            <w:right w:val="none" w:sz="0" w:space="0" w:color="auto"/>
          </w:divBdr>
        </w:div>
        <w:div w:id="1149444526">
          <w:marLeft w:val="547"/>
          <w:marRight w:val="0"/>
          <w:marTop w:val="67"/>
          <w:marBottom w:val="0"/>
          <w:divBdr>
            <w:top w:val="none" w:sz="0" w:space="0" w:color="auto"/>
            <w:left w:val="none" w:sz="0" w:space="0" w:color="auto"/>
            <w:bottom w:val="none" w:sz="0" w:space="0" w:color="auto"/>
            <w:right w:val="none" w:sz="0" w:space="0" w:color="auto"/>
          </w:divBdr>
        </w:div>
        <w:div w:id="561134890">
          <w:marLeft w:val="547"/>
          <w:marRight w:val="0"/>
          <w:marTop w:val="67"/>
          <w:marBottom w:val="0"/>
          <w:divBdr>
            <w:top w:val="none" w:sz="0" w:space="0" w:color="auto"/>
            <w:left w:val="none" w:sz="0" w:space="0" w:color="auto"/>
            <w:bottom w:val="none" w:sz="0" w:space="0" w:color="auto"/>
            <w:right w:val="none" w:sz="0" w:space="0" w:color="auto"/>
          </w:divBdr>
        </w:div>
        <w:div w:id="551422751">
          <w:marLeft w:val="547"/>
          <w:marRight w:val="0"/>
          <w:marTop w:val="67"/>
          <w:marBottom w:val="0"/>
          <w:divBdr>
            <w:top w:val="none" w:sz="0" w:space="0" w:color="auto"/>
            <w:left w:val="none" w:sz="0" w:space="0" w:color="auto"/>
            <w:bottom w:val="none" w:sz="0" w:space="0" w:color="auto"/>
            <w:right w:val="none" w:sz="0" w:space="0" w:color="auto"/>
          </w:divBdr>
        </w:div>
      </w:divsChild>
    </w:div>
    <w:div w:id="835651827">
      <w:bodyDiv w:val="1"/>
      <w:marLeft w:val="0"/>
      <w:marRight w:val="0"/>
      <w:marTop w:val="0"/>
      <w:marBottom w:val="0"/>
      <w:divBdr>
        <w:top w:val="none" w:sz="0" w:space="0" w:color="auto"/>
        <w:left w:val="none" w:sz="0" w:space="0" w:color="auto"/>
        <w:bottom w:val="none" w:sz="0" w:space="0" w:color="auto"/>
        <w:right w:val="none" w:sz="0" w:space="0" w:color="auto"/>
      </w:divBdr>
    </w:div>
    <w:div w:id="906919437">
      <w:bodyDiv w:val="1"/>
      <w:marLeft w:val="0"/>
      <w:marRight w:val="0"/>
      <w:marTop w:val="0"/>
      <w:marBottom w:val="0"/>
      <w:divBdr>
        <w:top w:val="none" w:sz="0" w:space="0" w:color="auto"/>
        <w:left w:val="none" w:sz="0" w:space="0" w:color="auto"/>
        <w:bottom w:val="none" w:sz="0" w:space="0" w:color="auto"/>
        <w:right w:val="none" w:sz="0" w:space="0" w:color="auto"/>
      </w:divBdr>
    </w:div>
    <w:div w:id="922104887">
      <w:bodyDiv w:val="1"/>
      <w:marLeft w:val="0"/>
      <w:marRight w:val="0"/>
      <w:marTop w:val="0"/>
      <w:marBottom w:val="0"/>
      <w:divBdr>
        <w:top w:val="none" w:sz="0" w:space="0" w:color="auto"/>
        <w:left w:val="none" w:sz="0" w:space="0" w:color="auto"/>
        <w:bottom w:val="none" w:sz="0" w:space="0" w:color="auto"/>
        <w:right w:val="none" w:sz="0" w:space="0" w:color="auto"/>
      </w:divBdr>
    </w:div>
    <w:div w:id="964382811">
      <w:bodyDiv w:val="1"/>
      <w:marLeft w:val="0"/>
      <w:marRight w:val="0"/>
      <w:marTop w:val="0"/>
      <w:marBottom w:val="0"/>
      <w:divBdr>
        <w:top w:val="none" w:sz="0" w:space="0" w:color="auto"/>
        <w:left w:val="none" w:sz="0" w:space="0" w:color="auto"/>
        <w:bottom w:val="none" w:sz="0" w:space="0" w:color="auto"/>
        <w:right w:val="none" w:sz="0" w:space="0" w:color="auto"/>
      </w:divBdr>
    </w:div>
    <w:div w:id="966544930">
      <w:bodyDiv w:val="1"/>
      <w:marLeft w:val="0"/>
      <w:marRight w:val="0"/>
      <w:marTop w:val="0"/>
      <w:marBottom w:val="0"/>
      <w:divBdr>
        <w:top w:val="none" w:sz="0" w:space="0" w:color="auto"/>
        <w:left w:val="none" w:sz="0" w:space="0" w:color="auto"/>
        <w:bottom w:val="none" w:sz="0" w:space="0" w:color="auto"/>
        <w:right w:val="none" w:sz="0" w:space="0" w:color="auto"/>
      </w:divBdr>
      <w:divsChild>
        <w:div w:id="2134446814">
          <w:marLeft w:val="360"/>
          <w:marRight w:val="0"/>
          <w:marTop w:val="0"/>
          <w:marBottom w:val="0"/>
          <w:divBdr>
            <w:top w:val="none" w:sz="0" w:space="0" w:color="auto"/>
            <w:left w:val="none" w:sz="0" w:space="0" w:color="auto"/>
            <w:bottom w:val="none" w:sz="0" w:space="0" w:color="auto"/>
            <w:right w:val="none" w:sz="0" w:space="0" w:color="auto"/>
          </w:divBdr>
        </w:div>
        <w:div w:id="197132532">
          <w:marLeft w:val="360"/>
          <w:marRight w:val="0"/>
          <w:marTop w:val="0"/>
          <w:marBottom w:val="0"/>
          <w:divBdr>
            <w:top w:val="none" w:sz="0" w:space="0" w:color="auto"/>
            <w:left w:val="none" w:sz="0" w:space="0" w:color="auto"/>
            <w:bottom w:val="none" w:sz="0" w:space="0" w:color="auto"/>
            <w:right w:val="none" w:sz="0" w:space="0" w:color="auto"/>
          </w:divBdr>
        </w:div>
        <w:div w:id="1049917773">
          <w:marLeft w:val="360"/>
          <w:marRight w:val="0"/>
          <w:marTop w:val="0"/>
          <w:marBottom w:val="0"/>
          <w:divBdr>
            <w:top w:val="none" w:sz="0" w:space="0" w:color="auto"/>
            <w:left w:val="none" w:sz="0" w:space="0" w:color="auto"/>
            <w:bottom w:val="none" w:sz="0" w:space="0" w:color="auto"/>
            <w:right w:val="none" w:sz="0" w:space="0" w:color="auto"/>
          </w:divBdr>
        </w:div>
      </w:divsChild>
    </w:div>
    <w:div w:id="1017074760">
      <w:bodyDiv w:val="1"/>
      <w:marLeft w:val="0"/>
      <w:marRight w:val="0"/>
      <w:marTop w:val="0"/>
      <w:marBottom w:val="0"/>
      <w:divBdr>
        <w:top w:val="none" w:sz="0" w:space="0" w:color="auto"/>
        <w:left w:val="none" w:sz="0" w:space="0" w:color="auto"/>
        <w:bottom w:val="none" w:sz="0" w:space="0" w:color="auto"/>
        <w:right w:val="none" w:sz="0" w:space="0" w:color="auto"/>
      </w:divBdr>
      <w:divsChild>
        <w:div w:id="1699962155">
          <w:marLeft w:val="0"/>
          <w:marRight w:val="0"/>
          <w:marTop w:val="0"/>
          <w:marBottom w:val="0"/>
          <w:divBdr>
            <w:top w:val="none" w:sz="0" w:space="0" w:color="auto"/>
            <w:left w:val="none" w:sz="0" w:space="0" w:color="auto"/>
            <w:bottom w:val="none" w:sz="0" w:space="0" w:color="auto"/>
            <w:right w:val="none" w:sz="0" w:space="0" w:color="auto"/>
          </w:divBdr>
        </w:div>
        <w:div w:id="1550343056">
          <w:marLeft w:val="0"/>
          <w:marRight w:val="0"/>
          <w:marTop w:val="0"/>
          <w:marBottom w:val="0"/>
          <w:divBdr>
            <w:top w:val="none" w:sz="0" w:space="0" w:color="auto"/>
            <w:left w:val="none" w:sz="0" w:space="0" w:color="auto"/>
            <w:bottom w:val="none" w:sz="0" w:space="0" w:color="auto"/>
            <w:right w:val="none" w:sz="0" w:space="0" w:color="auto"/>
          </w:divBdr>
        </w:div>
        <w:div w:id="917326422">
          <w:marLeft w:val="0"/>
          <w:marRight w:val="0"/>
          <w:marTop w:val="0"/>
          <w:marBottom w:val="0"/>
          <w:divBdr>
            <w:top w:val="none" w:sz="0" w:space="0" w:color="auto"/>
            <w:left w:val="none" w:sz="0" w:space="0" w:color="auto"/>
            <w:bottom w:val="none" w:sz="0" w:space="0" w:color="auto"/>
            <w:right w:val="none" w:sz="0" w:space="0" w:color="auto"/>
          </w:divBdr>
        </w:div>
        <w:div w:id="1684546864">
          <w:marLeft w:val="0"/>
          <w:marRight w:val="0"/>
          <w:marTop w:val="0"/>
          <w:marBottom w:val="0"/>
          <w:divBdr>
            <w:top w:val="none" w:sz="0" w:space="0" w:color="auto"/>
            <w:left w:val="none" w:sz="0" w:space="0" w:color="auto"/>
            <w:bottom w:val="none" w:sz="0" w:space="0" w:color="auto"/>
            <w:right w:val="none" w:sz="0" w:space="0" w:color="auto"/>
          </w:divBdr>
        </w:div>
        <w:div w:id="908730872">
          <w:marLeft w:val="0"/>
          <w:marRight w:val="0"/>
          <w:marTop w:val="0"/>
          <w:marBottom w:val="0"/>
          <w:divBdr>
            <w:top w:val="none" w:sz="0" w:space="0" w:color="auto"/>
            <w:left w:val="none" w:sz="0" w:space="0" w:color="auto"/>
            <w:bottom w:val="none" w:sz="0" w:space="0" w:color="auto"/>
            <w:right w:val="none" w:sz="0" w:space="0" w:color="auto"/>
          </w:divBdr>
        </w:div>
        <w:div w:id="720136157">
          <w:marLeft w:val="0"/>
          <w:marRight w:val="0"/>
          <w:marTop w:val="0"/>
          <w:marBottom w:val="0"/>
          <w:divBdr>
            <w:top w:val="none" w:sz="0" w:space="0" w:color="auto"/>
            <w:left w:val="none" w:sz="0" w:space="0" w:color="auto"/>
            <w:bottom w:val="none" w:sz="0" w:space="0" w:color="auto"/>
            <w:right w:val="none" w:sz="0" w:space="0" w:color="auto"/>
          </w:divBdr>
        </w:div>
        <w:div w:id="771706581">
          <w:marLeft w:val="0"/>
          <w:marRight w:val="0"/>
          <w:marTop w:val="0"/>
          <w:marBottom w:val="0"/>
          <w:divBdr>
            <w:top w:val="none" w:sz="0" w:space="0" w:color="auto"/>
            <w:left w:val="none" w:sz="0" w:space="0" w:color="auto"/>
            <w:bottom w:val="none" w:sz="0" w:space="0" w:color="auto"/>
            <w:right w:val="none" w:sz="0" w:space="0" w:color="auto"/>
          </w:divBdr>
        </w:div>
        <w:div w:id="1534733495">
          <w:marLeft w:val="0"/>
          <w:marRight w:val="0"/>
          <w:marTop w:val="0"/>
          <w:marBottom w:val="0"/>
          <w:divBdr>
            <w:top w:val="none" w:sz="0" w:space="0" w:color="auto"/>
            <w:left w:val="none" w:sz="0" w:space="0" w:color="auto"/>
            <w:bottom w:val="none" w:sz="0" w:space="0" w:color="auto"/>
            <w:right w:val="none" w:sz="0" w:space="0" w:color="auto"/>
          </w:divBdr>
        </w:div>
        <w:div w:id="223806031">
          <w:marLeft w:val="0"/>
          <w:marRight w:val="0"/>
          <w:marTop w:val="0"/>
          <w:marBottom w:val="0"/>
          <w:divBdr>
            <w:top w:val="none" w:sz="0" w:space="0" w:color="auto"/>
            <w:left w:val="none" w:sz="0" w:space="0" w:color="auto"/>
            <w:bottom w:val="none" w:sz="0" w:space="0" w:color="auto"/>
            <w:right w:val="none" w:sz="0" w:space="0" w:color="auto"/>
          </w:divBdr>
        </w:div>
        <w:div w:id="646860946">
          <w:marLeft w:val="0"/>
          <w:marRight w:val="0"/>
          <w:marTop w:val="0"/>
          <w:marBottom w:val="0"/>
          <w:divBdr>
            <w:top w:val="none" w:sz="0" w:space="0" w:color="auto"/>
            <w:left w:val="none" w:sz="0" w:space="0" w:color="auto"/>
            <w:bottom w:val="none" w:sz="0" w:space="0" w:color="auto"/>
            <w:right w:val="none" w:sz="0" w:space="0" w:color="auto"/>
          </w:divBdr>
        </w:div>
        <w:div w:id="444081947">
          <w:marLeft w:val="0"/>
          <w:marRight w:val="0"/>
          <w:marTop w:val="0"/>
          <w:marBottom w:val="0"/>
          <w:divBdr>
            <w:top w:val="none" w:sz="0" w:space="0" w:color="auto"/>
            <w:left w:val="none" w:sz="0" w:space="0" w:color="auto"/>
            <w:bottom w:val="none" w:sz="0" w:space="0" w:color="auto"/>
            <w:right w:val="none" w:sz="0" w:space="0" w:color="auto"/>
          </w:divBdr>
        </w:div>
        <w:div w:id="1279143629">
          <w:marLeft w:val="0"/>
          <w:marRight w:val="0"/>
          <w:marTop w:val="0"/>
          <w:marBottom w:val="0"/>
          <w:divBdr>
            <w:top w:val="none" w:sz="0" w:space="0" w:color="auto"/>
            <w:left w:val="none" w:sz="0" w:space="0" w:color="auto"/>
            <w:bottom w:val="none" w:sz="0" w:space="0" w:color="auto"/>
            <w:right w:val="none" w:sz="0" w:space="0" w:color="auto"/>
          </w:divBdr>
        </w:div>
        <w:div w:id="358822857">
          <w:marLeft w:val="0"/>
          <w:marRight w:val="0"/>
          <w:marTop w:val="0"/>
          <w:marBottom w:val="0"/>
          <w:divBdr>
            <w:top w:val="none" w:sz="0" w:space="0" w:color="auto"/>
            <w:left w:val="none" w:sz="0" w:space="0" w:color="auto"/>
            <w:bottom w:val="none" w:sz="0" w:space="0" w:color="auto"/>
            <w:right w:val="none" w:sz="0" w:space="0" w:color="auto"/>
          </w:divBdr>
        </w:div>
        <w:div w:id="928079311">
          <w:marLeft w:val="0"/>
          <w:marRight w:val="0"/>
          <w:marTop w:val="0"/>
          <w:marBottom w:val="0"/>
          <w:divBdr>
            <w:top w:val="none" w:sz="0" w:space="0" w:color="auto"/>
            <w:left w:val="none" w:sz="0" w:space="0" w:color="auto"/>
            <w:bottom w:val="none" w:sz="0" w:space="0" w:color="auto"/>
            <w:right w:val="none" w:sz="0" w:space="0" w:color="auto"/>
          </w:divBdr>
        </w:div>
        <w:div w:id="1790582948">
          <w:marLeft w:val="0"/>
          <w:marRight w:val="0"/>
          <w:marTop w:val="0"/>
          <w:marBottom w:val="0"/>
          <w:divBdr>
            <w:top w:val="none" w:sz="0" w:space="0" w:color="auto"/>
            <w:left w:val="none" w:sz="0" w:space="0" w:color="auto"/>
            <w:bottom w:val="none" w:sz="0" w:space="0" w:color="auto"/>
            <w:right w:val="none" w:sz="0" w:space="0" w:color="auto"/>
          </w:divBdr>
        </w:div>
        <w:div w:id="1039932927">
          <w:marLeft w:val="0"/>
          <w:marRight w:val="0"/>
          <w:marTop w:val="0"/>
          <w:marBottom w:val="0"/>
          <w:divBdr>
            <w:top w:val="none" w:sz="0" w:space="0" w:color="auto"/>
            <w:left w:val="none" w:sz="0" w:space="0" w:color="auto"/>
            <w:bottom w:val="none" w:sz="0" w:space="0" w:color="auto"/>
            <w:right w:val="none" w:sz="0" w:space="0" w:color="auto"/>
          </w:divBdr>
        </w:div>
        <w:div w:id="1406343148">
          <w:marLeft w:val="0"/>
          <w:marRight w:val="0"/>
          <w:marTop w:val="0"/>
          <w:marBottom w:val="0"/>
          <w:divBdr>
            <w:top w:val="none" w:sz="0" w:space="0" w:color="auto"/>
            <w:left w:val="none" w:sz="0" w:space="0" w:color="auto"/>
            <w:bottom w:val="none" w:sz="0" w:space="0" w:color="auto"/>
            <w:right w:val="none" w:sz="0" w:space="0" w:color="auto"/>
          </w:divBdr>
        </w:div>
        <w:div w:id="892345996">
          <w:marLeft w:val="0"/>
          <w:marRight w:val="0"/>
          <w:marTop w:val="0"/>
          <w:marBottom w:val="0"/>
          <w:divBdr>
            <w:top w:val="none" w:sz="0" w:space="0" w:color="auto"/>
            <w:left w:val="none" w:sz="0" w:space="0" w:color="auto"/>
            <w:bottom w:val="none" w:sz="0" w:space="0" w:color="auto"/>
            <w:right w:val="none" w:sz="0" w:space="0" w:color="auto"/>
          </w:divBdr>
        </w:div>
        <w:div w:id="1960838520">
          <w:marLeft w:val="0"/>
          <w:marRight w:val="0"/>
          <w:marTop w:val="0"/>
          <w:marBottom w:val="0"/>
          <w:divBdr>
            <w:top w:val="none" w:sz="0" w:space="0" w:color="auto"/>
            <w:left w:val="none" w:sz="0" w:space="0" w:color="auto"/>
            <w:bottom w:val="none" w:sz="0" w:space="0" w:color="auto"/>
            <w:right w:val="none" w:sz="0" w:space="0" w:color="auto"/>
          </w:divBdr>
        </w:div>
        <w:div w:id="1574048163">
          <w:marLeft w:val="0"/>
          <w:marRight w:val="0"/>
          <w:marTop w:val="0"/>
          <w:marBottom w:val="0"/>
          <w:divBdr>
            <w:top w:val="none" w:sz="0" w:space="0" w:color="auto"/>
            <w:left w:val="none" w:sz="0" w:space="0" w:color="auto"/>
            <w:bottom w:val="none" w:sz="0" w:space="0" w:color="auto"/>
            <w:right w:val="none" w:sz="0" w:space="0" w:color="auto"/>
          </w:divBdr>
        </w:div>
        <w:div w:id="118884737">
          <w:marLeft w:val="0"/>
          <w:marRight w:val="0"/>
          <w:marTop w:val="0"/>
          <w:marBottom w:val="0"/>
          <w:divBdr>
            <w:top w:val="none" w:sz="0" w:space="0" w:color="auto"/>
            <w:left w:val="none" w:sz="0" w:space="0" w:color="auto"/>
            <w:bottom w:val="none" w:sz="0" w:space="0" w:color="auto"/>
            <w:right w:val="none" w:sz="0" w:space="0" w:color="auto"/>
          </w:divBdr>
          <w:divsChild>
            <w:div w:id="792748841">
              <w:marLeft w:val="0"/>
              <w:marRight w:val="0"/>
              <w:marTop w:val="0"/>
              <w:marBottom w:val="0"/>
              <w:divBdr>
                <w:top w:val="none" w:sz="0" w:space="0" w:color="auto"/>
                <w:left w:val="none" w:sz="0" w:space="0" w:color="auto"/>
                <w:bottom w:val="none" w:sz="0" w:space="0" w:color="auto"/>
                <w:right w:val="none" w:sz="0" w:space="0" w:color="auto"/>
              </w:divBdr>
            </w:div>
            <w:div w:id="794561888">
              <w:marLeft w:val="0"/>
              <w:marRight w:val="0"/>
              <w:marTop w:val="0"/>
              <w:marBottom w:val="0"/>
              <w:divBdr>
                <w:top w:val="none" w:sz="0" w:space="0" w:color="auto"/>
                <w:left w:val="none" w:sz="0" w:space="0" w:color="auto"/>
                <w:bottom w:val="none" w:sz="0" w:space="0" w:color="auto"/>
                <w:right w:val="none" w:sz="0" w:space="0" w:color="auto"/>
              </w:divBdr>
            </w:div>
            <w:div w:id="767240646">
              <w:marLeft w:val="0"/>
              <w:marRight w:val="0"/>
              <w:marTop w:val="0"/>
              <w:marBottom w:val="0"/>
              <w:divBdr>
                <w:top w:val="none" w:sz="0" w:space="0" w:color="auto"/>
                <w:left w:val="none" w:sz="0" w:space="0" w:color="auto"/>
                <w:bottom w:val="none" w:sz="0" w:space="0" w:color="auto"/>
                <w:right w:val="none" w:sz="0" w:space="0" w:color="auto"/>
              </w:divBdr>
            </w:div>
            <w:div w:id="387649357">
              <w:marLeft w:val="0"/>
              <w:marRight w:val="0"/>
              <w:marTop w:val="0"/>
              <w:marBottom w:val="0"/>
              <w:divBdr>
                <w:top w:val="none" w:sz="0" w:space="0" w:color="auto"/>
                <w:left w:val="none" w:sz="0" w:space="0" w:color="auto"/>
                <w:bottom w:val="none" w:sz="0" w:space="0" w:color="auto"/>
                <w:right w:val="none" w:sz="0" w:space="0" w:color="auto"/>
              </w:divBdr>
            </w:div>
            <w:div w:id="66540079">
              <w:marLeft w:val="0"/>
              <w:marRight w:val="0"/>
              <w:marTop w:val="0"/>
              <w:marBottom w:val="0"/>
              <w:divBdr>
                <w:top w:val="none" w:sz="0" w:space="0" w:color="auto"/>
                <w:left w:val="none" w:sz="0" w:space="0" w:color="auto"/>
                <w:bottom w:val="none" w:sz="0" w:space="0" w:color="auto"/>
                <w:right w:val="none" w:sz="0" w:space="0" w:color="auto"/>
              </w:divBdr>
            </w:div>
            <w:div w:id="1765880032">
              <w:marLeft w:val="0"/>
              <w:marRight w:val="0"/>
              <w:marTop w:val="0"/>
              <w:marBottom w:val="0"/>
              <w:divBdr>
                <w:top w:val="none" w:sz="0" w:space="0" w:color="auto"/>
                <w:left w:val="none" w:sz="0" w:space="0" w:color="auto"/>
                <w:bottom w:val="none" w:sz="0" w:space="0" w:color="auto"/>
                <w:right w:val="none" w:sz="0" w:space="0" w:color="auto"/>
              </w:divBdr>
            </w:div>
            <w:div w:id="209610855">
              <w:marLeft w:val="0"/>
              <w:marRight w:val="0"/>
              <w:marTop w:val="0"/>
              <w:marBottom w:val="0"/>
              <w:divBdr>
                <w:top w:val="none" w:sz="0" w:space="0" w:color="auto"/>
                <w:left w:val="none" w:sz="0" w:space="0" w:color="auto"/>
                <w:bottom w:val="none" w:sz="0" w:space="0" w:color="auto"/>
                <w:right w:val="none" w:sz="0" w:space="0" w:color="auto"/>
              </w:divBdr>
            </w:div>
            <w:div w:id="1542403597">
              <w:marLeft w:val="0"/>
              <w:marRight w:val="0"/>
              <w:marTop w:val="0"/>
              <w:marBottom w:val="0"/>
              <w:divBdr>
                <w:top w:val="none" w:sz="0" w:space="0" w:color="auto"/>
                <w:left w:val="none" w:sz="0" w:space="0" w:color="auto"/>
                <w:bottom w:val="none" w:sz="0" w:space="0" w:color="auto"/>
                <w:right w:val="none" w:sz="0" w:space="0" w:color="auto"/>
              </w:divBdr>
            </w:div>
            <w:div w:id="485898640">
              <w:marLeft w:val="0"/>
              <w:marRight w:val="0"/>
              <w:marTop w:val="0"/>
              <w:marBottom w:val="0"/>
              <w:divBdr>
                <w:top w:val="none" w:sz="0" w:space="0" w:color="auto"/>
                <w:left w:val="none" w:sz="0" w:space="0" w:color="auto"/>
                <w:bottom w:val="none" w:sz="0" w:space="0" w:color="auto"/>
                <w:right w:val="none" w:sz="0" w:space="0" w:color="auto"/>
              </w:divBdr>
            </w:div>
            <w:div w:id="1771125656">
              <w:marLeft w:val="0"/>
              <w:marRight w:val="0"/>
              <w:marTop w:val="0"/>
              <w:marBottom w:val="0"/>
              <w:divBdr>
                <w:top w:val="none" w:sz="0" w:space="0" w:color="auto"/>
                <w:left w:val="none" w:sz="0" w:space="0" w:color="auto"/>
                <w:bottom w:val="none" w:sz="0" w:space="0" w:color="auto"/>
                <w:right w:val="none" w:sz="0" w:space="0" w:color="auto"/>
              </w:divBdr>
            </w:div>
            <w:div w:id="1311129504">
              <w:marLeft w:val="0"/>
              <w:marRight w:val="0"/>
              <w:marTop w:val="0"/>
              <w:marBottom w:val="0"/>
              <w:divBdr>
                <w:top w:val="none" w:sz="0" w:space="0" w:color="auto"/>
                <w:left w:val="none" w:sz="0" w:space="0" w:color="auto"/>
                <w:bottom w:val="none" w:sz="0" w:space="0" w:color="auto"/>
                <w:right w:val="none" w:sz="0" w:space="0" w:color="auto"/>
              </w:divBdr>
            </w:div>
          </w:divsChild>
        </w:div>
        <w:div w:id="362101046">
          <w:marLeft w:val="0"/>
          <w:marRight w:val="0"/>
          <w:marTop w:val="0"/>
          <w:marBottom w:val="0"/>
          <w:divBdr>
            <w:top w:val="none" w:sz="0" w:space="0" w:color="auto"/>
            <w:left w:val="none" w:sz="0" w:space="0" w:color="auto"/>
            <w:bottom w:val="none" w:sz="0" w:space="0" w:color="auto"/>
            <w:right w:val="none" w:sz="0" w:space="0" w:color="auto"/>
          </w:divBdr>
        </w:div>
        <w:div w:id="1401556592">
          <w:marLeft w:val="0"/>
          <w:marRight w:val="0"/>
          <w:marTop w:val="0"/>
          <w:marBottom w:val="0"/>
          <w:divBdr>
            <w:top w:val="none" w:sz="0" w:space="0" w:color="auto"/>
            <w:left w:val="none" w:sz="0" w:space="0" w:color="auto"/>
            <w:bottom w:val="none" w:sz="0" w:space="0" w:color="auto"/>
            <w:right w:val="none" w:sz="0" w:space="0" w:color="auto"/>
          </w:divBdr>
        </w:div>
        <w:div w:id="510147568">
          <w:marLeft w:val="0"/>
          <w:marRight w:val="0"/>
          <w:marTop w:val="0"/>
          <w:marBottom w:val="0"/>
          <w:divBdr>
            <w:top w:val="none" w:sz="0" w:space="0" w:color="auto"/>
            <w:left w:val="none" w:sz="0" w:space="0" w:color="auto"/>
            <w:bottom w:val="none" w:sz="0" w:space="0" w:color="auto"/>
            <w:right w:val="none" w:sz="0" w:space="0" w:color="auto"/>
          </w:divBdr>
          <w:divsChild>
            <w:div w:id="1756395905">
              <w:marLeft w:val="0"/>
              <w:marRight w:val="0"/>
              <w:marTop w:val="0"/>
              <w:marBottom w:val="0"/>
              <w:divBdr>
                <w:top w:val="none" w:sz="0" w:space="0" w:color="auto"/>
                <w:left w:val="none" w:sz="0" w:space="0" w:color="auto"/>
                <w:bottom w:val="none" w:sz="0" w:space="0" w:color="auto"/>
                <w:right w:val="none" w:sz="0" w:space="0" w:color="auto"/>
              </w:divBdr>
            </w:div>
            <w:div w:id="1776511942">
              <w:marLeft w:val="0"/>
              <w:marRight w:val="0"/>
              <w:marTop w:val="0"/>
              <w:marBottom w:val="0"/>
              <w:divBdr>
                <w:top w:val="none" w:sz="0" w:space="0" w:color="auto"/>
                <w:left w:val="none" w:sz="0" w:space="0" w:color="auto"/>
                <w:bottom w:val="none" w:sz="0" w:space="0" w:color="auto"/>
                <w:right w:val="none" w:sz="0" w:space="0" w:color="auto"/>
              </w:divBdr>
            </w:div>
            <w:div w:id="897743420">
              <w:marLeft w:val="0"/>
              <w:marRight w:val="0"/>
              <w:marTop w:val="0"/>
              <w:marBottom w:val="0"/>
              <w:divBdr>
                <w:top w:val="none" w:sz="0" w:space="0" w:color="auto"/>
                <w:left w:val="none" w:sz="0" w:space="0" w:color="auto"/>
                <w:bottom w:val="none" w:sz="0" w:space="0" w:color="auto"/>
                <w:right w:val="none" w:sz="0" w:space="0" w:color="auto"/>
              </w:divBdr>
            </w:div>
            <w:div w:id="1846437138">
              <w:marLeft w:val="0"/>
              <w:marRight w:val="0"/>
              <w:marTop w:val="0"/>
              <w:marBottom w:val="0"/>
              <w:divBdr>
                <w:top w:val="none" w:sz="0" w:space="0" w:color="auto"/>
                <w:left w:val="none" w:sz="0" w:space="0" w:color="auto"/>
                <w:bottom w:val="none" w:sz="0" w:space="0" w:color="auto"/>
                <w:right w:val="none" w:sz="0" w:space="0" w:color="auto"/>
              </w:divBdr>
            </w:div>
            <w:div w:id="326591498">
              <w:marLeft w:val="0"/>
              <w:marRight w:val="0"/>
              <w:marTop w:val="0"/>
              <w:marBottom w:val="0"/>
              <w:divBdr>
                <w:top w:val="none" w:sz="0" w:space="0" w:color="auto"/>
                <w:left w:val="none" w:sz="0" w:space="0" w:color="auto"/>
                <w:bottom w:val="none" w:sz="0" w:space="0" w:color="auto"/>
                <w:right w:val="none" w:sz="0" w:space="0" w:color="auto"/>
              </w:divBdr>
            </w:div>
            <w:div w:id="76247816">
              <w:marLeft w:val="0"/>
              <w:marRight w:val="0"/>
              <w:marTop w:val="0"/>
              <w:marBottom w:val="0"/>
              <w:divBdr>
                <w:top w:val="none" w:sz="0" w:space="0" w:color="auto"/>
                <w:left w:val="none" w:sz="0" w:space="0" w:color="auto"/>
                <w:bottom w:val="none" w:sz="0" w:space="0" w:color="auto"/>
                <w:right w:val="none" w:sz="0" w:space="0" w:color="auto"/>
              </w:divBdr>
            </w:div>
          </w:divsChild>
        </w:div>
        <w:div w:id="1853569126">
          <w:marLeft w:val="0"/>
          <w:marRight w:val="0"/>
          <w:marTop w:val="0"/>
          <w:marBottom w:val="0"/>
          <w:divBdr>
            <w:top w:val="none" w:sz="0" w:space="0" w:color="auto"/>
            <w:left w:val="none" w:sz="0" w:space="0" w:color="auto"/>
            <w:bottom w:val="none" w:sz="0" w:space="0" w:color="auto"/>
            <w:right w:val="none" w:sz="0" w:space="0" w:color="auto"/>
          </w:divBdr>
        </w:div>
        <w:div w:id="1116485535">
          <w:marLeft w:val="0"/>
          <w:marRight w:val="0"/>
          <w:marTop w:val="0"/>
          <w:marBottom w:val="0"/>
          <w:divBdr>
            <w:top w:val="none" w:sz="0" w:space="0" w:color="auto"/>
            <w:left w:val="none" w:sz="0" w:space="0" w:color="auto"/>
            <w:bottom w:val="none" w:sz="0" w:space="0" w:color="auto"/>
            <w:right w:val="none" w:sz="0" w:space="0" w:color="auto"/>
          </w:divBdr>
        </w:div>
        <w:div w:id="1878153235">
          <w:marLeft w:val="0"/>
          <w:marRight w:val="0"/>
          <w:marTop w:val="0"/>
          <w:marBottom w:val="0"/>
          <w:divBdr>
            <w:top w:val="none" w:sz="0" w:space="0" w:color="auto"/>
            <w:left w:val="none" w:sz="0" w:space="0" w:color="auto"/>
            <w:bottom w:val="none" w:sz="0" w:space="0" w:color="auto"/>
            <w:right w:val="none" w:sz="0" w:space="0" w:color="auto"/>
          </w:divBdr>
        </w:div>
        <w:div w:id="1795052353">
          <w:marLeft w:val="0"/>
          <w:marRight w:val="0"/>
          <w:marTop w:val="0"/>
          <w:marBottom w:val="0"/>
          <w:divBdr>
            <w:top w:val="none" w:sz="0" w:space="0" w:color="auto"/>
            <w:left w:val="none" w:sz="0" w:space="0" w:color="auto"/>
            <w:bottom w:val="none" w:sz="0" w:space="0" w:color="auto"/>
            <w:right w:val="none" w:sz="0" w:space="0" w:color="auto"/>
          </w:divBdr>
          <w:divsChild>
            <w:div w:id="2027125718">
              <w:marLeft w:val="0"/>
              <w:marRight w:val="0"/>
              <w:marTop w:val="0"/>
              <w:marBottom w:val="0"/>
              <w:divBdr>
                <w:top w:val="none" w:sz="0" w:space="0" w:color="auto"/>
                <w:left w:val="none" w:sz="0" w:space="0" w:color="auto"/>
                <w:bottom w:val="none" w:sz="0" w:space="0" w:color="auto"/>
                <w:right w:val="none" w:sz="0" w:space="0" w:color="auto"/>
              </w:divBdr>
            </w:div>
            <w:div w:id="1902060816">
              <w:marLeft w:val="0"/>
              <w:marRight w:val="0"/>
              <w:marTop w:val="0"/>
              <w:marBottom w:val="0"/>
              <w:divBdr>
                <w:top w:val="none" w:sz="0" w:space="0" w:color="auto"/>
                <w:left w:val="none" w:sz="0" w:space="0" w:color="auto"/>
                <w:bottom w:val="none" w:sz="0" w:space="0" w:color="auto"/>
                <w:right w:val="none" w:sz="0" w:space="0" w:color="auto"/>
              </w:divBdr>
            </w:div>
            <w:div w:id="1950889000">
              <w:marLeft w:val="0"/>
              <w:marRight w:val="0"/>
              <w:marTop w:val="0"/>
              <w:marBottom w:val="0"/>
              <w:divBdr>
                <w:top w:val="none" w:sz="0" w:space="0" w:color="auto"/>
                <w:left w:val="none" w:sz="0" w:space="0" w:color="auto"/>
                <w:bottom w:val="none" w:sz="0" w:space="0" w:color="auto"/>
                <w:right w:val="none" w:sz="0" w:space="0" w:color="auto"/>
              </w:divBdr>
            </w:div>
            <w:div w:id="2132241878">
              <w:marLeft w:val="0"/>
              <w:marRight w:val="0"/>
              <w:marTop w:val="0"/>
              <w:marBottom w:val="0"/>
              <w:divBdr>
                <w:top w:val="none" w:sz="0" w:space="0" w:color="auto"/>
                <w:left w:val="none" w:sz="0" w:space="0" w:color="auto"/>
                <w:bottom w:val="none" w:sz="0" w:space="0" w:color="auto"/>
                <w:right w:val="none" w:sz="0" w:space="0" w:color="auto"/>
              </w:divBdr>
            </w:div>
            <w:div w:id="1244804656">
              <w:marLeft w:val="0"/>
              <w:marRight w:val="0"/>
              <w:marTop w:val="0"/>
              <w:marBottom w:val="0"/>
              <w:divBdr>
                <w:top w:val="none" w:sz="0" w:space="0" w:color="auto"/>
                <w:left w:val="none" w:sz="0" w:space="0" w:color="auto"/>
                <w:bottom w:val="none" w:sz="0" w:space="0" w:color="auto"/>
                <w:right w:val="none" w:sz="0" w:space="0" w:color="auto"/>
              </w:divBdr>
            </w:div>
          </w:divsChild>
        </w:div>
        <w:div w:id="398480228">
          <w:marLeft w:val="0"/>
          <w:marRight w:val="0"/>
          <w:marTop w:val="0"/>
          <w:marBottom w:val="0"/>
          <w:divBdr>
            <w:top w:val="none" w:sz="0" w:space="0" w:color="auto"/>
            <w:left w:val="none" w:sz="0" w:space="0" w:color="auto"/>
            <w:bottom w:val="none" w:sz="0" w:space="0" w:color="auto"/>
            <w:right w:val="none" w:sz="0" w:space="0" w:color="auto"/>
          </w:divBdr>
        </w:div>
        <w:div w:id="1343969616">
          <w:marLeft w:val="0"/>
          <w:marRight w:val="0"/>
          <w:marTop w:val="0"/>
          <w:marBottom w:val="0"/>
          <w:divBdr>
            <w:top w:val="none" w:sz="0" w:space="0" w:color="auto"/>
            <w:left w:val="none" w:sz="0" w:space="0" w:color="auto"/>
            <w:bottom w:val="none" w:sz="0" w:space="0" w:color="auto"/>
            <w:right w:val="none" w:sz="0" w:space="0" w:color="auto"/>
          </w:divBdr>
          <w:divsChild>
            <w:div w:id="1087963174">
              <w:marLeft w:val="0"/>
              <w:marRight w:val="0"/>
              <w:marTop w:val="0"/>
              <w:marBottom w:val="0"/>
              <w:divBdr>
                <w:top w:val="none" w:sz="0" w:space="0" w:color="auto"/>
                <w:left w:val="none" w:sz="0" w:space="0" w:color="auto"/>
                <w:bottom w:val="none" w:sz="0" w:space="0" w:color="auto"/>
                <w:right w:val="none" w:sz="0" w:space="0" w:color="auto"/>
              </w:divBdr>
            </w:div>
            <w:div w:id="698745084">
              <w:marLeft w:val="0"/>
              <w:marRight w:val="0"/>
              <w:marTop w:val="0"/>
              <w:marBottom w:val="0"/>
              <w:divBdr>
                <w:top w:val="none" w:sz="0" w:space="0" w:color="auto"/>
                <w:left w:val="none" w:sz="0" w:space="0" w:color="auto"/>
                <w:bottom w:val="none" w:sz="0" w:space="0" w:color="auto"/>
                <w:right w:val="none" w:sz="0" w:space="0" w:color="auto"/>
              </w:divBdr>
            </w:div>
            <w:div w:id="969674908">
              <w:marLeft w:val="0"/>
              <w:marRight w:val="0"/>
              <w:marTop w:val="0"/>
              <w:marBottom w:val="0"/>
              <w:divBdr>
                <w:top w:val="none" w:sz="0" w:space="0" w:color="auto"/>
                <w:left w:val="none" w:sz="0" w:space="0" w:color="auto"/>
                <w:bottom w:val="none" w:sz="0" w:space="0" w:color="auto"/>
                <w:right w:val="none" w:sz="0" w:space="0" w:color="auto"/>
              </w:divBdr>
            </w:div>
            <w:div w:id="868180010">
              <w:marLeft w:val="0"/>
              <w:marRight w:val="0"/>
              <w:marTop w:val="0"/>
              <w:marBottom w:val="0"/>
              <w:divBdr>
                <w:top w:val="none" w:sz="0" w:space="0" w:color="auto"/>
                <w:left w:val="none" w:sz="0" w:space="0" w:color="auto"/>
                <w:bottom w:val="none" w:sz="0" w:space="0" w:color="auto"/>
                <w:right w:val="none" w:sz="0" w:space="0" w:color="auto"/>
              </w:divBdr>
            </w:div>
            <w:div w:id="1349872694">
              <w:marLeft w:val="0"/>
              <w:marRight w:val="0"/>
              <w:marTop w:val="0"/>
              <w:marBottom w:val="0"/>
              <w:divBdr>
                <w:top w:val="none" w:sz="0" w:space="0" w:color="auto"/>
                <w:left w:val="none" w:sz="0" w:space="0" w:color="auto"/>
                <w:bottom w:val="none" w:sz="0" w:space="0" w:color="auto"/>
                <w:right w:val="none" w:sz="0" w:space="0" w:color="auto"/>
              </w:divBdr>
            </w:div>
            <w:div w:id="65109951">
              <w:marLeft w:val="0"/>
              <w:marRight w:val="0"/>
              <w:marTop w:val="0"/>
              <w:marBottom w:val="0"/>
              <w:divBdr>
                <w:top w:val="none" w:sz="0" w:space="0" w:color="auto"/>
                <w:left w:val="none" w:sz="0" w:space="0" w:color="auto"/>
                <w:bottom w:val="none" w:sz="0" w:space="0" w:color="auto"/>
                <w:right w:val="none" w:sz="0" w:space="0" w:color="auto"/>
              </w:divBdr>
            </w:div>
            <w:div w:id="2111586903">
              <w:marLeft w:val="0"/>
              <w:marRight w:val="0"/>
              <w:marTop w:val="0"/>
              <w:marBottom w:val="0"/>
              <w:divBdr>
                <w:top w:val="none" w:sz="0" w:space="0" w:color="auto"/>
                <w:left w:val="none" w:sz="0" w:space="0" w:color="auto"/>
                <w:bottom w:val="none" w:sz="0" w:space="0" w:color="auto"/>
                <w:right w:val="none" w:sz="0" w:space="0" w:color="auto"/>
              </w:divBdr>
            </w:div>
            <w:div w:id="392587695">
              <w:marLeft w:val="0"/>
              <w:marRight w:val="0"/>
              <w:marTop w:val="0"/>
              <w:marBottom w:val="0"/>
              <w:divBdr>
                <w:top w:val="none" w:sz="0" w:space="0" w:color="auto"/>
                <w:left w:val="none" w:sz="0" w:space="0" w:color="auto"/>
                <w:bottom w:val="none" w:sz="0" w:space="0" w:color="auto"/>
                <w:right w:val="none" w:sz="0" w:space="0" w:color="auto"/>
              </w:divBdr>
            </w:div>
            <w:div w:id="115999230">
              <w:marLeft w:val="0"/>
              <w:marRight w:val="0"/>
              <w:marTop w:val="0"/>
              <w:marBottom w:val="0"/>
              <w:divBdr>
                <w:top w:val="none" w:sz="0" w:space="0" w:color="auto"/>
                <w:left w:val="none" w:sz="0" w:space="0" w:color="auto"/>
                <w:bottom w:val="none" w:sz="0" w:space="0" w:color="auto"/>
                <w:right w:val="none" w:sz="0" w:space="0" w:color="auto"/>
              </w:divBdr>
            </w:div>
            <w:div w:id="1952517315">
              <w:marLeft w:val="0"/>
              <w:marRight w:val="0"/>
              <w:marTop w:val="0"/>
              <w:marBottom w:val="0"/>
              <w:divBdr>
                <w:top w:val="none" w:sz="0" w:space="0" w:color="auto"/>
                <w:left w:val="none" w:sz="0" w:space="0" w:color="auto"/>
                <w:bottom w:val="none" w:sz="0" w:space="0" w:color="auto"/>
                <w:right w:val="none" w:sz="0" w:space="0" w:color="auto"/>
              </w:divBdr>
            </w:div>
            <w:div w:id="619578280">
              <w:marLeft w:val="0"/>
              <w:marRight w:val="0"/>
              <w:marTop w:val="0"/>
              <w:marBottom w:val="0"/>
              <w:divBdr>
                <w:top w:val="none" w:sz="0" w:space="0" w:color="auto"/>
                <w:left w:val="none" w:sz="0" w:space="0" w:color="auto"/>
                <w:bottom w:val="none" w:sz="0" w:space="0" w:color="auto"/>
                <w:right w:val="none" w:sz="0" w:space="0" w:color="auto"/>
              </w:divBdr>
            </w:div>
          </w:divsChild>
        </w:div>
        <w:div w:id="1849099546">
          <w:marLeft w:val="0"/>
          <w:marRight w:val="0"/>
          <w:marTop w:val="0"/>
          <w:marBottom w:val="0"/>
          <w:divBdr>
            <w:top w:val="none" w:sz="0" w:space="0" w:color="auto"/>
            <w:left w:val="none" w:sz="0" w:space="0" w:color="auto"/>
            <w:bottom w:val="none" w:sz="0" w:space="0" w:color="auto"/>
            <w:right w:val="none" w:sz="0" w:space="0" w:color="auto"/>
          </w:divBdr>
        </w:div>
        <w:div w:id="1173910537">
          <w:marLeft w:val="0"/>
          <w:marRight w:val="0"/>
          <w:marTop w:val="0"/>
          <w:marBottom w:val="0"/>
          <w:divBdr>
            <w:top w:val="none" w:sz="0" w:space="0" w:color="auto"/>
            <w:left w:val="none" w:sz="0" w:space="0" w:color="auto"/>
            <w:bottom w:val="none" w:sz="0" w:space="0" w:color="auto"/>
            <w:right w:val="none" w:sz="0" w:space="0" w:color="auto"/>
          </w:divBdr>
        </w:div>
        <w:div w:id="845749730">
          <w:marLeft w:val="0"/>
          <w:marRight w:val="0"/>
          <w:marTop w:val="0"/>
          <w:marBottom w:val="0"/>
          <w:divBdr>
            <w:top w:val="none" w:sz="0" w:space="0" w:color="auto"/>
            <w:left w:val="none" w:sz="0" w:space="0" w:color="auto"/>
            <w:bottom w:val="none" w:sz="0" w:space="0" w:color="auto"/>
            <w:right w:val="none" w:sz="0" w:space="0" w:color="auto"/>
          </w:divBdr>
        </w:div>
        <w:div w:id="132454802">
          <w:marLeft w:val="0"/>
          <w:marRight w:val="0"/>
          <w:marTop w:val="0"/>
          <w:marBottom w:val="0"/>
          <w:divBdr>
            <w:top w:val="none" w:sz="0" w:space="0" w:color="auto"/>
            <w:left w:val="none" w:sz="0" w:space="0" w:color="auto"/>
            <w:bottom w:val="none" w:sz="0" w:space="0" w:color="auto"/>
            <w:right w:val="none" w:sz="0" w:space="0" w:color="auto"/>
          </w:divBdr>
        </w:div>
        <w:div w:id="113142180">
          <w:marLeft w:val="0"/>
          <w:marRight w:val="0"/>
          <w:marTop w:val="0"/>
          <w:marBottom w:val="0"/>
          <w:divBdr>
            <w:top w:val="none" w:sz="0" w:space="0" w:color="auto"/>
            <w:left w:val="none" w:sz="0" w:space="0" w:color="auto"/>
            <w:bottom w:val="none" w:sz="0" w:space="0" w:color="auto"/>
            <w:right w:val="none" w:sz="0" w:space="0" w:color="auto"/>
          </w:divBdr>
        </w:div>
        <w:div w:id="1801536519">
          <w:marLeft w:val="0"/>
          <w:marRight w:val="0"/>
          <w:marTop w:val="0"/>
          <w:marBottom w:val="0"/>
          <w:divBdr>
            <w:top w:val="none" w:sz="0" w:space="0" w:color="auto"/>
            <w:left w:val="none" w:sz="0" w:space="0" w:color="auto"/>
            <w:bottom w:val="none" w:sz="0" w:space="0" w:color="auto"/>
            <w:right w:val="none" w:sz="0" w:space="0" w:color="auto"/>
          </w:divBdr>
        </w:div>
        <w:div w:id="1551917501">
          <w:marLeft w:val="0"/>
          <w:marRight w:val="0"/>
          <w:marTop w:val="0"/>
          <w:marBottom w:val="0"/>
          <w:divBdr>
            <w:top w:val="none" w:sz="0" w:space="0" w:color="auto"/>
            <w:left w:val="none" w:sz="0" w:space="0" w:color="auto"/>
            <w:bottom w:val="none" w:sz="0" w:space="0" w:color="auto"/>
            <w:right w:val="none" w:sz="0" w:space="0" w:color="auto"/>
          </w:divBdr>
        </w:div>
        <w:div w:id="841353190">
          <w:marLeft w:val="0"/>
          <w:marRight w:val="0"/>
          <w:marTop w:val="0"/>
          <w:marBottom w:val="0"/>
          <w:divBdr>
            <w:top w:val="none" w:sz="0" w:space="0" w:color="auto"/>
            <w:left w:val="none" w:sz="0" w:space="0" w:color="auto"/>
            <w:bottom w:val="none" w:sz="0" w:space="0" w:color="auto"/>
            <w:right w:val="none" w:sz="0" w:space="0" w:color="auto"/>
          </w:divBdr>
        </w:div>
        <w:div w:id="46881472">
          <w:marLeft w:val="0"/>
          <w:marRight w:val="0"/>
          <w:marTop w:val="0"/>
          <w:marBottom w:val="0"/>
          <w:divBdr>
            <w:top w:val="none" w:sz="0" w:space="0" w:color="auto"/>
            <w:left w:val="none" w:sz="0" w:space="0" w:color="auto"/>
            <w:bottom w:val="none" w:sz="0" w:space="0" w:color="auto"/>
            <w:right w:val="none" w:sz="0" w:space="0" w:color="auto"/>
          </w:divBdr>
        </w:div>
        <w:div w:id="429356077">
          <w:marLeft w:val="0"/>
          <w:marRight w:val="0"/>
          <w:marTop w:val="0"/>
          <w:marBottom w:val="0"/>
          <w:divBdr>
            <w:top w:val="none" w:sz="0" w:space="0" w:color="auto"/>
            <w:left w:val="none" w:sz="0" w:space="0" w:color="auto"/>
            <w:bottom w:val="none" w:sz="0" w:space="0" w:color="auto"/>
            <w:right w:val="none" w:sz="0" w:space="0" w:color="auto"/>
          </w:divBdr>
        </w:div>
        <w:div w:id="333462844">
          <w:marLeft w:val="0"/>
          <w:marRight w:val="0"/>
          <w:marTop w:val="0"/>
          <w:marBottom w:val="0"/>
          <w:divBdr>
            <w:top w:val="none" w:sz="0" w:space="0" w:color="auto"/>
            <w:left w:val="none" w:sz="0" w:space="0" w:color="auto"/>
            <w:bottom w:val="none" w:sz="0" w:space="0" w:color="auto"/>
            <w:right w:val="none" w:sz="0" w:space="0" w:color="auto"/>
          </w:divBdr>
        </w:div>
        <w:div w:id="770004439">
          <w:marLeft w:val="0"/>
          <w:marRight w:val="0"/>
          <w:marTop w:val="0"/>
          <w:marBottom w:val="0"/>
          <w:divBdr>
            <w:top w:val="none" w:sz="0" w:space="0" w:color="auto"/>
            <w:left w:val="none" w:sz="0" w:space="0" w:color="auto"/>
            <w:bottom w:val="none" w:sz="0" w:space="0" w:color="auto"/>
            <w:right w:val="none" w:sz="0" w:space="0" w:color="auto"/>
          </w:divBdr>
        </w:div>
        <w:div w:id="955597494">
          <w:marLeft w:val="0"/>
          <w:marRight w:val="0"/>
          <w:marTop w:val="0"/>
          <w:marBottom w:val="0"/>
          <w:divBdr>
            <w:top w:val="none" w:sz="0" w:space="0" w:color="auto"/>
            <w:left w:val="none" w:sz="0" w:space="0" w:color="auto"/>
            <w:bottom w:val="none" w:sz="0" w:space="0" w:color="auto"/>
            <w:right w:val="none" w:sz="0" w:space="0" w:color="auto"/>
          </w:divBdr>
        </w:div>
        <w:div w:id="1452476967">
          <w:marLeft w:val="0"/>
          <w:marRight w:val="0"/>
          <w:marTop w:val="0"/>
          <w:marBottom w:val="0"/>
          <w:divBdr>
            <w:top w:val="none" w:sz="0" w:space="0" w:color="auto"/>
            <w:left w:val="none" w:sz="0" w:space="0" w:color="auto"/>
            <w:bottom w:val="none" w:sz="0" w:space="0" w:color="auto"/>
            <w:right w:val="none" w:sz="0" w:space="0" w:color="auto"/>
          </w:divBdr>
        </w:div>
        <w:div w:id="280260752">
          <w:marLeft w:val="0"/>
          <w:marRight w:val="0"/>
          <w:marTop w:val="0"/>
          <w:marBottom w:val="0"/>
          <w:divBdr>
            <w:top w:val="none" w:sz="0" w:space="0" w:color="auto"/>
            <w:left w:val="none" w:sz="0" w:space="0" w:color="auto"/>
            <w:bottom w:val="none" w:sz="0" w:space="0" w:color="auto"/>
            <w:right w:val="none" w:sz="0" w:space="0" w:color="auto"/>
          </w:divBdr>
        </w:div>
        <w:div w:id="1885020496">
          <w:marLeft w:val="0"/>
          <w:marRight w:val="0"/>
          <w:marTop w:val="0"/>
          <w:marBottom w:val="0"/>
          <w:divBdr>
            <w:top w:val="none" w:sz="0" w:space="0" w:color="auto"/>
            <w:left w:val="none" w:sz="0" w:space="0" w:color="auto"/>
            <w:bottom w:val="none" w:sz="0" w:space="0" w:color="auto"/>
            <w:right w:val="none" w:sz="0" w:space="0" w:color="auto"/>
          </w:divBdr>
        </w:div>
        <w:div w:id="421494522">
          <w:marLeft w:val="0"/>
          <w:marRight w:val="0"/>
          <w:marTop w:val="0"/>
          <w:marBottom w:val="0"/>
          <w:divBdr>
            <w:top w:val="none" w:sz="0" w:space="0" w:color="auto"/>
            <w:left w:val="none" w:sz="0" w:space="0" w:color="auto"/>
            <w:bottom w:val="none" w:sz="0" w:space="0" w:color="auto"/>
            <w:right w:val="none" w:sz="0" w:space="0" w:color="auto"/>
          </w:divBdr>
        </w:div>
        <w:div w:id="1710454060">
          <w:marLeft w:val="0"/>
          <w:marRight w:val="0"/>
          <w:marTop w:val="0"/>
          <w:marBottom w:val="0"/>
          <w:divBdr>
            <w:top w:val="none" w:sz="0" w:space="0" w:color="auto"/>
            <w:left w:val="none" w:sz="0" w:space="0" w:color="auto"/>
            <w:bottom w:val="none" w:sz="0" w:space="0" w:color="auto"/>
            <w:right w:val="none" w:sz="0" w:space="0" w:color="auto"/>
          </w:divBdr>
        </w:div>
        <w:div w:id="1226061431">
          <w:marLeft w:val="0"/>
          <w:marRight w:val="0"/>
          <w:marTop w:val="0"/>
          <w:marBottom w:val="0"/>
          <w:divBdr>
            <w:top w:val="none" w:sz="0" w:space="0" w:color="auto"/>
            <w:left w:val="none" w:sz="0" w:space="0" w:color="auto"/>
            <w:bottom w:val="none" w:sz="0" w:space="0" w:color="auto"/>
            <w:right w:val="none" w:sz="0" w:space="0" w:color="auto"/>
          </w:divBdr>
        </w:div>
        <w:div w:id="245772771">
          <w:marLeft w:val="0"/>
          <w:marRight w:val="0"/>
          <w:marTop w:val="0"/>
          <w:marBottom w:val="0"/>
          <w:divBdr>
            <w:top w:val="none" w:sz="0" w:space="0" w:color="auto"/>
            <w:left w:val="none" w:sz="0" w:space="0" w:color="auto"/>
            <w:bottom w:val="none" w:sz="0" w:space="0" w:color="auto"/>
            <w:right w:val="none" w:sz="0" w:space="0" w:color="auto"/>
          </w:divBdr>
        </w:div>
        <w:div w:id="1840272898">
          <w:marLeft w:val="0"/>
          <w:marRight w:val="0"/>
          <w:marTop w:val="0"/>
          <w:marBottom w:val="0"/>
          <w:divBdr>
            <w:top w:val="none" w:sz="0" w:space="0" w:color="auto"/>
            <w:left w:val="none" w:sz="0" w:space="0" w:color="auto"/>
            <w:bottom w:val="none" w:sz="0" w:space="0" w:color="auto"/>
            <w:right w:val="none" w:sz="0" w:space="0" w:color="auto"/>
          </w:divBdr>
        </w:div>
        <w:div w:id="452946948">
          <w:marLeft w:val="0"/>
          <w:marRight w:val="0"/>
          <w:marTop w:val="0"/>
          <w:marBottom w:val="0"/>
          <w:divBdr>
            <w:top w:val="none" w:sz="0" w:space="0" w:color="auto"/>
            <w:left w:val="none" w:sz="0" w:space="0" w:color="auto"/>
            <w:bottom w:val="none" w:sz="0" w:space="0" w:color="auto"/>
            <w:right w:val="none" w:sz="0" w:space="0" w:color="auto"/>
          </w:divBdr>
        </w:div>
        <w:div w:id="1916743387">
          <w:marLeft w:val="0"/>
          <w:marRight w:val="0"/>
          <w:marTop w:val="0"/>
          <w:marBottom w:val="0"/>
          <w:divBdr>
            <w:top w:val="none" w:sz="0" w:space="0" w:color="auto"/>
            <w:left w:val="none" w:sz="0" w:space="0" w:color="auto"/>
            <w:bottom w:val="none" w:sz="0" w:space="0" w:color="auto"/>
            <w:right w:val="none" w:sz="0" w:space="0" w:color="auto"/>
          </w:divBdr>
        </w:div>
        <w:div w:id="264312399">
          <w:marLeft w:val="0"/>
          <w:marRight w:val="0"/>
          <w:marTop w:val="0"/>
          <w:marBottom w:val="0"/>
          <w:divBdr>
            <w:top w:val="none" w:sz="0" w:space="0" w:color="auto"/>
            <w:left w:val="none" w:sz="0" w:space="0" w:color="auto"/>
            <w:bottom w:val="none" w:sz="0" w:space="0" w:color="auto"/>
            <w:right w:val="none" w:sz="0" w:space="0" w:color="auto"/>
          </w:divBdr>
        </w:div>
        <w:div w:id="1859351087">
          <w:marLeft w:val="0"/>
          <w:marRight w:val="0"/>
          <w:marTop w:val="0"/>
          <w:marBottom w:val="0"/>
          <w:divBdr>
            <w:top w:val="none" w:sz="0" w:space="0" w:color="auto"/>
            <w:left w:val="none" w:sz="0" w:space="0" w:color="auto"/>
            <w:bottom w:val="none" w:sz="0" w:space="0" w:color="auto"/>
            <w:right w:val="none" w:sz="0" w:space="0" w:color="auto"/>
          </w:divBdr>
        </w:div>
        <w:div w:id="709912412">
          <w:marLeft w:val="0"/>
          <w:marRight w:val="0"/>
          <w:marTop w:val="0"/>
          <w:marBottom w:val="0"/>
          <w:divBdr>
            <w:top w:val="none" w:sz="0" w:space="0" w:color="auto"/>
            <w:left w:val="none" w:sz="0" w:space="0" w:color="auto"/>
            <w:bottom w:val="none" w:sz="0" w:space="0" w:color="auto"/>
            <w:right w:val="none" w:sz="0" w:space="0" w:color="auto"/>
          </w:divBdr>
        </w:div>
        <w:div w:id="1780225233">
          <w:marLeft w:val="0"/>
          <w:marRight w:val="0"/>
          <w:marTop w:val="0"/>
          <w:marBottom w:val="0"/>
          <w:divBdr>
            <w:top w:val="none" w:sz="0" w:space="0" w:color="auto"/>
            <w:left w:val="none" w:sz="0" w:space="0" w:color="auto"/>
            <w:bottom w:val="none" w:sz="0" w:space="0" w:color="auto"/>
            <w:right w:val="none" w:sz="0" w:space="0" w:color="auto"/>
          </w:divBdr>
        </w:div>
        <w:div w:id="689602006">
          <w:marLeft w:val="0"/>
          <w:marRight w:val="0"/>
          <w:marTop w:val="0"/>
          <w:marBottom w:val="0"/>
          <w:divBdr>
            <w:top w:val="none" w:sz="0" w:space="0" w:color="auto"/>
            <w:left w:val="none" w:sz="0" w:space="0" w:color="auto"/>
            <w:bottom w:val="none" w:sz="0" w:space="0" w:color="auto"/>
            <w:right w:val="none" w:sz="0" w:space="0" w:color="auto"/>
          </w:divBdr>
        </w:div>
        <w:div w:id="847797220">
          <w:marLeft w:val="0"/>
          <w:marRight w:val="0"/>
          <w:marTop w:val="0"/>
          <w:marBottom w:val="0"/>
          <w:divBdr>
            <w:top w:val="none" w:sz="0" w:space="0" w:color="auto"/>
            <w:left w:val="none" w:sz="0" w:space="0" w:color="auto"/>
            <w:bottom w:val="none" w:sz="0" w:space="0" w:color="auto"/>
            <w:right w:val="none" w:sz="0" w:space="0" w:color="auto"/>
          </w:divBdr>
        </w:div>
        <w:div w:id="1704748317">
          <w:marLeft w:val="0"/>
          <w:marRight w:val="0"/>
          <w:marTop w:val="0"/>
          <w:marBottom w:val="0"/>
          <w:divBdr>
            <w:top w:val="none" w:sz="0" w:space="0" w:color="auto"/>
            <w:left w:val="none" w:sz="0" w:space="0" w:color="auto"/>
            <w:bottom w:val="none" w:sz="0" w:space="0" w:color="auto"/>
            <w:right w:val="none" w:sz="0" w:space="0" w:color="auto"/>
          </w:divBdr>
        </w:div>
        <w:div w:id="1104691168">
          <w:marLeft w:val="0"/>
          <w:marRight w:val="0"/>
          <w:marTop w:val="0"/>
          <w:marBottom w:val="0"/>
          <w:divBdr>
            <w:top w:val="none" w:sz="0" w:space="0" w:color="auto"/>
            <w:left w:val="none" w:sz="0" w:space="0" w:color="auto"/>
            <w:bottom w:val="none" w:sz="0" w:space="0" w:color="auto"/>
            <w:right w:val="none" w:sz="0" w:space="0" w:color="auto"/>
          </w:divBdr>
        </w:div>
        <w:div w:id="208807118">
          <w:marLeft w:val="0"/>
          <w:marRight w:val="0"/>
          <w:marTop w:val="0"/>
          <w:marBottom w:val="0"/>
          <w:divBdr>
            <w:top w:val="none" w:sz="0" w:space="0" w:color="auto"/>
            <w:left w:val="none" w:sz="0" w:space="0" w:color="auto"/>
            <w:bottom w:val="none" w:sz="0" w:space="0" w:color="auto"/>
            <w:right w:val="none" w:sz="0" w:space="0" w:color="auto"/>
          </w:divBdr>
        </w:div>
        <w:div w:id="282658071">
          <w:marLeft w:val="0"/>
          <w:marRight w:val="0"/>
          <w:marTop w:val="0"/>
          <w:marBottom w:val="0"/>
          <w:divBdr>
            <w:top w:val="none" w:sz="0" w:space="0" w:color="auto"/>
            <w:left w:val="none" w:sz="0" w:space="0" w:color="auto"/>
            <w:bottom w:val="none" w:sz="0" w:space="0" w:color="auto"/>
            <w:right w:val="none" w:sz="0" w:space="0" w:color="auto"/>
          </w:divBdr>
        </w:div>
        <w:div w:id="1409616651">
          <w:marLeft w:val="0"/>
          <w:marRight w:val="0"/>
          <w:marTop w:val="0"/>
          <w:marBottom w:val="0"/>
          <w:divBdr>
            <w:top w:val="none" w:sz="0" w:space="0" w:color="auto"/>
            <w:left w:val="none" w:sz="0" w:space="0" w:color="auto"/>
            <w:bottom w:val="none" w:sz="0" w:space="0" w:color="auto"/>
            <w:right w:val="none" w:sz="0" w:space="0" w:color="auto"/>
          </w:divBdr>
        </w:div>
        <w:div w:id="541600765">
          <w:marLeft w:val="0"/>
          <w:marRight w:val="0"/>
          <w:marTop w:val="0"/>
          <w:marBottom w:val="0"/>
          <w:divBdr>
            <w:top w:val="none" w:sz="0" w:space="0" w:color="auto"/>
            <w:left w:val="none" w:sz="0" w:space="0" w:color="auto"/>
            <w:bottom w:val="none" w:sz="0" w:space="0" w:color="auto"/>
            <w:right w:val="none" w:sz="0" w:space="0" w:color="auto"/>
          </w:divBdr>
        </w:div>
        <w:div w:id="305358233">
          <w:marLeft w:val="0"/>
          <w:marRight w:val="0"/>
          <w:marTop w:val="0"/>
          <w:marBottom w:val="0"/>
          <w:divBdr>
            <w:top w:val="none" w:sz="0" w:space="0" w:color="auto"/>
            <w:left w:val="none" w:sz="0" w:space="0" w:color="auto"/>
            <w:bottom w:val="none" w:sz="0" w:space="0" w:color="auto"/>
            <w:right w:val="none" w:sz="0" w:space="0" w:color="auto"/>
          </w:divBdr>
        </w:div>
      </w:divsChild>
    </w:div>
    <w:div w:id="1072197621">
      <w:bodyDiv w:val="1"/>
      <w:marLeft w:val="0"/>
      <w:marRight w:val="0"/>
      <w:marTop w:val="0"/>
      <w:marBottom w:val="0"/>
      <w:divBdr>
        <w:top w:val="none" w:sz="0" w:space="0" w:color="auto"/>
        <w:left w:val="none" w:sz="0" w:space="0" w:color="auto"/>
        <w:bottom w:val="none" w:sz="0" w:space="0" w:color="auto"/>
        <w:right w:val="none" w:sz="0" w:space="0" w:color="auto"/>
      </w:divBdr>
    </w:div>
    <w:div w:id="1073623038">
      <w:bodyDiv w:val="1"/>
      <w:marLeft w:val="0"/>
      <w:marRight w:val="0"/>
      <w:marTop w:val="0"/>
      <w:marBottom w:val="0"/>
      <w:divBdr>
        <w:top w:val="none" w:sz="0" w:space="0" w:color="auto"/>
        <w:left w:val="none" w:sz="0" w:space="0" w:color="auto"/>
        <w:bottom w:val="none" w:sz="0" w:space="0" w:color="auto"/>
        <w:right w:val="none" w:sz="0" w:space="0" w:color="auto"/>
      </w:divBdr>
    </w:div>
    <w:div w:id="1096486431">
      <w:bodyDiv w:val="1"/>
      <w:marLeft w:val="0"/>
      <w:marRight w:val="0"/>
      <w:marTop w:val="0"/>
      <w:marBottom w:val="0"/>
      <w:divBdr>
        <w:top w:val="none" w:sz="0" w:space="0" w:color="auto"/>
        <w:left w:val="none" w:sz="0" w:space="0" w:color="auto"/>
        <w:bottom w:val="none" w:sz="0" w:space="0" w:color="auto"/>
        <w:right w:val="none" w:sz="0" w:space="0" w:color="auto"/>
      </w:divBdr>
    </w:div>
    <w:div w:id="1101994054">
      <w:bodyDiv w:val="1"/>
      <w:marLeft w:val="0"/>
      <w:marRight w:val="0"/>
      <w:marTop w:val="0"/>
      <w:marBottom w:val="0"/>
      <w:divBdr>
        <w:top w:val="none" w:sz="0" w:space="0" w:color="auto"/>
        <w:left w:val="none" w:sz="0" w:space="0" w:color="auto"/>
        <w:bottom w:val="none" w:sz="0" w:space="0" w:color="auto"/>
        <w:right w:val="none" w:sz="0" w:space="0" w:color="auto"/>
      </w:divBdr>
    </w:div>
    <w:div w:id="1103307880">
      <w:bodyDiv w:val="1"/>
      <w:marLeft w:val="0"/>
      <w:marRight w:val="0"/>
      <w:marTop w:val="0"/>
      <w:marBottom w:val="0"/>
      <w:divBdr>
        <w:top w:val="none" w:sz="0" w:space="0" w:color="auto"/>
        <w:left w:val="none" w:sz="0" w:space="0" w:color="auto"/>
        <w:bottom w:val="none" w:sz="0" w:space="0" w:color="auto"/>
        <w:right w:val="none" w:sz="0" w:space="0" w:color="auto"/>
      </w:divBdr>
      <w:divsChild>
        <w:div w:id="595214174">
          <w:marLeft w:val="547"/>
          <w:marRight w:val="0"/>
          <w:marTop w:val="67"/>
          <w:marBottom w:val="0"/>
          <w:divBdr>
            <w:top w:val="none" w:sz="0" w:space="0" w:color="auto"/>
            <w:left w:val="none" w:sz="0" w:space="0" w:color="auto"/>
            <w:bottom w:val="none" w:sz="0" w:space="0" w:color="auto"/>
            <w:right w:val="none" w:sz="0" w:space="0" w:color="auto"/>
          </w:divBdr>
        </w:div>
        <w:div w:id="609896428">
          <w:marLeft w:val="547"/>
          <w:marRight w:val="0"/>
          <w:marTop w:val="67"/>
          <w:marBottom w:val="0"/>
          <w:divBdr>
            <w:top w:val="none" w:sz="0" w:space="0" w:color="auto"/>
            <w:left w:val="none" w:sz="0" w:space="0" w:color="auto"/>
            <w:bottom w:val="none" w:sz="0" w:space="0" w:color="auto"/>
            <w:right w:val="none" w:sz="0" w:space="0" w:color="auto"/>
          </w:divBdr>
        </w:div>
        <w:div w:id="963195292">
          <w:marLeft w:val="547"/>
          <w:marRight w:val="0"/>
          <w:marTop w:val="67"/>
          <w:marBottom w:val="0"/>
          <w:divBdr>
            <w:top w:val="none" w:sz="0" w:space="0" w:color="auto"/>
            <w:left w:val="none" w:sz="0" w:space="0" w:color="auto"/>
            <w:bottom w:val="none" w:sz="0" w:space="0" w:color="auto"/>
            <w:right w:val="none" w:sz="0" w:space="0" w:color="auto"/>
          </w:divBdr>
        </w:div>
        <w:div w:id="1411922672">
          <w:marLeft w:val="547"/>
          <w:marRight w:val="0"/>
          <w:marTop w:val="67"/>
          <w:marBottom w:val="0"/>
          <w:divBdr>
            <w:top w:val="none" w:sz="0" w:space="0" w:color="auto"/>
            <w:left w:val="none" w:sz="0" w:space="0" w:color="auto"/>
            <w:bottom w:val="none" w:sz="0" w:space="0" w:color="auto"/>
            <w:right w:val="none" w:sz="0" w:space="0" w:color="auto"/>
          </w:divBdr>
        </w:div>
        <w:div w:id="723061344">
          <w:marLeft w:val="547"/>
          <w:marRight w:val="0"/>
          <w:marTop w:val="67"/>
          <w:marBottom w:val="0"/>
          <w:divBdr>
            <w:top w:val="none" w:sz="0" w:space="0" w:color="auto"/>
            <w:left w:val="none" w:sz="0" w:space="0" w:color="auto"/>
            <w:bottom w:val="none" w:sz="0" w:space="0" w:color="auto"/>
            <w:right w:val="none" w:sz="0" w:space="0" w:color="auto"/>
          </w:divBdr>
        </w:div>
        <w:div w:id="287470338">
          <w:marLeft w:val="547"/>
          <w:marRight w:val="0"/>
          <w:marTop w:val="67"/>
          <w:marBottom w:val="0"/>
          <w:divBdr>
            <w:top w:val="none" w:sz="0" w:space="0" w:color="auto"/>
            <w:left w:val="none" w:sz="0" w:space="0" w:color="auto"/>
            <w:bottom w:val="none" w:sz="0" w:space="0" w:color="auto"/>
            <w:right w:val="none" w:sz="0" w:space="0" w:color="auto"/>
          </w:divBdr>
        </w:div>
      </w:divsChild>
    </w:div>
    <w:div w:id="1106846479">
      <w:bodyDiv w:val="1"/>
      <w:marLeft w:val="0"/>
      <w:marRight w:val="0"/>
      <w:marTop w:val="0"/>
      <w:marBottom w:val="0"/>
      <w:divBdr>
        <w:top w:val="none" w:sz="0" w:space="0" w:color="auto"/>
        <w:left w:val="none" w:sz="0" w:space="0" w:color="auto"/>
        <w:bottom w:val="none" w:sz="0" w:space="0" w:color="auto"/>
        <w:right w:val="none" w:sz="0" w:space="0" w:color="auto"/>
      </w:divBdr>
    </w:div>
    <w:div w:id="1115952927">
      <w:bodyDiv w:val="1"/>
      <w:marLeft w:val="0"/>
      <w:marRight w:val="0"/>
      <w:marTop w:val="0"/>
      <w:marBottom w:val="0"/>
      <w:divBdr>
        <w:top w:val="none" w:sz="0" w:space="0" w:color="auto"/>
        <w:left w:val="none" w:sz="0" w:space="0" w:color="auto"/>
        <w:bottom w:val="none" w:sz="0" w:space="0" w:color="auto"/>
        <w:right w:val="none" w:sz="0" w:space="0" w:color="auto"/>
      </w:divBdr>
    </w:div>
    <w:div w:id="1185753778">
      <w:bodyDiv w:val="1"/>
      <w:marLeft w:val="0"/>
      <w:marRight w:val="0"/>
      <w:marTop w:val="0"/>
      <w:marBottom w:val="0"/>
      <w:divBdr>
        <w:top w:val="none" w:sz="0" w:space="0" w:color="auto"/>
        <w:left w:val="none" w:sz="0" w:space="0" w:color="auto"/>
        <w:bottom w:val="none" w:sz="0" w:space="0" w:color="auto"/>
        <w:right w:val="none" w:sz="0" w:space="0" w:color="auto"/>
      </w:divBdr>
    </w:div>
    <w:div w:id="1211763756">
      <w:bodyDiv w:val="1"/>
      <w:marLeft w:val="0"/>
      <w:marRight w:val="0"/>
      <w:marTop w:val="0"/>
      <w:marBottom w:val="0"/>
      <w:divBdr>
        <w:top w:val="none" w:sz="0" w:space="0" w:color="auto"/>
        <w:left w:val="none" w:sz="0" w:space="0" w:color="auto"/>
        <w:bottom w:val="none" w:sz="0" w:space="0" w:color="auto"/>
        <w:right w:val="none" w:sz="0" w:space="0" w:color="auto"/>
      </w:divBdr>
    </w:div>
    <w:div w:id="1233660399">
      <w:bodyDiv w:val="1"/>
      <w:marLeft w:val="0"/>
      <w:marRight w:val="0"/>
      <w:marTop w:val="0"/>
      <w:marBottom w:val="0"/>
      <w:divBdr>
        <w:top w:val="none" w:sz="0" w:space="0" w:color="auto"/>
        <w:left w:val="none" w:sz="0" w:space="0" w:color="auto"/>
        <w:bottom w:val="none" w:sz="0" w:space="0" w:color="auto"/>
        <w:right w:val="none" w:sz="0" w:space="0" w:color="auto"/>
      </w:divBdr>
      <w:divsChild>
        <w:div w:id="407045979">
          <w:marLeft w:val="547"/>
          <w:marRight w:val="0"/>
          <w:marTop w:val="67"/>
          <w:marBottom w:val="0"/>
          <w:divBdr>
            <w:top w:val="none" w:sz="0" w:space="0" w:color="auto"/>
            <w:left w:val="none" w:sz="0" w:space="0" w:color="auto"/>
            <w:bottom w:val="none" w:sz="0" w:space="0" w:color="auto"/>
            <w:right w:val="none" w:sz="0" w:space="0" w:color="auto"/>
          </w:divBdr>
        </w:div>
        <w:div w:id="978807994">
          <w:marLeft w:val="547"/>
          <w:marRight w:val="0"/>
          <w:marTop w:val="67"/>
          <w:marBottom w:val="0"/>
          <w:divBdr>
            <w:top w:val="none" w:sz="0" w:space="0" w:color="auto"/>
            <w:left w:val="none" w:sz="0" w:space="0" w:color="auto"/>
            <w:bottom w:val="none" w:sz="0" w:space="0" w:color="auto"/>
            <w:right w:val="none" w:sz="0" w:space="0" w:color="auto"/>
          </w:divBdr>
        </w:div>
        <w:div w:id="1105228991">
          <w:marLeft w:val="547"/>
          <w:marRight w:val="0"/>
          <w:marTop w:val="67"/>
          <w:marBottom w:val="0"/>
          <w:divBdr>
            <w:top w:val="none" w:sz="0" w:space="0" w:color="auto"/>
            <w:left w:val="none" w:sz="0" w:space="0" w:color="auto"/>
            <w:bottom w:val="none" w:sz="0" w:space="0" w:color="auto"/>
            <w:right w:val="none" w:sz="0" w:space="0" w:color="auto"/>
          </w:divBdr>
        </w:div>
        <w:div w:id="1549803597">
          <w:marLeft w:val="547"/>
          <w:marRight w:val="0"/>
          <w:marTop w:val="67"/>
          <w:marBottom w:val="0"/>
          <w:divBdr>
            <w:top w:val="none" w:sz="0" w:space="0" w:color="auto"/>
            <w:left w:val="none" w:sz="0" w:space="0" w:color="auto"/>
            <w:bottom w:val="none" w:sz="0" w:space="0" w:color="auto"/>
            <w:right w:val="none" w:sz="0" w:space="0" w:color="auto"/>
          </w:divBdr>
        </w:div>
      </w:divsChild>
    </w:div>
    <w:div w:id="1281910438">
      <w:bodyDiv w:val="1"/>
      <w:marLeft w:val="0"/>
      <w:marRight w:val="0"/>
      <w:marTop w:val="0"/>
      <w:marBottom w:val="0"/>
      <w:divBdr>
        <w:top w:val="none" w:sz="0" w:space="0" w:color="auto"/>
        <w:left w:val="none" w:sz="0" w:space="0" w:color="auto"/>
        <w:bottom w:val="none" w:sz="0" w:space="0" w:color="auto"/>
        <w:right w:val="none" w:sz="0" w:space="0" w:color="auto"/>
      </w:divBdr>
    </w:div>
    <w:div w:id="1299801115">
      <w:bodyDiv w:val="1"/>
      <w:marLeft w:val="0"/>
      <w:marRight w:val="0"/>
      <w:marTop w:val="0"/>
      <w:marBottom w:val="0"/>
      <w:divBdr>
        <w:top w:val="none" w:sz="0" w:space="0" w:color="auto"/>
        <w:left w:val="none" w:sz="0" w:space="0" w:color="auto"/>
        <w:bottom w:val="none" w:sz="0" w:space="0" w:color="auto"/>
        <w:right w:val="none" w:sz="0" w:space="0" w:color="auto"/>
      </w:divBdr>
    </w:div>
    <w:div w:id="1354186516">
      <w:bodyDiv w:val="1"/>
      <w:marLeft w:val="0"/>
      <w:marRight w:val="0"/>
      <w:marTop w:val="0"/>
      <w:marBottom w:val="0"/>
      <w:divBdr>
        <w:top w:val="none" w:sz="0" w:space="0" w:color="auto"/>
        <w:left w:val="none" w:sz="0" w:space="0" w:color="auto"/>
        <w:bottom w:val="none" w:sz="0" w:space="0" w:color="auto"/>
        <w:right w:val="none" w:sz="0" w:space="0" w:color="auto"/>
      </w:divBdr>
      <w:divsChild>
        <w:div w:id="1271357198">
          <w:marLeft w:val="0"/>
          <w:marRight w:val="0"/>
          <w:marTop w:val="0"/>
          <w:marBottom w:val="0"/>
          <w:divBdr>
            <w:top w:val="none" w:sz="0" w:space="0" w:color="auto"/>
            <w:left w:val="none" w:sz="0" w:space="0" w:color="auto"/>
            <w:bottom w:val="none" w:sz="0" w:space="0" w:color="auto"/>
            <w:right w:val="none" w:sz="0" w:space="0" w:color="auto"/>
          </w:divBdr>
        </w:div>
        <w:div w:id="1228489923">
          <w:marLeft w:val="0"/>
          <w:marRight w:val="0"/>
          <w:marTop w:val="0"/>
          <w:marBottom w:val="0"/>
          <w:divBdr>
            <w:top w:val="none" w:sz="0" w:space="0" w:color="auto"/>
            <w:left w:val="none" w:sz="0" w:space="0" w:color="auto"/>
            <w:bottom w:val="none" w:sz="0" w:space="0" w:color="auto"/>
            <w:right w:val="none" w:sz="0" w:space="0" w:color="auto"/>
          </w:divBdr>
        </w:div>
        <w:div w:id="428158085">
          <w:marLeft w:val="0"/>
          <w:marRight w:val="0"/>
          <w:marTop w:val="0"/>
          <w:marBottom w:val="0"/>
          <w:divBdr>
            <w:top w:val="none" w:sz="0" w:space="0" w:color="auto"/>
            <w:left w:val="none" w:sz="0" w:space="0" w:color="auto"/>
            <w:bottom w:val="none" w:sz="0" w:space="0" w:color="auto"/>
            <w:right w:val="none" w:sz="0" w:space="0" w:color="auto"/>
          </w:divBdr>
        </w:div>
        <w:div w:id="2034333922">
          <w:marLeft w:val="0"/>
          <w:marRight w:val="0"/>
          <w:marTop w:val="0"/>
          <w:marBottom w:val="0"/>
          <w:divBdr>
            <w:top w:val="none" w:sz="0" w:space="0" w:color="auto"/>
            <w:left w:val="none" w:sz="0" w:space="0" w:color="auto"/>
            <w:bottom w:val="none" w:sz="0" w:space="0" w:color="auto"/>
            <w:right w:val="none" w:sz="0" w:space="0" w:color="auto"/>
          </w:divBdr>
        </w:div>
        <w:div w:id="837886321">
          <w:marLeft w:val="0"/>
          <w:marRight w:val="0"/>
          <w:marTop w:val="0"/>
          <w:marBottom w:val="0"/>
          <w:divBdr>
            <w:top w:val="none" w:sz="0" w:space="0" w:color="auto"/>
            <w:left w:val="none" w:sz="0" w:space="0" w:color="auto"/>
            <w:bottom w:val="none" w:sz="0" w:space="0" w:color="auto"/>
            <w:right w:val="none" w:sz="0" w:space="0" w:color="auto"/>
          </w:divBdr>
        </w:div>
        <w:div w:id="26417673">
          <w:marLeft w:val="0"/>
          <w:marRight w:val="0"/>
          <w:marTop w:val="0"/>
          <w:marBottom w:val="0"/>
          <w:divBdr>
            <w:top w:val="none" w:sz="0" w:space="0" w:color="auto"/>
            <w:left w:val="none" w:sz="0" w:space="0" w:color="auto"/>
            <w:bottom w:val="none" w:sz="0" w:space="0" w:color="auto"/>
            <w:right w:val="none" w:sz="0" w:space="0" w:color="auto"/>
          </w:divBdr>
        </w:div>
        <w:div w:id="1282419470">
          <w:marLeft w:val="0"/>
          <w:marRight w:val="0"/>
          <w:marTop w:val="0"/>
          <w:marBottom w:val="0"/>
          <w:divBdr>
            <w:top w:val="none" w:sz="0" w:space="0" w:color="auto"/>
            <w:left w:val="none" w:sz="0" w:space="0" w:color="auto"/>
            <w:bottom w:val="none" w:sz="0" w:space="0" w:color="auto"/>
            <w:right w:val="none" w:sz="0" w:space="0" w:color="auto"/>
          </w:divBdr>
        </w:div>
        <w:div w:id="1091657260">
          <w:marLeft w:val="0"/>
          <w:marRight w:val="0"/>
          <w:marTop w:val="0"/>
          <w:marBottom w:val="0"/>
          <w:divBdr>
            <w:top w:val="none" w:sz="0" w:space="0" w:color="auto"/>
            <w:left w:val="none" w:sz="0" w:space="0" w:color="auto"/>
            <w:bottom w:val="none" w:sz="0" w:space="0" w:color="auto"/>
            <w:right w:val="none" w:sz="0" w:space="0" w:color="auto"/>
          </w:divBdr>
        </w:div>
        <w:div w:id="1831482591">
          <w:marLeft w:val="0"/>
          <w:marRight w:val="0"/>
          <w:marTop w:val="0"/>
          <w:marBottom w:val="0"/>
          <w:divBdr>
            <w:top w:val="none" w:sz="0" w:space="0" w:color="auto"/>
            <w:left w:val="none" w:sz="0" w:space="0" w:color="auto"/>
            <w:bottom w:val="none" w:sz="0" w:space="0" w:color="auto"/>
            <w:right w:val="none" w:sz="0" w:space="0" w:color="auto"/>
          </w:divBdr>
        </w:div>
        <w:div w:id="1473209582">
          <w:marLeft w:val="0"/>
          <w:marRight w:val="0"/>
          <w:marTop w:val="0"/>
          <w:marBottom w:val="0"/>
          <w:divBdr>
            <w:top w:val="none" w:sz="0" w:space="0" w:color="auto"/>
            <w:left w:val="none" w:sz="0" w:space="0" w:color="auto"/>
            <w:bottom w:val="none" w:sz="0" w:space="0" w:color="auto"/>
            <w:right w:val="none" w:sz="0" w:space="0" w:color="auto"/>
          </w:divBdr>
        </w:div>
        <w:div w:id="629937006">
          <w:marLeft w:val="0"/>
          <w:marRight w:val="0"/>
          <w:marTop w:val="0"/>
          <w:marBottom w:val="0"/>
          <w:divBdr>
            <w:top w:val="none" w:sz="0" w:space="0" w:color="auto"/>
            <w:left w:val="none" w:sz="0" w:space="0" w:color="auto"/>
            <w:bottom w:val="none" w:sz="0" w:space="0" w:color="auto"/>
            <w:right w:val="none" w:sz="0" w:space="0" w:color="auto"/>
          </w:divBdr>
        </w:div>
        <w:div w:id="2119250161">
          <w:marLeft w:val="0"/>
          <w:marRight w:val="0"/>
          <w:marTop w:val="0"/>
          <w:marBottom w:val="0"/>
          <w:divBdr>
            <w:top w:val="none" w:sz="0" w:space="0" w:color="auto"/>
            <w:left w:val="none" w:sz="0" w:space="0" w:color="auto"/>
            <w:bottom w:val="none" w:sz="0" w:space="0" w:color="auto"/>
            <w:right w:val="none" w:sz="0" w:space="0" w:color="auto"/>
          </w:divBdr>
        </w:div>
        <w:div w:id="349571244">
          <w:marLeft w:val="0"/>
          <w:marRight w:val="0"/>
          <w:marTop w:val="0"/>
          <w:marBottom w:val="0"/>
          <w:divBdr>
            <w:top w:val="none" w:sz="0" w:space="0" w:color="auto"/>
            <w:left w:val="none" w:sz="0" w:space="0" w:color="auto"/>
            <w:bottom w:val="none" w:sz="0" w:space="0" w:color="auto"/>
            <w:right w:val="none" w:sz="0" w:space="0" w:color="auto"/>
          </w:divBdr>
        </w:div>
        <w:div w:id="799224821">
          <w:marLeft w:val="0"/>
          <w:marRight w:val="0"/>
          <w:marTop w:val="0"/>
          <w:marBottom w:val="0"/>
          <w:divBdr>
            <w:top w:val="none" w:sz="0" w:space="0" w:color="auto"/>
            <w:left w:val="none" w:sz="0" w:space="0" w:color="auto"/>
            <w:bottom w:val="none" w:sz="0" w:space="0" w:color="auto"/>
            <w:right w:val="none" w:sz="0" w:space="0" w:color="auto"/>
          </w:divBdr>
        </w:div>
        <w:div w:id="1398093736">
          <w:marLeft w:val="0"/>
          <w:marRight w:val="0"/>
          <w:marTop w:val="0"/>
          <w:marBottom w:val="0"/>
          <w:divBdr>
            <w:top w:val="none" w:sz="0" w:space="0" w:color="auto"/>
            <w:left w:val="none" w:sz="0" w:space="0" w:color="auto"/>
            <w:bottom w:val="none" w:sz="0" w:space="0" w:color="auto"/>
            <w:right w:val="none" w:sz="0" w:space="0" w:color="auto"/>
          </w:divBdr>
        </w:div>
        <w:div w:id="1378821631">
          <w:marLeft w:val="0"/>
          <w:marRight w:val="0"/>
          <w:marTop w:val="0"/>
          <w:marBottom w:val="0"/>
          <w:divBdr>
            <w:top w:val="none" w:sz="0" w:space="0" w:color="auto"/>
            <w:left w:val="none" w:sz="0" w:space="0" w:color="auto"/>
            <w:bottom w:val="none" w:sz="0" w:space="0" w:color="auto"/>
            <w:right w:val="none" w:sz="0" w:space="0" w:color="auto"/>
          </w:divBdr>
        </w:div>
        <w:div w:id="1113204456">
          <w:marLeft w:val="0"/>
          <w:marRight w:val="0"/>
          <w:marTop w:val="0"/>
          <w:marBottom w:val="0"/>
          <w:divBdr>
            <w:top w:val="none" w:sz="0" w:space="0" w:color="auto"/>
            <w:left w:val="none" w:sz="0" w:space="0" w:color="auto"/>
            <w:bottom w:val="none" w:sz="0" w:space="0" w:color="auto"/>
            <w:right w:val="none" w:sz="0" w:space="0" w:color="auto"/>
          </w:divBdr>
        </w:div>
        <w:div w:id="339938274">
          <w:marLeft w:val="0"/>
          <w:marRight w:val="0"/>
          <w:marTop w:val="0"/>
          <w:marBottom w:val="0"/>
          <w:divBdr>
            <w:top w:val="none" w:sz="0" w:space="0" w:color="auto"/>
            <w:left w:val="none" w:sz="0" w:space="0" w:color="auto"/>
            <w:bottom w:val="none" w:sz="0" w:space="0" w:color="auto"/>
            <w:right w:val="none" w:sz="0" w:space="0" w:color="auto"/>
          </w:divBdr>
        </w:div>
        <w:div w:id="1693341057">
          <w:marLeft w:val="0"/>
          <w:marRight w:val="0"/>
          <w:marTop w:val="0"/>
          <w:marBottom w:val="0"/>
          <w:divBdr>
            <w:top w:val="none" w:sz="0" w:space="0" w:color="auto"/>
            <w:left w:val="none" w:sz="0" w:space="0" w:color="auto"/>
            <w:bottom w:val="none" w:sz="0" w:space="0" w:color="auto"/>
            <w:right w:val="none" w:sz="0" w:space="0" w:color="auto"/>
          </w:divBdr>
        </w:div>
        <w:div w:id="1541942758">
          <w:marLeft w:val="0"/>
          <w:marRight w:val="0"/>
          <w:marTop w:val="0"/>
          <w:marBottom w:val="0"/>
          <w:divBdr>
            <w:top w:val="none" w:sz="0" w:space="0" w:color="auto"/>
            <w:left w:val="none" w:sz="0" w:space="0" w:color="auto"/>
            <w:bottom w:val="none" w:sz="0" w:space="0" w:color="auto"/>
            <w:right w:val="none" w:sz="0" w:space="0" w:color="auto"/>
          </w:divBdr>
        </w:div>
        <w:div w:id="1999722456">
          <w:marLeft w:val="0"/>
          <w:marRight w:val="0"/>
          <w:marTop w:val="0"/>
          <w:marBottom w:val="0"/>
          <w:divBdr>
            <w:top w:val="none" w:sz="0" w:space="0" w:color="auto"/>
            <w:left w:val="none" w:sz="0" w:space="0" w:color="auto"/>
            <w:bottom w:val="none" w:sz="0" w:space="0" w:color="auto"/>
            <w:right w:val="none" w:sz="0" w:space="0" w:color="auto"/>
          </w:divBdr>
        </w:div>
        <w:div w:id="776368183">
          <w:marLeft w:val="0"/>
          <w:marRight w:val="0"/>
          <w:marTop w:val="0"/>
          <w:marBottom w:val="0"/>
          <w:divBdr>
            <w:top w:val="none" w:sz="0" w:space="0" w:color="auto"/>
            <w:left w:val="none" w:sz="0" w:space="0" w:color="auto"/>
            <w:bottom w:val="none" w:sz="0" w:space="0" w:color="auto"/>
            <w:right w:val="none" w:sz="0" w:space="0" w:color="auto"/>
          </w:divBdr>
        </w:div>
        <w:div w:id="542788265">
          <w:marLeft w:val="0"/>
          <w:marRight w:val="0"/>
          <w:marTop w:val="0"/>
          <w:marBottom w:val="0"/>
          <w:divBdr>
            <w:top w:val="none" w:sz="0" w:space="0" w:color="auto"/>
            <w:left w:val="none" w:sz="0" w:space="0" w:color="auto"/>
            <w:bottom w:val="none" w:sz="0" w:space="0" w:color="auto"/>
            <w:right w:val="none" w:sz="0" w:space="0" w:color="auto"/>
          </w:divBdr>
        </w:div>
        <w:div w:id="1555654706">
          <w:marLeft w:val="0"/>
          <w:marRight w:val="0"/>
          <w:marTop w:val="0"/>
          <w:marBottom w:val="0"/>
          <w:divBdr>
            <w:top w:val="none" w:sz="0" w:space="0" w:color="auto"/>
            <w:left w:val="none" w:sz="0" w:space="0" w:color="auto"/>
            <w:bottom w:val="none" w:sz="0" w:space="0" w:color="auto"/>
            <w:right w:val="none" w:sz="0" w:space="0" w:color="auto"/>
          </w:divBdr>
        </w:div>
        <w:div w:id="1558739592">
          <w:marLeft w:val="0"/>
          <w:marRight w:val="0"/>
          <w:marTop w:val="0"/>
          <w:marBottom w:val="0"/>
          <w:divBdr>
            <w:top w:val="none" w:sz="0" w:space="0" w:color="auto"/>
            <w:left w:val="none" w:sz="0" w:space="0" w:color="auto"/>
            <w:bottom w:val="none" w:sz="0" w:space="0" w:color="auto"/>
            <w:right w:val="none" w:sz="0" w:space="0" w:color="auto"/>
          </w:divBdr>
        </w:div>
        <w:div w:id="1887139912">
          <w:marLeft w:val="0"/>
          <w:marRight w:val="0"/>
          <w:marTop w:val="0"/>
          <w:marBottom w:val="0"/>
          <w:divBdr>
            <w:top w:val="none" w:sz="0" w:space="0" w:color="auto"/>
            <w:left w:val="none" w:sz="0" w:space="0" w:color="auto"/>
            <w:bottom w:val="none" w:sz="0" w:space="0" w:color="auto"/>
            <w:right w:val="none" w:sz="0" w:space="0" w:color="auto"/>
          </w:divBdr>
        </w:div>
        <w:div w:id="438725603">
          <w:marLeft w:val="0"/>
          <w:marRight w:val="0"/>
          <w:marTop w:val="0"/>
          <w:marBottom w:val="0"/>
          <w:divBdr>
            <w:top w:val="none" w:sz="0" w:space="0" w:color="auto"/>
            <w:left w:val="none" w:sz="0" w:space="0" w:color="auto"/>
            <w:bottom w:val="none" w:sz="0" w:space="0" w:color="auto"/>
            <w:right w:val="none" w:sz="0" w:space="0" w:color="auto"/>
          </w:divBdr>
        </w:div>
        <w:div w:id="417751964">
          <w:marLeft w:val="0"/>
          <w:marRight w:val="0"/>
          <w:marTop w:val="0"/>
          <w:marBottom w:val="0"/>
          <w:divBdr>
            <w:top w:val="none" w:sz="0" w:space="0" w:color="auto"/>
            <w:left w:val="none" w:sz="0" w:space="0" w:color="auto"/>
            <w:bottom w:val="none" w:sz="0" w:space="0" w:color="auto"/>
            <w:right w:val="none" w:sz="0" w:space="0" w:color="auto"/>
          </w:divBdr>
        </w:div>
        <w:div w:id="2079474130">
          <w:marLeft w:val="0"/>
          <w:marRight w:val="0"/>
          <w:marTop w:val="0"/>
          <w:marBottom w:val="0"/>
          <w:divBdr>
            <w:top w:val="none" w:sz="0" w:space="0" w:color="auto"/>
            <w:left w:val="none" w:sz="0" w:space="0" w:color="auto"/>
            <w:bottom w:val="none" w:sz="0" w:space="0" w:color="auto"/>
            <w:right w:val="none" w:sz="0" w:space="0" w:color="auto"/>
          </w:divBdr>
        </w:div>
        <w:div w:id="862401411">
          <w:marLeft w:val="0"/>
          <w:marRight w:val="0"/>
          <w:marTop w:val="0"/>
          <w:marBottom w:val="0"/>
          <w:divBdr>
            <w:top w:val="none" w:sz="0" w:space="0" w:color="auto"/>
            <w:left w:val="none" w:sz="0" w:space="0" w:color="auto"/>
            <w:bottom w:val="none" w:sz="0" w:space="0" w:color="auto"/>
            <w:right w:val="none" w:sz="0" w:space="0" w:color="auto"/>
          </w:divBdr>
        </w:div>
        <w:div w:id="1392771519">
          <w:marLeft w:val="0"/>
          <w:marRight w:val="0"/>
          <w:marTop w:val="0"/>
          <w:marBottom w:val="0"/>
          <w:divBdr>
            <w:top w:val="none" w:sz="0" w:space="0" w:color="auto"/>
            <w:left w:val="none" w:sz="0" w:space="0" w:color="auto"/>
            <w:bottom w:val="none" w:sz="0" w:space="0" w:color="auto"/>
            <w:right w:val="none" w:sz="0" w:space="0" w:color="auto"/>
          </w:divBdr>
        </w:div>
        <w:div w:id="151723686">
          <w:marLeft w:val="0"/>
          <w:marRight w:val="0"/>
          <w:marTop w:val="0"/>
          <w:marBottom w:val="0"/>
          <w:divBdr>
            <w:top w:val="none" w:sz="0" w:space="0" w:color="auto"/>
            <w:left w:val="none" w:sz="0" w:space="0" w:color="auto"/>
            <w:bottom w:val="none" w:sz="0" w:space="0" w:color="auto"/>
            <w:right w:val="none" w:sz="0" w:space="0" w:color="auto"/>
          </w:divBdr>
        </w:div>
        <w:div w:id="1503816432">
          <w:marLeft w:val="0"/>
          <w:marRight w:val="0"/>
          <w:marTop w:val="0"/>
          <w:marBottom w:val="0"/>
          <w:divBdr>
            <w:top w:val="none" w:sz="0" w:space="0" w:color="auto"/>
            <w:left w:val="none" w:sz="0" w:space="0" w:color="auto"/>
            <w:bottom w:val="none" w:sz="0" w:space="0" w:color="auto"/>
            <w:right w:val="none" w:sz="0" w:space="0" w:color="auto"/>
          </w:divBdr>
        </w:div>
        <w:div w:id="712851800">
          <w:marLeft w:val="0"/>
          <w:marRight w:val="0"/>
          <w:marTop w:val="0"/>
          <w:marBottom w:val="0"/>
          <w:divBdr>
            <w:top w:val="none" w:sz="0" w:space="0" w:color="auto"/>
            <w:left w:val="none" w:sz="0" w:space="0" w:color="auto"/>
            <w:bottom w:val="none" w:sz="0" w:space="0" w:color="auto"/>
            <w:right w:val="none" w:sz="0" w:space="0" w:color="auto"/>
          </w:divBdr>
        </w:div>
        <w:div w:id="1908876984">
          <w:marLeft w:val="0"/>
          <w:marRight w:val="0"/>
          <w:marTop w:val="0"/>
          <w:marBottom w:val="0"/>
          <w:divBdr>
            <w:top w:val="none" w:sz="0" w:space="0" w:color="auto"/>
            <w:left w:val="none" w:sz="0" w:space="0" w:color="auto"/>
            <w:bottom w:val="none" w:sz="0" w:space="0" w:color="auto"/>
            <w:right w:val="none" w:sz="0" w:space="0" w:color="auto"/>
          </w:divBdr>
        </w:div>
        <w:div w:id="2049643459">
          <w:marLeft w:val="0"/>
          <w:marRight w:val="0"/>
          <w:marTop w:val="0"/>
          <w:marBottom w:val="0"/>
          <w:divBdr>
            <w:top w:val="none" w:sz="0" w:space="0" w:color="auto"/>
            <w:left w:val="none" w:sz="0" w:space="0" w:color="auto"/>
            <w:bottom w:val="none" w:sz="0" w:space="0" w:color="auto"/>
            <w:right w:val="none" w:sz="0" w:space="0" w:color="auto"/>
          </w:divBdr>
        </w:div>
        <w:div w:id="739786537">
          <w:marLeft w:val="0"/>
          <w:marRight w:val="0"/>
          <w:marTop w:val="0"/>
          <w:marBottom w:val="0"/>
          <w:divBdr>
            <w:top w:val="none" w:sz="0" w:space="0" w:color="auto"/>
            <w:left w:val="none" w:sz="0" w:space="0" w:color="auto"/>
            <w:bottom w:val="none" w:sz="0" w:space="0" w:color="auto"/>
            <w:right w:val="none" w:sz="0" w:space="0" w:color="auto"/>
          </w:divBdr>
        </w:div>
        <w:div w:id="741174879">
          <w:marLeft w:val="0"/>
          <w:marRight w:val="0"/>
          <w:marTop w:val="0"/>
          <w:marBottom w:val="0"/>
          <w:divBdr>
            <w:top w:val="none" w:sz="0" w:space="0" w:color="auto"/>
            <w:left w:val="none" w:sz="0" w:space="0" w:color="auto"/>
            <w:bottom w:val="none" w:sz="0" w:space="0" w:color="auto"/>
            <w:right w:val="none" w:sz="0" w:space="0" w:color="auto"/>
          </w:divBdr>
        </w:div>
        <w:div w:id="1277058272">
          <w:marLeft w:val="0"/>
          <w:marRight w:val="0"/>
          <w:marTop w:val="0"/>
          <w:marBottom w:val="0"/>
          <w:divBdr>
            <w:top w:val="none" w:sz="0" w:space="0" w:color="auto"/>
            <w:left w:val="none" w:sz="0" w:space="0" w:color="auto"/>
            <w:bottom w:val="none" w:sz="0" w:space="0" w:color="auto"/>
            <w:right w:val="none" w:sz="0" w:space="0" w:color="auto"/>
          </w:divBdr>
        </w:div>
        <w:div w:id="557863600">
          <w:marLeft w:val="0"/>
          <w:marRight w:val="0"/>
          <w:marTop w:val="0"/>
          <w:marBottom w:val="0"/>
          <w:divBdr>
            <w:top w:val="none" w:sz="0" w:space="0" w:color="auto"/>
            <w:left w:val="none" w:sz="0" w:space="0" w:color="auto"/>
            <w:bottom w:val="none" w:sz="0" w:space="0" w:color="auto"/>
            <w:right w:val="none" w:sz="0" w:space="0" w:color="auto"/>
          </w:divBdr>
        </w:div>
        <w:div w:id="1075279196">
          <w:marLeft w:val="0"/>
          <w:marRight w:val="0"/>
          <w:marTop w:val="0"/>
          <w:marBottom w:val="0"/>
          <w:divBdr>
            <w:top w:val="none" w:sz="0" w:space="0" w:color="auto"/>
            <w:left w:val="none" w:sz="0" w:space="0" w:color="auto"/>
            <w:bottom w:val="none" w:sz="0" w:space="0" w:color="auto"/>
            <w:right w:val="none" w:sz="0" w:space="0" w:color="auto"/>
          </w:divBdr>
        </w:div>
        <w:div w:id="94520223">
          <w:marLeft w:val="0"/>
          <w:marRight w:val="0"/>
          <w:marTop w:val="0"/>
          <w:marBottom w:val="0"/>
          <w:divBdr>
            <w:top w:val="none" w:sz="0" w:space="0" w:color="auto"/>
            <w:left w:val="none" w:sz="0" w:space="0" w:color="auto"/>
            <w:bottom w:val="none" w:sz="0" w:space="0" w:color="auto"/>
            <w:right w:val="none" w:sz="0" w:space="0" w:color="auto"/>
          </w:divBdr>
        </w:div>
        <w:div w:id="1246063908">
          <w:marLeft w:val="0"/>
          <w:marRight w:val="0"/>
          <w:marTop w:val="0"/>
          <w:marBottom w:val="0"/>
          <w:divBdr>
            <w:top w:val="none" w:sz="0" w:space="0" w:color="auto"/>
            <w:left w:val="none" w:sz="0" w:space="0" w:color="auto"/>
            <w:bottom w:val="none" w:sz="0" w:space="0" w:color="auto"/>
            <w:right w:val="none" w:sz="0" w:space="0" w:color="auto"/>
          </w:divBdr>
        </w:div>
        <w:div w:id="583341463">
          <w:marLeft w:val="0"/>
          <w:marRight w:val="0"/>
          <w:marTop w:val="0"/>
          <w:marBottom w:val="0"/>
          <w:divBdr>
            <w:top w:val="none" w:sz="0" w:space="0" w:color="auto"/>
            <w:left w:val="none" w:sz="0" w:space="0" w:color="auto"/>
            <w:bottom w:val="none" w:sz="0" w:space="0" w:color="auto"/>
            <w:right w:val="none" w:sz="0" w:space="0" w:color="auto"/>
          </w:divBdr>
        </w:div>
        <w:div w:id="1248424118">
          <w:marLeft w:val="0"/>
          <w:marRight w:val="0"/>
          <w:marTop w:val="0"/>
          <w:marBottom w:val="0"/>
          <w:divBdr>
            <w:top w:val="none" w:sz="0" w:space="0" w:color="auto"/>
            <w:left w:val="none" w:sz="0" w:space="0" w:color="auto"/>
            <w:bottom w:val="none" w:sz="0" w:space="0" w:color="auto"/>
            <w:right w:val="none" w:sz="0" w:space="0" w:color="auto"/>
          </w:divBdr>
        </w:div>
        <w:div w:id="499083247">
          <w:marLeft w:val="0"/>
          <w:marRight w:val="0"/>
          <w:marTop w:val="0"/>
          <w:marBottom w:val="0"/>
          <w:divBdr>
            <w:top w:val="none" w:sz="0" w:space="0" w:color="auto"/>
            <w:left w:val="none" w:sz="0" w:space="0" w:color="auto"/>
            <w:bottom w:val="none" w:sz="0" w:space="0" w:color="auto"/>
            <w:right w:val="none" w:sz="0" w:space="0" w:color="auto"/>
          </w:divBdr>
        </w:div>
        <w:div w:id="1869946411">
          <w:marLeft w:val="0"/>
          <w:marRight w:val="0"/>
          <w:marTop w:val="0"/>
          <w:marBottom w:val="0"/>
          <w:divBdr>
            <w:top w:val="none" w:sz="0" w:space="0" w:color="auto"/>
            <w:left w:val="none" w:sz="0" w:space="0" w:color="auto"/>
            <w:bottom w:val="none" w:sz="0" w:space="0" w:color="auto"/>
            <w:right w:val="none" w:sz="0" w:space="0" w:color="auto"/>
          </w:divBdr>
        </w:div>
        <w:div w:id="1452238349">
          <w:marLeft w:val="0"/>
          <w:marRight w:val="0"/>
          <w:marTop w:val="0"/>
          <w:marBottom w:val="0"/>
          <w:divBdr>
            <w:top w:val="none" w:sz="0" w:space="0" w:color="auto"/>
            <w:left w:val="none" w:sz="0" w:space="0" w:color="auto"/>
            <w:bottom w:val="none" w:sz="0" w:space="0" w:color="auto"/>
            <w:right w:val="none" w:sz="0" w:space="0" w:color="auto"/>
          </w:divBdr>
        </w:div>
        <w:div w:id="436415360">
          <w:marLeft w:val="0"/>
          <w:marRight w:val="0"/>
          <w:marTop w:val="0"/>
          <w:marBottom w:val="0"/>
          <w:divBdr>
            <w:top w:val="none" w:sz="0" w:space="0" w:color="auto"/>
            <w:left w:val="none" w:sz="0" w:space="0" w:color="auto"/>
            <w:bottom w:val="none" w:sz="0" w:space="0" w:color="auto"/>
            <w:right w:val="none" w:sz="0" w:space="0" w:color="auto"/>
          </w:divBdr>
        </w:div>
        <w:div w:id="1487623645">
          <w:marLeft w:val="0"/>
          <w:marRight w:val="0"/>
          <w:marTop w:val="0"/>
          <w:marBottom w:val="0"/>
          <w:divBdr>
            <w:top w:val="none" w:sz="0" w:space="0" w:color="auto"/>
            <w:left w:val="none" w:sz="0" w:space="0" w:color="auto"/>
            <w:bottom w:val="none" w:sz="0" w:space="0" w:color="auto"/>
            <w:right w:val="none" w:sz="0" w:space="0" w:color="auto"/>
          </w:divBdr>
        </w:div>
        <w:div w:id="569923685">
          <w:marLeft w:val="0"/>
          <w:marRight w:val="0"/>
          <w:marTop w:val="0"/>
          <w:marBottom w:val="0"/>
          <w:divBdr>
            <w:top w:val="none" w:sz="0" w:space="0" w:color="auto"/>
            <w:left w:val="none" w:sz="0" w:space="0" w:color="auto"/>
            <w:bottom w:val="none" w:sz="0" w:space="0" w:color="auto"/>
            <w:right w:val="none" w:sz="0" w:space="0" w:color="auto"/>
          </w:divBdr>
        </w:div>
        <w:div w:id="912546153">
          <w:marLeft w:val="0"/>
          <w:marRight w:val="0"/>
          <w:marTop w:val="0"/>
          <w:marBottom w:val="0"/>
          <w:divBdr>
            <w:top w:val="none" w:sz="0" w:space="0" w:color="auto"/>
            <w:left w:val="none" w:sz="0" w:space="0" w:color="auto"/>
            <w:bottom w:val="none" w:sz="0" w:space="0" w:color="auto"/>
            <w:right w:val="none" w:sz="0" w:space="0" w:color="auto"/>
          </w:divBdr>
        </w:div>
        <w:div w:id="887227426">
          <w:marLeft w:val="0"/>
          <w:marRight w:val="0"/>
          <w:marTop w:val="0"/>
          <w:marBottom w:val="0"/>
          <w:divBdr>
            <w:top w:val="none" w:sz="0" w:space="0" w:color="auto"/>
            <w:left w:val="none" w:sz="0" w:space="0" w:color="auto"/>
            <w:bottom w:val="none" w:sz="0" w:space="0" w:color="auto"/>
            <w:right w:val="none" w:sz="0" w:space="0" w:color="auto"/>
          </w:divBdr>
        </w:div>
        <w:div w:id="497306022">
          <w:marLeft w:val="0"/>
          <w:marRight w:val="0"/>
          <w:marTop w:val="0"/>
          <w:marBottom w:val="0"/>
          <w:divBdr>
            <w:top w:val="none" w:sz="0" w:space="0" w:color="auto"/>
            <w:left w:val="none" w:sz="0" w:space="0" w:color="auto"/>
            <w:bottom w:val="none" w:sz="0" w:space="0" w:color="auto"/>
            <w:right w:val="none" w:sz="0" w:space="0" w:color="auto"/>
          </w:divBdr>
        </w:div>
        <w:div w:id="208305456">
          <w:marLeft w:val="0"/>
          <w:marRight w:val="0"/>
          <w:marTop w:val="0"/>
          <w:marBottom w:val="0"/>
          <w:divBdr>
            <w:top w:val="none" w:sz="0" w:space="0" w:color="auto"/>
            <w:left w:val="none" w:sz="0" w:space="0" w:color="auto"/>
            <w:bottom w:val="none" w:sz="0" w:space="0" w:color="auto"/>
            <w:right w:val="none" w:sz="0" w:space="0" w:color="auto"/>
          </w:divBdr>
        </w:div>
        <w:div w:id="1452282284">
          <w:marLeft w:val="0"/>
          <w:marRight w:val="0"/>
          <w:marTop w:val="0"/>
          <w:marBottom w:val="0"/>
          <w:divBdr>
            <w:top w:val="none" w:sz="0" w:space="0" w:color="auto"/>
            <w:left w:val="none" w:sz="0" w:space="0" w:color="auto"/>
            <w:bottom w:val="none" w:sz="0" w:space="0" w:color="auto"/>
            <w:right w:val="none" w:sz="0" w:space="0" w:color="auto"/>
          </w:divBdr>
        </w:div>
        <w:div w:id="68382693">
          <w:marLeft w:val="0"/>
          <w:marRight w:val="0"/>
          <w:marTop w:val="0"/>
          <w:marBottom w:val="0"/>
          <w:divBdr>
            <w:top w:val="none" w:sz="0" w:space="0" w:color="auto"/>
            <w:left w:val="none" w:sz="0" w:space="0" w:color="auto"/>
            <w:bottom w:val="none" w:sz="0" w:space="0" w:color="auto"/>
            <w:right w:val="none" w:sz="0" w:space="0" w:color="auto"/>
          </w:divBdr>
        </w:div>
        <w:div w:id="1283654038">
          <w:marLeft w:val="0"/>
          <w:marRight w:val="0"/>
          <w:marTop w:val="0"/>
          <w:marBottom w:val="0"/>
          <w:divBdr>
            <w:top w:val="none" w:sz="0" w:space="0" w:color="auto"/>
            <w:left w:val="none" w:sz="0" w:space="0" w:color="auto"/>
            <w:bottom w:val="none" w:sz="0" w:space="0" w:color="auto"/>
            <w:right w:val="none" w:sz="0" w:space="0" w:color="auto"/>
          </w:divBdr>
        </w:div>
        <w:div w:id="1400204353">
          <w:marLeft w:val="0"/>
          <w:marRight w:val="0"/>
          <w:marTop w:val="0"/>
          <w:marBottom w:val="0"/>
          <w:divBdr>
            <w:top w:val="none" w:sz="0" w:space="0" w:color="auto"/>
            <w:left w:val="none" w:sz="0" w:space="0" w:color="auto"/>
            <w:bottom w:val="none" w:sz="0" w:space="0" w:color="auto"/>
            <w:right w:val="none" w:sz="0" w:space="0" w:color="auto"/>
          </w:divBdr>
        </w:div>
        <w:div w:id="309604663">
          <w:marLeft w:val="0"/>
          <w:marRight w:val="0"/>
          <w:marTop w:val="0"/>
          <w:marBottom w:val="0"/>
          <w:divBdr>
            <w:top w:val="none" w:sz="0" w:space="0" w:color="auto"/>
            <w:left w:val="none" w:sz="0" w:space="0" w:color="auto"/>
            <w:bottom w:val="none" w:sz="0" w:space="0" w:color="auto"/>
            <w:right w:val="none" w:sz="0" w:space="0" w:color="auto"/>
          </w:divBdr>
        </w:div>
        <w:div w:id="403721067">
          <w:marLeft w:val="0"/>
          <w:marRight w:val="0"/>
          <w:marTop w:val="0"/>
          <w:marBottom w:val="0"/>
          <w:divBdr>
            <w:top w:val="none" w:sz="0" w:space="0" w:color="auto"/>
            <w:left w:val="none" w:sz="0" w:space="0" w:color="auto"/>
            <w:bottom w:val="none" w:sz="0" w:space="0" w:color="auto"/>
            <w:right w:val="none" w:sz="0" w:space="0" w:color="auto"/>
          </w:divBdr>
        </w:div>
        <w:div w:id="1699697603">
          <w:marLeft w:val="0"/>
          <w:marRight w:val="0"/>
          <w:marTop w:val="0"/>
          <w:marBottom w:val="0"/>
          <w:divBdr>
            <w:top w:val="none" w:sz="0" w:space="0" w:color="auto"/>
            <w:left w:val="none" w:sz="0" w:space="0" w:color="auto"/>
            <w:bottom w:val="none" w:sz="0" w:space="0" w:color="auto"/>
            <w:right w:val="none" w:sz="0" w:space="0" w:color="auto"/>
          </w:divBdr>
        </w:div>
        <w:div w:id="1868442923">
          <w:marLeft w:val="0"/>
          <w:marRight w:val="0"/>
          <w:marTop w:val="0"/>
          <w:marBottom w:val="0"/>
          <w:divBdr>
            <w:top w:val="none" w:sz="0" w:space="0" w:color="auto"/>
            <w:left w:val="none" w:sz="0" w:space="0" w:color="auto"/>
            <w:bottom w:val="none" w:sz="0" w:space="0" w:color="auto"/>
            <w:right w:val="none" w:sz="0" w:space="0" w:color="auto"/>
          </w:divBdr>
        </w:div>
        <w:div w:id="1757744742">
          <w:marLeft w:val="0"/>
          <w:marRight w:val="0"/>
          <w:marTop w:val="0"/>
          <w:marBottom w:val="0"/>
          <w:divBdr>
            <w:top w:val="none" w:sz="0" w:space="0" w:color="auto"/>
            <w:left w:val="none" w:sz="0" w:space="0" w:color="auto"/>
            <w:bottom w:val="none" w:sz="0" w:space="0" w:color="auto"/>
            <w:right w:val="none" w:sz="0" w:space="0" w:color="auto"/>
          </w:divBdr>
        </w:div>
        <w:div w:id="1693803497">
          <w:marLeft w:val="0"/>
          <w:marRight w:val="0"/>
          <w:marTop w:val="0"/>
          <w:marBottom w:val="0"/>
          <w:divBdr>
            <w:top w:val="none" w:sz="0" w:space="0" w:color="auto"/>
            <w:left w:val="none" w:sz="0" w:space="0" w:color="auto"/>
            <w:bottom w:val="none" w:sz="0" w:space="0" w:color="auto"/>
            <w:right w:val="none" w:sz="0" w:space="0" w:color="auto"/>
          </w:divBdr>
        </w:div>
        <w:div w:id="181746254">
          <w:marLeft w:val="0"/>
          <w:marRight w:val="0"/>
          <w:marTop w:val="0"/>
          <w:marBottom w:val="0"/>
          <w:divBdr>
            <w:top w:val="none" w:sz="0" w:space="0" w:color="auto"/>
            <w:left w:val="none" w:sz="0" w:space="0" w:color="auto"/>
            <w:bottom w:val="none" w:sz="0" w:space="0" w:color="auto"/>
            <w:right w:val="none" w:sz="0" w:space="0" w:color="auto"/>
          </w:divBdr>
        </w:div>
        <w:div w:id="1683586992">
          <w:marLeft w:val="0"/>
          <w:marRight w:val="0"/>
          <w:marTop w:val="0"/>
          <w:marBottom w:val="0"/>
          <w:divBdr>
            <w:top w:val="none" w:sz="0" w:space="0" w:color="auto"/>
            <w:left w:val="none" w:sz="0" w:space="0" w:color="auto"/>
            <w:bottom w:val="none" w:sz="0" w:space="0" w:color="auto"/>
            <w:right w:val="none" w:sz="0" w:space="0" w:color="auto"/>
          </w:divBdr>
        </w:div>
        <w:div w:id="996036252">
          <w:marLeft w:val="0"/>
          <w:marRight w:val="0"/>
          <w:marTop w:val="0"/>
          <w:marBottom w:val="0"/>
          <w:divBdr>
            <w:top w:val="none" w:sz="0" w:space="0" w:color="auto"/>
            <w:left w:val="none" w:sz="0" w:space="0" w:color="auto"/>
            <w:bottom w:val="none" w:sz="0" w:space="0" w:color="auto"/>
            <w:right w:val="none" w:sz="0" w:space="0" w:color="auto"/>
          </w:divBdr>
        </w:div>
        <w:div w:id="1734229087">
          <w:marLeft w:val="0"/>
          <w:marRight w:val="0"/>
          <w:marTop w:val="0"/>
          <w:marBottom w:val="0"/>
          <w:divBdr>
            <w:top w:val="none" w:sz="0" w:space="0" w:color="auto"/>
            <w:left w:val="none" w:sz="0" w:space="0" w:color="auto"/>
            <w:bottom w:val="none" w:sz="0" w:space="0" w:color="auto"/>
            <w:right w:val="none" w:sz="0" w:space="0" w:color="auto"/>
          </w:divBdr>
        </w:div>
        <w:div w:id="468137080">
          <w:marLeft w:val="0"/>
          <w:marRight w:val="0"/>
          <w:marTop w:val="0"/>
          <w:marBottom w:val="0"/>
          <w:divBdr>
            <w:top w:val="none" w:sz="0" w:space="0" w:color="auto"/>
            <w:left w:val="none" w:sz="0" w:space="0" w:color="auto"/>
            <w:bottom w:val="none" w:sz="0" w:space="0" w:color="auto"/>
            <w:right w:val="none" w:sz="0" w:space="0" w:color="auto"/>
          </w:divBdr>
        </w:div>
        <w:div w:id="1679578252">
          <w:marLeft w:val="0"/>
          <w:marRight w:val="0"/>
          <w:marTop w:val="0"/>
          <w:marBottom w:val="0"/>
          <w:divBdr>
            <w:top w:val="none" w:sz="0" w:space="0" w:color="auto"/>
            <w:left w:val="none" w:sz="0" w:space="0" w:color="auto"/>
            <w:bottom w:val="none" w:sz="0" w:space="0" w:color="auto"/>
            <w:right w:val="none" w:sz="0" w:space="0" w:color="auto"/>
          </w:divBdr>
        </w:div>
        <w:div w:id="721487473">
          <w:marLeft w:val="0"/>
          <w:marRight w:val="0"/>
          <w:marTop w:val="0"/>
          <w:marBottom w:val="0"/>
          <w:divBdr>
            <w:top w:val="none" w:sz="0" w:space="0" w:color="auto"/>
            <w:left w:val="none" w:sz="0" w:space="0" w:color="auto"/>
            <w:bottom w:val="none" w:sz="0" w:space="0" w:color="auto"/>
            <w:right w:val="none" w:sz="0" w:space="0" w:color="auto"/>
          </w:divBdr>
        </w:div>
        <w:div w:id="665474162">
          <w:marLeft w:val="0"/>
          <w:marRight w:val="0"/>
          <w:marTop w:val="0"/>
          <w:marBottom w:val="0"/>
          <w:divBdr>
            <w:top w:val="none" w:sz="0" w:space="0" w:color="auto"/>
            <w:left w:val="none" w:sz="0" w:space="0" w:color="auto"/>
            <w:bottom w:val="none" w:sz="0" w:space="0" w:color="auto"/>
            <w:right w:val="none" w:sz="0" w:space="0" w:color="auto"/>
          </w:divBdr>
        </w:div>
        <w:div w:id="910888246">
          <w:marLeft w:val="0"/>
          <w:marRight w:val="0"/>
          <w:marTop w:val="0"/>
          <w:marBottom w:val="0"/>
          <w:divBdr>
            <w:top w:val="none" w:sz="0" w:space="0" w:color="auto"/>
            <w:left w:val="none" w:sz="0" w:space="0" w:color="auto"/>
            <w:bottom w:val="none" w:sz="0" w:space="0" w:color="auto"/>
            <w:right w:val="none" w:sz="0" w:space="0" w:color="auto"/>
          </w:divBdr>
        </w:div>
        <w:div w:id="1768425160">
          <w:marLeft w:val="0"/>
          <w:marRight w:val="0"/>
          <w:marTop w:val="0"/>
          <w:marBottom w:val="0"/>
          <w:divBdr>
            <w:top w:val="none" w:sz="0" w:space="0" w:color="auto"/>
            <w:left w:val="none" w:sz="0" w:space="0" w:color="auto"/>
            <w:bottom w:val="none" w:sz="0" w:space="0" w:color="auto"/>
            <w:right w:val="none" w:sz="0" w:space="0" w:color="auto"/>
          </w:divBdr>
        </w:div>
        <w:div w:id="868684476">
          <w:marLeft w:val="0"/>
          <w:marRight w:val="0"/>
          <w:marTop w:val="0"/>
          <w:marBottom w:val="0"/>
          <w:divBdr>
            <w:top w:val="none" w:sz="0" w:space="0" w:color="auto"/>
            <w:left w:val="none" w:sz="0" w:space="0" w:color="auto"/>
            <w:bottom w:val="none" w:sz="0" w:space="0" w:color="auto"/>
            <w:right w:val="none" w:sz="0" w:space="0" w:color="auto"/>
          </w:divBdr>
        </w:div>
        <w:div w:id="1216628014">
          <w:marLeft w:val="0"/>
          <w:marRight w:val="0"/>
          <w:marTop w:val="0"/>
          <w:marBottom w:val="0"/>
          <w:divBdr>
            <w:top w:val="none" w:sz="0" w:space="0" w:color="auto"/>
            <w:left w:val="none" w:sz="0" w:space="0" w:color="auto"/>
            <w:bottom w:val="none" w:sz="0" w:space="0" w:color="auto"/>
            <w:right w:val="none" w:sz="0" w:space="0" w:color="auto"/>
          </w:divBdr>
        </w:div>
        <w:div w:id="182086977">
          <w:marLeft w:val="0"/>
          <w:marRight w:val="0"/>
          <w:marTop w:val="0"/>
          <w:marBottom w:val="0"/>
          <w:divBdr>
            <w:top w:val="none" w:sz="0" w:space="0" w:color="auto"/>
            <w:left w:val="none" w:sz="0" w:space="0" w:color="auto"/>
            <w:bottom w:val="none" w:sz="0" w:space="0" w:color="auto"/>
            <w:right w:val="none" w:sz="0" w:space="0" w:color="auto"/>
          </w:divBdr>
        </w:div>
        <w:div w:id="1870561070">
          <w:marLeft w:val="0"/>
          <w:marRight w:val="0"/>
          <w:marTop w:val="0"/>
          <w:marBottom w:val="0"/>
          <w:divBdr>
            <w:top w:val="none" w:sz="0" w:space="0" w:color="auto"/>
            <w:left w:val="none" w:sz="0" w:space="0" w:color="auto"/>
            <w:bottom w:val="none" w:sz="0" w:space="0" w:color="auto"/>
            <w:right w:val="none" w:sz="0" w:space="0" w:color="auto"/>
          </w:divBdr>
        </w:div>
        <w:div w:id="590116760">
          <w:marLeft w:val="0"/>
          <w:marRight w:val="0"/>
          <w:marTop w:val="0"/>
          <w:marBottom w:val="0"/>
          <w:divBdr>
            <w:top w:val="none" w:sz="0" w:space="0" w:color="auto"/>
            <w:left w:val="none" w:sz="0" w:space="0" w:color="auto"/>
            <w:bottom w:val="none" w:sz="0" w:space="0" w:color="auto"/>
            <w:right w:val="none" w:sz="0" w:space="0" w:color="auto"/>
          </w:divBdr>
        </w:div>
        <w:div w:id="667102552">
          <w:marLeft w:val="0"/>
          <w:marRight w:val="0"/>
          <w:marTop w:val="0"/>
          <w:marBottom w:val="0"/>
          <w:divBdr>
            <w:top w:val="none" w:sz="0" w:space="0" w:color="auto"/>
            <w:left w:val="none" w:sz="0" w:space="0" w:color="auto"/>
            <w:bottom w:val="none" w:sz="0" w:space="0" w:color="auto"/>
            <w:right w:val="none" w:sz="0" w:space="0" w:color="auto"/>
          </w:divBdr>
        </w:div>
        <w:div w:id="684402244">
          <w:marLeft w:val="0"/>
          <w:marRight w:val="0"/>
          <w:marTop w:val="0"/>
          <w:marBottom w:val="0"/>
          <w:divBdr>
            <w:top w:val="none" w:sz="0" w:space="0" w:color="auto"/>
            <w:left w:val="none" w:sz="0" w:space="0" w:color="auto"/>
            <w:bottom w:val="none" w:sz="0" w:space="0" w:color="auto"/>
            <w:right w:val="none" w:sz="0" w:space="0" w:color="auto"/>
          </w:divBdr>
        </w:div>
        <w:div w:id="281306762">
          <w:marLeft w:val="0"/>
          <w:marRight w:val="0"/>
          <w:marTop w:val="0"/>
          <w:marBottom w:val="0"/>
          <w:divBdr>
            <w:top w:val="none" w:sz="0" w:space="0" w:color="auto"/>
            <w:left w:val="none" w:sz="0" w:space="0" w:color="auto"/>
            <w:bottom w:val="none" w:sz="0" w:space="0" w:color="auto"/>
            <w:right w:val="none" w:sz="0" w:space="0" w:color="auto"/>
          </w:divBdr>
        </w:div>
        <w:div w:id="1450123359">
          <w:marLeft w:val="0"/>
          <w:marRight w:val="0"/>
          <w:marTop w:val="0"/>
          <w:marBottom w:val="0"/>
          <w:divBdr>
            <w:top w:val="none" w:sz="0" w:space="0" w:color="auto"/>
            <w:left w:val="none" w:sz="0" w:space="0" w:color="auto"/>
            <w:bottom w:val="none" w:sz="0" w:space="0" w:color="auto"/>
            <w:right w:val="none" w:sz="0" w:space="0" w:color="auto"/>
          </w:divBdr>
        </w:div>
        <w:div w:id="2143883397">
          <w:marLeft w:val="0"/>
          <w:marRight w:val="0"/>
          <w:marTop w:val="0"/>
          <w:marBottom w:val="0"/>
          <w:divBdr>
            <w:top w:val="none" w:sz="0" w:space="0" w:color="auto"/>
            <w:left w:val="none" w:sz="0" w:space="0" w:color="auto"/>
            <w:bottom w:val="none" w:sz="0" w:space="0" w:color="auto"/>
            <w:right w:val="none" w:sz="0" w:space="0" w:color="auto"/>
          </w:divBdr>
        </w:div>
        <w:div w:id="1308164831">
          <w:marLeft w:val="0"/>
          <w:marRight w:val="0"/>
          <w:marTop w:val="0"/>
          <w:marBottom w:val="0"/>
          <w:divBdr>
            <w:top w:val="none" w:sz="0" w:space="0" w:color="auto"/>
            <w:left w:val="none" w:sz="0" w:space="0" w:color="auto"/>
            <w:bottom w:val="none" w:sz="0" w:space="0" w:color="auto"/>
            <w:right w:val="none" w:sz="0" w:space="0" w:color="auto"/>
          </w:divBdr>
        </w:div>
        <w:div w:id="576133148">
          <w:marLeft w:val="0"/>
          <w:marRight w:val="0"/>
          <w:marTop w:val="0"/>
          <w:marBottom w:val="0"/>
          <w:divBdr>
            <w:top w:val="none" w:sz="0" w:space="0" w:color="auto"/>
            <w:left w:val="none" w:sz="0" w:space="0" w:color="auto"/>
            <w:bottom w:val="none" w:sz="0" w:space="0" w:color="auto"/>
            <w:right w:val="none" w:sz="0" w:space="0" w:color="auto"/>
          </w:divBdr>
        </w:div>
        <w:div w:id="1955823527">
          <w:marLeft w:val="0"/>
          <w:marRight w:val="0"/>
          <w:marTop w:val="0"/>
          <w:marBottom w:val="0"/>
          <w:divBdr>
            <w:top w:val="none" w:sz="0" w:space="0" w:color="auto"/>
            <w:left w:val="none" w:sz="0" w:space="0" w:color="auto"/>
            <w:bottom w:val="none" w:sz="0" w:space="0" w:color="auto"/>
            <w:right w:val="none" w:sz="0" w:space="0" w:color="auto"/>
          </w:divBdr>
        </w:div>
        <w:div w:id="1543132007">
          <w:marLeft w:val="0"/>
          <w:marRight w:val="0"/>
          <w:marTop w:val="0"/>
          <w:marBottom w:val="0"/>
          <w:divBdr>
            <w:top w:val="none" w:sz="0" w:space="0" w:color="auto"/>
            <w:left w:val="none" w:sz="0" w:space="0" w:color="auto"/>
            <w:bottom w:val="none" w:sz="0" w:space="0" w:color="auto"/>
            <w:right w:val="none" w:sz="0" w:space="0" w:color="auto"/>
          </w:divBdr>
        </w:div>
        <w:div w:id="677778486">
          <w:marLeft w:val="0"/>
          <w:marRight w:val="0"/>
          <w:marTop w:val="0"/>
          <w:marBottom w:val="0"/>
          <w:divBdr>
            <w:top w:val="none" w:sz="0" w:space="0" w:color="auto"/>
            <w:left w:val="none" w:sz="0" w:space="0" w:color="auto"/>
            <w:bottom w:val="none" w:sz="0" w:space="0" w:color="auto"/>
            <w:right w:val="none" w:sz="0" w:space="0" w:color="auto"/>
          </w:divBdr>
        </w:div>
        <w:div w:id="1794327694">
          <w:marLeft w:val="0"/>
          <w:marRight w:val="0"/>
          <w:marTop w:val="0"/>
          <w:marBottom w:val="0"/>
          <w:divBdr>
            <w:top w:val="none" w:sz="0" w:space="0" w:color="auto"/>
            <w:left w:val="none" w:sz="0" w:space="0" w:color="auto"/>
            <w:bottom w:val="none" w:sz="0" w:space="0" w:color="auto"/>
            <w:right w:val="none" w:sz="0" w:space="0" w:color="auto"/>
          </w:divBdr>
        </w:div>
        <w:div w:id="199055574">
          <w:marLeft w:val="0"/>
          <w:marRight w:val="0"/>
          <w:marTop w:val="0"/>
          <w:marBottom w:val="0"/>
          <w:divBdr>
            <w:top w:val="none" w:sz="0" w:space="0" w:color="auto"/>
            <w:left w:val="none" w:sz="0" w:space="0" w:color="auto"/>
            <w:bottom w:val="none" w:sz="0" w:space="0" w:color="auto"/>
            <w:right w:val="none" w:sz="0" w:space="0" w:color="auto"/>
          </w:divBdr>
        </w:div>
        <w:div w:id="582373449">
          <w:marLeft w:val="0"/>
          <w:marRight w:val="0"/>
          <w:marTop w:val="0"/>
          <w:marBottom w:val="0"/>
          <w:divBdr>
            <w:top w:val="none" w:sz="0" w:space="0" w:color="auto"/>
            <w:left w:val="none" w:sz="0" w:space="0" w:color="auto"/>
            <w:bottom w:val="none" w:sz="0" w:space="0" w:color="auto"/>
            <w:right w:val="none" w:sz="0" w:space="0" w:color="auto"/>
          </w:divBdr>
        </w:div>
        <w:div w:id="377751238">
          <w:marLeft w:val="0"/>
          <w:marRight w:val="0"/>
          <w:marTop w:val="0"/>
          <w:marBottom w:val="0"/>
          <w:divBdr>
            <w:top w:val="none" w:sz="0" w:space="0" w:color="auto"/>
            <w:left w:val="none" w:sz="0" w:space="0" w:color="auto"/>
            <w:bottom w:val="none" w:sz="0" w:space="0" w:color="auto"/>
            <w:right w:val="none" w:sz="0" w:space="0" w:color="auto"/>
          </w:divBdr>
        </w:div>
        <w:div w:id="1545219591">
          <w:marLeft w:val="0"/>
          <w:marRight w:val="0"/>
          <w:marTop w:val="0"/>
          <w:marBottom w:val="0"/>
          <w:divBdr>
            <w:top w:val="none" w:sz="0" w:space="0" w:color="auto"/>
            <w:left w:val="none" w:sz="0" w:space="0" w:color="auto"/>
            <w:bottom w:val="none" w:sz="0" w:space="0" w:color="auto"/>
            <w:right w:val="none" w:sz="0" w:space="0" w:color="auto"/>
          </w:divBdr>
        </w:div>
        <w:div w:id="1749572506">
          <w:marLeft w:val="0"/>
          <w:marRight w:val="0"/>
          <w:marTop w:val="0"/>
          <w:marBottom w:val="0"/>
          <w:divBdr>
            <w:top w:val="none" w:sz="0" w:space="0" w:color="auto"/>
            <w:left w:val="none" w:sz="0" w:space="0" w:color="auto"/>
            <w:bottom w:val="none" w:sz="0" w:space="0" w:color="auto"/>
            <w:right w:val="none" w:sz="0" w:space="0" w:color="auto"/>
          </w:divBdr>
        </w:div>
        <w:div w:id="1492059549">
          <w:marLeft w:val="0"/>
          <w:marRight w:val="0"/>
          <w:marTop w:val="0"/>
          <w:marBottom w:val="0"/>
          <w:divBdr>
            <w:top w:val="none" w:sz="0" w:space="0" w:color="auto"/>
            <w:left w:val="none" w:sz="0" w:space="0" w:color="auto"/>
            <w:bottom w:val="none" w:sz="0" w:space="0" w:color="auto"/>
            <w:right w:val="none" w:sz="0" w:space="0" w:color="auto"/>
          </w:divBdr>
        </w:div>
        <w:div w:id="1854373084">
          <w:marLeft w:val="0"/>
          <w:marRight w:val="0"/>
          <w:marTop w:val="0"/>
          <w:marBottom w:val="0"/>
          <w:divBdr>
            <w:top w:val="none" w:sz="0" w:space="0" w:color="auto"/>
            <w:left w:val="none" w:sz="0" w:space="0" w:color="auto"/>
            <w:bottom w:val="none" w:sz="0" w:space="0" w:color="auto"/>
            <w:right w:val="none" w:sz="0" w:space="0" w:color="auto"/>
          </w:divBdr>
        </w:div>
        <w:div w:id="941376306">
          <w:marLeft w:val="0"/>
          <w:marRight w:val="0"/>
          <w:marTop w:val="0"/>
          <w:marBottom w:val="0"/>
          <w:divBdr>
            <w:top w:val="none" w:sz="0" w:space="0" w:color="auto"/>
            <w:left w:val="none" w:sz="0" w:space="0" w:color="auto"/>
            <w:bottom w:val="none" w:sz="0" w:space="0" w:color="auto"/>
            <w:right w:val="none" w:sz="0" w:space="0" w:color="auto"/>
          </w:divBdr>
        </w:div>
        <w:div w:id="2033653441">
          <w:marLeft w:val="0"/>
          <w:marRight w:val="0"/>
          <w:marTop w:val="0"/>
          <w:marBottom w:val="0"/>
          <w:divBdr>
            <w:top w:val="none" w:sz="0" w:space="0" w:color="auto"/>
            <w:left w:val="none" w:sz="0" w:space="0" w:color="auto"/>
            <w:bottom w:val="none" w:sz="0" w:space="0" w:color="auto"/>
            <w:right w:val="none" w:sz="0" w:space="0" w:color="auto"/>
          </w:divBdr>
        </w:div>
        <w:div w:id="1926959947">
          <w:marLeft w:val="0"/>
          <w:marRight w:val="0"/>
          <w:marTop w:val="0"/>
          <w:marBottom w:val="0"/>
          <w:divBdr>
            <w:top w:val="none" w:sz="0" w:space="0" w:color="auto"/>
            <w:left w:val="none" w:sz="0" w:space="0" w:color="auto"/>
            <w:bottom w:val="none" w:sz="0" w:space="0" w:color="auto"/>
            <w:right w:val="none" w:sz="0" w:space="0" w:color="auto"/>
          </w:divBdr>
        </w:div>
        <w:div w:id="1140882600">
          <w:marLeft w:val="0"/>
          <w:marRight w:val="0"/>
          <w:marTop w:val="0"/>
          <w:marBottom w:val="0"/>
          <w:divBdr>
            <w:top w:val="none" w:sz="0" w:space="0" w:color="auto"/>
            <w:left w:val="none" w:sz="0" w:space="0" w:color="auto"/>
            <w:bottom w:val="none" w:sz="0" w:space="0" w:color="auto"/>
            <w:right w:val="none" w:sz="0" w:space="0" w:color="auto"/>
          </w:divBdr>
        </w:div>
        <w:div w:id="1869218048">
          <w:marLeft w:val="0"/>
          <w:marRight w:val="0"/>
          <w:marTop w:val="0"/>
          <w:marBottom w:val="0"/>
          <w:divBdr>
            <w:top w:val="none" w:sz="0" w:space="0" w:color="auto"/>
            <w:left w:val="none" w:sz="0" w:space="0" w:color="auto"/>
            <w:bottom w:val="none" w:sz="0" w:space="0" w:color="auto"/>
            <w:right w:val="none" w:sz="0" w:space="0" w:color="auto"/>
          </w:divBdr>
        </w:div>
        <w:div w:id="1785272532">
          <w:marLeft w:val="0"/>
          <w:marRight w:val="0"/>
          <w:marTop w:val="0"/>
          <w:marBottom w:val="0"/>
          <w:divBdr>
            <w:top w:val="none" w:sz="0" w:space="0" w:color="auto"/>
            <w:left w:val="none" w:sz="0" w:space="0" w:color="auto"/>
            <w:bottom w:val="none" w:sz="0" w:space="0" w:color="auto"/>
            <w:right w:val="none" w:sz="0" w:space="0" w:color="auto"/>
          </w:divBdr>
        </w:div>
        <w:div w:id="355891202">
          <w:marLeft w:val="0"/>
          <w:marRight w:val="0"/>
          <w:marTop w:val="0"/>
          <w:marBottom w:val="0"/>
          <w:divBdr>
            <w:top w:val="none" w:sz="0" w:space="0" w:color="auto"/>
            <w:left w:val="none" w:sz="0" w:space="0" w:color="auto"/>
            <w:bottom w:val="none" w:sz="0" w:space="0" w:color="auto"/>
            <w:right w:val="none" w:sz="0" w:space="0" w:color="auto"/>
          </w:divBdr>
        </w:div>
        <w:div w:id="192814694">
          <w:marLeft w:val="0"/>
          <w:marRight w:val="0"/>
          <w:marTop w:val="0"/>
          <w:marBottom w:val="0"/>
          <w:divBdr>
            <w:top w:val="none" w:sz="0" w:space="0" w:color="auto"/>
            <w:left w:val="none" w:sz="0" w:space="0" w:color="auto"/>
            <w:bottom w:val="none" w:sz="0" w:space="0" w:color="auto"/>
            <w:right w:val="none" w:sz="0" w:space="0" w:color="auto"/>
          </w:divBdr>
        </w:div>
      </w:divsChild>
    </w:div>
    <w:div w:id="1390497128">
      <w:bodyDiv w:val="1"/>
      <w:marLeft w:val="0"/>
      <w:marRight w:val="0"/>
      <w:marTop w:val="0"/>
      <w:marBottom w:val="0"/>
      <w:divBdr>
        <w:top w:val="none" w:sz="0" w:space="0" w:color="auto"/>
        <w:left w:val="none" w:sz="0" w:space="0" w:color="auto"/>
        <w:bottom w:val="none" w:sz="0" w:space="0" w:color="auto"/>
        <w:right w:val="none" w:sz="0" w:space="0" w:color="auto"/>
      </w:divBdr>
    </w:div>
    <w:div w:id="1394498065">
      <w:bodyDiv w:val="1"/>
      <w:marLeft w:val="0"/>
      <w:marRight w:val="0"/>
      <w:marTop w:val="0"/>
      <w:marBottom w:val="0"/>
      <w:divBdr>
        <w:top w:val="none" w:sz="0" w:space="0" w:color="auto"/>
        <w:left w:val="none" w:sz="0" w:space="0" w:color="auto"/>
        <w:bottom w:val="none" w:sz="0" w:space="0" w:color="auto"/>
        <w:right w:val="none" w:sz="0" w:space="0" w:color="auto"/>
      </w:divBdr>
    </w:div>
    <w:div w:id="1422944076">
      <w:bodyDiv w:val="1"/>
      <w:marLeft w:val="0"/>
      <w:marRight w:val="0"/>
      <w:marTop w:val="0"/>
      <w:marBottom w:val="0"/>
      <w:divBdr>
        <w:top w:val="none" w:sz="0" w:space="0" w:color="auto"/>
        <w:left w:val="none" w:sz="0" w:space="0" w:color="auto"/>
        <w:bottom w:val="none" w:sz="0" w:space="0" w:color="auto"/>
        <w:right w:val="none" w:sz="0" w:space="0" w:color="auto"/>
      </w:divBdr>
    </w:div>
    <w:div w:id="1457791974">
      <w:bodyDiv w:val="1"/>
      <w:marLeft w:val="0"/>
      <w:marRight w:val="0"/>
      <w:marTop w:val="0"/>
      <w:marBottom w:val="0"/>
      <w:divBdr>
        <w:top w:val="none" w:sz="0" w:space="0" w:color="auto"/>
        <w:left w:val="none" w:sz="0" w:space="0" w:color="auto"/>
        <w:bottom w:val="none" w:sz="0" w:space="0" w:color="auto"/>
        <w:right w:val="none" w:sz="0" w:space="0" w:color="auto"/>
      </w:divBdr>
    </w:div>
    <w:div w:id="1543208144">
      <w:bodyDiv w:val="1"/>
      <w:marLeft w:val="0"/>
      <w:marRight w:val="0"/>
      <w:marTop w:val="0"/>
      <w:marBottom w:val="0"/>
      <w:divBdr>
        <w:top w:val="none" w:sz="0" w:space="0" w:color="auto"/>
        <w:left w:val="none" w:sz="0" w:space="0" w:color="auto"/>
        <w:bottom w:val="none" w:sz="0" w:space="0" w:color="auto"/>
        <w:right w:val="none" w:sz="0" w:space="0" w:color="auto"/>
      </w:divBdr>
    </w:div>
    <w:div w:id="1548833346">
      <w:bodyDiv w:val="1"/>
      <w:marLeft w:val="0"/>
      <w:marRight w:val="0"/>
      <w:marTop w:val="0"/>
      <w:marBottom w:val="0"/>
      <w:divBdr>
        <w:top w:val="none" w:sz="0" w:space="0" w:color="auto"/>
        <w:left w:val="none" w:sz="0" w:space="0" w:color="auto"/>
        <w:bottom w:val="none" w:sz="0" w:space="0" w:color="auto"/>
        <w:right w:val="none" w:sz="0" w:space="0" w:color="auto"/>
      </w:divBdr>
      <w:divsChild>
        <w:div w:id="416219469">
          <w:marLeft w:val="547"/>
          <w:marRight w:val="0"/>
          <w:marTop w:val="86"/>
          <w:marBottom w:val="0"/>
          <w:divBdr>
            <w:top w:val="none" w:sz="0" w:space="0" w:color="auto"/>
            <w:left w:val="none" w:sz="0" w:space="0" w:color="auto"/>
            <w:bottom w:val="none" w:sz="0" w:space="0" w:color="auto"/>
            <w:right w:val="none" w:sz="0" w:space="0" w:color="auto"/>
          </w:divBdr>
        </w:div>
        <w:div w:id="2076127928">
          <w:marLeft w:val="547"/>
          <w:marRight w:val="0"/>
          <w:marTop w:val="86"/>
          <w:marBottom w:val="0"/>
          <w:divBdr>
            <w:top w:val="none" w:sz="0" w:space="0" w:color="auto"/>
            <w:left w:val="none" w:sz="0" w:space="0" w:color="auto"/>
            <w:bottom w:val="none" w:sz="0" w:space="0" w:color="auto"/>
            <w:right w:val="none" w:sz="0" w:space="0" w:color="auto"/>
          </w:divBdr>
        </w:div>
      </w:divsChild>
    </w:div>
    <w:div w:id="1577596255">
      <w:bodyDiv w:val="1"/>
      <w:marLeft w:val="0"/>
      <w:marRight w:val="0"/>
      <w:marTop w:val="0"/>
      <w:marBottom w:val="0"/>
      <w:divBdr>
        <w:top w:val="none" w:sz="0" w:space="0" w:color="auto"/>
        <w:left w:val="none" w:sz="0" w:space="0" w:color="auto"/>
        <w:bottom w:val="none" w:sz="0" w:space="0" w:color="auto"/>
        <w:right w:val="none" w:sz="0" w:space="0" w:color="auto"/>
      </w:divBdr>
    </w:div>
    <w:div w:id="1677460517">
      <w:bodyDiv w:val="1"/>
      <w:marLeft w:val="0"/>
      <w:marRight w:val="0"/>
      <w:marTop w:val="0"/>
      <w:marBottom w:val="0"/>
      <w:divBdr>
        <w:top w:val="none" w:sz="0" w:space="0" w:color="auto"/>
        <w:left w:val="none" w:sz="0" w:space="0" w:color="auto"/>
        <w:bottom w:val="none" w:sz="0" w:space="0" w:color="auto"/>
        <w:right w:val="none" w:sz="0" w:space="0" w:color="auto"/>
      </w:divBdr>
    </w:div>
    <w:div w:id="1684045393">
      <w:bodyDiv w:val="1"/>
      <w:marLeft w:val="0"/>
      <w:marRight w:val="0"/>
      <w:marTop w:val="0"/>
      <w:marBottom w:val="0"/>
      <w:divBdr>
        <w:top w:val="none" w:sz="0" w:space="0" w:color="auto"/>
        <w:left w:val="none" w:sz="0" w:space="0" w:color="auto"/>
        <w:bottom w:val="none" w:sz="0" w:space="0" w:color="auto"/>
        <w:right w:val="none" w:sz="0" w:space="0" w:color="auto"/>
      </w:divBdr>
    </w:div>
    <w:div w:id="1687900075">
      <w:bodyDiv w:val="1"/>
      <w:marLeft w:val="0"/>
      <w:marRight w:val="0"/>
      <w:marTop w:val="0"/>
      <w:marBottom w:val="0"/>
      <w:divBdr>
        <w:top w:val="none" w:sz="0" w:space="0" w:color="auto"/>
        <w:left w:val="none" w:sz="0" w:space="0" w:color="auto"/>
        <w:bottom w:val="none" w:sz="0" w:space="0" w:color="auto"/>
        <w:right w:val="none" w:sz="0" w:space="0" w:color="auto"/>
      </w:divBdr>
      <w:divsChild>
        <w:div w:id="836657207">
          <w:marLeft w:val="0"/>
          <w:marRight w:val="0"/>
          <w:marTop w:val="0"/>
          <w:marBottom w:val="0"/>
          <w:divBdr>
            <w:top w:val="none" w:sz="0" w:space="0" w:color="auto"/>
            <w:left w:val="none" w:sz="0" w:space="0" w:color="auto"/>
            <w:bottom w:val="none" w:sz="0" w:space="0" w:color="auto"/>
            <w:right w:val="none" w:sz="0" w:space="0" w:color="auto"/>
          </w:divBdr>
        </w:div>
        <w:div w:id="1009214094">
          <w:marLeft w:val="0"/>
          <w:marRight w:val="0"/>
          <w:marTop w:val="0"/>
          <w:marBottom w:val="0"/>
          <w:divBdr>
            <w:top w:val="none" w:sz="0" w:space="0" w:color="auto"/>
            <w:left w:val="none" w:sz="0" w:space="0" w:color="auto"/>
            <w:bottom w:val="none" w:sz="0" w:space="0" w:color="auto"/>
            <w:right w:val="none" w:sz="0" w:space="0" w:color="auto"/>
          </w:divBdr>
        </w:div>
        <w:div w:id="2060660928">
          <w:marLeft w:val="0"/>
          <w:marRight w:val="0"/>
          <w:marTop w:val="0"/>
          <w:marBottom w:val="0"/>
          <w:divBdr>
            <w:top w:val="none" w:sz="0" w:space="0" w:color="auto"/>
            <w:left w:val="none" w:sz="0" w:space="0" w:color="auto"/>
            <w:bottom w:val="none" w:sz="0" w:space="0" w:color="auto"/>
            <w:right w:val="none" w:sz="0" w:space="0" w:color="auto"/>
          </w:divBdr>
        </w:div>
        <w:div w:id="1071082571">
          <w:marLeft w:val="0"/>
          <w:marRight w:val="0"/>
          <w:marTop w:val="0"/>
          <w:marBottom w:val="0"/>
          <w:divBdr>
            <w:top w:val="none" w:sz="0" w:space="0" w:color="auto"/>
            <w:left w:val="none" w:sz="0" w:space="0" w:color="auto"/>
            <w:bottom w:val="none" w:sz="0" w:space="0" w:color="auto"/>
            <w:right w:val="none" w:sz="0" w:space="0" w:color="auto"/>
          </w:divBdr>
        </w:div>
        <w:div w:id="307630631">
          <w:marLeft w:val="0"/>
          <w:marRight w:val="0"/>
          <w:marTop w:val="0"/>
          <w:marBottom w:val="0"/>
          <w:divBdr>
            <w:top w:val="none" w:sz="0" w:space="0" w:color="auto"/>
            <w:left w:val="none" w:sz="0" w:space="0" w:color="auto"/>
            <w:bottom w:val="none" w:sz="0" w:space="0" w:color="auto"/>
            <w:right w:val="none" w:sz="0" w:space="0" w:color="auto"/>
          </w:divBdr>
        </w:div>
        <w:div w:id="2016609461">
          <w:marLeft w:val="0"/>
          <w:marRight w:val="0"/>
          <w:marTop w:val="0"/>
          <w:marBottom w:val="0"/>
          <w:divBdr>
            <w:top w:val="none" w:sz="0" w:space="0" w:color="auto"/>
            <w:left w:val="none" w:sz="0" w:space="0" w:color="auto"/>
            <w:bottom w:val="none" w:sz="0" w:space="0" w:color="auto"/>
            <w:right w:val="none" w:sz="0" w:space="0" w:color="auto"/>
          </w:divBdr>
        </w:div>
        <w:div w:id="696082195">
          <w:marLeft w:val="0"/>
          <w:marRight w:val="0"/>
          <w:marTop w:val="0"/>
          <w:marBottom w:val="0"/>
          <w:divBdr>
            <w:top w:val="none" w:sz="0" w:space="0" w:color="auto"/>
            <w:left w:val="none" w:sz="0" w:space="0" w:color="auto"/>
            <w:bottom w:val="none" w:sz="0" w:space="0" w:color="auto"/>
            <w:right w:val="none" w:sz="0" w:space="0" w:color="auto"/>
          </w:divBdr>
        </w:div>
        <w:div w:id="2053723795">
          <w:marLeft w:val="0"/>
          <w:marRight w:val="0"/>
          <w:marTop w:val="0"/>
          <w:marBottom w:val="0"/>
          <w:divBdr>
            <w:top w:val="none" w:sz="0" w:space="0" w:color="auto"/>
            <w:left w:val="none" w:sz="0" w:space="0" w:color="auto"/>
            <w:bottom w:val="none" w:sz="0" w:space="0" w:color="auto"/>
            <w:right w:val="none" w:sz="0" w:space="0" w:color="auto"/>
          </w:divBdr>
        </w:div>
        <w:div w:id="1499348130">
          <w:marLeft w:val="0"/>
          <w:marRight w:val="0"/>
          <w:marTop w:val="0"/>
          <w:marBottom w:val="0"/>
          <w:divBdr>
            <w:top w:val="none" w:sz="0" w:space="0" w:color="auto"/>
            <w:left w:val="none" w:sz="0" w:space="0" w:color="auto"/>
            <w:bottom w:val="none" w:sz="0" w:space="0" w:color="auto"/>
            <w:right w:val="none" w:sz="0" w:space="0" w:color="auto"/>
          </w:divBdr>
        </w:div>
        <w:div w:id="525140214">
          <w:marLeft w:val="0"/>
          <w:marRight w:val="0"/>
          <w:marTop w:val="0"/>
          <w:marBottom w:val="0"/>
          <w:divBdr>
            <w:top w:val="none" w:sz="0" w:space="0" w:color="auto"/>
            <w:left w:val="none" w:sz="0" w:space="0" w:color="auto"/>
            <w:bottom w:val="none" w:sz="0" w:space="0" w:color="auto"/>
            <w:right w:val="none" w:sz="0" w:space="0" w:color="auto"/>
          </w:divBdr>
        </w:div>
        <w:div w:id="1705791240">
          <w:marLeft w:val="0"/>
          <w:marRight w:val="0"/>
          <w:marTop w:val="0"/>
          <w:marBottom w:val="0"/>
          <w:divBdr>
            <w:top w:val="none" w:sz="0" w:space="0" w:color="auto"/>
            <w:left w:val="none" w:sz="0" w:space="0" w:color="auto"/>
            <w:bottom w:val="none" w:sz="0" w:space="0" w:color="auto"/>
            <w:right w:val="none" w:sz="0" w:space="0" w:color="auto"/>
          </w:divBdr>
        </w:div>
        <w:div w:id="2126540644">
          <w:marLeft w:val="0"/>
          <w:marRight w:val="0"/>
          <w:marTop w:val="0"/>
          <w:marBottom w:val="0"/>
          <w:divBdr>
            <w:top w:val="none" w:sz="0" w:space="0" w:color="auto"/>
            <w:left w:val="none" w:sz="0" w:space="0" w:color="auto"/>
            <w:bottom w:val="none" w:sz="0" w:space="0" w:color="auto"/>
            <w:right w:val="none" w:sz="0" w:space="0" w:color="auto"/>
          </w:divBdr>
        </w:div>
        <w:div w:id="1887250854">
          <w:marLeft w:val="0"/>
          <w:marRight w:val="0"/>
          <w:marTop w:val="0"/>
          <w:marBottom w:val="0"/>
          <w:divBdr>
            <w:top w:val="none" w:sz="0" w:space="0" w:color="auto"/>
            <w:left w:val="none" w:sz="0" w:space="0" w:color="auto"/>
            <w:bottom w:val="none" w:sz="0" w:space="0" w:color="auto"/>
            <w:right w:val="none" w:sz="0" w:space="0" w:color="auto"/>
          </w:divBdr>
        </w:div>
        <w:div w:id="1502888045">
          <w:marLeft w:val="0"/>
          <w:marRight w:val="0"/>
          <w:marTop w:val="0"/>
          <w:marBottom w:val="0"/>
          <w:divBdr>
            <w:top w:val="none" w:sz="0" w:space="0" w:color="auto"/>
            <w:left w:val="none" w:sz="0" w:space="0" w:color="auto"/>
            <w:bottom w:val="none" w:sz="0" w:space="0" w:color="auto"/>
            <w:right w:val="none" w:sz="0" w:space="0" w:color="auto"/>
          </w:divBdr>
        </w:div>
        <w:div w:id="756681849">
          <w:marLeft w:val="0"/>
          <w:marRight w:val="0"/>
          <w:marTop w:val="0"/>
          <w:marBottom w:val="0"/>
          <w:divBdr>
            <w:top w:val="none" w:sz="0" w:space="0" w:color="auto"/>
            <w:left w:val="none" w:sz="0" w:space="0" w:color="auto"/>
            <w:bottom w:val="none" w:sz="0" w:space="0" w:color="auto"/>
            <w:right w:val="none" w:sz="0" w:space="0" w:color="auto"/>
          </w:divBdr>
        </w:div>
        <w:div w:id="112678160">
          <w:marLeft w:val="0"/>
          <w:marRight w:val="0"/>
          <w:marTop w:val="0"/>
          <w:marBottom w:val="0"/>
          <w:divBdr>
            <w:top w:val="none" w:sz="0" w:space="0" w:color="auto"/>
            <w:left w:val="none" w:sz="0" w:space="0" w:color="auto"/>
            <w:bottom w:val="none" w:sz="0" w:space="0" w:color="auto"/>
            <w:right w:val="none" w:sz="0" w:space="0" w:color="auto"/>
          </w:divBdr>
        </w:div>
        <w:div w:id="1500462549">
          <w:marLeft w:val="0"/>
          <w:marRight w:val="0"/>
          <w:marTop w:val="0"/>
          <w:marBottom w:val="0"/>
          <w:divBdr>
            <w:top w:val="none" w:sz="0" w:space="0" w:color="auto"/>
            <w:left w:val="none" w:sz="0" w:space="0" w:color="auto"/>
            <w:bottom w:val="none" w:sz="0" w:space="0" w:color="auto"/>
            <w:right w:val="none" w:sz="0" w:space="0" w:color="auto"/>
          </w:divBdr>
        </w:div>
        <w:div w:id="702756345">
          <w:marLeft w:val="0"/>
          <w:marRight w:val="0"/>
          <w:marTop w:val="0"/>
          <w:marBottom w:val="0"/>
          <w:divBdr>
            <w:top w:val="none" w:sz="0" w:space="0" w:color="auto"/>
            <w:left w:val="none" w:sz="0" w:space="0" w:color="auto"/>
            <w:bottom w:val="none" w:sz="0" w:space="0" w:color="auto"/>
            <w:right w:val="none" w:sz="0" w:space="0" w:color="auto"/>
          </w:divBdr>
        </w:div>
        <w:div w:id="634143514">
          <w:marLeft w:val="0"/>
          <w:marRight w:val="0"/>
          <w:marTop w:val="0"/>
          <w:marBottom w:val="0"/>
          <w:divBdr>
            <w:top w:val="none" w:sz="0" w:space="0" w:color="auto"/>
            <w:left w:val="none" w:sz="0" w:space="0" w:color="auto"/>
            <w:bottom w:val="none" w:sz="0" w:space="0" w:color="auto"/>
            <w:right w:val="none" w:sz="0" w:space="0" w:color="auto"/>
          </w:divBdr>
        </w:div>
        <w:div w:id="1603565417">
          <w:marLeft w:val="0"/>
          <w:marRight w:val="0"/>
          <w:marTop w:val="0"/>
          <w:marBottom w:val="0"/>
          <w:divBdr>
            <w:top w:val="none" w:sz="0" w:space="0" w:color="auto"/>
            <w:left w:val="none" w:sz="0" w:space="0" w:color="auto"/>
            <w:bottom w:val="none" w:sz="0" w:space="0" w:color="auto"/>
            <w:right w:val="none" w:sz="0" w:space="0" w:color="auto"/>
          </w:divBdr>
        </w:div>
        <w:div w:id="509443481">
          <w:marLeft w:val="0"/>
          <w:marRight w:val="0"/>
          <w:marTop w:val="0"/>
          <w:marBottom w:val="0"/>
          <w:divBdr>
            <w:top w:val="none" w:sz="0" w:space="0" w:color="auto"/>
            <w:left w:val="none" w:sz="0" w:space="0" w:color="auto"/>
            <w:bottom w:val="none" w:sz="0" w:space="0" w:color="auto"/>
            <w:right w:val="none" w:sz="0" w:space="0" w:color="auto"/>
          </w:divBdr>
        </w:div>
        <w:div w:id="1947274122">
          <w:marLeft w:val="0"/>
          <w:marRight w:val="0"/>
          <w:marTop w:val="0"/>
          <w:marBottom w:val="0"/>
          <w:divBdr>
            <w:top w:val="none" w:sz="0" w:space="0" w:color="auto"/>
            <w:left w:val="none" w:sz="0" w:space="0" w:color="auto"/>
            <w:bottom w:val="none" w:sz="0" w:space="0" w:color="auto"/>
            <w:right w:val="none" w:sz="0" w:space="0" w:color="auto"/>
          </w:divBdr>
        </w:div>
        <w:div w:id="1242720459">
          <w:marLeft w:val="0"/>
          <w:marRight w:val="0"/>
          <w:marTop w:val="0"/>
          <w:marBottom w:val="0"/>
          <w:divBdr>
            <w:top w:val="none" w:sz="0" w:space="0" w:color="auto"/>
            <w:left w:val="none" w:sz="0" w:space="0" w:color="auto"/>
            <w:bottom w:val="none" w:sz="0" w:space="0" w:color="auto"/>
            <w:right w:val="none" w:sz="0" w:space="0" w:color="auto"/>
          </w:divBdr>
        </w:div>
        <w:div w:id="1729643016">
          <w:marLeft w:val="0"/>
          <w:marRight w:val="0"/>
          <w:marTop w:val="0"/>
          <w:marBottom w:val="0"/>
          <w:divBdr>
            <w:top w:val="none" w:sz="0" w:space="0" w:color="auto"/>
            <w:left w:val="none" w:sz="0" w:space="0" w:color="auto"/>
            <w:bottom w:val="none" w:sz="0" w:space="0" w:color="auto"/>
            <w:right w:val="none" w:sz="0" w:space="0" w:color="auto"/>
          </w:divBdr>
        </w:div>
        <w:div w:id="1423140830">
          <w:marLeft w:val="0"/>
          <w:marRight w:val="0"/>
          <w:marTop w:val="0"/>
          <w:marBottom w:val="0"/>
          <w:divBdr>
            <w:top w:val="none" w:sz="0" w:space="0" w:color="auto"/>
            <w:left w:val="none" w:sz="0" w:space="0" w:color="auto"/>
            <w:bottom w:val="none" w:sz="0" w:space="0" w:color="auto"/>
            <w:right w:val="none" w:sz="0" w:space="0" w:color="auto"/>
          </w:divBdr>
        </w:div>
        <w:div w:id="1277181280">
          <w:marLeft w:val="0"/>
          <w:marRight w:val="0"/>
          <w:marTop w:val="0"/>
          <w:marBottom w:val="0"/>
          <w:divBdr>
            <w:top w:val="none" w:sz="0" w:space="0" w:color="auto"/>
            <w:left w:val="none" w:sz="0" w:space="0" w:color="auto"/>
            <w:bottom w:val="none" w:sz="0" w:space="0" w:color="auto"/>
            <w:right w:val="none" w:sz="0" w:space="0" w:color="auto"/>
          </w:divBdr>
        </w:div>
        <w:div w:id="320744204">
          <w:marLeft w:val="0"/>
          <w:marRight w:val="0"/>
          <w:marTop w:val="0"/>
          <w:marBottom w:val="0"/>
          <w:divBdr>
            <w:top w:val="none" w:sz="0" w:space="0" w:color="auto"/>
            <w:left w:val="none" w:sz="0" w:space="0" w:color="auto"/>
            <w:bottom w:val="none" w:sz="0" w:space="0" w:color="auto"/>
            <w:right w:val="none" w:sz="0" w:space="0" w:color="auto"/>
          </w:divBdr>
        </w:div>
        <w:div w:id="1927494642">
          <w:marLeft w:val="0"/>
          <w:marRight w:val="0"/>
          <w:marTop w:val="0"/>
          <w:marBottom w:val="0"/>
          <w:divBdr>
            <w:top w:val="none" w:sz="0" w:space="0" w:color="auto"/>
            <w:left w:val="none" w:sz="0" w:space="0" w:color="auto"/>
            <w:bottom w:val="none" w:sz="0" w:space="0" w:color="auto"/>
            <w:right w:val="none" w:sz="0" w:space="0" w:color="auto"/>
          </w:divBdr>
        </w:div>
        <w:div w:id="1223442937">
          <w:marLeft w:val="0"/>
          <w:marRight w:val="0"/>
          <w:marTop w:val="0"/>
          <w:marBottom w:val="0"/>
          <w:divBdr>
            <w:top w:val="none" w:sz="0" w:space="0" w:color="auto"/>
            <w:left w:val="none" w:sz="0" w:space="0" w:color="auto"/>
            <w:bottom w:val="none" w:sz="0" w:space="0" w:color="auto"/>
            <w:right w:val="none" w:sz="0" w:space="0" w:color="auto"/>
          </w:divBdr>
        </w:div>
        <w:div w:id="226188771">
          <w:marLeft w:val="0"/>
          <w:marRight w:val="0"/>
          <w:marTop w:val="0"/>
          <w:marBottom w:val="0"/>
          <w:divBdr>
            <w:top w:val="none" w:sz="0" w:space="0" w:color="auto"/>
            <w:left w:val="none" w:sz="0" w:space="0" w:color="auto"/>
            <w:bottom w:val="none" w:sz="0" w:space="0" w:color="auto"/>
            <w:right w:val="none" w:sz="0" w:space="0" w:color="auto"/>
          </w:divBdr>
        </w:div>
        <w:div w:id="55974548">
          <w:marLeft w:val="0"/>
          <w:marRight w:val="0"/>
          <w:marTop w:val="0"/>
          <w:marBottom w:val="0"/>
          <w:divBdr>
            <w:top w:val="none" w:sz="0" w:space="0" w:color="auto"/>
            <w:left w:val="none" w:sz="0" w:space="0" w:color="auto"/>
            <w:bottom w:val="none" w:sz="0" w:space="0" w:color="auto"/>
            <w:right w:val="none" w:sz="0" w:space="0" w:color="auto"/>
          </w:divBdr>
        </w:div>
        <w:div w:id="948900748">
          <w:marLeft w:val="0"/>
          <w:marRight w:val="0"/>
          <w:marTop w:val="0"/>
          <w:marBottom w:val="0"/>
          <w:divBdr>
            <w:top w:val="none" w:sz="0" w:space="0" w:color="auto"/>
            <w:left w:val="none" w:sz="0" w:space="0" w:color="auto"/>
            <w:bottom w:val="none" w:sz="0" w:space="0" w:color="auto"/>
            <w:right w:val="none" w:sz="0" w:space="0" w:color="auto"/>
          </w:divBdr>
        </w:div>
        <w:div w:id="2072389737">
          <w:marLeft w:val="0"/>
          <w:marRight w:val="0"/>
          <w:marTop w:val="0"/>
          <w:marBottom w:val="0"/>
          <w:divBdr>
            <w:top w:val="none" w:sz="0" w:space="0" w:color="auto"/>
            <w:left w:val="none" w:sz="0" w:space="0" w:color="auto"/>
            <w:bottom w:val="none" w:sz="0" w:space="0" w:color="auto"/>
            <w:right w:val="none" w:sz="0" w:space="0" w:color="auto"/>
          </w:divBdr>
        </w:div>
        <w:div w:id="1453095176">
          <w:marLeft w:val="0"/>
          <w:marRight w:val="0"/>
          <w:marTop w:val="0"/>
          <w:marBottom w:val="0"/>
          <w:divBdr>
            <w:top w:val="none" w:sz="0" w:space="0" w:color="auto"/>
            <w:left w:val="none" w:sz="0" w:space="0" w:color="auto"/>
            <w:bottom w:val="none" w:sz="0" w:space="0" w:color="auto"/>
            <w:right w:val="none" w:sz="0" w:space="0" w:color="auto"/>
          </w:divBdr>
        </w:div>
        <w:div w:id="1124805708">
          <w:marLeft w:val="0"/>
          <w:marRight w:val="0"/>
          <w:marTop w:val="0"/>
          <w:marBottom w:val="0"/>
          <w:divBdr>
            <w:top w:val="none" w:sz="0" w:space="0" w:color="auto"/>
            <w:left w:val="none" w:sz="0" w:space="0" w:color="auto"/>
            <w:bottom w:val="none" w:sz="0" w:space="0" w:color="auto"/>
            <w:right w:val="none" w:sz="0" w:space="0" w:color="auto"/>
          </w:divBdr>
        </w:div>
        <w:div w:id="2045061050">
          <w:marLeft w:val="0"/>
          <w:marRight w:val="0"/>
          <w:marTop w:val="0"/>
          <w:marBottom w:val="0"/>
          <w:divBdr>
            <w:top w:val="none" w:sz="0" w:space="0" w:color="auto"/>
            <w:left w:val="none" w:sz="0" w:space="0" w:color="auto"/>
            <w:bottom w:val="none" w:sz="0" w:space="0" w:color="auto"/>
            <w:right w:val="none" w:sz="0" w:space="0" w:color="auto"/>
          </w:divBdr>
        </w:div>
        <w:div w:id="703098118">
          <w:marLeft w:val="0"/>
          <w:marRight w:val="0"/>
          <w:marTop w:val="0"/>
          <w:marBottom w:val="0"/>
          <w:divBdr>
            <w:top w:val="none" w:sz="0" w:space="0" w:color="auto"/>
            <w:left w:val="none" w:sz="0" w:space="0" w:color="auto"/>
            <w:bottom w:val="none" w:sz="0" w:space="0" w:color="auto"/>
            <w:right w:val="none" w:sz="0" w:space="0" w:color="auto"/>
          </w:divBdr>
        </w:div>
        <w:div w:id="675113545">
          <w:marLeft w:val="0"/>
          <w:marRight w:val="0"/>
          <w:marTop w:val="0"/>
          <w:marBottom w:val="0"/>
          <w:divBdr>
            <w:top w:val="none" w:sz="0" w:space="0" w:color="auto"/>
            <w:left w:val="none" w:sz="0" w:space="0" w:color="auto"/>
            <w:bottom w:val="none" w:sz="0" w:space="0" w:color="auto"/>
            <w:right w:val="none" w:sz="0" w:space="0" w:color="auto"/>
          </w:divBdr>
        </w:div>
        <w:div w:id="463157321">
          <w:marLeft w:val="0"/>
          <w:marRight w:val="0"/>
          <w:marTop w:val="0"/>
          <w:marBottom w:val="0"/>
          <w:divBdr>
            <w:top w:val="none" w:sz="0" w:space="0" w:color="auto"/>
            <w:left w:val="none" w:sz="0" w:space="0" w:color="auto"/>
            <w:bottom w:val="none" w:sz="0" w:space="0" w:color="auto"/>
            <w:right w:val="none" w:sz="0" w:space="0" w:color="auto"/>
          </w:divBdr>
        </w:div>
        <w:div w:id="1728528104">
          <w:marLeft w:val="0"/>
          <w:marRight w:val="0"/>
          <w:marTop w:val="0"/>
          <w:marBottom w:val="0"/>
          <w:divBdr>
            <w:top w:val="none" w:sz="0" w:space="0" w:color="auto"/>
            <w:left w:val="none" w:sz="0" w:space="0" w:color="auto"/>
            <w:bottom w:val="none" w:sz="0" w:space="0" w:color="auto"/>
            <w:right w:val="none" w:sz="0" w:space="0" w:color="auto"/>
          </w:divBdr>
        </w:div>
        <w:div w:id="1531646566">
          <w:marLeft w:val="0"/>
          <w:marRight w:val="0"/>
          <w:marTop w:val="0"/>
          <w:marBottom w:val="0"/>
          <w:divBdr>
            <w:top w:val="none" w:sz="0" w:space="0" w:color="auto"/>
            <w:left w:val="none" w:sz="0" w:space="0" w:color="auto"/>
            <w:bottom w:val="none" w:sz="0" w:space="0" w:color="auto"/>
            <w:right w:val="none" w:sz="0" w:space="0" w:color="auto"/>
          </w:divBdr>
        </w:div>
        <w:div w:id="1754937673">
          <w:marLeft w:val="0"/>
          <w:marRight w:val="0"/>
          <w:marTop w:val="0"/>
          <w:marBottom w:val="0"/>
          <w:divBdr>
            <w:top w:val="none" w:sz="0" w:space="0" w:color="auto"/>
            <w:left w:val="none" w:sz="0" w:space="0" w:color="auto"/>
            <w:bottom w:val="none" w:sz="0" w:space="0" w:color="auto"/>
            <w:right w:val="none" w:sz="0" w:space="0" w:color="auto"/>
          </w:divBdr>
        </w:div>
        <w:div w:id="879173421">
          <w:marLeft w:val="0"/>
          <w:marRight w:val="0"/>
          <w:marTop w:val="0"/>
          <w:marBottom w:val="0"/>
          <w:divBdr>
            <w:top w:val="none" w:sz="0" w:space="0" w:color="auto"/>
            <w:left w:val="none" w:sz="0" w:space="0" w:color="auto"/>
            <w:bottom w:val="none" w:sz="0" w:space="0" w:color="auto"/>
            <w:right w:val="none" w:sz="0" w:space="0" w:color="auto"/>
          </w:divBdr>
        </w:div>
        <w:div w:id="329676865">
          <w:marLeft w:val="0"/>
          <w:marRight w:val="0"/>
          <w:marTop w:val="0"/>
          <w:marBottom w:val="0"/>
          <w:divBdr>
            <w:top w:val="none" w:sz="0" w:space="0" w:color="auto"/>
            <w:left w:val="none" w:sz="0" w:space="0" w:color="auto"/>
            <w:bottom w:val="none" w:sz="0" w:space="0" w:color="auto"/>
            <w:right w:val="none" w:sz="0" w:space="0" w:color="auto"/>
          </w:divBdr>
        </w:div>
        <w:div w:id="52971428">
          <w:marLeft w:val="0"/>
          <w:marRight w:val="0"/>
          <w:marTop w:val="0"/>
          <w:marBottom w:val="0"/>
          <w:divBdr>
            <w:top w:val="none" w:sz="0" w:space="0" w:color="auto"/>
            <w:left w:val="none" w:sz="0" w:space="0" w:color="auto"/>
            <w:bottom w:val="none" w:sz="0" w:space="0" w:color="auto"/>
            <w:right w:val="none" w:sz="0" w:space="0" w:color="auto"/>
          </w:divBdr>
        </w:div>
        <w:div w:id="2097553487">
          <w:marLeft w:val="0"/>
          <w:marRight w:val="0"/>
          <w:marTop w:val="0"/>
          <w:marBottom w:val="0"/>
          <w:divBdr>
            <w:top w:val="none" w:sz="0" w:space="0" w:color="auto"/>
            <w:left w:val="none" w:sz="0" w:space="0" w:color="auto"/>
            <w:bottom w:val="none" w:sz="0" w:space="0" w:color="auto"/>
            <w:right w:val="none" w:sz="0" w:space="0" w:color="auto"/>
          </w:divBdr>
        </w:div>
        <w:div w:id="2126538396">
          <w:marLeft w:val="0"/>
          <w:marRight w:val="0"/>
          <w:marTop w:val="0"/>
          <w:marBottom w:val="0"/>
          <w:divBdr>
            <w:top w:val="none" w:sz="0" w:space="0" w:color="auto"/>
            <w:left w:val="none" w:sz="0" w:space="0" w:color="auto"/>
            <w:bottom w:val="none" w:sz="0" w:space="0" w:color="auto"/>
            <w:right w:val="none" w:sz="0" w:space="0" w:color="auto"/>
          </w:divBdr>
        </w:div>
        <w:div w:id="152373963">
          <w:marLeft w:val="0"/>
          <w:marRight w:val="0"/>
          <w:marTop w:val="0"/>
          <w:marBottom w:val="0"/>
          <w:divBdr>
            <w:top w:val="none" w:sz="0" w:space="0" w:color="auto"/>
            <w:left w:val="none" w:sz="0" w:space="0" w:color="auto"/>
            <w:bottom w:val="none" w:sz="0" w:space="0" w:color="auto"/>
            <w:right w:val="none" w:sz="0" w:space="0" w:color="auto"/>
          </w:divBdr>
        </w:div>
        <w:div w:id="167067452">
          <w:marLeft w:val="0"/>
          <w:marRight w:val="0"/>
          <w:marTop w:val="0"/>
          <w:marBottom w:val="0"/>
          <w:divBdr>
            <w:top w:val="none" w:sz="0" w:space="0" w:color="auto"/>
            <w:left w:val="none" w:sz="0" w:space="0" w:color="auto"/>
            <w:bottom w:val="none" w:sz="0" w:space="0" w:color="auto"/>
            <w:right w:val="none" w:sz="0" w:space="0" w:color="auto"/>
          </w:divBdr>
        </w:div>
        <w:div w:id="2102330456">
          <w:marLeft w:val="0"/>
          <w:marRight w:val="0"/>
          <w:marTop w:val="0"/>
          <w:marBottom w:val="0"/>
          <w:divBdr>
            <w:top w:val="none" w:sz="0" w:space="0" w:color="auto"/>
            <w:left w:val="none" w:sz="0" w:space="0" w:color="auto"/>
            <w:bottom w:val="none" w:sz="0" w:space="0" w:color="auto"/>
            <w:right w:val="none" w:sz="0" w:space="0" w:color="auto"/>
          </w:divBdr>
        </w:div>
        <w:div w:id="715740934">
          <w:marLeft w:val="0"/>
          <w:marRight w:val="0"/>
          <w:marTop w:val="0"/>
          <w:marBottom w:val="0"/>
          <w:divBdr>
            <w:top w:val="none" w:sz="0" w:space="0" w:color="auto"/>
            <w:left w:val="none" w:sz="0" w:space="0" w:color="auto"/>
            <w:bottom w:val="none" w:sz="0" w:space="0" w:color="auto"/>
            <w:right w:val="none" w:sz="0" w:space="0" w:color="auto"/>
          </w:divBdr>
        </w:div>
        <w:div w:id="322244275">
          <w:marLeft w:val="0"/>
          <w:marRight w:val="0"/>
          <w:marTop w:val="0"/>
          <w:marBottom w:val="0"/>
          <w:divBdr>
            <w:top w:val="none" w:sz="0" w:space="0" w:color="auto"/>
            <w:left w:val="none" w:sz="0" w:space="0" w:color="auto"/>
            <w:bottom w:val="none" w:sz="0" w:space="0" w:color="auto"/>
            <w:right w:val="none" w:sz="0" w:space="0" w:color="auto"/>
          </w:divBdr>
        </w:div>
      </w:divsChild>
    </w:div>
    <w:div w:id="1726834741">
      <w:bodyDiv w:val="1"/>
      <w:marLeft w:val="0"/>
      <w:marRight w:val="0"/>
      <w:marTop w:val="0"/>
      <w:marBottom w:val="0"/>
      <w:divBdr>
        <w:top w:val="none" w:sz="0" w:space="0" w:color="auto"/>
        <w:left w:val="none" w:sz="0" w:space="0" w:color="auto"/>
        <w:bottom w:val="none" w:sz="0" w:space="0" w:color="auto"/>
        <w:right w:val="none" w:sz="0" w:space="0" w:color="auto"/>
      </w:divBdr>
      <w:divsChild>
        <w:div w:id="1731417710">
          <w:marLeft w:val="547"/>
          <w:marRight w:val="0"/>
          <w:marTop w:val="96"/>
          <w:marBottom w:val="0"/>
          <w:divBdr>
            <w:top w:val="none" w:sz="0" w:space="0" w:color="auto"/>
            <w:left w:val="none" w:sz="0" w:space="0" w:color="auto"/>
            <w:bottom w:val="none" w:sz="0" w:space="0" w:color="auto"/>
            <w:right w:val="none" w:sz="0" w:space="0" w:color="auto"/>
          </w:divBdr>
        </w:div>
        <w:div w:id="1382359775">
          <w:marLeft w:val="547"/>
          <w:marRight w:val="0"/>
          <w:marTop w:val="96"/>
          <w:marBottom w:val="0"/>
          <w:divBdr>
            <w:top w:val="none" w:sz="0" w:space="0" w:color="auto"/>
            <w:left w:val="none" w:sz="0" w:space="0" w:color="auto"/>
            <w:bottom w:val="none" w:sz="0" w:space="0" w:color="auto"/>
            <w:right w:val="none" w:sz="0" w:space="0" w:color="auto"/>
          </w:divBdr>
        </w:div>
        <w:div w:id="1247498765">
          <w:marLeft w:val="547"/>
          <w:marRight w:val="0"/>
          <w:marTop w:val="96"/>
          <w:marBottom w:val="0"/>
          <w:divBdr>
            <w:top w:val="none" w:sz="0" w:space="0" w:color="auto"/>
            <w:left w:val="none" w:sz="0" w:space="0" w:color="auto"/>
            <w:bottom w:val="none" w:sz="0" w:space="0" w:color="auto"/>
            <w:right w:val="none" w:sz="0" w:space="0" w:color="auto"/>
          </w:divBdr>
        </w:div>
        <w:div w:id="1534922621">
          <w:marLeft w:val="547"/>
          <w:marRight w:val="0"/>
          <w:marTop w:val="96"/>
          <w:marBottom w:val="0"/>
          <w:divBdr>
            <w:top w:val="none" w:sz="0" w:space="0" w:color="auto"/>
            <w:left w:val="none" w:sz="0" w:space="0" w:color="auto"/>
            <w:bottom w:val="none" w:sz="0" w:space="0" w:color="auto"/>
            <w:right w:val="none" w:sz="0" w:space="0" w:color="auto"/>
          </w:divBdr>
        </w:div>
        <w:div w:id="862745264">
          <w:marLeft w:val="547"/>
          <w:marRight w:val="0"/>
          <w:marTop w:val="96"/>
          <w:marBottom w:val="0"/>
          <w:divBdr>
            <w:top w:val="none" w:sz="0" w:space="0" w:color="auto"/>
            <w:left w:val="none" w:sz="0" w:space="0" w:color="auto"/>
            <w:bottom w:val="none" w:sz="0" w:space="0" w:color="auto"/>
            <w:right w:val="none" w:sz="0" w:space="0" w:color="auto"/>
          </w:divBdr>
        </w:div>
      </w:divsChild>
    </w:div>
    <w:div w:id="1755468543">
      <w:bodyDiv w:val="1"/>
      <w:marLeft w:val="0"/>
      <w:marRight w:val="0"/>
      <w:marTop w:val="0"/>
      <w:marBottom w:val="0"/>
      <w:divBdr>
        <w:top w:val="none" w:sz="0" w:space="0" w:color="auto"/>
        <w:left w:val="none" w:sz="0" w:space="0" w:color="auto"/>
        <w:bottom w:val="none" w:sz="0" w:space="0" w:color="auto"/>
        <w:right w:val="none" w:sz="0" w:space="0" w:color="auto"/>
      </w:divBdr>
    </w:div>
    <w:div w:id="1825851036">
      <w:bodyDiv w:val="1"/>
      <w:marLeft w:val="0"/>
      <w:marRight w:val="0"/>
      <w:marTop w:val="0"/>
      <w:marBottom w:val="0"/>
      <w:divBdr>
        <w:top w:val="none" w:sz="0" w:space="0" w:color="auto"/>
        <w:left w:val="none" w:sz="0" w:space="0" w:color="auto"/>
        <w:bottom w:val="none" w:sz="0" w:space="0" w:color="auto"/>
        <w:right w:val="none" w:sz="0" w:space="0" w:color="auto"/>
      </w:divBdr>
      <w:divsChild>
        <w:div w:id="23412121">
          <w:marLeft w:val="547"/>
          <w:marRight w:val="0"/>
          <w:marTop w:val="67"/>
          <w:marBottom w:val="0"/>
          <w:divBdr>
            <w:top w:val="none" w:sz="0" w:space="0" w:color="auto"/>
            <w:left w:val="none" w:sz="0" w:space="0" w:color="auto"/>
            <w:bottom w:val="none" w:sz="0" w:space="0" w:color="auto"/>
            <w:right w:val="none" w:sz="0" w:space="0" w:color="auto"/>
          </w:divBdr>
        </w:div>
        <w:div w:id="952245496">
          <w:marLeft w:val="547"/>
          <w:marRight w:val="0"/>
          <w:marTop w:val="67"/>
          <w:marBottom w:val="0"/>
          <w:divBdr>
            <w:top w:val="none" w:sz="0" w:space="0" w:color="auto"/>
            <w:left w:val="none" w:sz="0" w:space="0" w:color="auto"/>
            <w:bottom w:val="none" w:sz="0" w:space="0" w:color="auto"/>
            <w:right w:val="none" w:sz="0" w:space="0" w:color="auto"/>
          </w:divBdr>
        </w:div>
      </w:divsChild>
    </w:div>
    <w:div w:id="1889561476">
      <w:bodyDiv w:val="1"/>
      <w:marLeft w:val="0"/>
      <w:marRight w:val="0"/>
      <w:marTop w:val="0"/>
      <w:marBottom w:val="0"/>
      <w:divBdr>
        <w:top w:val="none" w:sz="0" w:space="0" w:color="auto"/>
        <w:left w:val="none" w:sz="0" w:space="0" w:color="auto"/>
        <w:bottom w:val="none" w:sz="0" w:space="0" w:color="auto"/>
        <w:right w:val="none" w:sz="0" w:space="0" w:color="auto"/>
      </w:divBdr>
      <w:divsChild>
        <w:div w:id="640621819">
          <w:marLeft w:val="547"/>
          <w:marRight w:val="0"/>
          <w:marTop w:val="67"/>
          <w:marBottom w:val="0"/>
          <w:divBdr>
            <w:top w:val="none" w:sz="0" w:space="0" w:color="auto"/>
            <w:left w:val="none" w:sz="0" w:space="0" w:color="auto"/>
            <w:bottom w:val="none" w:sz="0" w:space="0" w:color="auto"/>
            <w:right w:val="none" w:sz="0" w:space="0" w:color="auto"/>
          </w:divBdr>
        </w:div>
        <w:div w:id="1724063203">
          <w:marLeft w:val="547"/>
          <w:marRight w:val="0"/>
          <w:marTop w:val="67"/>
          <w:marBottom w:val="0"/>
          <w:divBdr>
            <w:top w:val="none" w:sz="0" w:space="0" w:color="auto"/>
            <w:left w:val="none" w:sz="0" w:space="0" w:color="auto"/>
            <w:bottom w:val="none" w:sz="0" w:space="0" w:color="auto"/>
            <w:right w:val="none" w:sz="0" w:space="0" w:color="auto"/>
          </w:divBdr>
        </w:div>
        <w:div w:id="724527315">
          <w:marLeft w:val="547"/>
          <w:marRight w:val="0"/>
          <w:marTop w:val="67"/>
          <w:marBottom w:val="0"/>
          <w:divBdr>
            <w:top w:val="none" w:sz="0" w:space="0" w:color="auto"/>
            <w:left w:val="none" w:sz="0" w:space="0" w:color="auto"/>
            <w:bottom w:val="none" w:sz="0" w:space="0" w:color="auto"/>
            <w:right w:val="none" w:sz="0" w:space="0" w:color="auto"/>
          </w:divBdr>
        </w:div>
        <w:div w:id="528496820">
          <w:marLeft w:val="547"/>
          <w:marRight w:val="0"/>
          <w:marTop w:val="67"/>
          <w:marBottom w:val="0"/>
          <w:divBdr>
            <w:top w:val="none" w:sz="0" w:space="0" w:color="auto"/>
            <w:left w:val="none" w:sz="0" w:space="0" w:color="auto"/>
            <w:bottom w:val="none" w:sz="0" w:space="0" w:color="auto"/>
            <w:right w:val="none" w:sz="0" w:space="0" w:color="auto"/>
          </w:divBdr>
        </w:div>
      </w:divsChild>
    </w:div>
    <w:div w:id="1938101003">
      <w:bodyDiv w:val="1"/>
      <w:marLeft w:val="0"/>
      <w:marRight w:val="0"/>
      <w:marTop w:val="0"/>
      <w:marBottom w:val="0"/>
      <w:divBdr>
        <w:top w:val="none" w:sz="0" w:space="0" w:color="auto"/>
        <w:left w:val="none" w:sz="0" w:space="0" w:color="auto"/>
        <w:bottom w:val="none" w:sz="0" w:space="0" w:color="auto"/>
        <w:right w:val="none" w:sz="0" w:space="0" w:color="auto"/>
      </w:divBdr>
    </w:div>
    <w:div w:id="1941135358">
      <w:bodyDiv w:val="1"/>
      <w:marLeft w:val="0"/>
      <w:marRight w:val="0"/>
      <w:marTop w:val="0"/>
      <w:marBottom w:val="0"/>
      <w:divBdr>
        <w:top w:val="none" w:sz="0" w:space="0" w:color="auto"/>
        <w:left w:val="none" w:sz="0" w:space="0" w:color="auto"/>
        <w:bottom w:val="none" w:sz="0" w:space="0" w:color="auto"/>
        <w:right w:val="none" w:sz="0" w:space="0" w:color="auto"/>
      </w:divBdr>
    </w:div>
    <w:div w:id="1998799995">
      <w:bodyDiv w:val="1"/>
      <w:marLeft w:val="0"/>
      <w:marRight w:val="0"/>
      <w:marTop w:val="0"/>
      <w:marBottom w:val="0"/>
      <w:divBdr>
        <w:top w:val="none" w:sz="0" w:space="0" w:color="auto"/>
        <w:left w:val="none" w:sz="0" w:space="0" w:color="auto"/>
        <w:bottom w:val="none" w:sz="0" w:space="0" w:color="auto"/>
        <w:right w:val="none" w:sz="0" w:space="0" w:color="auto"/>
      </w:divBdr>
    </w:div>
    <w:div w:id="2029014715">
      <w:bodyDiv w:val="1"/>
      <w:marLeft w:val="0"/>
      <w:marRight w:val="0"/>
      <w:marTop w:val="0"/>
      <w:marBottom w:val="0"/>
      <w:divBdr>
        <w:top w:val="none" w:sz="0" w:space="0" w:color="auto"/>
        <w:left w:val="none" w:sz="0" w:space="0" w:color="auto"/>
        <w:bottom w:val="none" w:sz="0" w:space="0" w:color="auto"/>
        <w:right w:val="none" w:sz="0" w:space="0" w:color="auto"/>
      </w:divBdr>
      <w:divsChild>
        <w:div w:id="816185998">
          <w:marLeft w:val="144"/>
          <w:marRight w:val="0"/>
          <w:marTop w:val="0"/>
          <w:marBottom w:val="0"/>
          <w:divBdr>
            <w:top w:val="none" w:sz="0" w:space="0" w:color="auto"/>
            <w:left w:val="none" w:sz="0" w:space="0" w:color="auto"/>
            <w:bottom w:val="none" w:sz="0" w:space="0" w:color="auto"/>
            <w:right w:val="none" w:sz="0" w:space="0" w:color="auto"/>
          </w:divBdr>
        </w:div>
        <w:div w:id="179976376">
          <w:marLeft w:val="144"/>
          <w:marRight w:val="0"/>
          <w:marTop w:val="0"/>
          <w:marBottom w:val="0"/>
          <w:divBdr>
            <w:top w:val="none" w:sz="0" w:space="0" w:color="auto"/>
            <w:left w:val="none" w:sz="0" w:space="0" w:color="auto"/>
            <w:bottom w:val="none" w:sz="0" w:space="0" w:color="auto"/>
            <w:right w:val="none" w:sz="0" w:space="0" w:color="auto"/>
          </w:divBdr>
        </w:div>
      </w:divsChild>
    </w:div>
    <w:div w:id="2072188352">
      <w:bodyDiv w:val="1"/>
      <w:marLeft w:val="0"/>
      <w:marRight w:val="0"/>
      <w:marTop w:val="0"/>
      <w:marBottom w:val="0"/>
      <w:divBdr>
        <w:top w:val="none" w:sz="0" w:space="0" w:color="auto"/>
        <w:left w:val="none" w:sz="0" w:space="0" w:color="auto"/>
        <w:bottom w:val="none" w:sz="0" w:space="0" w:color="auto"/>
        <w:right w:val="none" w:sz="0" w:space="0" w:color="auto"/>
      </w:divBdr>
      <w:divsChild>
        <w:div w:id="1207837551">
          <w:marLeft w:val="547"/>
          <w:marRight w:val="0"/>
          <w:marTop w:val="96"/>
          <w:marBottom w:val="0"/>
          <w:divBdr>
            <w:top w:val="none" w:sz="0" w:space="0" w:color="auto"/>
            <w:left w:val="none" w:sz="0" w:space="0" w:color="auto"/>
            <w:bottom w:val="none" w:sz="0" w:space="0" w:color="auto"/>
            <w:right w:val="none" w:sz="0" w:space="0" w:color="auto"/>
          </w:divBdr>
        </w:div>
        <w:div w:id="1697272057">
          <w:marLeft w:val="547"/>
          <w:marRight w:val="0"/>
          <w:marTop w:val="96"/>
          <w:marBottom w:val="0"/>
          <w:divBdr>
            <w:top w:val="none" w:sz="0" w:space="0" w:color="auto"/>
            <w:left w:val="none" w:sz="0" w:space="0" w:color="auto"/>
            <w:bottom w:val="none" w:sz="0" w:space="0" w:color="auto"/>
            <w:right w:val="none" w:sz="0" w:space="0" w:color="auto"/>
          </w:divBdr>
        </w:div>
        <w:div w:id="1859200941">
          <w:marLeft w:val="547"/>
          <w:marRight w:val="0"/>
          <w:marTop w:val="96"/>
          <w:marBottom w:val="0"/>
          <w:divBdr>
            <w:top w:val="none" w:sz="0" w:space="0" w:color="auto"/>
            <w:left w:val="none" w:sz="0" w:space="0" w:color="auto"/>
            <w:bottom w:val="none" w:sz="0" w:space="0" w:color="auto"/>
            <w:right w:val="none" w:sz="0" w:space="0" w:color="auto"/>
          </w:divBdr>
        </w:div>
        <w:div w:id="632443081">
          <w:marLeft w:val="547"/>
          <w:marRight w:val="0"/>
          <w:marTop w:val="96"/>
          <w:marBottom w:val="0"/>
          <w:divBdr>
            <w:top w:val="none" w:sz="0" w:space="0" w:color="auto"/>
            <w:left w:val="none" w:sz="0" w:space="0" w:color="auto"/>
            <w:bottom w:val="none" w:sz="0" w:space="0" w:color="auto"/>
            <w:right w:val="none" w:sz="0" w:space="0" w:color="auto"/>
          </w:divBdr>
        </w:div>
        <w:div w:id="1496260740">
          <w:marLeft w:val="547"/>
          <w:marRight w:val="0"/>
          <w:marTop w:val="96"/>
          <w:marBottom w:val="0"/>
          <w:divBdr>
            <w:top w:val="none" w:sz="0" w:space="0" w:color="auto"/>
            <w:left w:val="none" w:sz="0" w:space="0" w:color="auto"/>
            <w:bottom w:val="none" w:sz="0" w:space="0" w:color="auto"/>
            <w:right w:val="none" w:sz="0" w:space="0" w:color="auto"/>
          </w:divBdr>
        </w:div>
      </w:divsChild>
    </w:div>
    <w:div w:id="2093121231">
      <w:bodyDiv w:val="1"/>
      <w:marLeft w:val="0"/>
      <w:marRight w:val="0"/>
      <w:marTop w:val="0"/>
      <w:marBottom w:val="0"/>
      <w:divBdr>
        <w:top w:val="none" w:sz="0" w:space="0" w:color="auto"/>
        <w:left w:val="none" w:sz="0" w:space="0" w:color="auto"/>
        <w:bottom w:val="none" w:sz="0" w:space="0" w:color="auto"/>
        <w:right w:val="none" w:sz="0" w:space="0" w:color="auto"/>
      </w:divBdr>
    </w:div>
    <w:div w:id="210445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httpd.apache.org/docs/2.2/install.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48148;&#53461;%20&#54868;&#47732;\0619-Workshop\y.Template\SingTel_Document_Word_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D7382-97C4-4C51-B5E7-78028411A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SingTel_Document_Word_Format.dotx</Template>
  <TotalTime>456</TotalTime>
  <Pages>39</Pages>
  <Words>9540</Words>
  <Characters>54379</Characters>
  <Application>Microsoft Office Word</Application>
  <DocSecurity>0</DocSecurity>
  <Lines>453</Lines>
  <Paragraphs>127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SK C&amp;C</Company>
  <LinksUpToDate>false</LinksUpToDate>
  <CharactersWithSpaces>63792</CharactersWithSpaces>
  <SharedDoc>false</SharedDoc>
  <HLinks>
    <vt:vector size="18" baseType="variant">
      <vt:variant>
        <vt:i4>1835065</vt:i4>
      </vt:variant>
      <vt:variant>
        <vt:i4>14</vt:i4>
      </vt:variant>
      <vt:variant>
        <vt:i4>0</vt:i4>
      </vt:variant>
      <vt:variant>
        <vt:i4>5</vt:i4>
      </vt:variant>
      <vt:variant>
        <vt:lpwstr/>
      </vt:variant>
      <vt:variant>
        <vt:lpwstr>_Toc278510295</vt:lpwstr>
      </vt:variant>
      <vt:variant>
        <vt:i4>1835065</vt:i4>
      </vt:variant>
      <vt:variant>
        <vt:i4>8</vt:i4>
      </vt:variant>
      <vt:variant>
        <vt:i4>0</vt:i4>
      </vt:variant>
      <vt:variant>
        <vt:i4>5</vt:i4>
      </vt:variant>
      <vt:variant>
        <vt:lpwstr/>
      </vt:variant>
      <vt:variant>
        <vt:lpwstr>_Toc278510294</vt:lpwstr>
      </vt:variant>
      <vt:variant>
        <vt:i4>1835065</vt:i4>
      </vt:variant>
      <vt:variant>
        <vt:i4>2</vt:i4>
      </vt:variant>
      <vt:variant>
        <vt:i4>0</vt:i4>
      </vt:variant>
      <vt:variant>
        <vt:i4>5</vt:i4>
      </vt:variant>
      <vt:variant>
        <vt:lpwstr/>
      </vt:variant>
      <vt:variant>
        <vt:lpwstr>_Toc278510293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SKCC_P320\Administrator</dc:creator>
  <cp:lastModifiedBy>SKCC_USER</cp:lastModifiedBy>
  <cp:revision>18</cp:revision>
  <cp:lastPrinted>2012-07-05T12:01:00Z</cp:lastPrinted>
  <dcterms:created xsi:type="dcterms:W3CDTF">2014-06-12T00:37:00Z</dcterms:created>
  <dcterms:modified xsi:type="dcterms:W3CDTF">2014-11-18T05:54:00Z</dcterms:modified>
</cp:coreProperties>
</file>